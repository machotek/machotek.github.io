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97E52" w14:textId="77777777" w:rsidR="001F7A55" w:rsidRPr="00B8171C" w:rsidRDefault="00F32D4B" w:rsidP="00394A52">
      <w:pPr>
        <w:spacing w:before="120" w:after="120"/>
        <w:jc w:val="center"/>
        <w:rPr>
          <w:rFonts w:asciiTheme="minorHAnsi" w:hAnsiTheme="minorHAnsi" w:cs="Arial"/>
          <w:szCs w:val="24"/>
        </w:rPr>
      </w:pPr>
      <w:r w:rsidRPr="00B8171C">
        <w:rPr>
          <w:rFonts w:asciiTheme="minorHAnsi" w:hAnsiTheme="minorHAnsi" w:cs="Arial"/>
          <w:noProof/>
          <w:szCs w:val="24"/>
        </w:rPr>
        <w:drawing>
          <wp:inline distT="0" distB="0" distL="0" distR="0" wp14:anchorId="7904FC72" wp14:editId="4F559C98">
            <wp:extent cx="2540579" cy="1333804"/>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png"/>
                    <pic:cNvPicPr/>
                  </pic:nvPicPr>
                  <pic:blipFill>
                    <a:blip r:embed="rId8">
                      <a:extLst>
                        <a:ext uri="{28A0092B-C50C-407E-A947-70E740481C1C}">
                          <a14:useLocalDpi xmlns:a14="http://schemas.microsoft.com/office/drawing/2010/main" val="0"/>
                        </a:ext>
                      </a:extLst>
                    </a:blip>
                    <a:stretch>
                      <a:fillRect/>
                    </a:stretch>
                  </pic:blipFill>
                  <pic:spPr>
                    <a:xfrm>
                      <a:off x="0" y="0"/>
                      <a:ext cx="2540579" cy="1333804"/>
                    </a:xfrm>
                    <a:prstGeom prst="rect">
                      <a:avLst/>
                    </a:prstGeom>
                  </pic:spPr>
                </pic:pic>
              </a:graphicData>
            </a:graphic>
          </wp:inline>
        </w:drawing>
      </w:r>
    </w:p>
    <w:p w14:paraId="77FFE282" w14:textId="77777777" w:rsidR="00FB26BF" w:rsidRPr="00E42E0F" w:rsidRDefault="00FB26BF" w:rsidP="00394A52">
      <w:pPr>
        <w:spacing w:before="120" w:after="120"/>
        <w:jc w:val="center"/>
        <w:rPr>
          <w:rFonts w:ascii="Arial" w:hAnsi="Arial" w:cs="Arial"/>
          <w:b/>
          <w:sz w:val="40"/>
          <w:szCs w:val="24"/>
        </w:rPr>
      </w:pPr>
    </w:p>
    <w:p w14:paraId="2EA18373" w14:textId="77777777" w:rsidR="000B65CB" w:rsidRPr="00E42E0F" w:rsidRDefault="000B65CB" w:rsidP="00394A52">
      <w:pPr>
        <w:spacing w:before="120" w:after="120"/>
        <w:jc w:val="center"/>
        <w:rPr>
          <w:rFonts w:ascii="Arial" w:hAnsi="Arial" w:cs="Arial"/>
          <w:b/>
          <w:sz w:val="32"/>
          <w:szCs w:val="24"/>
        </w:rPr>
      </w:pPr>
      <w:r>
        <w:rPr>
          <w:rFonts w:ascii="Arial" w:hAnsi="Arial"/>
          <w:b/>
          <w:sz w:val="40"/>
          <w:szCs w:val="24"/>
        </w:rPr>
        <w:t>NÜVE SANAYİ MALZEMELERİ İMALAT VE TİCARET A.Ş.</w:t>
      </w:r>
    </w:p>
    <w:p w14:paraId="053C8DC0" w14:textId="77777777" w:rsidR="000B65CB" w:rsidRPr="00E42E0F" w:rsidRDefault="000B65CB" w:rsidP="00394A52">
      <w:pPr>
        <w:spacing w:before="120" w:after="120"/>
        <w:jc w:val="center"/>
        <w:rPr>
          <w:rFonts w:ascii="Arial" w:hAnsi="Arial" w:cs="Arial"/>
          <w:b/>
          <w:sz w:val="32"/>
          <w:szCs w:val="24"/>
        </w:rPr>
      </w:pPr>
    </w:p>
    <w:p w14:paraId="7F16B059" w14:textId="77777777" w:rsidR="00DE3B0C" w:rsidRPr="00E42E0F" w:rsidRDefault="00DE3B0C" w:rsidP="00394A52">
      <w:pPr>
        <w:spacing w:before="120" w:after="120"/>
        <w:jc w:val="center"/>
        <w:rPr>
          <w:rFonts w:ascii="Arial" w:hAnsi="Arial" w:cs="Arial"/>
          <w:b/>
          <w:sz w:val="40"/>
          <w:szCs w:val="24"/>
        </w:rPr>
      </w:pPr>
    </w:p>
    <w:p w14:paraId="24784FFA" w14:textId="77777777" w:rsidR="00FA3872" w:rsidRPr="00E42E0F" w:rsidRDefault="00F32D4B" w:rsidP="00394A52">
      <w:pPr>
        <w:spacing w:before="120" w:after="120"/>
        <w:jc w:val="center"/>
        <w:rPr>
          <w:rFonts w:ascii="Arial" w:hAnsi="Arial" w:cs="Arial"/>
          <w:b/>
          <w:sz w:val="48"/>
          <w:szCs w:val="24"/>
        </w:rPr>
      </w:pPr>
      <w:r>
        <w:rPr>
          <w:rFonts w:ascii="Arial" w:hAnsi="Arial"/>
          <w:b/>
          <w:sz w:val="48"/>
          <w:szCs w:val="24"/>
        </w:rPr>
        <w:t>NC 150 / NC 150D</w:t>
      </w:r>
    </w:p>
    <w:p w14:paraId="36A0F739" w14:textId="77777777" w:rsidR="000B65CB" w:rsidRPr="00E42E0F" w:rsidRDefault="000B65CB" w:rsidP="00394A52">
      <w:pPr>
        <w:spacing w:before="120" w:after="120"/>
        <w:jc w:val="center"/>
        <w:rPr>
          <w:rFonts w:ascii="Arial" w:hAnsi="Arial" w:cs="Arial"/>
          <w:b/>
          <w:sz w:val="48"/>
          <w:szCs w:val="24"/>
        </w:rPr>
      </w:pPr>
    </w:p>
    <w:p w14:paraId="58391189" w14:textId="77777777" w:rsidR="00FA3872" w:rsidRPr="00E42E0F" w:rsidRDefault="00E42E0F" w:rsidP="00394A52">
      <w:pPr>
        <w:spacing w:before="120" w:after="120"/>
        <w:jc w:val="center"/>
        <w:rPr>
          <w:rFonts w:ascii="Arial" w:hAnsi="Arial" w:cs="Arial"/>
          <w:b/>
          <w:sz w:val="48"/>
          <w:szCs w:val="24"/>
        </w:rPr>
      </w:pPr>
      <w:r>
        <w:rPr>
          <w:rFonts w:ascii="Arial" w:hAnsi="Arial"/>
          <w:b/>
          <w:sz w:val="48"/>
          <w:szCs w:val="24"/>
        </w:rPr>
        <w:t>HORIZONTAL STEAM STERILIZER</w:t>
      </w:r>
    </w:p>
    <w:p w14:paraId="206287B8" w14:textId="77777777" w:rsidR="000B65CB" w:rsidRPr="00E42E0F" w:rsidRDefault="000B65CB" w:rsidP="00394A52">
      <w:pPr>
        <w:spacing w:before="120" w:after="120"/>
        <w:jc w:val="center"/>
        <w:rPr>
          <w:rFonts w:ascii="Arial" w:hAnsi="Arial" w:cs="Arial"/>
          <w:b/>
          <w:sz w:val="48"/>
          <w:szCs w:val="24"/>
        </w:rPr>
      </w:pPr>
    </w:p>
    <w:p w14:paraId="7EFD543D" w14:textId="77777777" w:rsidR="000B65CB" w:rsidRPr="00E42E0F" w:rsidRDefault="00831156" w:rsidP="00394A52">
      <w:pPr>
        <w:spacing w:before="120" w:after="120"/>
        <w:jc w:val="center"/>
        <w:rPr>
          <w:rFonts w:ascii="Arial" w:hAnsi="Arial" w:cs="Arial"/>
          <w:b/>
          <w:sz w:val="48"/>
          <w:szCs w:val="24"/>
        </w:rPr>
      </w:pPr>
      <w:r>
        <w:rPr>
          <w:rFonts w:ascii="Arial" w:hAnsi="Arial"/>
          <w:b/>
          <w:sz w:val="48"/>
          <w:szCs w:val="24"/>
        </w:rPr>
        <w:t>SERVICE MANUAL</w:t>
      </w:r>
    </w:p>
    <w:p w14:paraId="5795A36B" w14:textId="77777777" w:rsidR="000B65CB" w:rsidRPr="00E42E0F" w:rsidRDefault="000B65CB" w:rsidP="00394A52">
      <w:pPr>
        <w:spacing w:before="120" w:after="120"/>
        <w:jc w:val="center"/>
        <w:rPr>
          <w:rFonts w:ascii="Arial" w:hAnsi="Arial" w:cs="Arial"/>
          <w:b/>
          <w:sz w:val="40"/>
          <w:szCs w:val="24"/>
        </w:rPr>
      </w:pPr>
    </w:p>
    <w:p w14:paraId="22AB1212" w14:textId="77777777" w:rsidR="00FB26BF" w:rsidRPr="00E42E0F" w:rsidRDefault="00FB26BF" w:rsidP="00394A52">
      <w:pPr>
        <w:spacing w:before="120" w:after="120"/>
        <w:jc w:val="center"/>
        <w:rPr>
          <w:rFonts w:ascii="Arial" w:hAnsi="Arial" w:cs="Arial"/>
          <w:b/>
          <w:sz w:val="32"/>
          <w:szCs w:val="24"/>
        </w:rPr>
      </w:pPr>
    </w:p>
    <w:p w14:paraId="17E0F9FC" w14:textId="77777777" w:rsidR="00FB26BF" w:rsidRPr="00E42E0F" w:rsidRDefault="00FB26BF" w:rsidP="00394A52">
      <w:pPr>
        <w:spacing w:before="120" w:after="120"/>
        <w:jc w:val="center"/>
        <w:rPr>
          <w:rFonts w:ascii="Arial" w:hAnsi="Arial" w:cs="Arial"/>
          <w:b/>
          <w:sz w:val="32"/>
          <w:szCs w:val="24"/>
        </w:rPr>
      </w:pPr>
    </w:p>
    <w:p w14:paraId="2CE2E9ED" w14:textId="77777777" w:rsidR="00FB26BF" w:rsidRPr="00E42E0F" w:rsidRDefault="00FB26BF" w:rsidP="00394A52">
      <w:pPr>
        <w:spacing w:before="120" w:after="120"/>
        <w:jc w:val="center"/>
        <w:rPr>
          <w:rFonts w:ascii="Arial" w:hAnsi="Arial" w:cs="Arial"/>
          <w:b/>
          <w:szCs w:val="24"/>
        </w:rPr>
      </w:pPr>
    </w:p>
    <w:p w14:paraId="1834F77A" w14:textId="77777777" w:rsidR="00FB26BF" w:rsidRPr="00E42E0F" w:rsidRDefault="00FB26BF" w:rsidP="00394A52">
      <w:pPr>
        <w:spacing w:before="120" w:after="120"/>
        <w:jc w:val="center"/>
        <w:rPr>
          <w:rFonts w:ascii="Arial" w:hAnsi="Arial" w:cs="Arial"/>
          <w:b/>
          <w:szCs w:val="24"/>
        </w:rPr>
      </w:pPr>
    </w:p>
    <w:p w14:paraId="4306B6A5" w14:textId="77777777" w:rsidR="000B65CB" w:rsidRPr="00E42E0F" w:rsidRDefault="00340545" w:rsidP="00394A52">
      <w:pPr>
        <w:spacing w:before="120" w:after="120"/>
        <w:jc w:val="center"/>
        <w:rPr>
          <w:rFonts w:ascii="Arial" w:hAnsi="Arial" w:cs="Arial"/>
          <w:b/>
          <w:szCs w:val="24"/>
        </w:rPr>
      </w:pPr>
      <w:r w:rsidRPr="00E42E0F">
        <w:rPr>
          <w:rFonts w:ascii="Arial" w:hAnsi="Arial" w:cs="Arial"/>
          <w:noProof/>
          <w:szCs w:val="24"/>
        </w:rPr>
        <w:drawing>
          <wp:inline distT="0" distB="0" distL="0" distR="0" wp14:anchorId="226564BD" wp14:editId="26D66142">
            <wp:extent cx="807720" cy="605790"/>
            <wp:effectExtent l="0" t="0" r="0" b="3810"/>
            <wp:docPr id="2" name="Resim 2" descr="Açıklama: Açıklama: Açıklama: 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Açıklama: Açıklama: Açıklama: C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7720" cy="605790"/>
                    </a:xfrm>
                    <a:prstGeom prst="rect">
                      <a:avLst/>
                    </a:prstGeom>
                    <a:noFill/>
                    <a:ln>
                      <a:noFill/>
                    </a:ln>
                  </pic:spPr>
                </pic:pic>
              </a:graphicData>
            </a:graphic>
          </wp:inline>
        </w:drawing>
      </w:r>
      <w:r>
        <w:rPr>
          <w:rFonts w:ascii="Arial" w:hAnsi="Arial"/>
          <w:b/>
          <w:szCs w:val="24"/>
        </w:rPr>
        <w:t>1984</w:t>
      </w:r>
    </w:p>
    <w:p w14:paraId="7399C209" w14:textId="77777777" w:rsidR="006C54FD" w:rsidRPr="00E42E0F" w:rsidRDefault="006C54FD" w:rsidP="00F32D4B">
      <w:pPr>
        <w:spacing w:before="120" w:after="120"/>
        <w:rPr>
          <w:rFonts w:ascii="Arial" w:hAnsi="Arial" w:cs="Arial"/>
          <w:szCs w:val="24"/>
        </w:rPr>
      </w:pPr>
    </w:p>
    <w:p w14:paraId="10E2A6C6" w14:textId="77777777" w:rsidR="005C189E" w:rsidRDefault="005C189E" w:rsidP="00E42E0F">
      <w:pPr>
        <w:jc w:val="center"/>
        <w:rPr>
          <w:rFonts w:ascii="Arial" w:hAnsi="Arial"/>
          <w:b/>
          <w:szCs w:val="24"/>
        </w:rPr>
      </w:pPr>
    </w:p>
    <w:p w14:paraId="374D9BBA" w14:textId="77777777" w:rsidR="005C189E" w:rsidRDefault="005C189E" w:rsidP="00E42E0F">
      <w:pPr>
        <w:jc w:val="center"/>
        <w:rPr>
          <w:rFonts w:ascii="Arial" w:hAnsi="Arial"/>
          <w:b/>
          <w:szCs w:val="24"/>
        </w:rPr>
      </w:pPr>
    </w:p>
    <w:p w14:paraId="6CB5DB43" w14:textId="5E2F5532" w:rsidR="00A73C8F" w:rsidRPr="001C781C" w:rsidRDefault="00785B55" w:rsidP="00E42E0F">
      <w:pPr>
        <w:jc w:val="center"/>
        <w:rPr>
          <w:rFonts w:ascii="Arial" w:hAnsi="Arial" w:cs="Arial"/>
          <w:b/>
          <w:sz w:val="22"/>
          <w:szCs w:val="24"/>
        </w:rPr>
      </w:pPr>
      <w:r>
        <w:rPr>
          <w:rFonts w:ascii="Arial" w:hAnsi="Arial"/>
          <w:b/>
          <w:szCs w:val="24"/>
        </w:rPr>
        <w:t xml:space="preserve">Z14.K 25 314 Rev. No: 00 Rev. Date: </w:t>
      </w:r>
      <w:r w:rsidR="005C189E">
        <w:rPr>
          <w:rFonts w:ascii="Arial" w:hAnsi="Arial"/>
          <w:b/>
          <w:szCs w:val="24"/>
        </w:rPr>
        <w:t>09</w:t>
      </w:r>
      <w:r>
        <w:rPr>
          <w:rFonts w:ascii="Arial" w:hAnsi="Arial"/>
          <w:b/>
          <w:szCs w:val="24"/>
        </w:rPr>
        <w:t>/202</w:t>
      </w:r>
      <w:r w:rsidR="005C189E">
        <w:rPr>
          <w:rFonts w:ascii="Arial" w:hAnsi="Arial"/>
          <w:b/>
          <w:szCs w:val="24"/>
        </w:rPr>
        <w:t>1</w:t>
      </w:r>
    </w:p>
    <w:p w14:paraId="40F5C3D0" w14:textId="77777777" w:rsidR="00702A5A" w:rsidRDefault="00702A5A" w:rsidP="00F32D4B">
      <w:pPr>
        <w:jc w:val="left"/>
        <w:rPr>
          <w:rFonts w:ascii="Arial" w:eastAsia="Times New Roman" w:hAnsi="Arial" w:cs="Arial"/>
          <w:b/>
          <w:szCs w:val="20"/>
          <w:lang w:eastAsia="tr-TR"/>
        </w:rPr>
      </w:pPr>
    </w:p>
    <w:p w14:paraId="2F65DBF4" w14:textId="77777777" w:rsidR="00F32D4B" w:rsidRPr="00285608" w:rsidRDefault="00F32D4B" w:rsidP="00F32D4B">
      <w:pPr>
        <w:jc w:val="left"/>
        <w:rPr>
          <w:rFonts w:ascii="Arial" w:hAnsi="Arial" w:cs="Arial"/>
        </w:rPr>
      </w:pPr>
      <w:r>
        <w:rPr>
          <w:rFonts w:ascii="Arial" w:hAnsi="Arial"/>
          <w:b/>
        </w:rPr>
        <w:lastRenderedPageBreak/>
        <w:t>Factory</w:t>
      </w:r>
    </w:p>
    <w:p w14:paraId="71B3EDDD" w14:textId="77777777" w:rsidR="00F32D4B" w:rsidRPr="00285608" w:rsidRDefault="00F32D4B" w:rsidP="00F32D4B">
      <w:pPr>
        <w:jc w:val="left"/>
        <w:rPr>
          <w:rFonts w:ascii="Arial" w:hAnsi="Arial" w:cs="Arial"/>
        </w:rPr>
      </w:pPr>
      <w:r>
        <w:rPr>
          <w:rFonts w:ascii="Arial" w:hAnsi="Arial"/>
        </w:rPr>
        <w:t>Saracalar Mah. Saracalar Kümeevleri No:4/2</w:t>
      </w:r>
    </w:p>
    <w:p w14:paraId="1EB92967" w14:textId="77777777" w:rsidR="00F32D4B" w:rsidRPr="00285608" w:rsidRDefault="00F32D4B" w:rsidP="00F32D4B">
      <w:pPr>
        <w:jc w:val="left"/>
        <w:rPr>
          <w:rFonts w:ascii="Arial" w:hAnsi="Arial" w:cs="Arial"/>
        </w:rPr>
      </w:pPr>
      <w:r>
        <w:rPr>
          <w:rFonts w:ascii="Arial" w:hAnsi="Arial"/>
        </w:rPr>
        <w:t>Akyurt 06287</w:t>
      </w:r>
    </w:p>
    <w:p w14:paraId="40762078" w14:textId="77777777" w:rsidR="00F32D4B" w:rsidRPr="00285608" w:rsidRDefault="00F32D4B" w:rsidP="00F32D4B">
      <w:pPr>
        <w:jc w:val="left"/>
        <w:rPr>
          <w:rFonts w:ascii="Arial" w:hAnsi="Arial" w:cs="Arial"/>
          <w:b/>
        </w:rPr>
      </w:pPr>
      <w:r>
        <w:rPr>
          <w:rFonts w:ascii="Arial" w:hAnsi="Arial"/>
          <w:b/>
        </w:rPr>
        <w:t>ANKARA</w:t>
      </w:r>
    </w:p>
    <w:p w14:paraId="0EC88373" w14:textId="3D29157B" w:rsidR="00F32D4B" w:rsidRPr="00285608" w:rsidRDefault="00F32D4B" w:rsidP="00F32D4B">
      <w:pPr>
        <w:spacing w:before="120"/>
        <w:jc w:val="left"/>
        <w:rPr>
          <w:rFonts w:ascii="Arial" w:hAnsi="Arial" w:cs="Arial"/>
        </w:rPr>
      </w:pPr>
      <w:r>
        <w:rPr>
          <w:rFonts w:ascii="Arial" w:hAnsi="Arial"/>
        </w:rPr>
        <w:t xml:space="preserve">Phone: </w:t>
      </w:r>
      <w:r w:rsidR="005C189E">
        <w:rPr>
          <w:rFonts w:ascii="Arial" w:hAnsi="Arial"/>
        </w:rPr>
        <w:t>+9</w:t>
      </w:r>
      <w:r>
        <w:rPr>
          <w:rFonts w:ascii="Arial" w:hAnsi="Arial"/>
        </w:rPr>
        <w:t xml:space="preserve">(0312) 399 28 30 </w:t>
      </w:r>
    </w:p>
    <w:p w14:paraId="462C0D95" w14:textId="655FE13A" w:rsidR="00F32D4B" w:rsidRPr="00285608" w:rsidRDefault="00F32D4B" w:rsidP="00F32D4B">
      <w:pPr>
        <w:jc w:val="left"/>
        <w:rPr>
          <w:rFonts w:ascii="Arial" w:hAnsi="Arial" w:cs="Arial"/>
        </w:rPr>
      </w:pPr>
      <w:r>
        <w:rPr>
          <w:rFonts w:ascii="Arial" w:hAnsi="Arial"/>
        </w:rPr>
        <w:t>e-mail: nuve</w:t>
      </w:r>
      <w:r w:rsidR="005C189E">
        <w:rPr>
          <w:rFonts w:ascii="Arial" w:hAnsi="Arial"/>
        </w:rPr>
        <w:t>service</w:t>
      </w:r>
      <w:r>
        <w:rPr>
          <w:rFonts w:ascii="Arial" w:hAnsi="Arial"/>
        </w:rPr>
        <w:t>@nuve.com.tr</w:t>
      </w:r>
    </w:p>
    <w:p w14:paraId="2311D4B0" w14:textId="77777777" w:rsidR="00F32D4B" w:rsidRPr="00285608" w:rsidRDefault="00F32D4B" w:rsidP="00F32D4B">
      <w:pPr>
        <w:jc w:val="left"/>
        <w:rPr>
          <w:rFonts w:ascii="Arial" w:hAnsi="Arial" w:cs="Arial"/>
        </w:rPr>
      </w:pPr>
    </w:p>
    <w:p w14:paraId="22559F78" w14:textId="77777777" w:rsidR="00F32D4B" w:rsidRDefault="00F32D4B" w:rsidP="00F32D4B">
      <w:pPr>
        <w:pStyle w:val="GvdeMetniGirintisi"/>
        <w:ind w:left="0"/>
        <w:rPr>
          <w:rFonts w:asciiTheme="minorHAnsi" w:hAnsiTheme="minorHAnsi" w:cs="Arial"/>
          <w:b/>
          <w:szCs w:val="24"/>
        </w:rPr>
      </w:pPr>
    </w:p>
    <w:p w14:paraId="49D37CB6" w14:textId="77777777" w:rsidR="00037E62" w:rsidRDefault="00037E62" w:rsidP="00F32D4B">
      <w:pPr>
        <w:pStyle w:val="GvdeMetniGirintisi"/>
        <w:ind w:left="0"/>
        <w:rPr>
          <w:rFonts w:asciiTheme="minorHAnsi" w:hAnsiTheme="minorHAnsi" w:cs="Arial"/>
          <w:b/>
          <w:szCs w:val="24"/>
        </w:rPr>
      </w:pPr>
    </w:p>
    <w:p w14:paraId="51641BD9" w14:textId="77777777" w:rsidR="00037E62" w:rsidRDefault="00037E62" w:rsidP="00F32D4B">
      <w:pPr>
        <w:pStyle w:val="GvdeMetniGirintisi"/>
        <w:ind w:left="0"/>
        <w:rPr>
          <w:rFonts w:asciiTheme="minorHAnsi" w:hAnsiTheme="minorHAnsi" w:cs="Arial"/>
          <w:b/>
          <w:szCs w:val="24"/>
        </w:rPr>
      </w:pPr>
    </w:p>
    <w:p w14:paraId="088D237C" w14:textId="77777777" w:rsidR="00037E62" w:rsidRDefault="00037E62" w:rsidP="00F32D4B">
      <w:pPr>
        <w:pStyle w:val="GvdeMetniGirintisi"/>
        <w:ind w:left="0"/>
        <w:rPr>
          <w:rFonts w:asciiTheme="minorHAnsi" w:hAnsiTheme="minorHAnsi" w:cs="Arial"/>
          <w:b/>
          <w:szCs w:val="24"/>
        </w:rPr>
      </w:pPr>
    </w:p>
    <w:p w14:paraId="299702BF" w14:textId="77777777" w:rsidR="00037E62" w:rsidRDefault="00037E62" w:rsidP="00F32D4B">
      <w:pPr>
        <w:pStyle w:val="GvdeMetniGirintisi"/>
        <w:ind w:left="0"/>
        <w:rPr>
          <w:rFonts w:asciiTheme="minorHAnsi" w:hAnsiTheme="minorHAnsi" w:cs="Arial"/>
          <w:b/>
          <w:szCs w:val="24"/>
        </w:rPr>
      </w:pPr>
    </w:p>
    <w:p w14:paraId="215123CB" w14:textId="77777777" w:rsidR="00037E62" w:rsidRDefault="00037E62" w:rsidP="00F32D4B">
      <w:pPr>
        <w:pStyle w:val="GvdeMetniGirintisi"/>
        <w:ind w:left="0"/>
        <w:rPr>
          <w:rFonts w:asciiTheme="minorHAnsi" w:hAnsiTheme="minorHAnsi" w:cs="Arial"/>
          <w:b/>
          <w:szCs w:val="24"/>
        </w:rPr>
      </w:pPr>
    </w:p>
    <w:p w14:paraId="40D6E462" w14:textId="77777777" w:rsidR="00E42E0F" w:rsidRDefault="00E42E0F" w:rsidP="00F32D4B">
      <w:pPr>
        <w:pStyle w:val="GvdeMetniGirintisi"/>
        <w:ind w:left="0"/>
        <w:rPr>
          <w:rFonts w:asciiTheme="minorHAnsi" w:hAnsiTheme="minorHAnsi" w:cs="Arial"/>
          <w:b/>
          <w:szCs w:val="24"/>
        </w:rPr>
      </w:pPr>
    </w:p>
    <w:p w14:paraId="0F0461F1" w14:textId="2A505CE4" w:rsidR="00E42E0F" w:rsidRDefault="00E42E0F" w:rsidP="00F32D4B">
      <w:pPr>
        <w:pStyle w:val="GvdeMetniGirintisi"/>
        <w:ind w:left="0"/>
        <w:rPr>
          <w:rFonts w:asciiTheme="minorHAnsi" w:hAnsiTheme="minorHAnsi" w:cs="Arial"/>
          <w:b/>
          <w:szCs w:val="24"/>
        </w:rPr>
      </w:pPr>
    </w:p>
    <w:p w14:paraId="6808631A" w14:textId="24CED934" w:rsidR="005C189E" w:rsidRDefault="005C189E" w:rsidP="00F32D4B">
      <w:pPr>
        <w:pStyle w:val="GvdeMetniGirintisi"/>
        <w:ind w:left="0"/>
        <w:rPr>
          <w:rFonts w:asciiTheme="minorHAnsi" w:hAnsiTheme="minorHAnsi" w:cs="Arial"/>
          <w:b/>
          <w:szCs w:val="24"/>
        </w:rPr>
      </w:pPr>
    </w:p>
    <w:p w14:paraId="2E6F63ED" w14:textId="0259523E" w:rsidR="005C189E" w:rsidRDefault="005C189E" w:rsidP="00F32D4B">
      <w:pPr>
        <w:pStyle w:val="GvdeMetniGirintisi"/>
        <w:ind w:left="0"/>
        <w:rPr>
          <w:rFonts w:asciiTheme="minorHAnsi" w:hAnsiTheme="minorHAnsi" w:cs="Arial"/>
          <w:b/>
          <w:szCs w:val="24"/>
        </w:rPr>
      </w:pPr>
    </w:p>
    <w:p w14:paraId="37B4D184" w14:textId="2ED68940" w:rsidR="005C189E" w:rsidRDefault="005C189E" w:rsidP="00F32D4B">
      <w:pPr>
        <w:pStyle w:val="GvdeMetniGirintisi"/>
        <w:ind w:left="0"/>
        <w:rPr>
          <w:rFonts w:asciiTheme="minorHAnsi" w:hAnsiTheme="minorHAnsi" w:cs="Arial"/>
          <w:b/>
          <w:szCs w:val="24"/>
        </w:rPr>
      </w:pPr>
    </w:p>
    <w:p w14:paraId="775C33FD" w14:textId="274365A6" w:rsidR="005C189E" w:rsidRDefault="005C189E" w:rsidP="00F32D4B">
      <w:pPr>
        <w:pStyle w:val="GvdeMetniGirintisi"/>
        <w:ind w:left="0"/>
        <w:rPr>
          <w:rFonts w:asciiTheme="minorHAnsi" w:hAnsiTheme="minorHAnsi" w:cs="Arial"/>
          <w:b/>
          <w:szCs w:val="24"/>
        </w:rPr>
      </w:pPr>
    </w:p>
    <w:p w14:paraId="5F9F6B24" w14:textId="01DE3C1E" w:rsidR="005C189E" w:rsidRDefault="005C189E" w:rsidP="00F32D4B">
      <w:pPr>
        <w:pStyle w:val="GvdeMetniGirintisi"/>
        <w:ind w:left="0"/>
        <w:rPr>
          <w:rFonts w:asciiTheme="minorHAnsi" w:hAnsiTheme="minorHAnsi" w:cs="Arial"/>
          <w:b/>
          <w:szCs w:val="24"/>
        </w:rPr>
      </w:pPr>
    </w:p>
    <w:p w14:paraId="45B4FDED" w14:textId="4B7E3B53" w:rsidR="005C189E" w:rsidRDefault="005C189E" w:rsidP="00F32D4B">
      <w:pPr>
        <w:pStyle w:val="GvdeMetniGirintisi"/>
        <w:ind w:left="0"/>
        <w:rPr>
          <w:rFonts w:asciiTheme="minorHAnsi" w:hAnsiTheme="minorHAnsi" w:cs="Arial"/>
          <w:b/>
          <w:szCs w:val="24"/>
        </w:rPr>
      </w:pPr>
    </w:p>
    <w:p w14:paraId="44B6C1E8" w14:textId="3239CA8F" w:rsidR="005C189E" w:rsidRDefault="005C189E" w:rsidP="00F32D4B">
      <w:pPr>
        <w:pStyle w:val="GvdeMetniGirintisi"/>
        <w:ind w:left="0"/>
        <w:rPr>
          <w:rFonts w:asciiTheme="minorHAnsi" w:hAnsiTheme="minorHAnsi" w:cs="Arial"/>
          <w:b/>
          <w:szCs w:val="24"/>
        </w:rPr>
      </w:pPr>
    </w:p>
    <w:p w14:paraId="6E1C8B4A" w14:textId="581890B0" w:rsidR="005C189E" w:rsidRDefault="005C189E" w:rsidP="00F32D4B">
      <w:pPr>
        <w:pStyle w:val="GvdeMetniGirintisi"/>
        <w:ind w:left="0"/>
        <w:rPr>
          <w:rFonts w:asciiTheme="minorHAnsi" w:hAnsiTheme="minorHAnsi" w:cs="Arial"/>
          <w:b/>
          <w:szCs w:val="24"/>
        </w:rPr>
      </w:pPr>
    </w:p>
    <w:p w14:paraId="4173A50D" w14:textId="0C8FB9E5" w:rsidR="005C189E" w:rsidRDefault="005C189E" w:rsidP="00F32D4B">
      <w:pPr>
        <w:pStyle w:val="GvdeMetniGirintisi"/>
        <w:ind w:left="0"/>
        <w:rPr>
          <w:rFonts w:asciiTheme="minorHAnsi" w:hAnsiTheme="minorHAnsi" w:cs="Arial"/>
          <w:b/>
          <w:szCs w:val="24"/>
        </w:rPr>
      </w:pPr>
    </w:p>
    <w:p w14:paraId="00DB3553" w14:textId="77777777" w:rsidR="005C189E" w:rsidRDefault="005C189E" w:rsidP="00F32D4B">
      <w:pPr>
        <w:pStyle w:val="GvdeMetniGirintisi"/>
        <w:ind w:left="0"/>
        <w:rPr>
          <w:rFonts w:asciiTheme="minorHAnsi" w:hAnsiTheme="minorHAnsi" w:cs="Arial"/>
          <w:b/>
          <w:szCs w:val="24"/>
        </w:rPr>
      </w:pPr>
    </w:p>
    <w:p w14:paraId="362E01F7" w14:textId="6C29D3CB" w:rsidR="0003084F" w:rsidRDefault="0003084F" w:rsidP="00F32D4B">
      <w:pPr>
        <w:pStyle w:val="GvdeMetniGirintisi"/>
        <w:ind w:left="0"/>
        <w:rPr>
          <w:rFonts w:ascii="Arial" w:hAnsi="Arial" w:cs="Arial"/>
          <w:szCs w:val="24"/>
        </w:rPr>
      </w:pPr>
    </w:p>
    <w:p w14:paraId="1BAEF0DC" w14:textId="215AE0CB" w:rsidR="005C189E" w:rsidRDefault="005C189E" w:rsidP="00F32D4B">
      <w:pPr>
        <w:pStyle w:val="GvdeMetniGirintisi"/>
        <w:ind w:left="0"/>
        <w:rPr>
          <w:rFonts w:ascii="Arial" w:hAnsi="Arial" w:cs="Arial"/>
          <w:szCs w:val="24"/>
        </w:rPr>
      </w:pPr>
    </w:p>
    <w:p w14:paraId="366EA06A" w14:textId="4D0CE616" w:rsidR="005C189E" w:rsidRDefault="005C189E" w:rsidP="00F32D4B">
      <w:pPr>
        <w:pStyle w:val="GvdeMetniGirintisi"/>
        <w:ind w:left="0"/>
        <w:rPr>
          <w:rFonts w:ascii="Arial" w:hAnsi="Arial" w:cs="Arial"/>
          <w:szCs w:val="24"/>
        </w:rPr>
      </w:pPr>
    </w:p>
    <w:p w14:paraId="02E3C332" w14:textId="76C40989" w:rsidR="005C189E" w:rsidRDefault="005C189E" w:rsidP="00F32D4B">
      <w:pPr>
        <w:pStyle w:val="GvdeMetniGirintisi"/>
        <w:ind w:left="0"/>
        <w:rPr>
          <w:rFonts w:ascii="Arial" w:hAnsi="Arial" w:cs="Arial"/>
          <w:szCs w:val="24"/>
        </w:rPr>
      </w:pPr>
    </w:p>
    <w:p w14:paraId="59AECBB3" w14:textId="21C97768" w:rsidR="005C189E" w:rsidRDefault="005C189E" w:rsidP="00F32D4B">
      <w:pPr>
        <w:pStyle w:val="GvdeMetniGirintisi"/>
        <w:ind w:left="0"/>
        <w:rPr>
          <w:rFonts w:ascii="Arial" w:hAnsi="Arial" w:cs="Arial"/>
          <w:szCs w:val="24"/>
        </w:rPr>
      </w:pPr>
    </w:p>
    <w:p w14:paraId="48F6A167" w14:textId="77777777" w:rsidR="005C189E" w:rsidRPr="00E01F7C" w:rsidRDefault="005C189E" w:rsidP="00F32D4B">
      <w:pPr>
        <w:pStyle w:val="GvdeMetniGirintisi"/>
        <w:ind w:left="0"/>
        <w:rPr>
          <w:rFonts w:ascii="Arial" w:hAnsi="Arial" w:cs="Arial"/>
          <w:szCs w:val="24"/>
        </w:rPr>
      </w:pPr>
    </w:p>
    <w:sdt>
      <w:sdtPr>
        <w:rPr>
          <w:rFonts w:ascii="Arial" w:eastAsia="Calibri" w:hAnsi="Arial" w:cs="Arial"/>
          <w:b w:val="0"/>
          <w:bCs w:val="0"/>
          <w:color w:val="auto"/>
          <w:sz w:val="24"/>
          <w:szCs w:val="24"/>
        </w:rPr>
        <w:id w:val="1539697934"/>
        <w:docPartObj>
          <w:docPartGallery w:val="Table of Contents"/>
          <w:docPartUnique/>
        </w:docPartObj>
      </w:sdtPr>
      <w:sdtEndPr/>
      <w:sdtContent>
        <w:p w14:paraId="1E0E290A" w14:textId="52D297B0" w:rsidR="00485F80" w:rsidRPr="00686F70" w:rsidRDefault="00246E93">
          <w:pPr>
            <w:pStyle w:val="TBal"/>
            <w:rPr>
              <w:rFonts w:ascii="Arial" w:hAnsi="Arial" w:cs="Arial"/>
              <w:b w:val="0"/>
              <w:bCs w:val="0"/>
              <w:sz w:val="24"/>
              <w:szCs w:val="24"/>
            </w:rPr>
          </w:pPr>
          <w:r w:rsidRPr="00686F70">
            <w:rPr>
              <w:rFonts w:ascii="Arial" w:hAnsi="Arial" w:cs="Arial"/>
              <w:b w:val="0"/>
              <w:bCs w:val="0"/>
              <w:sz w:val="24"/>
              <w:szCs w:val="24"/>
            </w:rPr>
            <w:t>CONTENTS</w:t>
          </w:r>
        </w:p>
        <w:p w14:paraId="0D6E5EE1" w14:textId="6E0AFFFD" w:rsidR="00686F70" w:rsidRPr="00686F70" w:rsidRDefault="00485F80">
          <w:pPr>
            <w:pStyle w:val="T1"/>
            <w:tabs>
              <w:tab w:val="right" w:leader="dot" w:pos="9062"/>
            </w:tabs>
            <w:rPr>
              <w:rFonts w:ascii="Arial" w:eastAsiaTheme="minorEastAsia" w:hAnsi="Arial" w:cs="Arial"/>
              <w:b w:val="0"/>
              <w:bCs w:val="0"/>
              <w:caps w:val="0"/>
              <w:noProof/>
              <w:sz w:val="24"/>
              <w:szCs w:val="24"/>
              <w:lang w:val="tr-TR" w:eastAsia="tr-TR"/>
            </w:rPr>
          </w:pPr>
          <w:r w:rsidRPr="00686F70">
            <w:rPr>
              <w:rFonts w:ascii="Arial" w:hAnsi="Arial" w:cs="Arial"/>
              <w:b w:val="0"/>
              <w:bCs w:val="0"/>
              <w:sz w:val="24"/>
              <w:szCs w:val="24"/>
            </w:rPr>
            <w:fldChar w:fldCharType="begin"/>
          </w:r>
          <w:r w:rsidRPr="00686F70">
            <w:rPr>
              <w:rFonts w:ascii="Arial" w:hAnsi="Arial" w:cs="Arial"/>
              <w:b w:val="0"/>
              <w:bCs w:val="0"/>
              <w:sz w:val="24"/>
              <w:szCs w:val="24"/>
            </w:rPr>
            <w:instrText xml:space="preserve"> TOC \o "1-3" \h \z \u </w:instrText>
          </w:r>
          <w:r w:rsidRPr="00686F70">
            <w:rPr>
              <w:rFonts w:ascii="Arial" w:hAnsi="Arial" w:cs="Arial"/>
              <w:b w:val="0"/>
              <w:bCs w:val="0"/>
              <w:sz w:val="24"/>
              <w:szCs w:val="24"/>
            </w:rPr>
            <w:fldChar w:fldCharType="separate"/>
          </w:r>
          <w:hyperlink w:anchor="_Toc82510596" w:history="1">
            <w:r w:rsidR="00686F70" w:rsidRPr="00686F70">
              <w:rPr>
                <w:rStyle w:val="Kpr"/>
                <w:rFonts w:ascii="Arial" w:hAnsi="Arial" w:cs="Arial"/>
                <w:b w:val="0"/>
                <w:bCs w:val="0"/>
                <w:noProof/>
                <w:sz w:val="24"/>
                <w:szCs w:val="24"/>
              </w:rPr>
              <w:t>1.INTRODUCTION</w:t>
            </w:r>
            <w:r w:rsidR="00686F70" w:rsidRPr="00686F70">
              <w:rPr>
                <w:rFonts w:ascii="Arial" w:hAnsi="Arial" w:cs="Arial"/>
                <w:b w:val="0"/>
                <w:bCs w:val="0"/>
                <w:noProof/>
                <w:webHidden/>
                <w:sz w:val="24"/>
                <w:szCs w:val="24"/>
              </w:rPr>
              <w:tab/>
            </w:r>
            <w:r w:rsidR="00686F70" w:rsidRPr="00686F70">
              <w:rPr>
                <w:rFonts w:ascii="Arial" w:hAnsi="Arial" w:cs="Arial"/>
                <w:b w:val="0"/>
                <w:bCs w:val="0"/>
                <w:noProof/>
                <w:webHidden/>
                <w:sz w:val="24"/>
                <w:szCs w:val="24"/>
              </w:rPr>
              <w:fldChar w:fldCharType="begin"/>
            </w:r>
            <w:r w:rsidR="00686F70" w:rsidRPr="00686F70">
              <w:rPr>
                <w:rFonts w:ascii="Arial" w:hAnsi="Arial" w:cs="Arial"/>
                <w:b w:val="0"/>
                <w:bCs w:val="0"/>
                <w:noProof/>
                <w:webHidden/>
                <w:sz w:val="24"/>
                <w:szCs w:val="24"/>
              </w:rPr>
              <w:instrText xml:space="preserve"> PAGEREF _Toc82510596 \h </w:instrText>
            </w:r>
            <w:r w:rsidR="00686F70" w:rsidRPr="00686F70">
              <w:rPr>
                <w:rFonts w:ascii="Arial" w:hAnsi="Arial" w:cs="Arial"/>
                <w:b w:val="0"/>
                <w:bCs w:val="0"/>
                <w:noProof/>
                <w:webHidden/>
                <w:sz w:val="24"/>
                <w:szCs w:val="24"/>
              </w:rPr>
            </w:r>
            <w:r w:rsidR="00686F70" w:rsidRPr="00686F70">
              <w:rPr>
                <w:rFonts w:ascii="Arial" w:hAnsi="Arial" w:cs="Arial"/>
                <w:b w:val="0"/>
                <w:bCs w:val="0"/>
                <w:noProof/>
                <w:webHidden/>
                <w:sz w:val="24"/>
                <w:szCs w:val="24"/>
              </w:rPr>
              <w:fldChar w:fldCharType="separate"/>
            </w:r>
            <w:r w:rsidR="00686F70" w:rsidRPr="00686F70">
              <w:rPr>
                <w:rFonts w:ascii="Arial" w:hAnsi="Arial" w:cs="Arial"/>
                <w:b w:val="0"/>
                <w:bCs w:val="0"/>
                <w:noProof/>
                <w:webHidden/>
                <w:sz w:val="24"/>
                <w:szCs w:val="24"/>
              </w:rPr>
              <w:t>6</w:t>
            </w:r>
            <w:r w:rsidR="00686F70" w:rsidRPr="00686F70">
              <w:rPr>
                <w:rFonts w:ascii="Arial" w:hAnsi="Arial" w:cs="Arial"/>
                <w:b w:val="0"/>
                <w:bCs w:val="0"/>
                <w:noProof/>
                <w:webHidden/>
                <w:sz w:val="24"/>
                <w:szCs w:val="24"/>
              </w:rPr>
              <w:fldChar w:fldCharType="end"/>
            </w:r>
          </w:hyperlink>
        </w:p>
        <w:p w14:paraId="5E3A8D51" w14:textId="67B92BE8" w:rsidR="00686F70" w:rsidRPr="00686F70" w:rsidRDefault="004849A3" w:rsidP="00686F70">
          <w:pPr>
            <w:pStyle w:val="T2"/>
            <w:outlineLvl w:val="9"/>
            <w:rPr>
              <w:rFonts w:eastAsiaTheme="minorEastAsia"/>
              <w:b w:val="0"/>
              <w:smallCaps w:val="0"/>
              <w:noProof/>
              <w:sz w:val="24"/>
              <w:szCs w:val="24"/>
              <w:lang w:val="tr-TR" w:eastAsia="tr-TR"/>
            </w:rPr>
          </w:pPr>
          <w:hyperlink w:anchor="_Toc82510597" w:history="1">
            <w:r w:rsidR="00686F70" w:rsidRPr="00686F70">
              <w:rPr>
                <w:rStyle w:val="Kpr"/>
                <w:b w:val="0"/>
                <w:noProof/>
                <w:sz w:val="24"/>
                <w:szCs w:val="24"/>
              </w:rPr>
              <w:t>1.1.</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Purpose</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_Toc82510597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w:t>
            </w:r>
            <w:r w:rsidR="00686F70" w:rsidRPr="00686F70">
              <w:rPr>
                <w:b w:val="0"/>
                <w:noProof/>
                <w:webHidden/>
                <w:sz w:val="24"/>
                <w:szCs w:val="24"/>
              </w:rPr>
              <w:fldChar w:fldCharType="end"/>
            </w:r>
          </w:hyperlink>
        </w:p>
        <w:p w14:paraId="074C4362" w14:textId="7B7949C8" w:rsidR="00686F70" w:rsidRPr="00686F70" w:rsidRDefault="004849A3" w:rsidP="00686F70">
          <w:pPr>
            <w:pStyle w:val="T2"/>
            <w:outlineLvl w:val="9"/>
            <w:rPr>
              <w:rFonts w:eastAsiaTheme="minorEastAsia"/>
              <w:b w:val="0"/>
              <w:smallCaps w:val="0"/>
              <w:noProof/>
              <w:sz w:val="24"/>
              <w:szCs w:val="24"/>
              <w:lang w:val="tr-TR" w:eastAsia="tr-TR"/>
            </w:rPr>
          </w:pPr>
          <w:hyperlink w:anchor="_Toc82510598" w:history="1">
            <w:r w:rsidR="00686F70" w:rsidRPr="00686F70">
              <w:rPr>
                <w:rStyle w:val="Kpr"/>
                <w:b w:val="0"/>
                <w:noProof/>
                <w:sz w:val="24"/>
                <w:szCs w:val="24"/>
              </w:rPr>
              <w:t>1.2.</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General Description</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_Toc82510598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w:t>
            </w:r>
            <w:r w:rsidR="00686F70" w:rsidRPr="00686F70">
              <w:rPr>
                <w:b w:val="0"/>
                <w:noProof/>
                <w:webHidden/>
                <w:sz w:val="24"/>
                <w:szCs w:val="24"/>
              </w:rPr>
              <w:fldChar w:fldCharType="end"/>
            </w:r>
          </w:hyperlink>
        </w:p>
        <w:p w14:paraId="13C1A9BF" w14:textId="2ED210D3" w:rsidR="00686F70" w:rsidRPr="00686F70" w:rsidRDefault="004849A3" w:rsidP="00686F70">
          <w:pPr>
            <w:pStyle w:val="T1"/>
            <w:tabs>
              <w:tab w:val="right" w:leader="dot" w:pos="9062"/>
            </w:tabs>
            <w:rPr>
              <w:rFonts w:ascii="Arial" w:eastAsiaTheme="minorEastAsia" w:hAnsi="Arial" w:cs="Arial"/>
              <w:b w:val="0"/>
              <w:bCs w:val="0"/>
              <w:caps w:val="0"/>
              <w:noProof/>
              <w:sz w:val="24"/>
              <w:szCs w:val="24"/>
              <w:lang w:val="tr-TR" w:eastAsia="tr-TR"/>
            </w:rPr>
          </w:pPr>
          <w:hyperlink w:anchor="_Toc82510599" w:history="1">
            <w:r w:rsidR="00686F70" w:rsidRPr="00686F70">
              <w:rPr>
                <w:rStyle w:val="Kpr"/>
                <w:rFonts w:ascii="Arial" w:hAnsi="Arial" w:cs="Arial"/>
                <w:b w:val="0"/>
                <w:bCs w:val="0"/>
                <w:noProof/>
                <w:sz w:val="24"/>
                <w:szCs w:val="24"/>
              </w:rPr>
              <w:t>2. OPERATING FUNCTIONS</w:t>
            </w:r>
            <w:r w:rsidR="00686F70" w:rsidRPr="00686F70">
              <w:rPr>
                <w:rFonts w:ascii="Arial" w:hAnsi="Arial" w:cs="Arial"/>
                <w:b w:val="0"/>
                <w:bCs w:val="0"/>
                <w:noProof/>
                <w:webHidden/>
                <w:sz w:val="24"/>
                <w:szCs w:val="24"/>
              </w:rPr>
              <w:tab/>
            </w:r>
            <w:r w:rsidR="00686F70" w:rsidRPr="00686F70">
              <w:rPr>
                <w:rFonts w:ascii="Arial" w:hAnsi="Arial" w:cs="Arial"/>
                <w:b w:val="0"/>
                <w:bCs w:val="0"/>
                <w:noProof/>
                <w:webHidden/>
                <w:sz w:val="24"/>
                <w:szCs w:val="24"/>
              </w:rPr>
              <w:fldChar w:fldCharType="begin"/>
            </w:r>
            <w:r w:rsidR="00686F70" w:rsidRPr="00686F70">
              <w:rPr>
                <w:rFonts w:ascii="Arial" w:hAnsi="Arial" w:cs="Arial"/>
                <w:b w:val="0"/>
                <w:bCs w:val="0"/>
                <w:noProof/>
                <w:webHidden/>
                <w:sz w:val="24"/>
                <w:szCs w:val="24"/>
              </w:rPr>
              <w:instrText xml:space="preserve"> PAGEREF _Toc82510599 \h </w:instrText>
            </w:r>
            <w:r w:rsidR="00686F70" w:rsidRPr="00686F70">
              <w:rPr>
                <w:rFonts w:ascii="Arial" w:hAnsi="Arial" w:cs="Arial"/>
                <w:b w:val="0"/>
                <w:bCs w:val="0"/>
                <w:noProof/>
                <w:webHidden/>
                <w:sz w:val="24"/>
                <w:szCs w:val="24"/>
              </w:rPr>
            </w:r>
            <w:r w:rsidR="00686F70" w:rsidRPr="00686F70">
              <w:rPr>
                <w:rFonts w:ascii="Arial" w:hAnsi="Arial" w:cs="Arial"/>
                <w:b w:val="0"/>
                <w:bCs w:val="0"/>
                <w:noProof/>
                <w:webHidden/>
                <w:sz w:val="24"/>
                <w:szCs w:val="24"/>
              </w:rPr>
              <w:fldChar w:fldCharType="separate"/>
            </w:r>
            <w:r w:rsidR="00686F70" w:rsidRPr="00686F70">
              <w:rPr>
                <w:rFonts w:ascii="Arial" w:hAnsi="Arial" w:cs="Arial"/>
                <w:b w:val="0"/>
                <w:bCs w:val="0"/>
                <w:noProof/>
                <w:webHidden/>
                <w:sz w:val="24"/>
                <w:szCs w:val="24"/>
              </w:rPr>
              <w:t>8</w:t>
            </w:r>
            <w:r w:rsidR="00686F70" w:rsidRPr="00686F70">
              <w:rPr>
                <w:rFonts w:ascii="Arial" w:hAnsi="Arial" w:cs="Arial"/>
                <w:b w:val="0"/>
                <w:bCs w:val="0"/>
                <w:noProof/>
                <w:webHidden/>
                <w:sz w:val="24"/>
                <w:szCs w:val="24"/>
              </w:rPr>
              <w:fldChar w:fldCharType="end"/>
            </w:r>
          </w:hyperlink>
        </w:p>
        <w:p w14:paraId="0799BF22" w14:textId="3B33A975" w:rsidR="00686F70" w:rsidRPr="00686F70" w:rsidRDefault="004849A3" w:rsidP="00686F70">
          <w:pPr>
            <w:pStyle w:val="T2"/>
            <w:outlineLvl w:val="9"/>
            <w:rPr>
              <w:rFonts w:eastAsiaTheme="minorEastAsia"/>
              <w:b w:val="0"/>
              <w:smallCaps w:val="0"/>
              <w:noProof/>
              <w:sz w:val="24"/>
              <w:szCs w:val="24"/>
              <w:lang w:val="tr-TR" w:eastAsia="tr-TR"/>
            </w:rPr>
          </w:pPr>
          <w:hyperlink w:anchor="_Toc82510602" w:history="1">
            <w:r w:rsidR="00686F70" w:rsidRPr="00686F70">
              <w:rPr>
                <w:rStyle w:val="Kpr"/>
                <w:b w:val="0"/>
                <w:noProof/>
                <w:sz w:val="24"/>
                <w:szCs w:val="24"/>
              </w:rPr>
              <w:t>2.1. Overview</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_Toc82510602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8</w:t>
            </w:r>
            <w:r w:rsidR="00686F70" w:rsidRPr="00686F70">
              <w:rPr>
                <w:b w:val="0"/>
                <w:noProof/>
                <w:webHidden/>
                <w:sz w:val="24"/>
                <w:szCs w:val="24"/>
              </w:rPr>
              <w:fldChar w:fldCharType="end"/>
            </w:r>
          </w:hyperlink>
        </w:p>
        <w:p w14:paraId="30463E6A" w14:textId="220F24C6" w:rsidR="00686F70" w:rsidRPr="00686F70" w:rsidRDefault="004849A3" w:rsidP="00686F70">
          <w:pPr>
            <w:pStyle w:val="T2"/>
            <w:outlineLvl w:val="9"/>
            <w:rPr>
              <w:rFonts w:eastAsiaTheme="minorEastAsia"/>
              <w:b w:val="0"/>
              <w:smallCaps w:val="0"/>
              <w:noProof/>
              <w:sz w:val="24"/>
              <w:szCs w:val="24"/>
              <w:lang w:val="tr-TR" w:eastAsia="tr-TR"/>
            </w:rPr>
          </w:pPr>
          <w:hyperlink w:anchor="_Toc82510603" w:history="1">
            <w:r w:rsidR="00686F70" w:rsidRPr="00686F70">
              <w:rPr>
                <w:rStyle w:val="Kpr"/>
                <w:b w:val="0"/>
                <w:noProof/>
                <w:sz w:val="24"/>
                <w:szCs w:val="24"/>
              </w:rPr>
              <w:t>2.2. Description of Functions</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_Toc82510603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8</w:t>
            </w:r>
            <w:r w:rsidR="00686F70" w:rsidRPr="00686F70">
              <w:rPr>
                <w:b w:val="0"/>
                <w:noProof/>
                <w:webHidden/>
                <w:sz w:val="24"/>
                <w:szCs w:val="24"/>
              </w:rPr>
              <w:fldChar w:fldCharType="end"/>
            </w:r>
          </w:hyperlink>
        </w:p>
        <w:p w14:paraId="11D531CA" w14:textId="21A22780" w:rsidR="00686F70" w:rsidRPr="00686F70" w:rsidRDefault="004849A3">
          <w:pPr>
            <w:pStyle w:val="T3"/>
            <w:tabs>
              <w:tab w:val="right" w:leader="dot" w:pos="9062"/>
            </w:tabs>
            <w:rPr>
              <w:rFonts w:ascii="Arial" w:eastAsiaTheme="minorEastAsia" w:hAnsi="Arial" w:cs="Arial"/>
              <w:i w:val="0"/>
              <w:iCs w:val="0"/>
              <w:noProof/>
              <w:sz w:val="24"/>
              <w:szCs w:val="24"/>
              <w:lang w:val="tr-TR" w:eastAsia="tr-TR"/>
            </w:rPr>
          </w:pPr>
          <w:hyperlink w:anchor="_Toc82510604" w:history="1">
            <w:r w:rsidR="00686F70" w:rsidRPr="00686F70">
              <w:rPr>
                <w:rStyle w:val="Kpr"/>
                <w:rFonts w:ascii="Arial" w:hAnsi="Arial" w:cs="Arial"/>
                <w:noProof/>
                <w:sz w:val="24"/>
                <w:szCs w:val="24"/>
              </w:rPr>
              <w:t>2.2.1. Power supply</w:t>
            </w:r>
            <w:r w:rsidR="00686F70" w:rsidRPr="00686F70">
              <w:rPr>
                <w:rFonts w:ascii="Arial" w:hAnsi="Arial" w:cs="Arial"/>
                <w:noProof/>
                <w:webHidden/>
                <w:sz w:val="24"/>
                <w:szCs w:val="24"/>
              </w:rPr>
              <w:tab/>
            </w:r>
            <w:r w:rsidR="00686F70" w:rsidRPr="00686F70">
              <w:rPr>
                <w:rFonts w:ascii="Arial" w:hAnsi="Arial" w:cs="Arial"/>
                <w:noProof/>
                <w:webHidden/>
                <w:sz w:val="24"/>
                <w:szCs w:val="24"/>
              </w:rPr>
              <w:fldChar w:fldCharType="begin"/>
            </w:r>
            <w:r w:rsidR="00686F70" w:rsidRPr="00686F70">
              <w:rPr>
                <w:rFonts w:ascii="Arial" w:hAnsi="Arial" w:cs="Arial"/>
                <w:noProof/>
                <w:webHidden/>
                <w:sz w:val="24"/>
                <w:szCs w:val="24"/>
              </w:rPr>
              <w:instrText xml:space="preserve"> PAGEREF _Toc82510604 \h </w:instrText>
            </w:r>
            <w:r w:rsidR="00686F70" w:rsidRPr="00686F70">
              <w:rPr>
                <w:rFonts w:ascii="Arial" w:hAnsi="Arial" w:cs="Arial"/>
                <w:noProof/>
                <w:webHidden/>
                <w:sz w:val="24"/>
                <w:szCs w:val="24"/>
              </w:rPr>
            </w:r>
            <w:r w:rsidR="00686F70" w:rsidRPr="00686F70">
              <w:rPr>
                <w:rFonts w:ascii="Arial" w:hAnsi="Arial" w:cs="Arial"/>
                <w:noProof/>
                <w:webHidden/>
                <w:sz w:val="24"/>
                <w:szCs w:val="24"/>
              </w:rPr>
              <w:fldChar w:fldCharType="separate"/>
            </w:r>
            <w:r w:rsidR="00686F70" w:rsidRPr="00686F70">
              <w:rPr>
                <w:rFonts w:ascii="Arial" w:hAnsi="Arial" w:cs="Arial"/>
                <w:noProof/>
                <w:webHidden/>
                <w:sz w:val="24"/>
                <w:szCs w:val="24"/>
              </w:rPr>
              <w:t>8</w:t>
            </w:r>
            <w:r w:rsidR="00686F70" w:rsidRPr="00686F70">
              <w:rPr>
                <w:rFonts w:ascii="Arial" w:hAnsi="Arial" w:cs="Arial"/>
                <w:noProof/>
                <w:webHidden/>
                <w:sz w:val="24"/>
                <w:szCs w:val="24"/>
              </w:rPr>
              <w:fldChar w:fldCharType="end"/>
            </w:r>
          </w:hyperlink>
        </w:p>
        <w:p w14:paraId="3AE3DE96" w14:textId="5CF6DAC4" w:rsidR="00686F70" w:rsidRPr="00686F70" w:rsidRDefault="004849A3">
          <w:pPr>
            <w:pStyle w:val="T3"/>
            <w:tabs>
              <w:tab w:val="right" w:leader="dot" w:pos="9062"/>
            </w:tabs>
            <w:rPr>
              <w:rFonts w:ascii="Arial" w:eastAsiaTheme="minorEastAsia" w:hAnsi="Arial" w:cs="Arial"/>
              <w:i w:val="0"/>
              <w:iCs w:val="0"/>
              <w:noProof/>
              <w:sz w:val="24"/>
              <w:szCs w:val="24"/>
              <w:lang w:val="tr-TR" w:eastAsia="tr-TR"/>
            </w:rPr>
          </w:pPr>
          <w:hyperlink w:anchor="_Toc82510605" w:history="1">
            <w:r w:rsidR="00686F70" w:rsidRPr="00686F70">
              <w:rPr>
                <w:rStyle w:val="Kpr"/>
                <w:rFonts w:ascii="Arial" w:hAnsi="Arial" w:cs="Arial"/>
                <w:noProof/>
                <w:sz w:val="24"/>
                <w:szCs w:val="24"/>
              </w:rPr>
              <w:t>2.2.2. N-SmArt Programmable Microprocessor Main Structure</w:t>
            </w:r>
            <w:r w:rsidR="00686F70" w:rsidRPr="00686F70">
              <w:rPr>
                <w:rFonts w:ascii="Arial" w:hAnsi="Arial" w:cs="Arial"/>
                <w:noProof/>
                <w:webHidden/>
                <w:sz w:val="24"/>
                <w:szCs w:val="24"/>
              </w:rPr>
              <w:tab/>
            </w:r>
            <w:r w:rsidR="00686F70" w:rsidRPr="00686F70">
              <w:rPr>
                <w:rFonts w:ascii="Arial" w:hAnsi="Arial" w:cs="Arial"/>
                <w:noProof/>
                <w:webHidden/>
                <w:sz w:val="24"/>
                <w:szCs w:val="24"/>
              </w:rPr>
              <w:fldChar w:fldCharType="begin"/>
            </w:r>
            <w:r w:rsidR="00686F70" w:rsidRPr="00686F70">
              <w:rPr>
                <w:rFonts w:ascii="Arial" w:hAnsi="Arial" w:cs="Arial"/>
                <w:noProof/>
                <w:webHidden/>
                <w:sz w:val="24"/>
                <w:szCs w:val="24"/>
              </w:rPr>
              <w:instrText xml:space="preserve"> PAGEREF _Toc82510605 \h </w:instrText>
            </w:r>
            <w:r w:rsidR="00686F70" w:rsidRPr="00686F70">
              <w:rPr>
                <w:rFonts w:ascii="Arial" w:hAnsi="Arial" w:cs="Arial"/>
                <w:noProof/>
                <w:webHidden/>
                <w:sz w:val="24"/>
                <w:szCs w:val="24"/>
              </w:rPr>
            </w:r>
            <w:r w:rsidR="00686F70" w:rsidRPr="00686F70">
              <w:rPr>
                <w:rFonts w:ascii="Arial" w:hAnsi="Arial" w:cs="Arial"/>
                <w:noProof/>
                <w:webHidden/>
                <w:sz w:val="24"/>
                <w:szCs w:val="24"/>
              </w:rPr>
              <w:fldChar w:fldCharType="separate"/>
            </w:r>
            <w:r w:rsidR="00686F70" w:rsidRPr="00686F70">
              <w:rPr>
                <w:rFonts w:ascii="Arial" w:hAnsi="Arial" w:cs="Arial"/>
                <w:noProof/>
                <w:webHidden/>
                <w:sz w:val="24"/>
                <w:szCs w:val="24"/>
              </w:rPr>
              <w:t>8</w:t>
            </w:r>
            <w:r w:rsidR="00686F70" w:rsidRPr="00686F70">
              <w:rPr>
                <w:rFonts w:ascii="Arial" w:hAnsi="Arial" w:cs="Arial"/>
                <w:noProof/>
                <w:webHidden/>
                <w:sz w:val="24"/>
                <w:szCs w:val="24"/>
              </w:rPr>
              <w:fldChar w:fldCharType="end"/>
            </w:r>
          </w:hyperlink>
        </w:p>
        <w:p w14:paraId="52DEEFEA" w14:textId="50DFC7EB" w:rsidR="00686F70" w:rsidRPr="00686F70" w:rsidRDefault="004849A3">
          <w:pPr>
            <w:pStyle w:val="T3"/>
            <w:tabs>
              <w:tab w:val="right" w:leader="dot" w:pos="9062"/>
            </w:tabs>
            <w:rPr>
              <w:rFonts w:ascii="Arial" w:eastAsiaTheme="minorEastAsia" w:hAnsi="Arial" w:cs="Arial"/>
              <w:i w:val="0"/>
              <w:iCs w:val="0"/>
              <w:noProof/>
              <w:sz w:val="24"/>
              <w:szCs w:val="24"/>
              <w:lang w:val="tr-TR" w:eastAsia="tr-TR"/>
            </w:rPr>
          </w:pPr>
          <w:hyperlink w:anchor="_Toc82510606" w:history="1">
            <w:r w:rsidR="00686F70" w:rsidRPr="00686F70">
              <w:rPr>
                <w:rStyle w:val="Kpr"/>
                <w:rFonts w:ascii="Arial" w:hAnsi="Arial" w:cs="Arial"/>
                <w:noProof/>
                <w:sz w:val="24"/>
                <w:szCs w:val="24"/>
              </w:rPr>
              <w:t>2.2.3. Display Board</w:t>
            </w:r>
            <w:r w:rsidR="00686F70" w:rsidRPr="00686F70">
              <w:rPr>
                <w:rFonts w:ascii="Arial" w:hAnsi="Arial" w:cs="Arial"/>
                <w:noProof/>
                <w:webHidden/>
                <w:sz w:val="24"/>
                <w:szCs w:val="24"/>
              </w:rPr>
              <w:tab/>
            </w:r>
            <w:r w:rsidR="00686F70" w:rsidRPr="00686F70">
              <w:rPr>
                <w:rFonts w:ascii="Arial" w:hAnsi="Arial" w:cs="Arial"/>
                <w:noProof/>
                <w:webHidden/>
                <w:sz w:val="24"/>
                <w:szCs w:val="24"/>
              </w:rPr>
              <w:fldChar w:fldCharType="begin"/>
            </w:r>
            <w:r w:rsidR="00686F70" w:rsidRPr="00686F70">
              <w:rPr>
                <w:rFonts w:ascii="Arial" w:hAnsi="Arial" w:cs="Arial"/>
                <w:noProof/>
                <w:webHidden/>
                <w:sz w:val="24"/>
                <w:szCs w:val="24"/>
              </w:rPr>
              <w:instrText xml:space="preserve"> PAGEREF _Toc82510606 \h </w:instrText>
            </w:r>
            <w:r w:rsidR="00686F70" w:rsidRPr="00686F70">
              <w:rPr>
                <w:rFonts w:ascii="Arial" w:hAnsi="Arial" w:cs="Arial"/>
                <w:noProof/>
                <w:webHidden/>
                <w:sz w:val="24"/>
                <w:szCs w:val="24"/>
              </w:rPr>
            </w:r>
            <w:r w:rsidR="00686F70" w:rsidRPr="00686F70">
              <w:rPr>
                <w:rFonts w:ascii="Arial" w:hAnsi="Arial" w:cs="Arial"/>
                <w:noProof/>
                <w:webHidden/>
                <w:sz w:val="24"/>
                <w:szCs w:val="24"/>
              </w:rPr>
              <w:fldChar w:fldCharType="separate"/>
            </w:r>
            <w:r w:rsidR="00686F70" w:rsidRPr="00686F70">
              <w:rPr>
                <w:rFonts w:ascii="Arial" w:hAnsi="Arial" w:cs="Arial"/>
                <w:noProof/>
                <w:webHidden/>
                <w:sz w:val="24"/>
                <w:szCs w:val="24"/>
              </w:rPr>
              <w:t>9</w:t>
            </w:r>
            <w:r w:rsidR="00686F70" w:rsidRPr="00686F70">
              <w:rPr>
                <w:rFonts w:ascii="Arial" w:hAnsi="Arial" w:cs="Arial"/>
                <w:noProof/>
                <w:webHidden/>
                <w:sz w:val="24"/>
                <w:szCs w:val="24"/>
              </w:rPr>
              <w:fldChar w:fldCharType="end"/>
            </w:r>
          </w:hyperlink>
        </w:p>
        <w:p w14:paraId="4DA6D287" w14:textId="2164FFD8" w:rsidR="00686F70" w:rsidRPr="00686F70" w:rsidRDefault="004849A3">
          <w:pPr>
            <w:pStyle w:val="T3"/>
            <w:tabs>
              <w:tab w:val="right" w:leader="dot" w:pos="9062"/>
            </w:tabs>
            <w:rPr>
              <w:rFonts w:ascii="Arial" w:eastAsiaTheme="minorEastAsia" w:hAnsi="Arial" w:cs="Arial"/>
              <w:i w:val="0"/>
              <w:iCs w:val="0"/>
              <w:noProof/>
              <w:sz w:val="24"/>
              <w:szCs w:val="24"/>
              <w:lang w:val="tr-TR" w:eastAsia="tr-TR"/>
            </w:rPr>
          </w:pPr>
          <w:hyperlink w:anchor="_Toc82510607" w:history="1">
            <w:r w:rsidR="00686F70" w:rsidRPr="00686F70">
              <w:rPr>
                <w:rStyle w:val="Kpr"/>
                <w:rFonts w:ascii="Arial" w:hAnsi="Arial" w:cs="Arial"/>
                <w:noProof/>
                <w:sz w:val="24"/>
                <w:szCs w:val="24"/>
              </w:rPr>
              <w:t>2.2.4. Heating Unit</w:t>
            </w:r>
            <w:r w:rsidR="00686F70" w:rsidRPr="00686F70">
              <w:rPr>
                <w:rFonts w:ascii="Arial" w:hAnsi="Arial" w:cs="Arial"/>
                <w:noProof/>
                <w:webHidden/>
                <w:sz w:val="24"/>
                <w:szCs w:val="24"/>
              </w:rPr>
              <w:tab/>
            </w:r>
            <w:r w:rsidR="00686F70" w:rsidRPr="00686F70">
              <w:rPr>
                <w:rFonts w:ascii="Arial" w:hAnsi="Arial" w:cs="Arial"/>
                <w:noProof/>
                <w:webHidden/>
                <w:sz w:val="24"/>
                <w:szCs w:val="24"/>
              </w:rPr>
              <w:fldChar w:fldCharType="begin"/>
            </w:r>
            <w:r w:rsidR="00686F70" w:rsidRPr="00686F70">
              <w:rPr>
                <w:rFonts w:ascii="Arial" w:hAnsi="Arial" w:cs="Arial"/>
                <w:noProof/>
                <w:webHidden/>
                <w:sz w:val="24"/>
                <w:szCs w:val="24"/>
              </w:rPr>
              <w:instrText xml:space="preserve"> PAGEREF _Toc82510607 \h </w:instrText>
            </w:r>
            <w:r w:rsidR="00686F70" w:rsidRPr="00686F70">
              <w:rPr>
                <w:rFonts w:ascii="Arial" w:hAnsi="Arial" w:cs="Arial"/>
                <w:noProof/>
                <w:webHidden/>
                <w:sz w:val="24"/>
                <w:szCs w:val="24"/>
              </w:rPr>
            </w:r>
            <w:r w:rsidR="00686F70" w:rsidRPr="00686F70">
              <w:rPr>
                <w:rFonts w:ascii="Arial" w:hAnsi="Arial" w:cs="Arial"/>
                <w:noProof/>
                <w:webHidden/>
                <w:sz w:val="24"/>
                <w:szCs w:val="24"/>
              </w:rPr>
              <w:fldChar w:fldCharType="separate"/>
            </w:r>
            <w:r w:rsidR="00686F70" w:rsidRPr="00686F70">
              <w:rPr>
                <w:rFonts w:ascii="Arial" w:hAnsi="Arial" w:cs="Arial"/>
                <w:noProof/>
                <w:webHidden/>
                <w:sz w:val="24"/>
                <w:szCs w:val="24"/>
              </w:rPr>
              <w:t>12</w:t>
            </w:r>
            <w:r w:rsidR="00686F70" w:rsidRPr="00686F70">
              <w:rPr>
                <w:rFonts w:ascii="Arial" w:hAnsi="Arial" w:cs="Arial"/>
                <w:noProof/>
                <w:webHidden/>
                <w:sz w:val="24"/>
                <w:szCs w:val="24"/>
              </w:rPr>
              <w:fldChar w:fldCharType="end"/>
            </w:r>
          </w:hyperlink>
        </w:p>
        <w:p w14:paraId="13E75BD0" w14:textId="4B8398DA" w:rsidR="00686F70" w:rsidRPr="00686F70" w:rsidRDefault="004849A3">
          <w:pPr>
            <w:pStyle w:val="T3"/>
            <w:tabs>
              <w:tab w:val="right" w:leader="dot" w:pos="9062"/>
            </w:tabs>
            <w:rPr>
              <w:rFonts w:ascii="Arial" w:eastAsiaTheme="minorEastAsia" w:hAnsi="Arial" w:cs="Arial"/>
              <w:i w:val="0"/>
              <w:iCs w:val="0"/>
              <w:noProof/>
              <w:sz w:val="24"/>
              <w:szCs w:val="24"/>
              <w:lang w:val="tr-TR" w:eastAsia="tr-TR"/>
            </w:rPr>
          </w:pPr>
          <w:hyperlink w:anchor="_Toc82510608" w:history="1">
            <w:r w:rsidR="00686F70" w:rsidRPr="00686F70">
              <w:rPr>
                <w:rStyle w:val="Kpr"/>
                <w:rFonts w:ascii="Arial" w:hAnsi="Arial" w:cs="Arial"/>
                <w:noProof/>
                <w:sz w:val="24"/>
                <w:szCs w:val="24"/>
              </w:rPr>
              <w:t>2.2.5. Water and Steam Unit</w:t>
            </w:r>
            <w:r w:rsidR="00686F70" w:rsidRPr="00686F70">
              <w:rPr>
                <w:rFonts w:ascii="Arial" w:hAnsi="Arial" w:cs="Arial"/>
                <w:noProof/>
                <w:webHidden/>
                <w:sz w:val="24"/>
                <w:szCs w:val="24"/>
              </w:rPr>
              <w:tab/>
            </w:r>
            <w:r w:rsidR="00686F70" w:rsidRPr="00686F70">
              <w:rPr>
                <w:rFonts w:ascii="Arial" w:hAnsi="Arial" w:cs="Arial"/>
                <w:noProof/>
                <w:webHidden/>
                <w:sz w:val="24"/>
                <w:szCs w:val="24"/>
              </w:rPr>
              <w:fldChar w:fldCharType="begin"/>
            </w:r>
            <w:r w:rsidR="00686F70" w:rsidRPr="00686F70">
              <w:rPr>
                <w:rFonts w:ascii="Arial" w:hAnsi="Arial" w:cs="Arial"/>
                <w:noProof/>
                <w:webHidden/>
                <w:sz w:val="24"/>
                <w:szCs w:val="24"/>
              </w:rPr>
              <w:instrText xml:space="preserve"> PAGEREF _Toc82510608 \h </w:instrText>
            </w:r>
            <w:r w:rsidR="00686F70" w:rsidRPr="00686F70">
              <w:rPr>
                <w:rFonts w:ascii="Arial" w:hAnsi="Arial" w:cs="Arial"/>
                <w:noProof/>
                <w:webHidden/>
                <w:sz w:val="24"/>
                <w:szCs w:val="24"/>
              </w:rPr>
            </w:r>
            <w:r w:rsidR="00686F70" w:rsidRPr="00686F70">
              <w:rPr>
                <w:rFonts w:ascii="Arial" w:hAnsi="Arial" w:cs="Arial"/>
                <w:noProof/>
                <w:webHidden/>
                <w:sz w:val="24"/>
                <w:szCs w:val="24"/>
              </w:rPr>
              <w:fldChar w:fldCharType="separate"/>
            </w:r>
            <w:r w:rsidR="00686F70" w:rsidRPr="00686F70">
              <w:rPr>
                <w:rFonts w:ascii="Arial" w:hAnsi="Arial" w:cs="Arial"/>
                <w:noProof/>
                <w:webHidden/>
                <w:sz w:val="24"/>
                <w:szCs w:val="24"/>
              </w:rPr>
              <w:t>12</w:t>
            </w:r>
            <w:r w:rsidR="00686F70" w:rsidRPr="00686F70">
              <w:rPr>
                <w:rFonts w:ascii="Arial" w:hAnsi="Arial" w:cs="Arial"/>
                <w:noProof/>
                <w:webHidden/>
                <w:sz w:val="24"/>
                <w:szCs w:val="24"/>
              </w:rPr>
              <w:fldChar w:fldCharType="end"/>
            </w:r>
          </w:hyperlink>
        </w:p>
        <w:p w14:paraId="2DB9FB14" w14:textId="6D65C7E7" w:rsidR="00686F70" w:rsidRPr="00686F70" w:rsidRDefault="004849A3">
          <w:pPr>
            <w:pStyle w:val="T3"/>
            <w:tabs>
              <w:tab w:val="right" w:leader="dot" w:pos="9062"/>
            </w:tabs>
            <w:rPr>
              <w:rFonts w:ascii="Arial" w:eastAsiaTheme="minorEastAsia" w:hAnsi="Arial" w:cs="Arial"/>
              <w:i w:val="0"/>
              <w:iCs w:val="0"/>
              <w:noProof/>
              <w:sz w:val="24"/>
              <w:szCs w:val="24"/>
              <w:lang w:val="tr-TR" w:eastAsia="tr-TR"/>
            </w:rPr>
          </w:pPr>
          <w:hyperlink w:anchor="_Toc82510609" w:history="1">
            <w:r w:rsidR="00686F70" w:rsidRPr="00686F70">
              <w:rPr>
                <w:rStyle w:val="Kpr"/>
                <w:rFonts w:ascii="Arial" w:hAnsi="Arial" w:cs="Arial"/>
                <w:noProof/>
                <w:sz w:val="24"/>
                <w:szCs w:val="24"/>
              </w:rPr>
              <w:t>2.2.6. Vacuuming unit</w:t>
            </w:r>
            <w:r w:rsidR="00686F70" w:rsidRPr="00686F70">
              <w:rPr>
                <w:rFonts w:ascii="Arial" w:hAnsi="Arial" w:cs="Arial"/>
                <w:noProof/>
                <w:webHidden/>
                <w:sz w:val="24"/>
                <w:szCs w:val="24"/>
              </w:rPr>
              <w:tab/>
            </w:r>
            <w:r w:rsidR="00686F70" w:rsidRPr="00686F70">
              <w:rPr>
                <w:rFonts w:ascii="Arial" w:hAnsi="Arial" w:cs="Arial"/>
                <w:noProof/>
                <w:webHidden/>
                <w:sz w:val="24"/>
                <w:szCs w:val="24"/>
              </w:rPr>
              <w:fldChar w:fldCharType="begin"/>
            </w:r>
            <w:r w:rsidR="00686F70" w:rsidRPr="00686F70">
              <w:rPr>
                <w:rFonts w:ascii="Arial" w:hAnsi="Arial" w:cs="Arial"/>
                <w:noProof/>
                <w:webHidden/>
                <w:sz w:val="24"/>
                <w:szCs w:val="24"/>
              </w:rPr>
              <w:instrText xml:space="preserve"> PAGEREF _Toc82510609 \h </w:instrText>
            </w:r>
            <w:r w:rsidR="00686F70" w:rsidRPr="00686F70">
              <w:rPr>
                <w:rFonts w:ascii="Arial" w:hAnsi="Arial" w:cs="Arial"/>
                <w:noProof/>
                <w:webHidden/>
                <w:sz w:val="24"/>
                <w:szCs w:val="24"/>
              </w:rPr>
            </w:r>
            <w:r w:rsidR="00686F70" w:rsidRPr="00686F70">
              <w:rPr>
                <w:rFonts w:ascii="Arial" w:hAnsi="Arial" w:cs="Arial"/>
                <w:noProof/>
                <w:webHidden/>
                <w:sz w:val="24"/>
                <w:szCs w:val="24"/>
              </w:rPr>
              <w:fldChar w:fldCharType="separate"/>
            </w:r>
            <w:r w:rsidR="00686F70" w:rsidRPr="00686F70">
              <w:rPr>
                <w:rFonts w:ascii="Arial" w:hAnsi="Arial" w:cs="Arial"/>
                <w:noProof/>
                <w:webHidden/>
                <w:sz w:val="24"/>
                <w:szCs w:val="24"/>
              </w:rPr>
              <w:t>13</w:t>
            </w:r>
            <w:r w:rsidR="00686F70" w:rsidRPr="00686F70">
              <w:rPr>
                <w:rFonts w:ascii="Arial" w:hAnsi="Arial" w:cs="Arial"/>
                <w:noProof/>
                <w:webHidden/>
                <w:sz w:val="24"/>
                <w:szCs w:val="24"/>
              </w:rPr>
              <w:fldChar w:fldCharType="end"/>
            </w:r>
          </w:hyperlink>
        </w:p>
        <w:p w14:paraId="52E1F0CD" w14:textId="291517D8" w:rsidR="00686F70" w:rsidRPr="00686F70" w:rsidRDefault="004849A3">
          <w:pPr>
            <w:pStyle w:val="T1"/>
            <w:tabs>
              <w:tab w:val="right" w:leader="dot" w:pos="9062"/>
            </w:tabs>
            <w:rPr>
              <w:rFonts w:ascii="Arial" w:eastAsiaTheme="minorEastAsia" w:hAnsi="Arial" w:cs="Arial"/>
              <w:b w:val="0"/>
              <w:bCs w:val="0"/>
              <w:caps w:val="0"/>
              <w:noProof/>
              <w:sz w:val="24"/>
              <w:szCs w:val="24"/>
              <w:lang w:val="tr-TR" w:eastAsia="tr-TR"/>
            </w:rPr>
          </w:pPr>
          <w:hyperlink w:anchor="_Toc82510610" w:history="1">
            <w:r w:rsidR="00686F70" w:rsidRPr="00686F70">
              <w:rPr>
                <w:rStyle w:val="Kpr"/>
                <w:rFonts w:ascii="Arial" w:hAnsi="Arial" w:cs="Arial"/>
                <w:b w:val="0"/>
                <w:bCs w:val="0"/>
                <w:noProof/>
                <w:sz w:val="24"/>
                <w:szCs w:val="24"/>
              </w:rPr>
              <w:t>3.  SERVICE</w:t>
            </w:r>
            <w:r w:rsidR="00686F70" w:rsidRPr="00686F70">
              <w:rPr>
                <w:rFonts w:ascii="Arial" w:hAnsi="Arial" w:cs="Arial"/>
                <w:b w:val="0"/>
                <w:bCs w:val="0"/>
                <w:noProof/>
                <w:webHidden/>
                <w:sz w:val="24"/>
                <w:szCs w:val="24"/>
              </w:rPr>
              <w:tab/>
            </w:r>
            <w:r w:rsidR="00686F70" w:rsidRPr="00686F70">
              <w:rPr>
                <w:rFonts w:ascii="Arial" w:hAnsi="Arial" w:cs="Arial"/>
                <w:b w:val="0"/>
                <w:bCs w:val="0"/>
                <w:noProof/>
                <w:webHidden/>
                <w:sz w:val="24"/>
                <w:szCs w:val="24"/>
              </w:rPr>
              <w:fldChar w:fldCharType="begin"/>
            </w:r>
            <w:r w:rsidR="00686F70" w:rsidRPr="00686F70">
              <w:rPr>
                <w:rFonts w:ascii="Arial" w:hAnsi="Arial" w:cs="Arial"/>
                <w:b w:val="0"/>
                <w:bCs w:val="0"/>
                <w:noProof/>
                <w:webHidden/>
                <w:sz w:val="24"/>
                <w:szCs w:val="24"/>
              </w:rPr>
              <w:instrText xml:space="preserve"> PAGEREF _Toc82510610 \h </w:instrText>
            </w:r>
            <w:r w:rsidR="00686F70" w:rsidRPr="00686F70">
              <w:rPr>
                <w:rFonts w:ascii="Arial" w:hAnsi="Arial" w:cs="Arial"/>
                <w:b w:val="0"/>
                <w:bCs w:val="0"/>
                <w:noProof/>
                <w:webHidden/>
                <w:sz w:val="24"/>
                <w:szCs w:val="24"/>
              </w:rPr>
            </w:r>
            <w:r w:rsidR="00686F70" w:rsidRPr="00686F70">
              <w:rPr>
                <w:rFonts w:ascii="Arial" w:hAnsi="Arial" w:cs="Arial"/>
                <w:b w:val="0"/>
                <w:bCs w:val="0"/>
                <w:noProof/>
                <w:webHidden/>
                <w:sz w:val="24"/>
                <w:szCs w:val="24"/>
              </w:rPr>
              <w:fldChar w:fldCharType="separate"/>
            </w:r>
            <w:r w:rsidR="00686F70" w:rsidRPr="00686F70">
              <w:rPr>
                <w:rFonts w:ascii="Arial" w:hAnsi="Arial" w:cs="Arial"/>
                <w:b w:val="0"/>
                <w:bCs w:val="0"/>
                <w:noProof/>
                <w:webHidden/>
                <w:sz w:val="24"/>
                <w:szCs w:val="24"/>
              </w:rPr>
              <w:t>14</w:t>
            </w:r>
            <w:r w:rsidR="00686F70" w:rsidRPr="00686F70">
              <w:rPr>
                <w:rFonts w:ascii="Arial" w:hAnsi="Arial" w:cs="Arial"/>
                <w:b w:val="0"/>
                <w:bCs w:val="0"/>
                <w:noProof/>
                <w:webHidden/>
                <w:sz w:val="24"/>
                <w:szCs w:val="24"/>
              </w:rPr>
              <w:fldChar w:fldCharType="end"/>
            </w:r>
          </w:hyperlink>
        </w:p>
        <w:p w14:paraId="40DFCDB3" w14:textId="7EA5C3E5" w:rsidR="00686F70" w:rsidRPr="00686F70" w:rsidRDefault="004849A3" w:rsidP="00686F70">
          <w:pPr>
            <w:pStyle w:val="T2"/>
            <w:outlineLvl w:val="9"/>
            <w:rPr>
              <w:rFonts w:eastAsiaTheme="minorEastAsia"/>
              <w:b w:val="0"/>
              <w:smallCaps w:val="0"/>
              <w:noProof/>
              <w:sz w:val="24"/>
              <w:szCs w:val="24"/>
              <w:lang w:val="tr-TR" w:eastAsia="tr-TR"/>
            </w:rPr>
          </w:pPr>
          <w:hyperlink w:anchor="_Toc82510611" w:history="1">
            <w:r w:rsidR="00686F70" w:rsidRPr="00686F70">
              <w:rPr>
                <w:rStyle w:val="Kpr"/>
                <w:b w:val="0"/>
                <w:noProof/>
                <w:sz w:val="24"/>
                <w:szCs w:val="24"/>
              </w:rPr>
              <w:t>3.1. Overview</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_Toc82510611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14</w:t>
            </w:r>
            <w:r w:rsidR="00686F70" w:rsidRPr="00686F70">
              <w:rPr>
                <w:b w:val="0"/>
                <w:noProof/>
                <w:webHidden/>
                <w:sz w:val="24"/>
                <w:szCs w:val="24"/>
              </w:rPr>
              <w:fldChar w:fldCharType="end"/>
            </w:r>
          </w:hyperlink>
        </w:p>
        <w:p w14:paraId="64E33513" w14:textId="2AFADF34" w:rsidR="00686F70" w:rsidRPr="00686F70" w:rsidRDefault="004849A3" w:rsidP="00686F70">
          <w:pPr>
            <w:pStyle w:val="T2"/>
            <w:outlineLvl w:val="9"/>
            <w:rPr>
              <w:rFonts w:eastAsiaTheme="minorEastAsia"/>
              <w:b w:val="0"/>
              <w:smallCaps w:val="0"/>
              <w:noProof/>
              <w:sz w:val="24"/>
              <w:szCs w:val="24"/>
              <w:lang w:val="tr-TR" w:eastAsia="tr-TR"/>
            </w:rPr>
          </w:pPr>
          <w:hyperlink w:anchor="_Toc82510616" w:history="1">
            <w:r w:rsidR="00686F70" w:rsidRPr="00686F70">
              <w:rPr>
                <w:rStyle w:val="Kpr"/>
                <w:b w:val="0"/>
                <w:noProof/>
                <w:sz w:val="24"/>
                <w:szCs w:val="24"/>
              </w:rPr>
              <w:t>3.2. General Failures</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_Toc82510616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15</w:t>
            </w:r>
            <w:r w:rsidR="00686F70" w:rsidRPr="00686F70">
              <w:rPr>
                <w:b w:val="0"/>
                <w:noProof/>
                <w:webHidden/>
                <w:sz w:val="24"/>
                <w:szCs w:val="24"/>
              </w:rPr>
              <w:fldChar w:fldCharType="end"/>
            </w:r>
          </w:hyperlink>
        </w:p>
        <w:p w14:paraId="7B780D10" w14:textId="32DA1912" w:rsidR="00686F70" w:rsidRPr="00686F70" w:rsidRDefault="004849A3" w:rsidP="00686F70">
          <w:pPr>
            <w:pStyle w:val="T2"/>
            <w:outlineLvl w:val="9"/>
            <w:rPr>
              <w:rFonts w:eastAsiaTheme="minorEastAsia"/>
              <w:b w:val="0"/>
              <w:smallCaps w:val="0"/>
              <w:noProof/>
              <w:sz w:val="24"/>
              <w:szCs w:val="24"/>
              <w:lang w:val="tr-TR" w:eastAsia="tr-TR"/>
            </w:rPr>
          </w:pPr>
          <w:hyperlink w:anchor="_Toc82510617" w:history="1">
            <w:r w:rsidR="00686F70" w:rsidRPr="00686F70">
              <w:rPr>
                <w:rStyle w:val="Kpr"/>
                <w:b w:val="0"/>
                <w:noProof/>
                <w:sz w:val="24"/>
                <w:szCs w:val="24"/>
              </w:rPr>
              <w:t>3.3. Error Codes and Failures</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_Toc82510617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20</w:t>
            </w:r>
            <w:r w:rsidR="00686F70" w:rsidRPr="00686F70">
              <w:rPr>
                <w:b w:val="0"/>
                <w:noProof/>
                <w:webHidden/>
                <w:sz w:val="24"/>
                <w:szCs w:val="24"/>
              </w:rPr>
              <w:fldChar w:fldCharType="end"/>
            </w:r>
          </w:hyperlink>
        </w:p>
        <w:p w14:paraId="479A25FC" w14:textId="48836E97" w:rsidR="00686F70" w:rsidRPr="00686F70" w:rsidRDefault="004849A3">
          <w:pPr>
            <w:pStyle w:val="T1"/>
            <w:tabs>
              <w:tab w:val="right" w:leader="dot" w:pos="9062"/>
            </w:tabs>
            <w:rPr>
              <w:rFonts w:ascii="Arial" w:eastAsiaTheme="minorEastAsia" w:hAnsi="Arial" w:cs="Arial"/>
              <w:b w:val="0"/>
              <w:bCs w:val="0"/>
              <w:caps w:val="0"/>
              <w:noProof/>
              <w:sz w:val="24"/>
              <w:szCs w:val="24"/>
              <w:lang w:val="tr-TR" w:eastAsia="tr-TR"/>
            </w:rPr>
          </w:pPr>
          <w:hyperlink w:anchor="_Toc82510618" w:history="1">
            <w:r w:rsidR="00686F70" w:rsidRPr="00686F70">
              <w:rPr>
                <w:rStyle w:val="Kpr"/>
                <w:rFonts w:ascii="Arial" w:hAnsi="Arial" w:cs="Arial"/>
                <w:b w:val="0"/>
                <w:bCs w:val="0"/>
                <w:noProof/>
                <w:sz w:val="24"/>
                <w:szCs w:val="24"/>
              </w:rPr>
              <w:t>4. SPARE PARTS REPLACEMENT</w:t>
            </w:r>
            <w:r w:rsidR="00686F70" w:rsidRPr="00686F70">
              <w:rPr>
                <w:rFonts w:ascii="Arial" w:hAnsi="Arial" w:cs="Arial"/>
                <w:b w:val="0"/>
                <w:bCs w:val="0"/>
                <w:noProof/>
                <w:webHidden/>
                <w:sz w:val="24"/>
                <w:szCs w:val="24"/>
              </w:rPr>
              <w:tab/>
            </w:r>
            <w:r w:rsidR="00686F70" w:rsidRPr="00686F70">
              <w:rPr>
                <w:rFonts w:ascii="Arial" w:hAnsi="Arial" w:cs="Arial"/>
                <w:b w:val="0"/>
                <w:bCs w:val="0"/>
                <w:noProof/>
                <w:webHidden/>
                <w:sz w:val="24"/>
                <w:szCs w:val="24"/>
              </w:rPr>
              <w:fldChar w:fldCharType="begin"/>
            </w:r>
            <w:r w:rsidR="00686F70" w:rsidRPr="00686F70">
              <w:rPr>
                <w:rFonts w:ascii="Arial" w:hAnsi="Arial" w:cs="Arial"/>
                <w:b w:val="0"/>
                <w:bCs w:val="0"/>
                <w:noProof/>
                <w:webHidden/>
                <w:sz w:val="24"/>
                <w:szCs w:val="24"/>
              </w:rPr>
              <w:instrText xml:space="preserve"> PAGEREF _Toc82510618 \h </w:instrText>
            </w:r>
            <w:r w:rsidR="00686F70" w:rsidRPr="00686F70">
              <w:rPr>
                <w:rFonts w:ascii="Arial" w:hAnsi="Arial" w:cs="Arial"/>
                <w:b w:val="0"/>
                <w:bCs w:val="0"/>
                <w:noProof/>
                <w:webHidden/>
                <w:sz w:val="24"/>
                <w:szCs w:val="24"/>
              </w:rPr>
            </w:r>
            <w:r w:rsidR="00686F70" w:rsidRPr="00686F70">
              <w:rPr>
                <w:rFonts w:ascii="Arial" w:hAnsi="Arial" w:cs="Arial"/>
                <w:b w:val="0"/>
                <w:bCs w:val="0"/>
                <w:noProof/>
                <w:webHidden/>
                <w:sz w:val="24"/>
                <w:szCs w:val="24"/>
              </w:rPr>
              <w:fldChar w:fldCharType="separate"/>
            </w:r>
            <w:r w:rsidR="00686F70" w:rsidRPr="00686F70">
              <w:rPr>
                <w:rFonts w:ascii="Arial" w:hAnsi="Arial" w:cs="Arial"/>
                <w:b w:val="0"/>
                <w:bCs w:val="0"/>
                <w:noProof/>
                <w:webHidden/>
                <w:sz w:val="24"/>
                <w:szCs w:val="24"/>
              </w:rPr>
              <w:t>41</w:t>
            </w:r>
            <w:r w:rsidR="00686F70" w:rsidRPr="00686F70">
              <w:rPr>
                <w:rFonts w:ascii="Arial" w:hAnsi="Arial" w:cs="Arial"/>
                <w:b w:val="0"/>
                <w:bCs w:val="0"/>
                <w:noProof/>
                <w:webHidden/>
                <w:sz w:val="24"/>
                <w:szCs w:val="24"/>
              </w:rPr>
              <w:fldChar w:fldCharType="end"/>
            </w:r>
          </w:hyperlink>
        </w:p>
        <w:p w14:paraId="7FB00218" w14:textId="024BEA62" w:rsidR="00686F70" w:rsidRPr="00686F70" w:rsidRDefault="004849A3" w:rsidP="00686F70">
          <w:pPr>
            <w:pStyle w:val="T2"/>
            <w:outlineLvl w:val="9"/>
            <w:rPr>
              <w:rFonts w:eastAsiaTheme="minorEastAsia"/>
              <w:b w:val="0"/>
              <w:smallCaps w:val="0"/>
              <w:noProof/>
              <w:sz w:val="24"/>
              <w:szCs w:val="24"/>
              <w:lang w:val="tr-TR" w:eastAsia="tr-TR"/>
            </w:rPr>
          </w:pPr>
          <w:hyperlink w:anchor="_Toc82510620" w:history="1">
            <w:r w:rsidR="00686F70" w:rsidRPr="00686F70">
              <w:rPr>
                <w:rStyle w:val="Kpr"/>
                <w:b w:val="0"/>
                <w:noProof/>
                <w:sz w:val="24"/>
                <w:szCs w:val="24"/>
              </w:rPr>
              <w:t>4.2.</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Main Board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_Toc82510620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41</w:t>
            </w:r>
            <w:r w:rsidR="00686F70" w:rsidRPr="00686F70">
              <w:rPr>
                <w:b w:val="0"/>
                <w:noProof/>
                <w:webHidden/>
                <w:sz w:val="24"/>
                <w:szCs w:val="24"/>
              </w:rPr>
              <w:fldChar w:fldCharType="end"/>
            </w:r>
          </w:hyperlink>
        </w:p>
        <w:p w14:paraId="1E4D52D9" w14:textId="0D509E1D" w:rsidR="00686F70" w:rsidRPr="00686F70" w:rsidRDefault="004849A3" w:rsidP="00686F70">
          <w:pPr>
            <w:pStyle w:val="T2"/>
            <w:outlineLvl w:val="9"/>
            <w:rPr>
              <w:rFonts w:eastAsiaTheme="minorEastAsia"/>
              <w:b w:val="0"/>
              <w:smallCaps w:val="0"/>
              <w:noProof/>
              <w:sz w:val="24"/>
              <w:szCs w:val="24"/>
              <w:lang w:val="tr-TR" w:eastAsia="tr-TR"/>
            </w:rPr>
          </w:pPr>
          <w:hyperlink w:anchor="_Toc82510621" w:history="1">
            <w:r w:rsidR="00686F70" w:rsidRPr="00686F70">
              <w:rPr>
                <w:rStyle w:val="Kpr"/>
                <w:b w:val="0"/>
                <w:noProof/>
                <w:sz w:val="24"/>
                <w:szCs w:val="24"/>
              </w:rPr>
              <w:t>4.3.</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Display Board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_Toc82510621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42</w:t>
            </w:r>
            <w:r w:rsidR="00686F70" w:rsidRPr="00686F70">
              <w:rPr>
                <w:b w:val="0"/>
                <w:noProof/>
                <w:webHidden/>
                <w:sz w:val="24"/>
                <w:szCs w:val="24"/>
              </w:rPr>
              <w:fldChar w:fldCharType="end"/>
            </w:r>
          </w:hyperlink>
        </w:p>
        <w:p w14:paraId="177019B0" w14:textId="5A143FE4" w:rsidR="00686F70" w:rsidRPr="00686F70" w:rsidRDefault="004849A3" w:rsidP="00686F70">
          <w:pPr>
            <w:pStyle w:val="T2"/>
            <w:outlineLvl w:val="9"/>
            <w:rPr>
              <w:rFonts w:eastAsiaTheme="minorEastAsia"/>
              <w:b w:val="0"/>
              <w:smallCaps w:val="0"/>
              <w:noProof/>
              <w:sz w:val="24"/>
              <w:szCs w:val="24"/>
              <w:lang w:val="tr-TR" w:eastAsia="tr-TR"/>
            </w:rPr>
          </w:pPr>
          <w:hyperlink w:anchor="_Toc82510622" w:history="1">
            <w:r w:rsidR="00686F70" w:rsidRPr="00686F70">
              <w:rPr>
                <w:rStyle w:val="Kpr"/>
                <w:rFonts w:eastAsia="Arial"/>
                <w:b w:val="0"/>
                <w:noProof/>
                <w:sz w:val="24"/>
                <w:szCs w:val="24"/>
              </w:rPr>
              <w:t>4.4.</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Air Vent Solenoid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_Toc82510622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42</w:t>
            </w:r>
            <w:r w:rsidR="00686F70" w:rsidRPr="00686F70">
              <w:rPr>
                <w:b w:val="0"/>
                <w:noProof/>
                <w:webHidden/>
                <w:sz w:val="24"/>
                <w:szCs w:val="24"/>
              </w:rPr>
              <w:fldChar w:fldCharType="end"/>
            </w:r>
          </w:hyperlink>
        </w:p>
        <w:p w14:paraId="42963A06" w14:textId="68B402F5" w:rsidR="00686F70" w:rsidRPr="00686F70" w:rsidRDefault="004849A3" w:rsidP="00686F70">
          <w:pPr>
            <w:pStyle w:val="T2"/>
            <w:tabs>
              <w:tab w:val="left" w:pos="1440"/>
            </w:tabs>
            <w:outlineLvl w:val="9"/>
            <w:rPr>
              <w:rFonts w:eastAsiaTheme="minorEastAsia"/>
              <w:b w:val="0"/>
              <w:smallCaps w:val="0"/>
              <w:noProof/>
              <w:sz w:val="24"/>
              <w:szCs w:val="24"/>
              <w:lang w:val="tr-TR" w:eastAsia="tr-TR"/>
            </w:rPr>
          </w:pPr>
          <w:hyperlink w:anchor="_Toc82510623" w:history="1">
            <w:r w:rsidR="00686F70" w:rsidRPr="00686F70">
              <w:rPr>
                <w:rStyle w:val="Kpr"/>
                <w:rFonts w:eastAsia="Arial"/>
                <w:b w:val="0"/>
                <w:noProof/>
                <w:sz w:val="24"/>
                <w:szCs w:val="24"/>
              </w:rPr>
              <w:t>4.5.</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Chamber Steam Feed Solenoid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_Toc82510623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43</w:t>
            </w:r>
            <w:r w:rsidR="00686F70" w:rsidRPr="00686F70">
              <w:rPr>
                <w:b w:val="0"/>
                <w:noProof/>
                <w:webHidden/>
                <w:sz w:val="24"/>
                <w:szCs w:val="24"/>
              </w:rPr>
              <w:fldChar w:fldCharType="end"/>
            </w:r>
          </w:hyperlink>
        </w:p>
        <w:p w14:paraId="183CBDCA" w14:textId="49712283" w:rsidR="00686F70" w:rsidRPr="00686F70" w:rsidRDefault="004849A3" w:rsidP="00686F70">
          <w:pPr>
            <w:pStyle w:val="T2"/>
            <w:outlineLvl w:val="9"/>
            <w:rPr>
              <w:rFonts w:eastAsiaTheme="minorEastAsia"/>
              <w:b w:val="0"/>
              <w:smallCaps w:val="0"/>
              <w:noProof/>
              <w:sz w:val="24"/>
              <w:szCs w:val="24"/>
              <w:lang w:val="tr-TR" w:eastAsia="tr-TR"/>
            </w:rPr>
          </w:pPr>
          <w:hyperlink w:anchor="_Toc82510624" w:history="1">
            <w:r w:rsidR="00686F70" w:rsidRPr="00686F70">
              <w:rPr>
                <w:rStyle w:val="Kpr"/>
                <w:rFonts w:eastAsia="Arial"/>
                <w:b w:val="0"/>
                <w:noProof/>
                <w:sz w:val="24"/>
                <w:szCs w:val="24"/>
              </w:rPr>
              <w:t>4.6.</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Chamber Safety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_Toc82510624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44</w:t>
            </w:r>
            <w:r w:rsidR="00686F70" w:rsidRPr="00686F70">
              <w:rPr>
                <w:b w:val="0"/>
                <w:noProof/>
                <w:webHidden/>
                <w:sz w:val="24"/>
                <w:szCs w:val="24"/>
              </w:rPr>
              <w:fldChar w:fldCharType="end"/>
            </w:r>
          </w:hyperlink>
        </w:p>
        <w:p w14:paraId="6D49BE67" w14:textId="319CC31E" w:rsidR="00686F70" w:rsidRPr="00686F70" w:rsidRDefault="004849A3" w:rsidP="00686F70">
          <w:pPr>
            <w:pStyle w:val="T2"/>
            <w:outlineLvl w:val="9"/>
            <w:rPr>
              <w:rFonts w:eastAsiaTheme="minorEastAsia"/>
              <w:b w:val="0"/>
              <w:smallCaps w:val="0"/>
              <w:noProof/>
              <w:sz w:val="24"/>
              <w:szCs w:val="24"/>
              <w:lang w:val="tr-TR" w:eastAsia="tr-TR"/>
            </w:rPr>
          </w:pPr>
          <w:hyperlink w:anchor="_Toc82510625" w:history="1">
            <w:r w:rsidR="00686F70" w:rsidRPr="00686F70">
              <w:rPr>
                <w:rStyle w:val="Kpr"/>
                <w:rFonts w:eastAsia="Arial"/>
                <w:b w:val="0"/>
                <w:noProof/>
                <w:sz w:val="24"/>
                <w:szCs w:val="24"/>
              </w:rPr>
              <w:t>4.7.</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Surface Thermostat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_Toc82510625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45</w:t>
            </w:r>
            <w:r w:rsidR="00686F70" w:rsidRPr="00686F70">
              <w:rPr>
                <w:b w:val="0"/>
                <w:noProof/>
                <w:webHidden/>
                <w:sz w:val="24"/>
                <w:szCs w:val="24"/>
              </w:rPr>
              <w:fldChar w:fldCharType="end"/>
            </w:r>
          </w:hyperlink>
        </w:p>
        <w:p w14:paraId="411A7552" w14:textId="6BF3D8DB" w:rsidR="00686F70" w:rsidRPr="00686F70" w:rsidRDefault="004849A3" w:rsidP="00686F70">
          <w:pPr>
            <w:pStyle w:val="T2"/>
            <w:outlineLvl w:val="9"/>
            <w:rPr>
              <w:rFonts w:eastAsiaTheme="minorEastAsia"/>
              <w:b w:val="0"/>
              <w:smallCaps w:val="0"/>
              <w:noProof/>
              <w:sz w:val="24"/>
              <w:szCs w:val="24"/>
              <w:lang w:val="tr-TR" w:eastAsia="tr-TR"/>
            </w:rPr>
          </w:pPr>
          <w:hyperlink w:anchor="_Toc82510626" w:history="1">
            <w:r w:rsidR="00686F70" w:rsidRPr="00686F70">
              <w:rPr>
                <w:rStyle w:val="Kpr"/>
                <w:rFonts w:eastAsia="Arial"/>
                <w:b w:val="0"/>
                <w:noProof/>
                <w:sz w:val="24"/>
                <w:szCs w:val="24"/>
              </w:rPr>
              <w:t>4.8.</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Temperature Sensor Replacement (PT-CHAMBER (PT-1), PT-CHAMBER AIR DET.) (PT-2) PT-JACKET ( PT-3), PT- GEN(PT- 4))</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_Toc82510626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45</w:t>
            </w:r>
            <w:r w:rsidR="00686F70" w:rsidRPr="00686F70">
              <w:rPr>
                <w:b w:val="0"/>
                <w:noProof/>
                <w:webHidden/>
                <w:sz w:val="24"/>
                <w:szCs w:val="24"/>
              </w:rPr>
              <w:fldChar w:fldCharType="end"/>
            </w:r>
          </w:hyperlink>
        </w:p>
        <w:p w14:paraId="2F13A707" w14:textId="329F8FD8" w:rsidR="00686F70" w:rsidRPr="00686F70" w:rsidRDefault="004849A3" w:rsidP="00686F70">
          <w:pPr>
            <w:pStyle w:val="T2"/>
            <w:outlineLvl w:val="9"/>
            <w:rPr>
              <w:rFonts w:eastAsiaTheme="minorEastAsia"/>
              <w:b w:val="0"/>
              <w:smallCaps w:val="0"/>
              <w:noProof/>
              <w:sz w:val="24"/>
              <w:szCs w:val="24"/>
              <w:lang w:val="tr-TR" w:eastAsia="tr-TR"/>
            </w:rPr>
          </w:pPr>
          <w:hyperlink w:anchor="_Toc82510627" w:history="1">
            <w:r w:rsidR="00686F70" w:rsidRPr="00686F70">
              <w:rPr>
                <w:rStyle w:val="Kpr"/>
                <w:rFonts w:eastAsia="Arial"/>
                <w:b w:val="0"/>
                <w:noProof/>
                <w:sz w:val="24"/>
                <w:szCs w:val="24"/>
              </w:rPr>
              <w:t>4.9.</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Lock Switch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_Toc82510627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47</w:t>
            </w:r>
            <w:r w:rsidR="00686F70" w:rsidRPr="00686F70">
              <w:rPr>
                <w:b w:val="0"/>
                <w:noProof/>
                <w:webHidden/>
                <w:sz w:val="24"/>
                <w:szCs w:val="24"/>
              </w:rPr>
              <w:fldChar w:fldCharType="end"/>
            </w:r>
          </w:hyperlink>
        </w:p>
        <w:p w14:paraId="1FFB8206" w14:textId="6C34AF8D"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28" w:history="1">
            <w:r w:rsidR="00686F70" w:rsidRPr="00686F70">
              <w:rPr>
                <w:rStyle w:val="Kpr"/>
                <w:rFonts w:eastAsia="Arial"/>
                <w:b w:val="0"/>
                <w:noProof/>
                <w:sz w:val="24"/>
                <w:szCs w:val="24"/>
              </w:rPr>
              <w:t>4.10.</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Lock Coil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_Toc82510628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47</w:t>
            </w:r>
            <w:r w:rsidR="00686F70" w:rsidRPr="00686F70">
              <w:rPr>
                <w:b w:val="0"/>
                <w:noProof/>
                <w:webHidden/>
                <w:sz w:val="24"/>
                <w:szCs w:val="24"/>
              </w:rPr>
              <w:fldChar w:fldCharType="end"/>
            </w:r>
          </w:hyperlink>
        </w:p>
        <w:p w14:paraId="0EB7E8CA" w14:textId="6BEE1C72"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29" w:history="1">
            <w:r w:rsidR="00686F70" w:rsidRPr="00686F70">
              <w:rPr>
                <w:rStyle w:val="Kpr"/>
                <w:b w:val="0"/>
                <w:noProof/>
                <w:sz w:val="24"/>
                <w:szCs w:val="24"/>
              </w:rPr>
              <w:t>4.11.</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Door Position Switch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_Toc82510629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48</w:t>
            </w:r>
            <w:r w:rsidR="00686F70" w:rsidRPr="00686F70">
              <w:rPr>
                <w:b w:val="0"/>
                <w:noProof/>
                <w:webHidden/>
                <w:sz w:val="24"/>
                <w:szCs w:val="24"/>
              </w:rPr>
              <w:fldChar w:fldCharType="end"/>
            </w:r>
          </w:hyperlink>
        </w:p>
        <w:p w14:paraId="406A413C" w14:textId="48D73B8D"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30" w:history="1">
            <w:r w:rsidR="00686F70" w:rsidRPr="00686F70">
              <w:rPr>
                <w:rStyle w:val="Kpr"/>
                <w:b w:val="0"/>
                <w:noProof/>
                <w:sz w:val="24"/>
                <w:szCs w:val="24"/>
              </w:rPr>
              <w:t>4.12.</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AC/DC Converter Card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_Toc82510630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48</w:t>
            </w:r>
            <w:r w:rsidR="00686F70" w:rsidRPr="00686F70">
              <w:rPr>
                <w:b w:val="0"/>
                <w:noProof/>
                <w:webHidden/>
                <w:sz w:val="24"/>
                <w:szCs w:val="24"/>
              </w:rPr>
              <w:fldChar w:fldCharType="end"/>
            </w:r>
          </w:hyperlink>
        </w:p>
        <w:p w14:paraId="475568F2" w14:textId="11811572"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31" w:history="1">
            <w:r w:rsidR="00686F70" w:rsidRPr="00686F70">
              <w:rPr>
                <w:rStyle w:val="Kpr"/>
                <w:rFonts w:eastAsia="Arial"/>
                <w:b w:val="0"/>
                <w:noProof/>
                <w:sz w:val="24"/>
                <w:szCs w:val="24"/>
              </w:rPr>
              <w:t>4.13.</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SSR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_Toc82510631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49</w:t>
            </w:r>
            <w:r w:rsidR="00686F70" w:rsidRPr="00686F70">
              <w:rPr>
                <w:b w:val="0"/>
                <w:noProof/>
                <w:webHidden/>
                <w:sz w:val="24"/>
                <w:szCs w:val="24"/>
              </w:rPr>
              <w:fldChar w:fldCharType="end"/>
            </w:r>
          </w:hyperlink>
        </w:p>
        <w:p w14:paraId="32A7F710" w14:textId="6493CB1C"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32" w:history="1">
            <w:r w:rsidR="00686F70" w:rsidRPr="00686F70">
              <w:rPr>
                <w:rStyle w:val="Kpr"/>
                <w:rFonts w:eastAsia="Arial"/>
                <w:b w:val="0"/>
                <w:noProof/>
                <w:sz w:val="24"/>
                <w:szCs w:val="24"/>
              </w:rPr>
              <w:t>4.14.</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Thermal Relay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_Toc82510632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49</w:t>
            </w:r>
            <w:r w:rsidR="00686F70" w:rsidRPr="00686F70">
              <w:rPr>
                <w:b w:val="0"/>
                <w:noProof/>
                <w:webHidden/>
                <w:sz w:val="24"/>
                <w:szCs w:val="24"/>
              </w:rPr>
              <w:fldChar w:fldCharType="end"/>
            </w:r>
          </w:hyperlink>
        </w:p>
        <w:p w14:paraId="70BDF0E8" w14:textId="3A35FD16"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33" w:history="1">
            <w:r w:rsidR="00686F70" w:rsidRPr="00686F70">
              <w:rPr>
                <w:rStyle w:val="Kpr"/>
                <w:rFonts w:eastAsia="Arial"/>
                <w:b w:val="0"/>
                <w:noProof/>
                <w:sz w:val="24"/>
                <w:szCs w:val="24"/>
              </w:rPr>
              <w:t>4.15.</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Automatic Fuse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_Toc82510633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50</w:t>
            </w:r>
            <w:r w:rsidR="00686F70" w:rsidRPr="00686F70">
              <w:rPr>
                <w:b w:val="0"/>
                <w:noProof/>
                <w:webHidden/>
                <w:sz w:val="24"/>
                <w:szCs w:val="24"/>
              </w:rPr>
              <w:fldChar w:fldCharType="end"/>
            </w:r>
          </w:hyperlink>
        </w:p>
        <w:p w14:paraId="41CFFB27" w14:textId="337EE8C0" w:rsidR="00686F70" w:rsidRPr="00686F70" w:rsidRDefault="004849A3" w:rsidP="00686F70">
          <w:pPr>
            <w:pStyle w:val="T2"/>
            <w:tabs>
              <w:tab w:val="left" w:pos="1680"/>
            </w:tabs>
            <w:outlineLvl w:val="9"/>
            <w:rPr>
              <w:rFonts w:eastAsiaTheme="minorEastAsia"/>
              <w:b w:val="0"/>
              <w:smallCaps w:val="0"/>
              <w:noProof/>
              <w:sz w:val="24"/>
              <w:szCs w:val="24"/>
              <w:lang w:val="tr-TR" w:eastAsia="tr-TR"/>
            </w:rPr>
          </w:pPr>
          <w:hyperlink w:anchor="_Toc82510634" w:history="1">
            <w:r w:rsidR="00686F70" w:rsidRPr="00686F70">
              <w:rPr>
                <w:rStyle w:val="Kpr"/>
                <w:rFonts w:eastAsia="Arial"/>
                <w:b w:val="0"/>
                <w:noProof/>
                <w:sz w:val="24"/>
                <w:szCs w:val="24"/>
              </w:rPr>
              <w:t>4.16.</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Steam Generator Electronic Water Level Board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_Toc82510634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50</w:t>
            </w:r>
            <w:r w:rsidR="00686F70" w:rsidRPr="00686F70">
              <w:rPr>
                <w:b w:val="0"/>
                <w:noProof/>
                <w:webHidden/>
                <w:sz w:val="24"/>
                <w:szCs w:val="24"/>
              </w:rPr>
              <w:fldChar w:fldCharType="end"/>
            </w:r>
          </w:hyperlink>
        </w:p>
        <w:p w14:paraId="62E2DF35" w14:textId="19A0BB0B" w:rsidR="00686F70" w:rsidRPr="00686F70" w:rsidRDefault="004849A3" w:rsidP="00686F70">
          <w:pPr>
            <w:pStyle w:val="T2"/>
            <w:tabs>
              <w:tab w:val="left" w:pos="2453"/>
            </w:tabs>
            <w:outlineLvl w:val="9"/>
            <w:rPr>
              <w:rFonts w:eastAsiaTheme="minorEastAsia"/>
              <w:b w:val="0"/>
              <w:smallCaps w:val="0"/>
              <w:noProof/>
              <w:sz w:val="24"/>
              <w:szCs w:val="24"/>
              <w:lang w:val="tr-TR" w:eastAsia="tr-TR"/>
            </w:rPr>
          </w:pPr>
          <w:hyperlink w:anchor="_Toc82510635" w:history="1">
            <w:r w:rsidR="00686F70" w:rsidRPr="00686F70">
              <w:rPr>
                <w:rStyle w:val="Kpr"/>
                <w:b w:val="0"/>
                <w:noProof/>
                <w:sz w:val="24"/>
                <w:szCs w:val="24"/>
              </w:rPr>
              <w:t>4.17.</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Digital Safety Thermostat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_Toc82510635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51</w:t>
            </w:r>
            <w:r w:rsidR="00686F70" w:rsidRPr="00686F70">
              <w:rPr>
                <w:b w:val="0"/>
                <w:noProof/>
                <w:webHidden/>
                <w:sz w:val="24"/>
                <w:szCs w:val="24"/>
              </w:rPr>
              <w:fldChar w:fldCharType="end"/>
            </w:r>
          </w:hyperlink>
        </w:p>
        <w:p w14:paraId="3499DE81" w14:textId="79DA4DDD" w:rsidR="00686F70" w:rsidRPr="00686F70" w:rsidRDefault="004849A3" w:rsidP="00686F70">
          <w:pPr>
            <w:pStyle w:val="T2"/>
            <w:tabs>
              <w:tab w:val="left" w:pos="1920"/>
            </w:tabs>
            <w:outlineLvl w:val="9"/>
            <w:rPr>
              <w:rFonts w:eastAsiaTheme="minorEastAsia"/>
              <w:b w:val="0"/>
              <w:smallCaps w:val="0"/>
              <w:noProof/>
              <w:sz w:val="24"/>
              <w:szCs w:val="24"/>
              <w:lang w:val="tr-TR" w:eastAsia="tr-TR"/>
            </w:rPr>
          </w:pPr>
          <w:hyperlink w:anchor="_Toc82510636" w:history="1">
            <w:r w:rsidR="00686F70" w:rsidRPr="00686F70">
              <w:rPr>
                <w:rStyle w:val="Kpr"/>
                <w:rFonts w:eastAsia="Arial"/>
                <w:b w:val="0"/>
                <w:noProof/>
                <w:sz w:val="24"/>
                <w:szCs w:val="24"/>
              </w:rPr>
              <w:t>4.18.</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Steam Discharge Solenoid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_Toc82510636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52</w:t>
            </w:r>
            <w:r w:rsidR="00686F70" w:rsidRPr="00686F70">
              <w:rPr>
                <w:b w:val="0"/>
                <w:noProof/>
                <w:webHidden/>
                <w:sz w:val="24"/>
                <w:szCs w:val="24"/>
              </w:rPr>
              <w:fldChar w:fldCharType="end"/>
            </w:r>
          </w:hyperlink>
        </w:p>
        <w:p w14:paraId="0DF9C412" w14:textId="6BA7365E" w:rsidR="00686F70" w:rsidRPr="00686F70" w:rsidRDefault="004849A3" w:rsidP="00686F70">
          <w:pPr>
            <w:pStyle w:val="T2"/>
            <w:tabs>
              <w:tab w:val="left" w:pos="1920"/>
            </w:tabs>
            <w:outlineLvl w:val="9"/>
            <w:rPr>
              <w:rFonts w:eastAsiaTheme="minorEastAsia"/>
              <w:b w:val="0"/>
              <w:smallCaps w:val="0"/>
              <w:noProof/>
              <w:sz w:val="24"/>
              <w:szCs w:val="24"/>
              <w:lang w:val="tr-TR" w:eastAsia="tr-TR"/>
            </w:rPr>
          </w:pPr>
          <w:hyperlink w:anchor="_Toc82510637" w:history="1">
            <w:r w:rsidR="00686F70" w:rsidRPr="00686F70">
              <w:rPr>
                <w:rStyle w:val="Kpr"/>
                <w:rFonts w:eastAsia="Arial"/>
                <w:b w:val="0"/>
                <w:noProof/>
                <w:sz w:val="24"/>
                <w:szCs w:val="24"/>
              </w:rPr>
              <w:t>4.19.</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Steam Discharge / Vacuum Bridge Solenoid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_Toc82510637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53</w:t>
            </w:r>
            <w:r w:rsidR="00686F70" w:rsidRPr="00686F70">
              <w:rPr>
                <w:b w:val="0"/>
                <w:noProof/>
                <w:webHidden/>
                <w:sz w:val="24"/>
                <w:szCs w:val="24"/>
              </w:rPr>
              <w:fldChar w:fldCharType="end"/>
            </w:r>
          </w:hyperlink>
        </w:p>
        <w:p w14:paraId="41E3ABC6" w14:textId="6C762E8C" w:rsidR="00686F70" w:rsidRPr="00686F70" w:rsidRDefault="004849A3" w:rsidP="00686F70">
          <w:pPr>
            <w:pStyle w:val="T2"/>
            <w:tabs>
              <w:tab w:val="left" w:pos="2208"/>
            </w:tabs>
            <w:outlineLvl w:val="9"/>
            <w:rPr>
              <w:rFonts w:eastAsiaTheme="minorEastAsia"/>
              <w:b w:val="0"/>
              <w:smallCaps w:val="0"/>
              <w:noProof/>
              <w:sz w:val="24"/>
              <w:szCs w:val="24"/>
              <w:lang w:val="tr-TR" w:eastAsia="tr-TR"/>
            </w:rPr>
          </w:pPr>
          <w:hyperlink w:anchor="_Toc82510638" w:history="1">
            <w:r w:rsidR="00686F70" w:rsidRPr="00686F70">
              <w:rPr>
                <w:rStyle w:val="Kpr"/>
                <w:rFonts w:eastAsia="Arial"/>
                <w:b w:val="0"/>
                <w:noProof/>
                <w:sz w:val="24"/>
                <w:szCs w:val="24"/>
              </w:rPr>
              <w:t>4.20.</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Vacuum Pump Solenoid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_Toc82510638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54</w:t>
            </w:r>
            <w:r w:rsidR="00686F70" w:rsidRPr="00686F70">
              <w:rPr>
                <w:b w:val="0"/>
                <w:noProof/>
                <w:webHidden/>
                <w:sz w:val="24"/>
                <w:szCs w:val="24"/>
              </w:rPr>
              <w:fldChar w:fldCharType="end"/>
            </w:r>
          </w:hyperlink>
        </w:p>
        <w:p w14:paraId="56419E79" w14:textId="00622159" w:rsidR="00686F70" w:rsidRPr="00686F70" w:rsidRDefault="004849A3" w:rsidP="00686F70">
          <w:pPr>
            <w:pStyle w:val="T2"/>
            <w:tabs>
              <w:tab w:val="left" w:pos="1440"/>
            </w:tabs>
            <w:outlineLvl w:val="9"/>
            <w:rPr>
              <w:rFonts w:eastAsiaTheme="minorEastAsia"/>
              <w:b w:val="0"/>
              <w:smallCaps w:val="0"/>
              <w:noProof/>
              <w:sz w:val="24"/>
              <w:szCs w:val="24"/>
              <w:lang w:val="tr-TR" w:eastAsia="tr-TR"/>
            </w:rPr>
          </w:pPr>
          <w:hyperlink w:anchor="_Toc82510639" w:history="1">
            <w:r w:rsidR="00686F70" w:rsidRPr="00686F70">
              <w:rPr>
                <w:rStyle w:val="Kpr"/>
                <w:rFonts w:eastAsia="Arial"/>
                <w:b w:val="0"/>
                <w:noProof/>
                <w:sz w:val="24"/>
                <w:szCs w:val="24"/>
              </w:rPr>
              <w:t>4.21.</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Gasket Steam Filling Solenoid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_Toc82510639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55</w:t>
            </w:r>
            <w:r w:rsidR="00686F70" w:rsidRPr="00686F70">
              <w:rPr>
                <w:b w:val="0"/>
                <w:noProof/>
                <w:webHidden/>
                <w:sz w:val="24"/>
                <w:szCs w:val="24"/>
              </w:rPr>
              <w:fldChar w:fldCharType="end"/>
            </w:r>
          </w:hyperlink>
        </w:p>
        <w:p w14:paraId="2E69761A" w14:textId="2DB6C211" w:rsidR="00686F70" w:rsidRPr="00686F70" w:rsidRDefault="004849A3" w:rsidP="00686F70">
          <w:pPr>
            <w:pStyle w:val="T2"/>
            <w:tabs>
              <w:tab w:val="left" w:pos="1920"/>
            </w:tabs>
            <w:outlineLvl w:val="9"/>
            <w:rPr>
              <w:rFonts w:eastAsiaTheme="minorEastAsia"/>
              <w:b w:val="0"/>
              <w:smallCaps w:val="0"/>
              <w:noProof/>
              <w:sz w:val="24"/>
              <w:szCs w:val="24"/>
              <w:lang w:val="tr-TR" w:eastAsia="tr-TR"/>
            </w:rPr>
          </w:pPr>
          <w:hyperlink w:anchor="_Toc82510640" w:history="1">
            <w:r w:rsidR="00686F70" w:rsidRPr="00686F70">
              <w:rPr>
                <w:rStyle w:val="Kpr"/>
                <w:rFonts w:eastAsia="Arial"/>
                <w:b w:val="0"/>
                <w:noProof/>
                <w:sz w:val="24"/>
                <w:szCs w:val="24"/>
              </w:rPr>
              <w:t>4.22.</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Steam Generator Water Filling Solenoid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_Toc82510640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56</w:t>
            </w:r>
            <w:r w:rsidR="00686F70" w:rsidRPr="00686F70">
              <w:rPr>
                <w:b w:val="0"/>
                <w:noProof/>
                <w:webHidden/>
                <w:sz w:val="24"/>
                <w:szCs w:val="24"/>
              </w:rPr>
              <w:fldChar w:fldCharType="end"/>
            </w:r>
          </w:hyperlink>
        </w:p>
        <w:p w14:paraId="1EE49DBC" w14:textId="258DC87F"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43" w:history="1">
            <w:r w:rsidR="00686F70" w:rsidRPr="00686F70">
              <w:rPr>
                <w:rStyle w:val="Kpr"/>
                <w:rFonts w:eastAsia="Arial"/>
                <w:b w:val="0"/>
                <w:noProof/>
                <w:sz w:val="24"/>
                <w:szCs w:val="24"/>
              </w:rPr>
              <w:t>4.23.</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Water Pump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_Toc82510643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57</w:t>
            </w:r>
            <w:r w:rsidR="00686F70" w:rsidRPr="00686F70">
              <w:rPr>
                <w:b w:val="0"/>
                <w:noProof/>
                <w:webHidden/>
                <w:sz w:val="24"/>
                <w:szCs w:val="24"/>
              </w:rPr>
              <w:fldChar w:fldCharType="end"/>
            </w:r>
          </w:hyperlink>
        </w:p>
        <w:p w14:paraId="43840A6A" w14:textId="734157F4"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44" w:history="1">
            <w:r w:rsidR="00686F70" w:rsidRPr="00686F70">
              <w:rPr>
                <w:rStyle w:val="Kpr"/>
                <w:rFonts w:eastAsia="Arial"/>
                <w:b w:val="0"/>
                <w:noProof/>
                <w:sz w:val="24"/>
                <w:szCs w:val="24"/>
              </w:rPr>
              <w:t>4.24.</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Water Level Sensors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_Toc82510644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58</w:t>
            </w:r>
            <w:r w:rsidR="00686F70" w:rsidRPr="00686F70">
              <w:rPr>
                <w:b w:val="0"/>
                <w:noProof/>
                <w:webHidden/>
                <w:sz w:val="24"/>
                <w:szCs w:val="24"/>
              </w:rPr>
              <w:fldChar w:fldCharType="end"/>
            </w:r>
          </w:hyperlink>
        </w:p>
        <w:p w14:paraId="3B906B89" w14:textId="4FBF10AE" w:rsidR="00686F70" w:rsidRPr="00686F70" w:rsidRDefault="004849A3" w:rsidP="00686F70">
          <w:pPr>
            <w:pStyle w:val="T2"/>
            <w:tabs>
              <w:tab w:val="left" w:pos="2600"/>
            </w:tabs>
            <w:outlineLvl w:val="9"/>
            <w:rPr>
              <w:rFonts w:eastAsiaTheme="minorEastAsia"/>
              <w:b w:val="0"/>
              <w:smallCaps w:val="0"/>
              <w:noProof/>
              <w:sz w:val="24"/>
              <w:szCs w:val="24"/>
              <w:lang w:val="tr-TR" w:eastAsia="tr-TR"/>
            </w:rPr>
          </w:pPr>
          <w:hyperlink w:anchor="_Toc82510645" w:history="1">
            <w:r w:rsidR="00686F70" w:rsidRPr="00686F70">
              <w:rPr>
                <w:rStyle w:val="Kpr"/>
                <w:rFonts w:eastAsia="Arial"/>
                <w:b w:val="0"/>
                <w:noProof/>
                <w:sz w:val="24"/>
                <w:szCs w:val="24"/>
              </w:rPr>
              <w:t>4.25.</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Steam Generator Heater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_Toc82510645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59</w:t>
            </w:r>
            <w:r w:rsidR="00686F70" w:rsidRPr="00686F70">
              <w:rPr>
                <w:b w:val="0"/>
                <w:noProof/>
                <w:webHidden/>
                <w:sz w:val="24"/>
                <w:szCs w:val="24"/>
              </w:rPr>
              <w:fldChar w:fldCharType="end"/>
            </w:r>
          </w:hyperlink>
        </w:p>
        <w:p w14:paraId="2E7A373E" w14:textId="4F4E1291" w:rsidR="00686F70" w:rsidRPr="00686F70" w:rsidRDefault="004849A3" w:rsidP="00686F70">
          <w:pPr>
            <w:pStyle w:val="T2"/>
            <w:tabs>
              <w:tab w:val="left" w:pos="2360"/>
            </w:tabs>
            <w:outlineLvl w:val="9"/>
            <w:rPr>
              <w:rFonts w:eastAsiaTheme="minorEastAsia"/>
              <w:b w:val="0"/>
              <w:smallCaps w:val="0"/>
              <w:noProof/>
              <w:sz w:val="24"/>
              <w:szCs w:val="24"/>
              <w:lang w:val="tr-TR" w:eastAsia="tr-TR"/>
            </w:rPr>
          </w:pPr>
          <w:hyperlink w:anchor="_Toc82510646" w:history="1">
            <w:r w:rsidR="00686F70" w:rsidRPr="00686F70">
              <w:rPr>
                <w:rStyle w:val="Kpr"/>
                <w:rFonts w:eastAsia="Arial"/>
                <w:b w:val="0"/>
                <w:noProof/>
                <w:sz w:val="24"/>
                <w:szCs w:val="24"/>
              </w:rPr>
              <w:t>4.26.</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Steam Generator Pressure Manometer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_Toc82510646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60</w:t>
            </w:r>
            <w:r w:rsidR="00686F70" w:rsidRPr="00686F70">
              <w:rPr>
                <w:b w:val="0"/>
                <w:noProof/>
                <w:webHidden/>
                <w:sz w:val="24"/>
                <w:szCs w:val="24"/>
              </w:rPr>
              <w:fldChar w:fldCharType="end"/>
            </w:r>
          </w:hyperlink>
        </w:p>
        <w:p w14:paraId="21A62283" w14:textId="240593DB" w:rsidR="00686F70" w:rsidRPr="00686F70" w:rsidRDefault="004849A3" w:rsidP="00686F70">
          <w:pPr>
            <w:pStyle w:val="T2"/>
            <w:tabs>
              <w:tab w:val="left" w:pos="1970"/>
            </w:tabs>
            <w:outlineLvl w:val="9"/>
            <w:rPr>
              <w:rFonts w:eastAsiaTheme="minorEastAsia"/>
              <w:b w:val="0"/>
              <w:smallCaps w:val="0"/>
              <w:noProof/>
              <w:sz w:val="24"/>
              <w:szCs w:val="24"/>
              <w:lang w:val="tr-TR" w:eastAsia="tr-TR"/>
            </w:rPr>
          </w:pPr>
          <w:hyperlink w:anchor="_Toc82510647" w:history="1">
            <w:r w:rsidR="00686F70" w:rsidRPr="00686F70">
              <w:rPr>
                <w:rStyle w:val="Kpr"/>
                <w:rFonts w:eastAsia="Arial"/>
                <w:b w:val="0"/>
                <w:noProof/>
                <w:sz w:val="24"/>
                <w:szCs w:val="24"/>
              </w:rPr>
              <w:t>4.27.</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Steam Generator Safety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_Toc82510647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61</w:t>
            </w:r>
            <w:r w:rsidR="00686F70" w:rsidRPr="00686F70">
              <w:rPr>
                <w:b w:val="0"/>
                <w:noProof/>
                <w:webHidden/>
                <w:sz w:val="24"/>
                <w:szCs w:val="24"/>
              </w:rPr>
              <w:fldChar w:fldCharType="end"/>
            </w:r>
          </w:hyperlink>
        </w:p>
        <w:p w14:paraId="7D86BF06" w14:textId="0A89AB00"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48" w:history="1">
            <w:r w:rsidR="00686F70" w:rsidRPr="00686F70">
              <w:rPr>
                <w:rStyle w:val="Kpr"/>
                <w:b w:val="0"/>
                <w:noProof/>
                <w:sz w:val="24"/>
                <w:szCs w:val="24"/>
              </w:rPr>
              <w:t>4.28.</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Check Valve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_Toc82510648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62</w:t>
            </w:r>
            <w:r w:rsidR="00686F70" w:rsidRPr="00686F70">
              <w:rPr>
                <w:b w:val="0"/>
                <w:noProof/>
                <w:webHidden/>
                <w:sz w:val="24"/>
                <w:szCs w:val="24"/>
              </w:rPr>
              <w:fldChar w:fldCharType="end"/>
            </w:r>
          </w:hyperlink>
        </w:p>
        <w:p w14:paraId="355B354D" w14:textId="1865229D"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49" w:history="1">
            <w:r w:rsidR="00686F70" w:rsidRPr="00686F70">
              <w:rPr>
                <w:rStyle w:val="Kpr"/>
                <w:rFonts w:eastAsia="Arial"/>
                <w:b w:val="0"/>
                <w:noProof/>
                <w:sz w:val="24"/>
                <w:szCs w:val="24"/>
              </w:rPr>
              <w:t>4.29.</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Pressure Sensor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_Toc82510649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63</w:t>
            </w:r>
            <w:r w:rsidR="00686F70" w:rsidRPr="00686F70">
              <w:rPr>
                <w:b w:val="0"/>
                <w:noProof/>
                <w:webHidden/>
                <w:sz w:val="24"/>
                <w:szCs w:val="24"/>
              </w:rPr>
              <w:fldChar w:fldCharType="end"/>
            </w:r>
          </w:hyperlink>
        </w:p>
        <w:p w14:paraId="0718A903" w14:textId="18EDBE2E"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50" w:history="1">
            <w:r w:rsidR="00686F70" w:rsidRPr="00686F70">
              <w:rPr>
                <w:rStyle w:val="Kpr"/>
                <w:rFonts w:eastAsia="Arial"/>
                <w:b w:val="0"/>
                <w:noProof/>
                <w:sz w:val="24"/>
                <w:szCs w:val="24"/>
              </w:rPr>
              <w:t>4.30.</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Vacuum Pump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_Toc82510650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64</w:t>
            </w:r>
            <w:r w:rsidR="00686F70" w:rsidRPr="00686F70">
              <w:rPr>
                <w:b w:val="0"/>
                <w:noProof/>
                <w:webHidden/>
                <w:sz w:val="24"/>
                <w:szCs w:val="24"/>
              </w:rPr>
              <w:fldChar w:fldCharType="end"/>
            </w:r>
          </w:hyperlink>
        </w:p>
        <w:p w14:paraId="581889FE" w14:textId="1E499F33"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51" w:history="1">
            <w:r w:rsidR="00686F70" w:rsidRPr="00686F70">
              <w:rPr>
                <w:rStyle w:val="Kpr"/>
                <w:rFonts w:eastAsia="Arial"/>
                <w:b w:val="0"/>
                <w:noProof/>
                <w:sz w:val="24"/>
                <w:szCs w:val="24"/>
              </w:rPr>
              <w:t>4.31.</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Cooling Fan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_Toc82510651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65</w:t>
            </w:r>
            <w:r w:rsidR="00686F70" w:rsidRPr="00686F70">
              <w:rPr>
                <w:b w:val="0"/>
                <w:noProof/>
                <w:webHidden/>
                <w:sz w:val="24"/>
                <w:szCs w:val="24"/>
              </w:rPr>
              <w:fldChar w:fldCharType="end"/>
            </w:r>
          </w:hyperlink>
        </w:p>
        <w:p w14:paraId="4072AE10" w14:textId="2E87E725"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52" w:history="1">
            <w:r w:rsidR="00686F70" w:rsidRPr="00686F70">
              <w:rPr>
                <w:rStyle w:val="Kpr"/>
                <w:rFonts w:eastAsia="Arial"/>
                <w:b w:val="0"/>
                <w:noProof/>
                <w:sz w:val="24"/>
                <w:szCs w:val="24"/>
              </w:rPr>
              <w:t>4.32.</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Condenser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_Toc82510652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65</w:t>
            </w:r>
            <w:r w:rsidR="00686F70" w:rsidRPr="00686F70">
              <w:rPr>
                <w:b w:val="0"/>
                <w:noProof/>
                <w:webHidden/>
                <w:sz w:val="24"/>
                <w:szCs w:val="24"/>
              </w:rPr>
              <w:fldChar w:fldCharType="end"/>
            </w:r>
          </w:hyperlink>
        </w:p>
        <w:p w14:paraId="0A8C7F05" w14:textId="0509C487"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53" w:history="1">
            <w:r w:rsidR="00686F70" w:rsidRPr="00686F70">
              <w:rPr>
                <w:rStyle w:val="Kpr"/>
                <w:rFonts w:eastAsia="Arial"/>
                <w:b w:val="0"/>
                <w:noProof/>
                <w:sz w:val="24"/>
                <w:szCs w:val="24"/>
              </w:rPr>
              <w:t>4.33.</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Steam Trap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_Toc82510653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66</w:t>
            </w:r>
            <w:r w:rsidR="00686F70" w:rsidRPr="00686F70">
              <w:rPr>
                <w:b w:val="0"/>
                <w:noProof/>
                <w:webHidden/>
                <w:sz w:val="24"/>
                <w:szCs w:val="24"/>
              </w:rPr>
              <w:fldChar w:fldCharType="end"/>
            </w:r>
          </w:hyperlink>
        </w:p>
        <w:p w14:paraId="4AF1A92C" w14:textId="17EA8721"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54" w:history="1">
            <w:r w:rsidR="00686F70" w:rsidRPr="00686F70">
              <w:rPr>
                <w:rStyle w:val="Kpr"/>
                <w:b w:val="0"/>
                <w:noProof/>
                <w:sz w:val="24"/>
                <w:szCs w:val="24"/>
              </w:rPr>
              <w:t>4.34.</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Compressor (Ecovat)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_Toc82510654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67</w:t>
            </w:r>
            <w:r w:rsidR="00686F70" w:rsidRPr="00686F70">
              <w:rPr>
                <w:b w:val="0"/>
                <w:noProof/>
                <w:webHidden/>
                <w:sz w:val="24"/>
                <w:szCs w:val="24"/>
              </w:rPr>
              <w:fldChar w:fldCharType="end"/>
            </w:r>
          </w:hyperlink>
        </w:p>
        <w:p w14:paraId="33F3EC54" w14:textId="0706C58E"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55" w:history="1">
            <w:r w:rsidR="00686F70" w:rsidRPr="00686F70">
              <w:rPr>
                <w:rStyle w:val="Kpr"/>
                <w:b w:val="0"/>
                <w:noProof/>
                <w:sz w:val="24"/>
                <w:szCs w:val="24"/>
              </w:rPr>
              <w:t>4.35.</w:t>
            </w:r>
            <w:r w:rsidR="00686F70" w:rsidRPr="00686F70">
              <w:rPr>
                <w:rFonts w:eastAsiaTheme="minorEastAsia"/>
                <w:b w:val="0"/>
                <w:smallCaps w:val="0"/>
                <w:noProof/>
                <w:sz w:val="24"/>
                <w:szCs w:val="24"/>
                <w:lang w:val="tr-TR" w:eastAsia="tr-TR"/>
              </w:rPr>
              <w:tab/>
            </w:r>
            <w:r w:rsidR="008F1F29">
              <w:rPr>
                <w:rStyle w:val="Kpr"/>
                <w:b w:val="0"/>
                <w:noProof/>
                <w:sz w:val="24"/>
                <w:szCs w:val="24"/>
              </w:rPr>
              <w:t>Water Level Float</w:t>
            </w:r>
            <w:r w:rsidR="00686F70" w:rsidRPr="00686F70">
              <w:rPr>
                <w:rStyle w:val="Kpr"/>
                <w:b w:val="0"/>
                <w:noProof/>
                <w:sz w:val="24"/>
                <w:szCs w:val="24"/>
              </w:rPr>
              <w:t xml:space="preserve">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_Toc82510655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67</w:t>
            </w:r>
            <w:r w:rsidR="00686F70" w:rsidRPr="00686F70">
              <w:rPr>
                <w:b w:val="0"/>
                <w:noProof/>
                <w:webHidden/>
                <w:sz w:val="24"/>
                <w:szCs w:val="24"/>
              </w:rPr>
              <w:fldChar w:fldCharType="end"/>
            </w:r>
          </w:hyperlink>
        </w:p>
        <w:p w14:paraId="2FBE2935" w14:textId="2459044B"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56" w:history="1">
            <w:r w:rsidR="00686F70" w:rsidRPr="00686F70">
              <w:rPr>
                <w:rStyle w:val="Kpr"/>
                <w:b w:val="0"/>
                <w:noProof/>
                <w:sz w:val="24"/>
                <w:szCs w:val="24"/>
              </w:rPr>
              <w:t>4.36.</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Gasket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_Toc82510656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68</w:t>
            </w:r>
            <w:r w:rsidR="00686F70" w:rsidRPr="00686F70">
              <w:rPr>
                <w:b w:val="0"/>
                <w:noProof/>
                <w:webHidden/>
                <w:sz w:val="24"/>
                <w:szCs w:val="24"/>
              </w:rPr>
              <w:fldChar w:fldCharType="end"/>
            </w:r>
          </w:hyperlink>
        </w:p>
        <w:p w14:paraId="2D3FB62A" w14:textId="54313A30" w:rsidR="00686F70" w:rsidRPr="00686F70" w:rsidRDefault="004849A3" w:rsidP="00686F70">
          <w:pPr>
            <w:pStyle w:val="T2"/>
            <w:tabs>
              <w:tab w:val="left" w:pos="1200"/>
            </w:tabs>
            <w:outlineLvl w:val="9"/>
            <w:rPr>
              <w:rFonts w:eastAsiaTheme="minorEastAsia"/>
              <w:b w:val="0"/>
              <w:smallCaps w:val="0"/>
              <w:noProof/>
              <w:sz w:val="24"/>
              <w:szCs w:val="24"/>
              <w:lang w:val="tr-TR" w:eastAsia="tr-TR"/>
            </w:rPr>
          </w:pPr>
          <w:hyperlink w:anchor="_Toc82510657" w:history="1">
            <w:r w:rsidR="00686F70" w:rsidRPr="00686F70">
              <w:rPr>
                <w:rStyle w:val="Kpr"/>
                <w:rFonts w:eastAsia="Arial"/>
                <w:b w:val="0"/>
                <w:noProof/>
                <w:sz w:val="24"/>
                <w:szCs w:val="24"/>
              </w:rPr>
              <w:t>4.37.</w:t>
            </w:r>
            <w:r w:rsidR="00686F70" w:rsidRPr="00686F70">
              <w:rPr>
                <w:rFonts w:eastAsiaTheme="minorEastAsia"/>
                <w:b w:val="0"/>
                <w:smallCaps w:val="0"/>
                <w:noProof/>
                <w:sz w:val="24"/>
                <w:szCs w:val="24"/>
                <w:lang w:val="tr-TR" w:eastAsia="tr-TR"/>
              </w:rPr>
              <w:tab/>
            </w:r>
            <w:r w:rsidR="00686F70" w:rsidRPr="00686F70">
              <w:rPr>
                <w:rStyle w:val="Kpr"/>
                <w:b w:val="0"/>
                <w:noProof/>
                <w:sz w:val="24"/>
                <w:szCs w:val="24"/>
              </w:rPr>
              <w:t>Jacket Heater Replacement</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_Toc82510657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68</w:t>
            </w:r>
            <w:r w:rsidR="00686F70" w:rsidRPr="00686F70">
              <w:rPr>
                <w:b w:val="0"/>
                <w:noProof/>
                <w:webHidden/>
                <w:sz w:val="24"/>
                <w:szCs w:val="24"/>
              </w:rPr>
              <w:fldChar w:fldCharType="end"/>
            </w:r>
          </w:hyperlink>
        </w:p>
        <w:p w14:paraId="003C2FEB" w14:textId="575A65E4" w:rsidR="00686F70" w:rsidRPr="00686F70" w:rsidRDefault="004849A3">
          <w:pPr>
            <w:pStyle w:val="T1"/>
            <w:tabs>
              <w:tab w:val="right" w:leader="dot" w:pos="9062"/>
            </w:tabs>
            <w:rPr>
              <w:rFonts w:ascii="Arial" w:eastAsiaTheme="minorEastAsia" w:hAnsi="Arial" w:cs="Arial"/>
              <w:b w:val="0"/>
              <w:bCs w:val="0"/>
              <w:caps w:val="0"/>
              <w:noProof/>
              <w:sz w:val="24"/>
              <w:szCs w:val="24"/>
              <w:lang w:val="tr-TR" w:eastAsia="tr-TR"/>
            </w:rPr>
          </w:pPr>
          <w:hyperlink w:anchor="_Toc82510658" w:history="1">
            <w:r w:rsidR="00686F70" w:rsidRPr="00686F70">
              <w:rPr>
                <w:rStyle w:val="Kpr"/>
                <w:rFonts w:ascii="Arial" w:hAnsi="Arial" w:cs="Arial"/>
                <w:b w:val="0"/>
                <w:bCs w:val="0"/>
                <w:noProof/>
                <w:sz w:val="24"/>
                <w:szCs w:val="24"/>
              </w:rPr>
              <w:t>5. ELECTRICAL CIRCUIT DIAGRAM</w:t>
            </w:r>
            <w:r w:rsidR="00686F70" w:rsidRPr="00686F70">
              <w:rPr>
                <w:rFonts w:ascii="Arial" w:hAnsi="Arial" w:cs="Arial"/>
                <w:b w:val="0"/>
                <w:bCs w:val="0"/>
                <w:noProof/>
                <w:webHidden/>
                <w:sz w:val="24"/>
                <w:szCs w:val="24"/>
              </w:rPr>
              <w:tab/>
            </w:r>
            <w:r w:rsidR="00686F70" w:rsidRPr="00686F70">
              <w:rPr>
                <w:rFonts w:ascii="Arial" w:hAnsi="Arial" w:cs="Arial"/>
                <w:b w:val="0"/>
                <w:bCs w:val="0"/>
                <w:noProof/>
                <w:webHidden/>
                <w:sz w:val="24"/>
                <w:szCs w:val="24"/>
              </w:rPr>
              <w:fldChar w:fldCharType="begin"/>
            </w:r>
            <w:r w:rsidR="00686F70" w:rsidRPr="00686F70">
              <w:rPr>
                <w:rFonts w:ascii="Arial" w:hAnsi="Arial" w:cs="Arial"/>
                <w:b w:val="0"/>
                <w:bCs w:val="0"/>
                <w:noProof/>
                <w:webHidden/>
                <w:sz w:val="24"/>
                <w:szCs w:val="24"/>
              </w:rPr>
              <w:instrText xml:space="preserve"> PAGEREF _Toc82510658 \h </w:instrText>
            </w:r>
            <w:r w:rsidR="00686F70" w:rsidRPr="00686F70">
              <w:rPr>
                <w:rFonts w:ascii="Arial" w:hAnsi="Arial" w:cs="Arial"/>
                <w:b w:val="0"/>
                <w:bCs w:val="0"/>
                <w:noProof/>
                <w:webHidden/>
                <w:sz w:val="24"/>
                <w:szCs w:val="24"/>
              </w:rPr>
            </w:r>
            <w:r w:rsidR="00686F70" w:rsidRPr="00686F70">
              <w:rPr>
                <w:rFonts w:ascii="Arial" w:hAnsi="Arial" w:cs="Arial"/>
                <w:b w:val="0"/>
                <w:bCs w:val="0"/>
                <w:noProof/>
                <w:webHidden/>
                <w:sz w:val="24"/>
                <w:szCs w:val="24"/>
              </w:rPr>
              <w:fldChar w:fldCharType="separate"/>
            </w:r>
            <w:r w:rsidR="00686F70" w:rsidRPr="00686F70">
              <w:rPr>
                <w:rFonts w:ascii="Arial" w:hAnsi="Arial" w:cs="Arial"/>
                <w:b w:val="0"/>
                <w:bCs w:val="0"/>
                <w:noProof/>
                <w:webHidden/>
                <w:sz w:val="24"/>
                <w:szCs w:val="24"/>
              </w:rPr>
              <w:t>69</w:t>
            </w:r>
            <w:r w:rsidR="00686F70" w:rsidRPr="00686F70">
              <w:rPr>
                <w:rFonts w:ascii="Arial" w:hAnsi="Arial" w:cs="Arial"/>
                <w:b w:val="0"/>
                <w:bCs w:val="0"/>
                <w:noProof/>
                <w:webHidden/>
                <w:sz w:val="24"/>
                <w:szCs w:val="24"/>
              </w:rPr>
              <w:fldChar w:fldCharType="end"/>
            </w:r>
          </w:hyperlink>
        </w:p>
        <w:p w14:paraId="200708DD" w14:textId="64AF178B" w:rsidR="00686F70" w:rsidRPr="00686F70" w:rsidRDefault="004849A3" w:rsidP="00686F70">
          <w:pPr>
            <w:pStyle w:val="T2"/>
            <w:outlineLvl w:val="9"/>
            <w:rPr>
              <w:rFonts w:eastAsiaTheme="minorEastAsia"/>
              <w:b w:val="0"/>
              <w:smallCaps w:val="0"/>
              <w:noProof/>
              <w:sz w:val="24"/>
              <w:szCs w:val="24"/>
              <w:lang w:val="tr-TR" w:eastAsia="tr-TR"/>
            </w:rPr>
          </w:pPr>
          <w:hyperlink w:anchor="_Toc82510659" w:history="1">
            <w:r w:rsidR="00686F70" w:rsidRPr="00686F70">
              <w:rPr>
                <w:rStyle w:val="Kpr"/>
                <w:b w:val="0"/>
                <w:noProof/>
                <w:sz w:val="24"/>
                <w:szCs w:val="24"/>
              </w:rPr>
              <w:t>5.1.NC 150 / NC 150D Electrical Circuit Diagram</w:t>
            </w:r>
            <w:r w:rsidR="00686F70" w:rsidRPr="00686F70">
              <w:rPr>
                <w:b w:val="0"/>
                <w:noProof/>
                <w:webHidden/>
                <w:sz w:val="24"/>
                <w:szCs w:val="24"/>
              </w:rPr>
              <w:tab/>
            </w:r>
            <w:r w:rsidR="00686F70" w:rsidRPr="00686F70">
              <w:rPr>
                <w:b w:val="0"/>
                <w:noProof/>
                <w:webHidden/>
                <w:sz w:val="24"/>
                <w:szCs w:val="24"/>
              </w:rPr>
              <w:fldChar w:fldCharType="begin"/>
            </w:r>
            <w:r w:rsidR="00686F70" w:rsidRPr="00686F70">
              <w:rPr>
                <w:b w:val="0"/>
                <w:noProof/>
                <w:webHidden/>
                <w:sz w:val="24"/>
                <w:szCs w:val="24"/>
              </w:rPr>
              <w:instrText xml:space="preserve"> PAGEREF _Toc82510659 \h </w:instrText>
            </w:r>
            <w:r w:rsidR="00686F70" w:rsidRPr="00686F70">
              <w:rPr>
                <w:b w:val="0"/>
                <w:noProof/>
                <w:webHidden/>
                <w:sz w:val="24"/>
                <w:szCs w:val="24"/>
              </w:rPr>
            </w:r>
            <w:r w:rsidR="00686F70" w:rsidRPr="00686F70">
              <w:rPr>
                <w:b w:val="0"/>
                <w:noProof/>
                <w:webHidden/>
                <w:sz w:val="24"/>
                <w:szCs w:val="24"/>
              </w:rPr>
              <w:fldChar w:fldCharType="separate"/>
            </w:r>
            <w:r w:rsidR="00686F70" w:rsidRPr="00686F70">
              <w:rPr>
                <w:b w:val="0"/>
                <w:noProof/>
                <w:webHidden/>
                <w:sz w:val="24"/>
                <w:szCs w:val="24"/>
              </w:rPr>
              <w:t>69</w:t>
            </w:r>
            <w:r w:rsidR="00686F70" w:rsidRPr="00686F70">
              <w:rPr>
                <w:b w:val="0"/>
                <w:noProof/>
                <w:webHidden/>
                <w:sz w:val="24"/>
                <w:szCs w:val="24"/>
              </w:rPr>
              <w:fldChar w:fldCharType="end"/>
            </w:r>
          </w:hyperlink>
        </w:p>
        <w:p w14:paraId="3193E9ED" w14:textId="48EBCC7F" w:rsidR="00485F80" w:rsidRPr="00686F70" w:rsidRDefault="00485F80" w:rsidP="005C189E">
          <w:pPr>
            <w:rPr>
              <w:rFonts w:ascii="Arial" w:hAnsi="Arial" w:cs="Arial"/>
              <w:szCs w:val="24"/>
            </w:rPr>
          </w:pPr>
          <w:r w:rsidRPr="00686F70">
            <w:rPr>
              <w:rFonts w:ascii="Arial" w:hAnsi="Arial" w:cs="Arial"/>
              <w:szCs w:val="24"/>
            </w:rPr>
            <w:fldChar w:fldCharType="end"/>
          </w:r>
        </w:p>
      </w:sdtContent>
    </w:sdt>
    <w:p w14:paraId="72133A1A" w14:textId="77777777" w:rsidR="0003084F" w:rsidRPr="00B8171C" w:rsidRDefault="0003084F" w:rsidP="00F32D4B">
      <w:pPr>
        <w:pStyle w:val="GvdeMetniGirintisi"/>
        <w:ind w:left="0"/>
        <w:rPr>
          <w:rFonts w:asciiTheme="minorHAnsi" w:hAnsiTheme="minorHAnsi" w:cs="Arial"/>
          <w:b/>
          <w:szCs w:val="24"/>
        </w:rPr>
        <w:sectPr w:rsidR="0003084F" w:rsidRPr="00B8171C">
          <w:pgSz w:w="11906" w:h="16838"/>
          <w:pgMar w:top="1417" w:right="1417" w:bottom="1417" w:left="1417" w:header="708" w:footer="708" w:gutter="0"/>
          <w:cols w:space="708"/>
          <w:docGrid w:linePitch="360"/>
        </w:sectPr>
      </w:pPr>
    </w:p>
    <w:p w14:paraId="66A8E36A" w14:textId="77777777" w:rsidR="00CB3599" w:rsidRPr="00E42E0F" w:rsidRDefault="00E42E0F" w:rsidP="00A55B7E">
      <w:pPr>
        <w:pStyle w:val="T2"/>
      </w:pPr>
      <w:bookmarkStart w:id="0" w:name="_Toc39826729"/>
      <w:bookmarkStart w:id="1" w:name="_Toc82510596"/>
      <w:bookmarkStart w:id="2" w:name="_Toc82510947"/>
      <w:r>
        <w:lastRenderedPageBreak/>
        <w:t>1.INTRODUCTION</w:t>
      </w:r>
      <w:bookmarkEnd w:id="0"/>
      <w:bookmarkEnd w:id="1"/>
      <w:bookmarkEnd w:id="2"/>
    </w:p>
    <w:p w14:paraId="78294FF7" w14:textId="77874F41" w:rsidR="00C4421F" w:rsidRPr="0098763C" w:rsidRDefault="00516F83" w:rsidP="00037E62">
      <w:pPr>
        <w:pStyle w:val="Balk2"/>
        <w:rPr>
          <w:rFonts w:ascii="Arial" w:hAnsi="Arial" w:cs="Arial"/>
          <w:szCs w:val="24"/>
        </w:rPr>
      </w:pPr>
      <w:bookmarkStart w:id="3" w:name="_Toc383852218"/>
      <w:bookmarkStart w:id="4" w:name="_Toc39826730"/>
      <w:bookmarkStart w:id="5" w:name="_Toc82510597"/>
      <w:bookmarkStart w:id="6" w:name="_Toc82510948"/>
      <w:r>
        <w:rPr>
          <w:rFonts w:ascii="Arial" w:hAnsi="Arial"/>
          <w:szCs w:val="24"/>
        </w:rPr>
        <w:t>Purpose</w:t>
      </w:r>
      <w:bookmarkEnd w:id="3"/>
      <w:bookmarkEnd w:id="4"/>
      <w:bookmarkEnd w:id="5"/>
      <w:bookmarkEnd w:id="6"/>
    </w:p>
    <w:p w14:paraId="63EDBD99" w14:textId="4C74191F" w:rsidR="00A73C8F" w:rsidRPr="0098763C" w:rsidRDefault="00A73C8F" w:rsidP="00A73C8F">
      <w:pPr>
        <w:pStyle w:val="GvdeMetniGirintisi"/>
        <w:ind w:left="0"/>
        <w:rPr>
          <w:rFonts w:ascii="Arial" w:hAnsi="Arial" w:cs="Arial"/>
          <w:szCs w:val="24"/>
        </w:rPr>
      </w:pPr>
      <w:r>
        <w:rPr>
          <w:rFonts w:ascii="Arial" w:hAnsi="Arial"/>
          <w:szCs w:val="24"/>
        </w:rPr>
        <w:t xml:space="preserve">This manual contains maintenance and service information for the NC 150 / </w:t>
      </w:r>
      <w:r w:rsidR="005C189E">
        <w:rPr>
          <w:rFonts w:ascii="Arial" w:hAnsi="Arial"/>
          <w:szCs w:val="24"/>
        </w:rPr>
        <w:t>NC</w:t>
      </w:r>
      <w:r>
        <w:rPr>
          <w:rFonts w:ascii="Arial" w:hAnsi="Arial"/>
          <w:szCs w:val="24"/>
        </w:rPr>
        <w:t xml:space="preserve"> 150D steam sterilizers. It should only be used by service staff trained by Nüve. This manual provides the service staff with information regarding operating principles of the NC 150 / NC 150D autoclave devices and the methods for fixing failures. This manual also covers spare part replacement.</w:t>
      </w:r>
    </w:p>
    <w:p w14:paraId="328F94FD" w14:textId="77777777" w:rsidR="00A73C8F" w:rsidRPr="0098763C" w:rsidRDefault="00A73C8F" w:rsidP="00A73C8F">
      <w:pPr>
        <w:pStyle w:val="GvdeMetniGirintisi"/>
        <w:spacing w:before="120"/>
        <w:ind w:left="0"/>
        <w:rPr>
          <w:rFonts w:ascii="Arial" w:hAnsi="Arial" w:cs="Arial"/>
          <w:szCs w:val="24"/>
        </w:rPr>
      </w:pPr>
      <w:r>
        <w:rPr>
          <w:rFonts w:ascii="Arial" w:hAnsi="Arial"/>
          <w:szCs w:val="24"/>
        </w:rPr>
        <w:t>Please contact Nüve Technical Services for problems not identified in the manual.</w:t>
      </w:r>
    </w:p>
    <w:p w14:paraId="495371CC" w14:textId="7217DABC" w:rsidR="0088617C" w:rsidRDefault="00516F83" w:rsidP="00037E62">
      <w:pPr>
        <w:pStyle w:val="Balk2"/>
        <w:rPr>
          <w:rFonts w:ascii="Arial" w:hAnsi="Arial" w:cs="Arial"/>
          <w:szCs w:val="22"/>
        </w:rPr>
      </w:pPr>
      <w:bookmarkStart w:id="7" w:name="_Toc383852219"/>
      <w:bookmarkStart w:id="8" w:name="_Toc39826731"/>
      <w:bookmarkStart w:id="9" w:name="_Toc82510598"/>
      <w:bookmarkStart w:id="10" w:name="_Toc82510949"/>
      <w:r>
        <w:rPr>
          <w:rFonts w:ascii="Arial" w:hAnsi="Arial"/>
          <w:szCs w:val="22"/>
        </w:rPr>
        <w:t>General Description</w:t>
      </w:r>
      <w:bookmarkEnd w:id="7"/>
      <w:bookmarkEnd w:id="8"/>
      <w:bookmarkEnd w:id="9"/>
      <w:bookmarkEnd w:id="10"/>
    </w:p>
    <w:p w14:paraId="21416851" w14:textId="77777777" w:rsidR="00142317" w:rsidRPr="00142317" w:rsidRDefault="00142317" w:rsidP="00142317"/>
    <w:p w14:paraId="654BB0A8" w14:textId="77777777" w:rsidR="00142317" w:rsidRDefault="00142317" w:rsidP="00142317">
      <w:pPr>
        <w:jc w:val="center"/>
      </w:pPr>
      <w:r>
        <w:rPr>
          <w:noProof/>
        </w:rPr>
        <w:drawing>
          <wp:inline distT="0" distB="0" distL="0" distR="0" wp14:anchorId="095DD61B" wp14:editId="6FEB74F7">
            <wp:extent cx="2314575" cy="3346822"/>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c150.png"/>
                    <pic:cNvPicPr/>
                  </pic:nvPicPr>
                  <pic:blipFill rotWithShape="1">
                    <a:blip r:embed="rId10">
                      <a:extLst>
                        <a:ext uri="{28A0092B-C50C-407E-A947-70E740481C1C}">
                          <a14:useLocalDpi xmlns:a14="http://schemas.microsoft.com/office/drawing/2010/main" val="0"/>
                        </a:ext>
                      </a:extLst>
                    </a:blip>
                    <a:srcRect l="10536" t="7292" r="11785" b="19907"/>
                    <a:stretch/>
                  </pic:blipFill>
                  <pic:spPr bwMode="auto">
                    <a:xfrm>
                      <a:off x="0" y="0"/>
                      <a:ext cx="2325070" cy="3361998"/>
                    </a:xfrm>
                    <a:prstGeom prst="rect">
                      <a:avLst/>
                    </a:prstGeom>
                    <a:ln>
                      <a:noFill/>
                    </a:ln>
                    <a:extLst>
                      <a:ext uri="{53640926-AAD7-44D8-BBD7-CCE9431645EC}">
                        <a14:shadowObscured xmlns:a14="http://schemas.microsoft.com/office/drawing/2010/main"/>
                      </a:ext>
                    </a:extLst>
                  </pic:spPr>
                </pic:pic>
              </a:graphicData>
            </a:graphic>
          </wp:inline>
        </w:drawing>
      </w:r>
    </w:p>
    <w:p w14:paraId="23C516F1" w14:textId="77777777" w:rsidR="00142317" w:rsidRPr="0098763C" w:rsidRDefault="00142317" w:rsidP="00142317">
      <w:pPr>
        <w:jc w:val="center"/>
        <w:rPr>
          <w:rFonts w:ascii="Arial" w:hAnsi="Arial" w:cs="Arial"/>
          <w:b/>
        </w:rPr>
      </w:pPr>
      <w:r>
        <w:rPr>
          <w:rFonts w:ascii="Arial" w:hAnsi="Arial"/>
          <w:b/>
        </w:rPr>
        <w:t>Figure 1</w:t>
      </w:r>
    </w:p>
    <w:p w14:paraId="5B0DE355" w14:textId="77777777" w:rsidR="00A73C8F" w:rsidRPr="0098763C" w:rsidRDefault="00F32D4B" w:rsidP="00A73C8F">
      <w:pPr>
        <w:spacing w:before="120"/>
        <w:rPr>
          <w:rFonts w:ascii="Arial" w:hAnsi="Arial" w:cs="Arial"/>
        </w:rPr>
      </w:pPr>
      <w:r>
        <w:rPr>
          <w:rFonts w:ascii="Arial" w:hAnsi="Arial"/>
        </w:rPr>
        <w:t>Heating function in NC 150 / NC 150D steam sterilizers is provided by steam generator and heater located around the sterilization chamber. Sterilization cycle in NC 150 / NC 150D steam sterilizers consists of vacuuming, heating, sterilization, steam discharge and drying stages.</w:t>
      </w:r>
    </w:p>
    <w:p w14:paraId="3ED70E2B" w14:textId="7F3FC79A" w:rsidR="0098763C" w:rsidRPr="0098763C" w:rsidRDefault="0098763C" w:rsidP="00A73C8F">
      <w:pPr>
        <w:spacing w:before="120"/>
        <w:rPr>
          <w:rFonts w:ascii="Arial" w:hAnsi="Arial" w:cs="Arial"/>
        </w:rPr>
      </w:pPr>
      <w:r>
        <w:rPr>
          <w:rFonts w:ascii="Arial" w:hAnsi="Arial"/>
          <w:b/>
        </w:rPr>
        <w:t xml:space="preserve">Gasket steam feed: </w:t>
      </w:r>
      <w:r>
        <w:rPr>
          <w:rFonts w:ascii="Arial" w:hAnsi="Arial"/>
        </w:rPr>
        <w:t>The gasket is pumped up to a certain pressure level by means of a compressor upon starting the program.</w:t>
      </w:r>
    </w:p>
    <w:p w14:paraId="5B475CBD" w14:textId="77777777" w:rsidR="00A73C8F" w:rsidRPr="0098763C" w:rsidRDefault="00A73C8F" w:rsidP="00A73C8F">
      <w:pPr>
        <w:rPr>
          <w:rFonts w:ascii="Arial" w:hAnsi="Arial" w:cs="Arial"/>
        </w:rPr>
      </w:pPr>
      <w:r>
        <w:rPr>
          <w:rFonts w:ascii="Arial" w:hAnsi="Arial"/>
          <w:b/>
        </w:rPr>
        <w:t>Vacuuming:</w:t>
      </w:r>
      <w:r>
        <w:rPr>
          <w:rFonts w:ascii="Arial" w:hAnsi="Arial"/>
        </w:rPr>
        <w:t xml:space="preserve"> Once the program is started vacuuming starts and chamber pressure is reduced below ambient pressure and the air in the chamber is discharged.</w:t>
      </w:r>
    </w:p>
    <w:p w14:paraId="5BBDA5AF" w14:textId="77777777" w:rsidR="00A73C8F" w:rsidRPr="0098763C" w:rsidRDefault="00A73C8F" w:rsidP="00A73C8F">
      <w:pPr>
        <w:rPr>
          <w:rFonts w:ascii="Arial" w:hAnsi="Arial" w:cs="Arial"/>
        </w:rPr>
      </w:pPr>
      <w:r>
        <w:rPr>
          <w:rFonts w:ascii="Arial" w:hAnsi="Arial"/>
          <w:b/>
        </w:rPr>
        <w:lastRenderedPageBreak/>
        <w:t>Heating:</w:t>
      </w:r>
      <w:r>
        <w:rPr>
          <w:rFonts w:ascii="Arial" w:hAnsi="Arial"/>
        </w:rPr>
        <w:t xml:space="preserve"> Heating of the chamber with steam to reach sufficient steam temperature before sterilization.</w:t>
      </w:r>
    </w:p>
    <w:p w14:paraId="158A216A" w14:textId="77777777" w:rsidR="00A73C8F" w:rsidRPr="0098763C" w:rsidRDefault="00A73C8F" w:rsidP="00A73C8F">
      <w:pPr>
        <w:rPr>
          <w:rFonts w:ascii="Arial" w:hAnsi="Arial" w:cs="Arial"/>
        </w:rPr>
      </w:pPr>
      <w:r>
        <w:rPr>
          <w:rFonts w:ascii="Arial" w:hAnsi="Arial"/>
          <w:b/>
        </w:rPr>
        <w:t>Sterilization:</w:t>
      </w:r>
      <w:r>
        <w:rPr>
          <w:rFonts w:ascii="Arial" w:hAnsi="Arial"/>
        </w:rPr>
        <w:t xml:space="preserve"> Sterilization starts when the steam temperature reaches the set temperature. The sterilization chamber remains at this temperature and pressure during the set duration. </w:t>
      </w:r>
    </w:p>
    <w:p w14:paraId="6F309621" w14:textId="77777777" w:rsidR="00A73C8F" w:rsidRPr="0098763C" w:rsidRDefault="00A73C8F" w:rsidP="00A73C8F">
      <w:pPr>
        <w:rPr>
          <w:rFonts w:ascii="Arial" w:hAnsi="Arial" w:cs="Arial"/>
        </w:rPr>
      </w:pPr>
      <w:r>
        <w:rPr>
          <w:rFonts w:ascii="Arial" w:hAnsi="Arial"/>
          <w:b/>
        </w:rPr>
        <w:t>Steam discharge:</w:t>
      </w:r>
      <w:r>
        <w:rPr>
          <w:rFonts w:ascii="Arial" w:hAnsi="Arial"/>
        </w:rPr>
        <w:t xml:space="preserve"> Steam discharge is the stage at which the current pressure after sterilization is reduced to the ambient pressure by discharging the steam in the chamber. </w:t>
      </w:r>
    </w:p>
    <w:p w14:paraId="35FC59CA" w14:textId="77777777" w:rsidR="00702A5A" w:rsidRPr="0098763C" w:rsidRDefault="00A73C8F" w:rsidP="00A73C8F">
      <w:pPr>
        <w:rPr>
          <w:rFonts w:ascii="Arial" w:hAnsi="Arial" w:cs="Arial"/>
        </w:rPr>
      </w:pPr>
      <w:r>
        <w:rPr>
          <w:rFonts w:ascii="Arial" w:hAnsi="Arial"/>
          <w:b/>
        </w:rPr>
        <w:t>Drying:</w:t>
      </w:r>
      <w:r>
        <w:rPr>
          <w:rFonts w:ascii="Arial" w:hAnsi="Arial"/>
        </w:rPr>
        <w:t xml:space="preserve"> Drying is the stage at which the moisture is removed from the chamber by reducing the chamber pressure below the ambient pressure after steam discharge.</w:t>
      </w:r>
    </w:p>
    <w:p w14:paraId="2D0D6024" w14:textId="77777777" w:rsidR="00702A5A" w:rsidRPr="0098763C" w:rsidRDefault="00702A5A" w:rsidP="00A73C8F">
      <w:pPr>
        <w:rPr>
          <w:rFonts w:ascii="Arial" w:hAnsi="Arial" w:cs="Arial"/>
        </w:rPr>
      </w:pPr>
    </w:p>
    <w:p w14:paraId="752E2309" w14:textId="77777777" w:rsidR="00A55B7E" w:rsidRDefault="00A55B7E" w:rsidP="00A73C8F">
      <w:pPr>
        <w:rPr>
          <w:rFonts w:ascii="Arial" w:hAnsi="Arial" w:cs="Arial"/>
          <w:sz w:val="22"/>
        </w:rPr>
      </w:pPr>
    </w:p>
    <w:p w14:paraId="060307EF" w14:textId="77777777" w:rsidR="00A55B7E" w:rsidRDefault="00A55B7E" w:rsidP="00A73C8F">
      <w:pPr>
        <w:rPr>
          <w:rFonts w:ascii="Arial" w:hAnsi="Arial" w:cs="Arial"/>
          <w:sz w:val="22"/>
        </w:rPr>
      </w:pPr>
    </w:p>
    <w:p w14:paraId="3D541273" w14:textId="77777777" w:rsidR="00A55B7E" w:rsidRDefault="00A55B7E" w:rsidP="00A73C8F">
      <w:pPr>
        <w:rPr>
          <w:rFonts w:ascii="Arial" w:hAnsi="Arial" w:cs="Arial"/>
          <w:sz w:val="22"/>
        </w:rPr>
      </w:pPr>
    </w:p>
    <w:p w14:paraId="5D548936" w14:textId="77777777" w:rsidR="00A55B7E" w:rsidRDefault="00A55B7E" w:rsidP="00A73C8F">
      <w:pPr>
        <w:rPr>
          <w:rFonts w:ascii="Arial" w:hAnsi="Arial" w:cs="Arial"/>
          <w:sz w:val="22"/>
        </w:rPr>
      </w:pPr>
    </w:p>
    <w:p w14:paraId="0F20C8BE" w14:textId="77777777" w:rsidR="00A55B7E" w:rsidRDefault="00A55B7E" w:rsidP="00A73C8F">
      <w:pPr>
        <w:rPr>
          <w:rFonts w:ascii="Arial" w:hAnsi="Arial" w:cs="Arial"/>
          <w:sz w:val="22"/>
        </w:rPr>
      </w:pPr>
    </w:p>
    <w:p w14:paraId="77C1D89E" w14:textId="77777777" w:rsidR="00A55B7E" w:rsidRDefault="00A55B7E" w:rsidP="00A73C8F">
      <w:pPr>
        <w:rPr>
          <w:rFonts w:ascii="Arial" w:hAnsi="Arial" w:cs="Arial"/>
          <w:sz w:val="22"/>
        </w:rPr>
      </w:pPr>
    </w:p>
    <w:p w14:paraId="62A01D0F" w14:textId="77777777" w:rsidR="00A55B7E" w:rsidRDefault="00A55B7E" w:rsidP="00A73C8F">
      <w:pPr>
        <w:rPr>
          <w:rFonts w:ascii="Arial" w:hAnsi="Arial" w:cs="Arial"/>
          <w:sz w:val="22"/>
        </w:rPr>
      </w:pPr>
    </w:p>
    <w:p w14:paraId="3387A570" w14:textId="77777777" w:rsidR="00A55B7E" w:rsidRDefault="00A55B7E" w:rsidP="00A73C8F">
      <w:pPr>
        <w:rPr>
          <w:rFonts w:ascii="Arial" w:hAnsi="Arial" w:cs="Arial"/>
          <w:sz w:val="22"/>
        </w:rPr>
      </w:pPr>
    </w:p>
    <w:p w14:paraId="75E27D1F" w14:textId="77777777" w:rsidR="00A55B7E" w:rsidRDefault="00A55B7E" w:rsidP="00A73C8F">
      <w:pPr>
        <w:rPr>
          <w:rFonts w:ascii="Arial" w:hAnsi="Arial" w:cs="Arial"/>
          <w:sz w:val="22"/>
        </w:rPr>
      </w:pPr>
    </w:p>
    <w:p w14:paraId="0CE6FA63" w14:textId="77777777" w:rsidR="00A55B7E" w:rsidRDefault="00A55B7E" w:rsidP="00A73C8F">
      <w:pPr>
        <w:rPr>
          <w:rFonts w:ascii="Arial" w:hAnsi="Arial" w:cs="Arial"/>
          <w:sz w:val="22"/>
        </w:rPr>
      </w:pPr>
    </w:p>
    <w:p w14:paraId="14205FA4" w14:textId="77777777" w:rsidR="00A55B7E" w:rsidRDefault="00A55B7E" w:rsidP="00A73C8F">
      <w:pPr>
        <w:rPr>
          <w:rFonts w:ascii="Arial" w:hAnsi="Arial" w:cs="Arial"/>
          <w:sz w:val="22"/>
        </w:rPr>
      </w:pPr>
    </w:p>
    <w:p w14:paraId="3901C87B" w14:textId="77777777" w:rsidR="00A55B7E" w:rsidRDefault="00A55B7E" w:rsidP="00A73C8F">
      <w:pPr>
        <w:rPr>
          <w:rFonts w:ascii="Arial" w:hAnsi="Arial" w:cs="Arial"/>
          <w:sz w:val="22"/>
        </w:rPr>
      </w:pPr>
    </w:p>
    <w:p w14:paraId="1474EF7A" w14:textId="77777777" w:rsidR="00A55B7E" w:rsidRDefault="00A55B7E" w:rsidP="00A73C8F">
      <w:pPr>
        <w:rPr>
          <w:rFonts w:ascii="Arial" w:hAnsi="Arial" w:cs="Arial"/>
          <w:sz w:val="22"/>
        </w:rPr>
      </w:pPr>
    </w:p>
    <w:p w14:paraId="6513D829" w14:textId="77777777" w:rsidR="00A55B7E" w:rsidRDefault="00A55B7E" w:rsidP="00A73C8F">
      <w:pPr>
        <w:rPr>
          <w:rFonts w:ascii="Arial" w:hAnsi="Arial" w:cs="Arial"/>
          <w:sz w:val="22"/>
        </w:rPr>
      </w:pPr>
    </w:p>
    <w:p w14:paraId="4558899E" w14:textId="77777777" w:rsidR="00A55B7E" w:rsidRDefault="00A55B7E" w:rsidP="00A73C8F">
      <w:pPr>
        <w:rPr>
          <w:rFonts w:ascii="Arial" w:hAnsi="Arial" w:cs="Arial"/>
          <w:sz w:val="22"/>
        </w:rPr>
      </w:pPr>
    </w:p>
    <w:p w14:paraId="70A43B60" w14:textId="77777777" w:rsidR="00A55B7E" w:rsidRDefault="00A55B7E" w:rsidP="00A73C8F">
      <w:pPr>
        <w:rPr>
          <w:rFonts w:ascii="Arial" w:hAnsi="Arial" w:cs="Arial"/>
          <w:sz w:val="22"/>
        </w:rPr>
      </w:pPr>
    </w:p>
    <w:p w14:paraId="6786CEEE" w14:textId="77777777" w:rsidR="00A55B7E" w:rsidRDefault="00A55B7E" w:rsidP="00A73C8F">
      <w:pPr>
        <w:rPr>
          <w:rFonts w:ascii="Arial" w:hAnsi="Arial" w:cs="Arial"/>
          <w:sz w:val="22"/>
        </w:rPr>
      </w:pPr>
    </w:p>
    <w:p w14:paraId="39BD6072" w14:textId="77777777" w:rsidR="00A55B7E" w:rsidRDefault="00A55B7E" w:rsidP="00A73C8F">
      <w:pPr>
        <w:rPr>
          <w:rFonts w:ascii="Arial" w:hAnsi="Arial" w:cs="Arial"/>
          <w:sz w:val="22"/>
        </w:rPr>
      </w:pPr>
    </w:p>
    <w:p w14:paraId="3129C30A" w14:textId="77777777" w:rsidR="00A55B7E" w:rsidRDefault="00A55B7E" w:rsidP="00A73C8F">
      <w:pPr>
        <w:rPr>
          <w:rFonts w:ascii="Arial" w:hAnsi="Arial" w:cs="Arial"/>
          <w:sz w:val="22"/>
        </w:rPr>
      </w:pPr>
    </w:p>
    <w:p w14:paraId="7D54D7BA" w14:textId="77777777" w:rsidR="00A55B7E" w:rsidRPr="00E42E0F" w:rsidRDefault="00A55B7E" w:rsidP="00A73C8F">
      <w:pPr>
        <w:rPr>
          <w:rFonts w:ascii="Arial" w:hAnsi="Arial" w:cs="Arial"/>
          <w:sz w:val="22"/>
        </w:rPr>
      </w:pPr>
    </w:p>
    <w:p w14:paraId="3AE4FED2" w14:textId="77777777" w:rsidR="00AA40AC" w:rsidRPr="00E42E0F" w:rsidRDefault="00E42E0F" w:rsidP="00A55B7E">
      <w:pPr>
        <w:pStyle w:val="T2"/>
      </w:pPr>
      <w:bookmarkStart w:id="11" w:name="_Toc39826732"/>
      <w:bookmarkStart w:id="12" w:name="_Toc82510599"/>
      <w:bookmarkStart w:id="13" w:name="_Toc82510950"/>
      <w:r>
        <w:lastRenderedPageBreak/>
        <w:t>2. OPERATING FUNCTIONS</w:t>
      </w:r>
      <w:bookmarkEnd w:id="11"/>
      <w:bookmarkEnd w:id="12"/>
      <w:bookmarkEnd w:id="13"/>
    </w:p>
    <w:p w14:paraId="7E1088B0" w14:textId="77777777" w:rsidR="00AA40AC" w:rsidRPr="00E42E0F" w:rsidRDefault="00AA40AC" w:rsidP="00394A52">
      <w:pPr>
        <w:pStyle w:val="ListeParagraf"/>
        <w:keepNext/>
        <w:keepLines/>
        <w:numPr>
          <w:ilvl w:val="0"/>
          <w:numId w:val="1"/>
        </w:numPr>
        <w:shd w:val="solid" w:color="auto" w:fill="auto"/>
        <w:spacing w:before="120" w:after="120"/>
        <w:contextualSpacing w:val="0"/>
        <w:jc w:val="left"/>
        <w:outlineLvl w:val="0"/>
        <w:rPr>
          <w:rFonts w:ascii="Arial" w:eastAsia="Times New Roman" w:hAnsi="Arial" w:cs="Arial"/>
          <w:b/>
          <w:bCs/>
          <w:vanish/>
          <w:color w:val="FFFFFF"/>
          <w:sz w:val="22"/>
        </w:rPr>
      </w:pPr>
      <w:bookmarkStart w:id="14" w:name="_Toc336433097"/>
      <w:bookmarkStart w:id="15" w:name="_Toc336434631"/>
      <w:bookmarkStart w:id="16" w:name="_Toc348776669"/>
      <w:bookmarkStart w:id="17" w:name="_Toc360024409"/>
      <w:bookmarkStart w:id="18" w:name="_Toc361213383"/>
      <w:bookmarkStart w:id="19" w:name="_Toc383611808"/>
      <w:bookmarkStart w:id="20" w:name="_Toc383611843"/>
      <w:bookmarkStart w:id="21" w:name="_Toc383764244"/>
      <w:bookmarkStart w:id="22" w:name="_Toc383797368"/>
      <w:bookmarkStart w:id="23" w:name="_Toc383850779"/>
      <w:bookmarkStart w:id="24" w:name="_Toc383851979"/>
      <w:bookmarkStart w:id="25" w:name="_Toc383852221"/>
      <w:bookmarkStart w:id="26" w:name="_Toc18598744"/>
      <w:bookmarkStart w:id="27" w:name="_Toc18598828"/>
      <w:bookmarkStart w:id="28" w:name="_Toc18598912"/>
      <w:bookmarkStart w:id="29" w:name="_Toc20233867"/>
      <w:bookmarkStart w:id="30" w:name="_Toc20234624"/>
      <w:bookmarkStart w:id="31" w:name="_Toc20237609"/>
      <w:bookmarkStart w:id="32" w:name="_Toc39826015"/>
      <w:bookmarkStart w:id="33" w:name="_Toc39826081"/>
      <w:bookmarkStart w:id="34" w:name="_Toc39826668"/>
      <w:bookmarkStart w:id="35" w:name="_Toc39826733"/>
      <w:bookmarkStart w:id="36" w:name="_Toc39826804"/>
      <w:bookmarkStart w:id="37" w:name="_Toc39826869"/>
      <w:bookmarkStart w:id="38" w:name="_Toc39826933"/>
      <w:bookmarkStart w:id="39" w:name="_Toc59015852"/>
      <w:bookmarkStart w:id="40" w:name="_Toc75358767"/>
      <w:bookmarkStart w:id="41" w:name="_Toc79763457"/>
      <w:bookmarkStart w:id="42" w:name="_Toc79763805"/>
      <w:bookmarkStart w:id="43" w:name="_Toc82510600"/>
      <w:bookmarkStart w:id="44" w:name="_Toc82510951"/>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5B58D64D" w14:textId="77777777" w:rsidR="006C54FD" w:rsidRPr="00E42E0F" w:rsidRDefault="006C54FD" w:rsidP="00D34924">
      <w:pPr>
        <w:pStyle w:val="ListeParagraf"/>
        <w:keepNext/>
        <w:keepLines/>
        <w:numPr>
          <w:ilvl w:val="0"/>
          <w:numId w:val="3"/>
        </w:numPr>
        <w:spacing w:before="120" w:after="120"/>
        <w:contextualSpacing w:val="0"/>
        <w:outlineLvl w:val="1"/>
        <w:rPr>
          <w:rFonts w:ascii="Arial" w:eastAsia="Times New Roman" w:hAnsi="Arial" w:cs="Arial"/>
          <w:b/>
          <w:bCs/>
          <w:vanish/>
          <w:sz w:val="22"/>
        </w:rPr>
      </w:pPr>
      <w:bookmarkStart w:id="45" w:name="_Toc336434632"/>
      <w:bookmarkStart w:id="46" w:name="_Toc348776670"/>
      <w:bookmarkStart w:id="47" w:name="_Toc360024410"/>
      <w:bookmarkStart w:id="48" w:name="_Toc361213384"/>
      <w:bookmarkStart w:id="49" w:name="_Toc383611809"/>
      <w:bookmarkStart w:id="50" w:name="_Toc383611844"/>
      <w:bookmarkStart w:id="51" w:name="_Toc383764245"/>
      <w:bookmarkStart w:id="52" w:name="_Toc383797369"/>
      <w:bookmarkStart w:id="53" w:name="_Toc383850780"/>
      <w:bookmarkStart w:id="54" w:name="_Toc383851980"/>
      <w:bookmarkStart w:id="55" w:name="_Toc383852222"/>
      <w:bookmarkStart w:id="56" w:name="_Toc18598745"/>
      <w:bookmarkStart w:id="57" w:name="_Toc18598829"/>
      <w:bookmarkStart w:id="58" w:name="_Toc18598913"/>
      <w:bookmarkStart w:id="59" w:name="_Toc20233868"/>
      <w:bookmarkStart w:id="60" w:name="_Toc20234625"/>
      <w:bookmarkStart w:id="61" w:name="_Toc20237610"/>
      <w:bookmarkStart w:id="62" w:name="_Toc39826016"/>
      <w:bookmarkStart w:id="63" w:name="_Toc39826082"/>
      <w:bookmarkStart w:id="64" w:name="_Toc39826669"/>
      <w:bookmarkStart w:id="65" w:name="_Toc39826734"/>
      <w:bookmarkStart w:id="66" w:name="_Toc39826805"/>
      <w:bookmarkStart w:id="67" w:name="_Toc39826870"/>
      <w:bookmarkStart w:id="68" w:name="_Toc39826934"/>
      <w:bookmarkStart w:id="69" w:name="_Toc59015853"/>
      <w:bookmarkStart w:id="70" w:name="_Toc75358768"/>
      <w:bookmarkStart w:id="71" w:name="_Toc79763458"/>
      <w:bookmarkStart w:id="72" w:name="_Toc79763806"/>
      <w:bookmarkStart w:id="73" w:name="_Toc82510601"/>
      <w:bookmarkStart w:id="74" w:name="_Toc82510952"/>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7A22264E" w14:textId="47378601" w:rsidR="00E80C56" w:rsidRPr="00E80C56" w:rsidRDefault="00E80C56" w:rsidP="00E80C56">
      <w:pPr>
        <w:pStyle w:val="Balk2"/>
        <w:numPr>
          <w:ilvl w:val="0"/>
          <w:numId w:val="0"/>
        </w:numPr>
        <w:ind w:left="576" w:hanging="576"/>
        <w:rPr>
          <w:rFonts w:ascii="Arial" w:hAnsi="Arial" w:cs="Arial"/>
        </w:rPr>
      </w:pPr>
      <w:bookmarkStart w:id="75" w:name="_Toc39826735"/>
      <w:bookmarkStart w:id="76" w:name="_Toc82510602"/>
      <w:bookmarkStart w:id="77" w:name="_Toc82510953"/>
      <w:bookmarkStart w:id="78" w:name="_Toc361213385"/>
      <w:r>
        <w:rPr>
          <w:rFonts w:ascii="Arial" w:hAnsi="Arial"/>
        </w:rPr>
        <w:t>2.1. Overview</w:t>
      </w:r>
      <w:bookmarkEnd w:id="75"/>
      <w:bookmarkEnd w:id="76"/>
      <w:bookmarkEnd w:id="77"/>
    </w:p>
    <w:p w14:paraId="0B24727A" w14:textId="607ACCB2" w:rsidR="00A85516" w:rsidRPr="0098763C" w:rsidRDefault="00F32D4B" w:rsidP="00394A52">
      <w:pPr>
        <w:spacing w:before="120" w:after="0"/>
        <w:rPr>
          <w:rFonts w:ascii="Arial" w:hAnsi="Arial" w:cs="Arial"/>
        </w:rPr>
      </w:pPr>
      <w:r>
        <w:rPr>
          <w:rFonts w:ascii="Arial" w:hAnsi="Arial"/>
        </w:rPr>
        <w:t>NC 150 / NC 150D steam sterilizers can be analyzed in 6 main groups by structure.</w:t>
      </w:r>
      <w:bookmarkEnd w:id="78"/>
    </w:p>
    <w:p w14:paraId="10487AC7" w14:textId="77777777" w:rsidR="00FA3872" w:rsidRPr="0098763C" w:rsidRDefault="00FA3872" w:rsidP="00E80C56">
      <w:pPr>
        <w:numPr>
          <w:ilvl w:val="0"/>
          <w:numId w:val="5"/>
        </w:numPr>
        <w:spacing w:after="0"/>
        <w:rPr>
          <w:rFonts w:ascii="Arial" w:hAnsi="Arial" w:cs="Arial"/>
        </w:rPr>
      </w:pPr>
      <w:r>
        <w:rPr>
          <w:rFonts w:ascii="Arial" w:hAnsi="Arial"/>
        </w:rPr>
        <w:t>Power supply</w:t>
      </w:r>
    </w:p>
    <w:p w14:paraId="479AF092" w14:textId="77777777" w:rsidR="00FA3872" w:rsidRPr="00E80C56" w:rsidRDefault="00E80C56" w:rsidP="00E80C56">
      <w:pPr>
        <w:numPr>
          <w:ilvl w:val="0"/>
          <w:numId w:val="5"/>
        </w:numPr>
        <w:spacing w:after="0"/>
        <w:rPr>
          <w:rFonts w:ascii="Arial" w:hAnsi="Arial" w:cs="Arial"/>
        </w:rPr>
      </w:pPr>
      <w:r>
        <w:rPr>
          <w:rFonts w:ascii="Arial" w:hAnsi="Arial"/>
          <w:szCs w:val="24"/>
        </w:rPr>
        <w:t>N-SmArt Programmable Microprocessor Main Structure</w:t>
      </w:r>
    </w:p>
    <w:p w14:paraId="1E0BE76F" w14:textId="77777777" w:rsidR="00E80C56" w:rsidRPr="0098763C" w:rsidRDefault="00E80C56" w:rsidP="00E80C56">
      <w:pPr>
        <w:numPr>
          <w:ilvl w:val="0"/>
          <w:numId w:val="5"/>
        </w:numPr>
        <w:spacing w:after="0"/>
        <w:rPr>
          <w:rFonts w:ascii="Arial" w:hAnsi="Arial" w:cs="Arial"/>
        </w:rPr>
      </w:pPr>
      <w:r>
        <w:rPr>
          <w:rFonts w:ascii="Arial" w:hAnsi="Arial"/>
        </w:rPr>
        <w:t>Display board</w:t>
      </w:r>
    </w:p>
    <w:p w14:paraId="49BA515C" w14:textId="77777777" w:rsidR="00FA3872" w:rsidRDefault="00A73C8F" w:rsidP="00E80C56">
      <w:pPr>
        <w:numPr>
          <w:ilvl w:val="0"/>
          <w:numId w:val="5"/>
        </w:numPr>
        <w:spacing w:after="0"/>
        <w:rPr>
          <w:rFonts w:ascii="Arial" w:hAnsi="Arial" w:cs="Arial"/>
        </w:rPr>
      </w:pPr>
      <w:r>
        <w:rPr>
          <w:rFonts w:ascii="Arial" w:hAnsi="Arial"/>
        </w:rPr>
        <w:t>Heating unit</w:t>
      </w:r>
    </w:p>
    <w:p w14:paraId="0BD00D91" w14:textId="77777777" w:rsidR="00E80C56" w:rsidRDefault="00E80C56" w:rsidP="00E80C56">
      <w:pPr>
        <w:numPr>
          <w:ilvl w:val="0"/>
          <w:numId w:val="5"/>
        </w:numPr>
        <w:spacing w:after="0"/>
        <w:rPr>
          <w:rFonts w:ascii="Arial" w:hAnsi="Arial" w:cs="Arial"/>
        </w:rPr>
      </w:pPr>
      <w:r>
        <w:rPr>
          <w:rFonts w:ascii="Arial" w:hAnsi="Arial"/>
        </w:rPr>
        <w:t>Water and steam unit</w:t>
      </w:r>
    </w:p>
    <w:p w14:paraId="47A530AB" w14:textId="77777777" w:rsidR="00E80C56" w:rsidRPr="00E80C56" w:rsidRDefault="00E80C56" w:rsidP="00E80C56">
      <w:pPr>
        <w:numPr>
          <w:ilvl w:val="0"/>
          <w:numId w:val="5"/>
        </w:numPr>
        <w:spacing w:after="120"/>
        <w:rPr>
          <w:rFonts w:ascii="Arial" w:hAnsi="Arial" w:cs="Arial"/>
        </w:rPr>
      </w:pPr>
      <w:r>
        <w:rPr>
          <w:rFonts w:ascii="Arial" w:hAnsi="Arial"/>
        </w:rPr>
        <w:t>Vacuuming unit.</w:t>
      </w:r>
    </w:p>
    <w:p w14:paraId="2748E46B" w14:textId="06984DBD" w:rsidR="0098763C" w:rsidRPr="005147D3" w:rsidRDefault="0098763C" w:rsidP="005147D3">
      <w:pPr>
        <w:pStyle w:val="Balk2"/>
        <w:numPr>
          <w:ilvl w:val="0"/>
          <w:numId w:val="0"/>
        </w:numPr>
        <w:rPr>
          <w:rFonts w:ascii="Arial" w:hAnsi="Arial" w:cs="Arial"/>
          <w:szCs w:val="22"/>
        </w:rPr>
      </w:pPr>
      <w:bookmarkStart w:id="79" w:name="_Toc383852223"/>
      <w:bookmarkStart w:id="80" w:name="_Toc39826736"/>
      <w:bookmarkStart w:id="81" w:name="_Toc82510603"/>
      <w:bookmarkStart w:id="82" w:name="_Toc82510954"/>
      <w:r>
        <w:rPr>
          <w:rFonts w:ascii="Arial" w:hAnsi="Arial"/>
          <w:szCs w:val="22"/>
        </w:rPr>
        <w:t>2.2.</w:t>
      </w:r>
      <w:bookmarkEnd w:id="79"/>
      <w:r>
        <w:rPr>
          <w:rFonts w:ascii="Arial" w:hAnsi="Arial"/>
          <w:szCs w:val="22"/>
        </w:rPr>
        <w:t xml:space="preserve"> Description of Functions</w:t>
      </w:r>
      <w:bookmarkEnd w:id="80"/>
      <w:bookmarkEnd w:id="81"/>
      <w:bookmarkEnd w:id="82"/>
    </w:p>
    <w:p w14:paraId="326F9D9C" w14:textId="32C4147B" w:rsidR="0098763C" w:rsidRPr="0098763C" w:rsidRDefault="0098763C" w:rsidP="00AB33C3">
      <w:pPr>
        <w:pStyle w:val="Balk3"/>
        <w:numPr>
          <w:ilvl w:val="0"/>
          <w:numId w:val="0"/>
        </w:numPr>
        <w:ind w:left="720" w:hanging="720"/>
        <w:rPr>
          <w:rFonts w:ascii="Arial" w:hAnsi="Arial" w:cs="Arial"/>
          <w:b w:val="0"/>
        </w:rPr>
      </w:pPr>
      <w:bookmarkStart w:id="83" w:name="_Toc39826737"/>
      <w:bookmarkStart w:id="84" w:name="_Toc82510604"/>
      <w:bookmarkStart w:id="85" w:name="_Toc82510955"/>
      <w:r>
        <w:rPr>
          <w:rFonts w:ascii="Arial" w:hAnsi="Arial"/>
        </w:rPr>
        <w:t>2.2.1. Power supply</w:t>
      </w:r>
      <w:bookmarkEnd w:id="83"/>
      <w:bookmarkEnd w:id="84"/>
      <w:bookmarkEnd w:id="85"/>
    </w:p>
    <w:p w14:paraId="7EFE411C" w14:textId="77777777" w:rsidR="00A73C8F" w:rsidRPr="005C189E" w:rsidRDefault="009B4322" w:rsidP="00A73C8F">
      <w:pPr>
        <w:spacing w:before="120"/>
        <w:rPr>
          <w:rFonts w:ascii="Arial" w:hAnsi="Arial" w:cs="Arial"/>
          <w:szCs w:val="24"/>
        </w:rPr>
      </w:pPr>
      <w:r w:rsidRPr="005C189E">
        <w:rPr>
          <w:rFonts w:ascii="Arial" w:hAnsi="Arial"/>
          <w:szCs w:val="24"/>
        </w:rPr>
        <w:t>Power supply for NC 150 / NC 150D devices are given in Table 1.</w:t>
      </w:r>
    </w:p>
    <w:tbl>
      <w:tblPr>
        <w:tblStyle w:val="TabloKlavuzu"/>
        <w:tblW w:w="9747" w:type="dxa"/>
        <w:tblLook w:val="04A0" w:firstRow="1" w:lastRow="0" w:firstColumn="1" w:lastColumn="0" w:noHBand="0" w:noVBand="1"/>
      </w:tblPr>
      <w:tblGrid>
        <w:gridCol w:w="1384"/>
        <w:gridCol w:w="1559"/>
        <w:gridCol w:w="1560"/>
        <w:gridCol w:w="1417"/>
        <w:gridCol w:w="1559"/>
        <w:gridCol w:w="2268"/>
      </w:tblGrid>
      <w:tr w:rsidR="00F26DC6" w:rsidRPr="005C189E" w14:paraId="5D67CB7F" w14:textId="77777777" w:rsidTr="00F26DC6">
        <w:trPr>
          <w:trHeight w:val="20"/>
        </w:trPr>
        <w:tc>
          <w:tcPr>
            <w:tcW w:w="1384" w:type="dxa"/>
            <w:vAlign w:val="center"/>
          </w:tcPr>
          <w:p w14:paraId="7B14CE66" w14:textId="77777777" w:rsidR="00F26DC6" w:rsidRPr="005C189E" w:rsidRDefault="00F26DC6" w:rsidP="00F26DC6">
            <w:pPr>
              <w:spacing w:before="120"/>
              <w:jc w:val="center"/>
              <w:rPr>
                <w:rFonts w:ascii="Arial" w:hAnsi="Arial" w:cs="Arial"/>
                <w:b/>
                <w:szCs w:val="24"/>
              </w:rPr>
            </w:pPr>
            <w:r w:rsidRPr="005C189E">
              <w:rPr>
                <w:rFonts w:ascii="Arial" w:hAnsi="Arial"/>
                <w:b/>
                <w:szCs w:val="24"/>
              </w:rPr>
              <w:t>MODEL</w:t>
            </w:r>
          </w:p>
        </w:tc>
        <w:tc>
          <w:tcPr>
            <w:tcW w:w="1559" w:type="dxa"/>
            <w:vAlign w:val="center"/>
          </w:tcPr>
          <w:p w14:paraId="683F0960" w14:textId="77777777" w:rsidR="00F26DC6" w:rsidRPr="005C189E" w:rsidRDefault="00F26DC6" w:rsidP="00F26DC6">
            <w:pPr>
              <w:pStyle w:val="AralkYok"/>
              <w:jc w:val="center"/>
              <w:rPr>
                <w:rFonts w:ascii="Arial" w:hAnsi="Arial" w:cs="Arial"/>
                <w:b/>
                <w:szCs w:val="24"/>
              </w:rPr>
            </w:pPr>
            <w:r w:rsidRPr="005C189E">
              <w:rPr>
                <w:rFonts w:ascii="Arial" w:hAnsi="Arial"/>
                <w:b/>
                <w:szCs w:val="24"/>
              </w:rPr>
              <w:t>Thermic</w:t>
            </w:r>
          </w:p>
          <w:p w14:paraId="55579E7C" w14:textId="77777777" w:rsidR="00F26DC6" w:rsidRPr="005C189E" w:rsidRDefault="00F26DC6" w:rsidP="00F26DC6">
            <w:pPr>
              <w:pStyle w:val="AralkYok"/>
              <w:jc w:val="center"/>
              <w:rPr>
                <w:rFonts w:ascii="Arial" w:hAnsi="Arial" w:cs="Arial"/>
                <w:b/>
                <w:szCs w:val="24"/>
              </w:rPr>
            </w:pPr>
            <w:r w:rsidRPr="005C189E">
              <w:rPr>
                <w:rFonts w:ascii="Arial" w:hAnsi="Arial"/>
                <w:b/>
                <w:szCs w:val="24"/>
              </w:rPr>
              <w:t>Power Switch</w:t>
            </w:r>
          </w:p>
        </w:tc>
        <w:tc>
          <w:tcPr>
            <w:tcW w:w="1560" w:type="dxa"/>
            <w:vAlign w:val="center"/>
          </w:tcPr>
          <w:p w14:paraId="1D67E97E" w14:textId="77777777" w:rsidR="00F26DC6" w:rsidRPr="005C189E" w:rsidRDefault="00F26DC6" w:rsidP="00F26DC6">
            <w:pPr>
              <w:jc w:val="center"/>
              <w:rPr>
                <w:rFonts w:ascii="Arial" w:hAnsi="Arial" w:cs="Arial"/>
                <w:b/>
                <w:szCs w:val="24"/>
              </w:rPr>
            </w:pPr>
            <w:r w:rsidRPr="005C189E">
              <w:rPr>
                <w:rFonts w:ascii="Arial" w:hAnsi="Arial"/>
                <w:b/>
                <w:szCs w:val="24"/>
              </w:rPr>
              <w:t>Installed Power</w:t>
            </w:r>
          </w:p>
        </w:tc>
        <w:tc>
          <w:tcPr>
            <w:tcW w:w="1417" w:type="dxa"/>
            <w:vAlign w:val="center"/>
          </w:tcPr>
          <w:p w14:paraId="36755693" w14:textId="77777777" w:rsidR="00F26DC6" w:rsidRPr="005C189E" w:rsidRDefault="00F26DC6" w:rsidP="00F26DC6">
            <w:pPr>
              <w:jc w:val="center"/>
              <w:rPr>
                <w:rFonts w:ascii="Arial" w:hAnsi="Arial" w:cs="Arial"/>
                <w:b/>
                <w:szCs w:val="24"/>
              </w:rPr>
            </w:pPr>
            <w:r w:rsidRPr="005C189E">
              <w:rPr>
                <w:rFonts w:ascii="Arial" w:hAnsi="Arial"/>
                <w:b/>
                <w:szCs w:val="24"/>
              </w:rPr>
              <w:t>Power Input</w:t>
            </w:r>
          </w:p>
        </w:tc>
        <w:tc>
          <w:tcPr>
            <w:tcW w:w="1559" w:type="dxa"/>
            <w:vAlign w:val="center"/>
          </w:tcPr>
          <w:p w14:paraId="4E870A09" w14:textId="77777777" w:rsidR="00F26DC6" w:rsidRPr="005C189E" w:rsidRDefault="00200B76" w:rsidP="00F26DC6">
            <w:pPr>
              <w:jc w:val="center"/>
              <w:rPr>
                <w:rFonts w:ascii="Arial" w:hAnsi="Arial" w:cs="Arial"/>
                <w:b/>
                <w:szCs w:val="24"/>
              </w:rPr>
            </w:pPr>
            <w:r w:rsidRPr="005C189E">
              <w:rPr>
                <w:rFonts w:ascii="Arial" w:hAnsi="Arial"/>
                <w:b/>
                <w:szCs w:val="24"/>
              </w:rPr>
              <w:t>Chamber Heater</w:t>
            </w:r>
          </w:p>
        </w:tc>
        <w:tc>
          <w:tcPr>
            <w:tcW w:w="2268" w:type="dxa"/>
            <w:vAlign w:val="center"/>
          </w:tcPr>
          <w:p w14:paraId="2D98E3CC" w14:textId="77777777" w:rsidR="00F26DC6" w:rsidRPr="005C189E" w:rsidRDefault="00F26DC6" w:rsidP="00200B76">
            <w:pPr>
              <w:jc w:val="center"/>
              <w:rPr>
                <w:rFonts w:ascii="Arial" w:hAnsi="Arial" w:cs="Arial"/>
                <w:b/>
                <w:szCs w:val="24"/>
              </w:rPr>
            </w:pPr>
            <w:r w:rsidRPr="005C189E">
              <w:rPr>
                <w:rFonts w:ascii="Arial" w:hAnsi="Arial"/>
                <w:b/>
                <w:szCs w:val="24"/>
              </w:rPr>
              <w:t>Steam Generator Heater</w:t>
            </w:r>
          </w:p>
        </w:tc>
      </w:tr>
      <w:tr w:rsidR="00F26DC6" w:rsidRPr="00E42E0F" w14:paraId="5DC39087" w14:textId="77777777" w:rsidTr="0090778E">
        <w:trPr>
          <w:trHeight w:val="20"/>
        </w:trPr>
        <w:tc>
          <w:tcPr>
            <w:tcW w:w="1384" w:type="dxa"/>
            <w:vAlign w:val="center"/>
          </w:tcPr>
          <w:p w14:paraId="71F69E6D" w14:textId="77777777" w:rsidR="00F26DC6" w:rsidRPr="005C189E" w:rsidRDefault="00F32D4B" w:rsidP="00F26DC6">
            <w:pPr>
              <w:jc w:val="center"/>
              <w:rPr>
                <w:rFonts w:ascii="Arial" w:hAnsi="Arial" w:cs="Arial"/>
                <w:szCs w:val="24"/>
              </w:rPr>
            </w:pPr>
            <w:r w:rsidRPr="005C189E">
              <w:rPr>
                <w:rFonts w:ascii="Arial" w:hAnsi="Arial"/>
                <w:szCs w:val="24"/>
              </w:rPr>
              <w:t>NC 150 / NC 150D</w:t>
            </w:r>
          </w:p>
        </w:tc>
        <w:tc>
          <w:tcPr>
            <w:tcW w:w="1559" w:type="dxa"/>
            <w:vAlign w:val="center"/>
          </w:tcPr>
          <w:p w14:paraId="1D28ACE4" w14:textId="77777777" w:rsidR="00F26DC6" w:rsidRPr="005C189E" w:rsidRDefault="00F26DC6" w:rsidP="00F26DC6">
            <w:pPr>
              <w:jc w:val="center"/>
              <w:rPr>
                <w:rFonts w:ascii="Arial" w:hAnsi="Arial" w:cs="Arial"/>
                <w:szCs w:val="24"/>
              </w:rPr>
            </w:pPr>
            <w:r w:rsidRPr="005C189E">
              <w:rPr>
                <w:rFonts w:ascii="Arial" w:hAnsi="Arial"/>
                <w:szCs w:val="24"/>
              </w:rPr>
              <w:t>3 x 25A</w:t>
            </w:r>
          </w:p>
        </w:tc>
        <w:tc>
          <w:tcPr>
            <w:tcW w:w="1560" w:type="dxa"/>
            <w:vAlign w:val="center"/>
          </w:tcPr>
          <w:p w14:paraId="3C7D72E2" w14:textId="77777777" w:rsidR="00F26DC6" w:rsidRPr="005C189E" w:rsidRDefault="00F26DC6" w:rsidP="00F26DC6">
            <w:pPr>
              <w:jc w:val="center"/>
              <w:rPr>
                <w:rFonts w:ascii="Arial" w:hAnsi="Arial" w:cs="Arial"/>
                <w:szCs w:val="24"/>
              </w:rPr>
            </w:pPr>
            <w:r w:rsidRPr="005C189E">
              <w:rPr>
                <w:rFonts w:ascii="Arial" w:hAnsi="Arial"/>
                <w:szCs w:val="24"/>
              </w:rPr>
              <w:t>11500 W</w:t>
            </w:r>
          </w:p>
        </w:tc>
        <w:tc>
          <w:tcPr>
            <w:tcW w:w="1417" w:type="dxa"/>
            <w:vAlign w:val="center"/>
          </w:tcPr>
          <w:p w14:paraId="33AD0997" w14:textId="77777777" w:rsidR="00F26DC6" w:rsidRPr="005C189E" w:rsidRDefault="00F26DC6" w:rsidP="00F26DC6">
            <w:pPr>
              <w:jc w:val="center"/>
              <w:rPr>
                <w:rFonts w:ascii="Arial" w:hAnsi="Arial" w:cs="Arial"/>
                <w:szCs w:val="24"/>
              </w:rPr>
            </w:pPr>
            <w:r w:rsidRPr="005C189E">
              <w:rPr>
                <w:rFonts w:ascii="Arial" w:hAnsi="Arial"/>
                <w:szCs w:val="24"/>
              </w:rPr>
              <w:t>400 V</w:t>
            </w:r>
            <w:r w:rsidRPr="005C189E">
              <w:rPr>
                <w:rFonts w:ascii="Arial" w:hAnsi="Arial"/>
                <w:szCs w:val="24"/>
              </w:rPr>
              <w:sym w:font="Symbol" w:char="F07E"/>
            </w:r>
            <w:r w:rsidRPr="005C189E">
              <w:rPr>
                <w:rFonts w:ascii="Arial" w:hAnsi="Arial"/>
                <w:szCs w:val="24"/>
              </w:rPr>
              <w:t xml:space="preserve"> 50 Hz.</w:t>
            </w:r>
          </w:p>
        </w:tc>
        <w:tc>
          <w:tcPr>
            <w:tcW w:w="1559" w:type="dxa"/>
            <w:vAlign w:val="center"/>
          </w:tcPr>
          <w:p w14:paraId="1055B642" w14:textId="77777777" w:rsidR="00F26DC6" w:rsidRPr="005C189E" w:rsidRDefault="00F26DC6" w:rsidP="00F26DC6">
            <w:pPr>
              <w:jc w:val="center"/>
              <w:rPr>
                <w:rFonts w:ascii="Arial" w:hAnsi="Arial" w:cs="Arial"/>
                <w:szCs w:val="24"/>
              </w:rPr>
            </w:pPr>
            <w:r w:rsidRPr="005C189E">
              <w:rPr>
                <w:rFonts w:ascii="Arial" w:hAnsi="Arial"/>
                <w:szCs w:val="24"/>
              </w:rPr>
              <w:t>Laminar Heater</w:t>
            </w:r>
          </w:p>
          <w:p w14:paraId="433DB1A2" w14:textId="77777777" w:rsidR="00F26DC6" w:rsidRPr="005C189E" w:rsidRDefault="00F26DC6" w:rsidP="00F26DC6">
            <w:pPr>
              <w:jc w:val="center"/>
              <w:rPr>
                <w:rFonts w:ascii="Arial" w:hAnsi="Arial" w:cs="Arial"/>
                <w:szCs w:val="24"/>
              </w:rPr>
            </w:pPr>
            <w:r w:rsidRPr="005C189E">
              <w:rPr>
                <w:rFonts w:ascii="Arial" w:hAnsi="Arial"/>
                <w:szCs w:val="24"/>
              </w:rPr>
              <w:t>4* 500 W</w:t>
            </w:r>
          </w:p>
        </w:tc>
        <w:tc>
          <w:tcPr>
            <w:tcW w:w="2268" w:type="dxa"/>
            <w:vAlign w:val="center"/>
          </w:tcPr>
          <w:p w14:paraId="30D45B69" w14:textId="77777777" w:rsidR="00F26DC6" w:rsidRPr="005C189E" w:rsidRDefault="00F26DC6" w:rsidP="00F26DC6">
            <w:pPr>
              <w:jc w:val="center"/>
              <w:rPr>
                <w:rFonts w:ascii="Arial" w:hAnsi="Arial" w:cs="Arial"/>
                <w:szCs w:val="24"/>
              </w:rPr>
            </w:pPr>
            <w:r w:rsidRPr="005C189E">
              <w:rPr>
                <w:rFonts w:ascii="Arial" w:hAnsi="Arial"/>
                <w:szCs w:val="24"/>
              </w:rPr>
              <w:t>9000 W</w:t>
            </w:r>
          </w:p>
        </w:tc>
      </w:tr>
    </w:tbl>
    <w:p w14:paraId="328C6C87" w14:textId="77777777" w:rsidR="00A73C8F" w:rsidRPr="00285608" w:rsidRDefault="00F26DC6" w:rsidP="00F26DC6">
      <w:pPr>
        <w:spacing w:before="120"/>
        <w:jc w:val="center"/>
        <w:rPr>
          <w:rFonts w:ascii="Arial" w:hAnsi="Arial" w:cs="Arial"/>
          <w:b/>
        </w:rPr>
      </w:pPr>
      <w:r>
        <w:rPr>
          <w:rFonts w:ascii="Arial" w:hAnsi="Arial"/>
          <w:b/>
        </w:rPr>
        <w:t>Table 1</w:t>
      </w:r>
    </w:p>
    <w:p w14:paraId="502C3695" w14:textId="27062B9E" w:rsidR="0098763C" w:rsidRPr="0098763C" w:rsidRDefault="0098763C" w:rsidP="0098763C">
      <w:pPr>
        <w:pStyle w:val="Balk3"/>
        <w:numPr>
          <w:ilvl w:val="0"/>
          <w:numId w:val="0"/>
        </w:numPr>
        <w:spacing w:before="320" w:after="120"/>
        <w:ind w:left="720" w:hanging="720"/>
        <w:jc w:val="left"/>
        <w:rPr>
          <w:rFonts w:ascii="Arial" w:hAnsi="Arial" w:cs="Arial"/>
          <w:szCs w:val="24"/>
        </w:rPr>
      </w:pPr>
      <w:bookmarkStart w:id="86" w:name="_Toc18587641"/>
      <w:bookmarkStart w:id="87" w:name="_Toc22569536"/>
      <w:bookmarkStart w:id="88" w:name="_Toc39826738"/>
      <w:bookmarkStart w:id="89" w:name="_Toc82510605"/>
      <w:bookmarkStart w:id="90" w:name="_Toc82510956"/>
      <w:bookmarkStart w:id="91" w:name="_Toc383424834"/>
      <w:bookmarkStart w:id="92" w:name="_Toc383852226"/>
      <w:r>
        <w:rPr>
          <w:rFonts w:ascii="Arial" w:hAnsi="Arial"/>
          <w:szCs w:val="24"/>
        </w:rPr>
        <w:t>2.2.2. N-SmArt Programmable Microprocessor Main Structure</w:t>
      </w:r>
      <w:bookmarkEnd w:id="86"/>
      <w:bookmarkEnd w:id="87"/>
      <w:bookmarkEnd w:id="88"/>
      <w:bookmarkEnd w:id="89"/>
      <w:bookmarkEnd w:id="90"/>
      <w:r>
        <w:rPr>
          <w:rFonts w:ascii="Arial" w:hAnsi="Arial"/>
          <w:szCs w:val="24"/>
        </w:rPr>
        <w:t xml:space="preserve"> </w:t>
      </w:r>
    </w:p>
    <w:p w14:paraId="4B36CD2B" w14:textId="620BA92C" w:rsidR="0098763C" w:rsidRPr="0098763C" w:rsidRDefault="009B4322" w:rsidP="00813DCE">
      <w:pPr>
        <w:pStyle w:val="Default"/>
        <w:jc w:val="both"/>
        <w:rPr>
          <w:rFonts w:ascii="Arial" w:hAnsi="Arial" w:cs="Arial"/>
        </w:rPr>
      </w:pPr>
      <w:r>
        <w:rPr>
          <w:rFonts w:ascii="Arial" w:hAnsi="Arial"/>
          <w:sz w:val="22"/>
        </w:rPr>
        <w:t>NC 150 / NC 150D</w:t>
      </w:r>
      <w:r>
        <w:rPr>
          <w:rFonts w:ascii="Arial" w:hAnsi="Arial"/>
        </w:rPr>
        <w:t xml:space="preserve"> horizontal steam sterilizers operate with N-SmArt Programmable Microprocessor. N-SmArt Programmable Microprocessor main structure comprises the following parts:</w:t>
      </w:r>
    </w:p>
    <w:p w14:paraId="1069B8B3" w14:textId="77777777" w:rsidR="0098763C" w:rsidRPr="0098763C" w:rsidRDefault="0098763C" w:rsidP="00813DCE">
      <w:pPr>
        <w:pStyle w:val="ListeParagraf"/>
        <w:numPr>
          <w:ilvl w:val="0"/>
          <w:numId w:val="7"/>
        </w:numPr>
        <w:spacing w:after="0"/>
        <w:rPr>
          <w:rFonts w:ascii="Arial" w:hAnsi="Arial" w:cs="Arial"/>
          <w:szCs w:val="24"/>
        </w:rPr>
      </w:pPr>
      <w:r>
        <w:rPr>
          <w:rFonts w:ascii="Arial" w:hAnsi="Arial"/>
          <w:szCs w:val="24"/>
        </w:rPr>
        <w:t xml:space="preserve">N-SmArt Programmable Microprocessor Main Board </w:t>
      </w:r>
    </w:p>
    <w:p w14:paraId="42DF68D8" w14:textId="77777777" w:rsidR="0098763C" w:rsidRPr="0098763C" w:rsidRDefault="0098763C" w:rsidP="00813DCE">
      <w:pPr>
        <w:pStyle w:val="ListeParagraf"/>
        <w:numPr>
          <w:ilvl w:val="0"/>
          <w:numId w:val="7"/>
        </w:numPr>
        <w:spacing w:after="0"/>
        <w:rPr>
          <w:rFonts w:ascii="Arial" w:hAnsi="Arial" w:cs="Arial"/>
          <w:szCs w:val="24"/>
        </w:rPr>
      </w:pPr>
      <w:r>
        <w:rPr>
          <w:rFonts w:ascii="Arial" w:hAnsi="Arial"/>
          <w:szCs w:val="24"/>
        </w:rPr>
        <w:t xml:space="preserve">Steam generator water level board </w:t>
      </w:r>
    </w:p>
    <w:p w14:paraId="0FC5FAB1" w14:textId="6C13E418" w:rsidR="0098763C" w:rsidRPr="005C189E" w:rsidRDefault="0098763C" w:rsidP="00813DCE">
      <w:pPr>
        <w:pStyle w:val="ListeParagraf"/>
        <w:numPr>
          <w:ilvl w:val="0"/>
          <w:numId w:val="7"/>
        </w:numPr>
        <w:spacing w:after="0"/>
        <w:rPr>
          <w:rFonts w:ascii="Arial" w:hAnsi="Arial" w:cs="Arial"/>
          <w:szCs w:val="24"/>
        </w:rPr>
      </w:pPr>
      <w:r>
        <w:rPr>
          <w:rFonts w:ascii="Arial" w:hAnsi="Arial"/>
          <w:szCs w:val="24"/>
        </w:rPr>
        <w:t>Display board</w:t>
      </w:r>
    </w:p>
    <w:p w14:paraId="522259F7" w14:textId="77777777" w:rsidR="005C189E" w:rsidRPr="0098763C" w:rsidRDefault="005C189E" w:rsidP="005C189E">
      <w:pPr>
        <w:pStyle w:val="ListeParagraf"/>
        <w:spacing w:after="0"/>
        <w:rPr>
          <w:rFonts w:ascii="Arial" w:hAnsi="Arial" w:cs="Arial"/>
          <w:szCs w:val="24"/>
        </w:rPr>
      </w:pPr>
    </w:p>
    <w:p w14:paraId="392F1212" w14:textId="012296F7" w:rsidR="0098763C" w:rsidRPr="00AB33C3" w:rsidRDefault="0098763C" w:rsidP="00AB33C3">
      <w:pPr>
        <w:rPr>
          <w:rFonts w:ascii="Arial" w:hAnsi="Arial" w:cs="Arial"/>
          <w:b/>
          <w:i/>
          <w:szCs w:val="24"/>
        </w:rPr>
      </w:pPr>
      <w:bookmarkStart w:id="93" w:name="_Toc18587642"/>
      <w:r>
        <w:rPr>
          <w:rFonts w:ascii="Arial" w:hAnsi="Arial"/>
          <w:b/>
          <w:szCs w:val="24"/>
        </w:rPr>
        <w:t>2.2.2.1. N-SmArt Programmable Microprocessor Main Board</w:t>
      </w:r>
      <w:bookmarkEnd w:id="93"/>
    </w:p>
    <w:p w14:paraId="5DD5181A" w14:textId="30D7EBEC" w:rsidR="0098763C" w:rsidRPr="0098763C" w:rsidRDefault="009B4322" w:rsidP="0098763C">
      <w:pPr>
        <w:spacing w:before="120"/>
        <w:rPr>
          <w:rFonts w:ascii="Arial" w:hAnsi="Arial" w:cs="Arial"/>
          <w:szCs w:val="24"/>
        </w:rPr>
      </w:pPr>
      <w:r>
        <w:rPr>
          <w:rFonts w:ascii="Arial" w:hAnsi="Arial"/>
        </w:rPr>
        <w:t xml:space="preserve">N-SmArt Programmable Microprocessor main board in </w:t>
      </w:r>
      <w:r>
        <w:rPr>
          <w:rFonts w:ascii="Arial" w:hAnsi="Arial"/>
          <w:sz w:val="22"/>
        </w:rPr>
        <w:t>NC 150 / NC 150D</w:t>
      </w:r>
      <w:r>
        <w:rPr>
          <w:rFonts w:ascii="Arial" w:hAnsi="Arial"/>
        </w:rPr>
        <w:t xml:space="preserve"> </w:t>
      </w:r>
      <w:r>
        <w:rPr>
          <w:rFonts w:ascii="Arial" w:hAnsi="Arial"/>
          <w:szCs w:val="24"/>
        </w:rPr>
        <w:t xml:space="preserve">works with the “proportional” control system. The main board sets the steam generator according to the initially selected program (set +4°C). Then, vacuuming is initiated upon start of the program by the user. The air in the chamber is discharged by reducing the chamber pressure below the ambient pressure. Following vacuuming; heating, sterilization, steam discharge and drying stages are performed by the main board as described in Section 1.2. </w:t>
      </w:r>
    </w:p>
    <w:p w14:paraId="530A75EF" w14:textId="77777777" w:rsidR="0098763C" w:rsidRPr="0098763C" w:rsidRDefault="0098763C" w:rsidP="0098763C">
      <w:pPr>
        <w:rPr>
          <w:rFonts w:ascii="Arial" w:hAnsi="Arial" w:cs="Arial"/>
          <w:szCs w:val="24"/>
        </w:rPr>
      </w:pPr>
      <w:r>
        <w:rPr>
          <w:rFonts w:ascii="Arial" w:hAnsi="Arial"/>
          <w:szCs w:val="24"/>
        </w:rPr>
        <w:lastRenderedPageBreak/>
        <w:t>N-SmArt programmable microprocessor main board controls sterilization based on the measurement values from temperature and pressure sensors placed in the sterilization chamber of the device. It sets the steam generator according to the selections made by the user on the display board.</w:t>
      </w:r>
    </w:p>
    <w:p w14:paraId="535B3F85" w14:textId="1BEAF7DF" w:rsidR="0098763C" w:rsidRPr="00AB33C3" w:rsidRDefault="0098763C" w:rsidP="00AB33C3">
      <w:pPr>
        <w:rPr>
          <w:rFonts w:ascii="Arial" w:hAnsi="Arial" w:cs="Arial"/>
          <w:b/>
          <w:i/>
          <w:szCs w:val="24"/>
        </w:rPr>
      </w:pPr>
      <w:bookmarkStart w:id="94" w:name="_Toc18587643"/>
      <w:r>
        <w:rPr>
          <w:rFonts w:ascii="Arial" w:hAnsi="Arial"/>
          <w:b/>
          <w:szCs w:val="24"/>
        </w:rPr>
        <w:t>2.2.2.2. Steam Generator Water Level Board</w:t>
      </w:r>
      <w:bookmarkEnd w:id="94"/>
      <w:r>
        <w:rPr>
          <w:rFonts w:ascii="Arial" w:hAnsi="Arial"/>
          <w:b/>
          <w:szCs w:val="24"/>
        </w:rPr>
        <w:t xml:space="preserve"> </w:t>
      </w:r>
    </w:p>
    <w:p w14:paraId="6EA0A828" w14:textId="23A6E96B" w:rsidR="0098763C" w:rsidRPr="0098763C" w:rsidRDefault="0098763C" w:rsidP="0098763C">
      <w:pPr>
        <w:rPr>
          <w:rFonts w:ascii="Arial" w:hAnsi="Arial" w:cs="Arial"/>
          <w:szCs w:val="24"/>
        </w:rPr>
      </w:pPr>
      <w:r>
        <w:rPr>
          <w:rFonts w:ascii="Arial" w:hAnsi="Arial"/>
          <w:szCs w:val="24"/>
        </w:rPr>
        <w:t>Steam generator water level board operates in connection with water level sensors in the steam generator. When the water level in the steam generator is at minimum, it provides the steam generator with water feed. When the water level in the steam generator reaches maximum level, water feeding is cut off.</w:t>
      </w:r>
    </w:p>
    <w:p w14:paraId="245FF461" w14:textId="2033DFEF" w:rsidR="0098763C" w:rsidRPr="0098763C" w:rsidRDefault="00E80C56" w:rsidP="00AB33C3">
      <w:pPr>
        <w:pStyle w:val="Balk3"/>
        <w:numPr>
          <w:ilvl w:val="0"/>
          <w:numId w:val="0"/>
        </w:numPr>
        <w:ind w:left="720" w:hanging="720"/>
        <w:rPr>
          <w:rFonts w:ascii="Arial" w:hAnsi="Arial" w:cs="Arial"/>
          <w:i/>
          <w:szCs w:val="24"/>
        </w:rPr>
      </w:pPr>
      <w:bookmarkStart w:id="95" w:name="_Toc39826739"/>
      <w:bookmarkStart w:id="96" w:name="_Toc82510606"/>
      <w:bookmarkStart w:id="97" w:name="_Toc82510957"/>
      <w:r>
        <w:rPr>
          <w:rFonts w:ascii="Arial" w:hAnsi="Arial"/>
          <w:szCs w:val="24"/>
        </w:rPr>
        <w:t>2.2.3. Display Board</w:t>
      </w:r>
      <w:bookmarkEnd w:id="95"/>
      <w:bookmarkEnd w:id="96"/>
      <w:bookmarkEnd w:id="97"/>
    </w:p>
    <w:p w14:paraId="102EEBCF" w14:textId="555568FD" w:rsidR="0098763C" w:rsidRPr="0098763C" w:rsidRDefault="0098763C" w:rsidP="0098763C">
      <w:pPr>
        <w:spacing w:before="120" w:after="240"/>
        <w:rPr>
          <w:rFonts w:ascii="Arial" w:hAnsi="Arial" w:cs="Arial"/>
          <w:szCs w:val="24"/>
        </w:rPr>
      </w:pPr>
      <w:r>
        <w:rPr>
          <w:rFonts w:ascii="Arial" w:hAnsi="Arial"/>
          <w:szCs w:val="24"/>
        </w:rPr>
        <w:t>Display board</w:t>
      </w:r>
      <w:r>
        <w:rPr>
          <w:rFonts w:ascii="Arial" w:hAnsi="Arial"/>
        </w:rPr>
        <w:t xml:space="preserve"> allows us to display the follow-up of values measured by temperature and pressure sensors placed in various points of </w:t>
      </w:r>
      <w:r>
        <w:rPr>
          <w:rFonts w:ascii="Arial" w:hAnsi="Arial"/>
          <w:sz w:val="22"/>
        </w:rPr>
        <w:t>NC 150 / NC 150D</w:t>
      </w:r>
      <w:r>
        <w:rPr>
          <w:rFonts w:ascii="Arial" w:hAnsi="Arial"/>
        </w:rPr>
        <w:t xml:space="preserve"> </w:t>
      </w:r>
      <w:r>
        <w:rPr>
          <w:rFonts w:ascii="Arial" w:hAnsi="Arial"/>
          <w:szCs w:val="24"/>
        </w:rPr>
        <w:t>horizontal steam sterilizers, to read the water level information of the steam generator; to select and follow-up a program. In addition, WIFI module is included in this board as standard.</w:t>
      </w:r>
    </w:p>
    <w:p w14:paraId="73190B02" w14:textId="0A4C1D45" w:rsidR="0098763C" w:rsidRPr="0098763C" w:rsidRDefault="00E16E42" w:rsidP="0098763C">
      <w:pPr>
        <w:keepNext/>
        <w:jc w:val="center"/>
        <w:rPr>
          <w:rFonts w:ascii="Arial" w:hAnsi="Arial" w:cs="Arial"/>
          <w:szCs w:val="24"/>
        </w:rPr>
      </w:pPr>
      <w:r w:rsidRPr="00DC393E">
        <w:rPr>
          <w:rFonts w:ascii="Arial" w:hAnsi="Arial" w:cs="Arial"/>
          <w:noProof/>
          <w:color w:val="000000"/>
          <w:szCs w:val="24"/>
        </w:rPr>
        <w:drawing>
          <wp:inline distT="0" distB="0" distL="0" distR="0" wp14:anchorId="250BA288" wp14:editId="4A66F34D">
            <wp:extent cx="2872120" cy="2007280"/>
            <wp:effectExtent l="0" t="0" r="4445" b="0"/>
            <wp:docPr id="534" name="Resim 534" descr="C:\Users\Mehmet.Guzel\Desktop\Re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hmet.Guzel\Desktop\Resi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6047" cy="2024002"/>
                    </a:xfrm>
                    <a:prstGeom prst="rect">
                      <a:avLst/>
                    </a:prstGeom>
                    <a:noFill/>
                    <a:ln>
                      <a:noFill/>
                    </a:ln>
                  </pic:spPr>
                </pic:pic>
              </a:graphicData>
            </a:graphic>
          </wp:inline>
        </w:drawing>
      </w:r>
    </w:p>
    <w:p w14:paraId="22C84F61" w14:textId="77777777" w:rsidR="0098763C" w:rsidRPr="0098763C" w:rsidRDefault="0098763C" w:rsidP="0098763C">
      <w:pPr>
        <w:pStyle w:val="ResimYazs"/>
        <w:jc w:val="center"/>
        <w:rPr>
          <w:rFonts w:cs="Arial"/>
          <w:color w:val="auto"/>
          <w:sz w:val="24"/>
          <w:szCs w:val="24"/>
        </w:rPr>
      </w:pPr>
      <w:r>
        <w:rPr>
          <w:color w:val="auto"/>
          <w:sz w:val="24"/>
          <w:szCs w:val="24"/>
        </w:rPr>
        <w:t>Figure 2</w:t>
      </w:r>
    </w:p>
    <w:p w14:paraId="7999F541" w14:textId="77777777" w:rsidR="0098763C" w:rsidRPr="0098763C" w:rsidRDefault="0098763C" w:rsidP="0098763C">
      <w:pPr>
        <w:pStyle w:val="GvdeMetni3"/>
        <w:rPr>
          <w:rFonts w:ascii="Arial" w:hAnsi="Arial" w:cs="Arial"/>
          <w:b w:val="0"/>
          <w:szCs w:val="24"/>
        </w:rPr>
      </w:pPr>
      <w:r>
        <w:rPr>
          <w:rFonts w:ascii="Arial" w:hAnsi="Arial"/>
          <w:b w:val="0"/>
          <w:szCs w:val="24"/>
        </w:rPr>
        <w:t>Since the functions of F1, F2, F3, F4 buttons vary in connection with the commands written on the board, they are denoted by "F", the first letter of the word function.</w:t>
      </w:r>
    </w:p>
    <w:p w14:paraId="2262C796" w14:textId="11E442CD" w:rsidR="006B7DBF" w:rsidRDefault="0098763C" w:rsidP="0098763C">
      <w:pPr>
        <w:tabs>
          <w:tab w:val="left" w:pos="1260"/>
        </w:tabs>
        <w:spacing w:after="240"/>
        <w:rPr>
          <w:rFonts w:ascii="Arial" w:hAnsi="Arial"/>
          <w:szCs w:val="24"/>
        </w:rPr>
      </w:pPr>
      <w:r>
        <w:rPr>
          <w:rFonts w:ascii="Arial" w:hAnsi="Arial"/>
          <w:szCs w:val="24"/>
        </w:rPr>
        <w:t xml:space="preserve">After the on-off switch of the device is powered-up a white screen appears where NUVE emblem shows up first and the device is turned on. </w:t>
      </w:r>
    </w:p>
    <w:p w14:paraId="7CE35E38" w14:textId="77777777" w:rsidR="006B7DBF" w:rsidRDefault="006B7DBF">
      <w:pPr>
        <w:spacing w:after="0"/>
        <w:jc w:val="left"/>
        <w:rPr>
          <w:rFonts w:ascii="Arial" w:hAnsi="Arial"/>
          <w:szCs w:val="24"/>
        </w:rPr>
      </w:pPr>
      <w:r>
        <w:rPr>
          <w:rFonts w:ascii="Arial" w:hAnsi="Arial"/>
          <w:szCs w:val="24"/>
        </w:rPr>
        <w:br w:type="page"/>
      </w:r>
    </w:p>
    <w:p w14:paraId="428F7A77" w14:textId="27528DFC" w:rsidR="00D06F0B" w:rsidRPr="005D5CF2" w:rsidRDefault="00E80C56" w:rsidP="00AB33C3">
      <w:pPr>
        <w:rPr>
          <w:rFonts w:ascii="Arial" w:eastAsia="Times New Roman" w:hAnsi="Arial" w:cs="Arial"/>
          <w:b/>
          <w:bCs/>
          <w:szCs w:val="24"/>
        </w:rPr>
      </w:pPr>
      <w:r>
        <w:rPr>
          <w:rFonts w:ascii="Arial" w:hAnsi="Arial"/>
          <w:b/>
          <w:bCs/>
          <w:szCs w:val="24"/>
        </w:rPr>
        <w:lastRenderedPageBreak/>
        <w:t>2.2.3.1. S</w:t>
      </w:r>
      <w:bookmarkEnd w:id="91"/>
      <w:bookmarkEnd w:id="92"/>
      <w:r>
        <w:rPr>
          <w:rFonts w:ascii="Arial" w:hAnsi="Arial"/>
          <w:b/>
          <w:bCs/>
          <w:szCs w:val="24"/>
        </w:rPr>
        <w:t>ervice Menu</w:t>
      </w:r>
    </w:p>
    <w:p w14:paraId="155A112F" w14:textId="77777777" w:rsidR="00AA5EC9" w:rsidRPr="00B8171C" w:rsidRDefault="00AA5EC9" w:rsidP="00394A52">
      <w:pPr>
        <w:spacing w:after="0"/>
        <w:rPr>
          <w:rFonts w:asciiTheme="minorHAnsi" w:hAnsiTheme="minorHAnsi" w:cs="Arial"/>
          <w:szCs w:val="24"/>
        </w:rPr>
      </w:pPr>
    </w:p>
    <w:tbl>
      <w:tblPr>
        <w:tblStyle w:val="TabloKlavuzu1"/>
        <w:tblW w:w="9647"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4928"/>
        <w:gridCol w:w="4719"/>
      </w:tblGrid>
      <w:tr w:rsidR="00D06F0B" w:rsidRPr="00B8171C" w14:paraId="31924CBA" w14:textId="77777777" w:rsidTr="00A613F9">
        <w:trPr>
          <w:trHeight w:val="2091"/>
        </w:trPr>
        <w:tc>
          <w:tcPr>
            <w:tcW w:w="4928" w:type="dxa"/>
            <w:vAlign w:val="center"/>
            <w:hideMark/>
          </w:tcPr>
          <w:p w14:paraId="3B51E568" w14:textId="74B27F97" w:rsidR="00D06F0B" w:rsidRPr="00B8171C" w:rsidRDefault="00E64AC9" w:rsidP="00394A52">
            <w:pPr>
              <w:spacing w:after="0"/>
              <w:rPr>
                <w:rFonts w:asciiTheme="minorHAnsi" w:hAnsiTheme="minorHAnsi" w:cs="Arial"/>
                <w:szCs w:val="24"/>
              </w:rPr>
            </w:pPr>
            <w:r w:rsidRPr="00DC393E">
              <w:rPr>
                <w:rFonts w:ascii="Arial" w:hAnsi="Arial" w:cs="Arial"/>
                <w:noProof/>
                <w:color w:val="000000"/>
                <w:szCs w:val="24"/>
              </w:rPr>
              <w:drawing>
                <wp:inline distT="0" distB="0" distL="0" distR="0" wp14:anchorId="7ED5C9AD" wp14:editId="6AA6DB92">
                  <wp:extent cx="2872120" cy="2007280"/>
                  <wp:effectExtent l="0" t="0" r="4445" b="0"/>
                  <wp:docPr id="536" name="Resim 536" descr="C:\Users\Mehmet.Guzel\Desktop\Re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hmet.Guzel\Desktop\Resi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6047" cy="2024002"/>
                          </a:xfrm>
                          <a:prstGeom prst="rect">
                            <a:avLst/>
                          </a:prstGeom>
                          <a:noFill/>
                          <a:ln>
                            <a:noFill/>
                          </a:ln>
                        </pic:spPr>
                      </pic:pic>
                    </a:graphicData>
                  </a:graphic>
                </wp:inline>
              </w:drawing>
            </w:r>
          </w:p>
        </w:tc>
        <w:tc>
          <w:tcPr>
            <w:tcW w:w="4719" w:type="dxa"/>
            <w:vAlign w:val="center"/>
            <w:hideMark/>
          </w:tcPr>
          <w:p w14:paraId="4FDA9C80" w14:textId="77777777" w:rsidR="00A613F9" w:rsidRPr="00E80C56" w:rsidRDefault="00A613F9" w:rsidP="00A613F9">
            <w:pPr>
              <w:spacing w:after="0"/>
              <w:rPr>
                <w:rFonts w:ascii="Arial" w:hAnsi="Arial" w:cs="Arial"/>
              </w:rPr>
            </w:pPr>
            <w:r>
              <w:rPr>
                <w:rFonts w:ascii="Arial" w:hAnsi="Arial"/>
              </w:rPr>
              <w:t>On menu screen, proceeding to "</w:t>
            </w:r>
            <w:r>
              <w:rPr>
                <w:rFonts w:ascii="Arial" w:hAnsi="Arial"/>
                <w:b/>
              </w:rPr>
              <w:t>Service</w:t>
            </w:r>
            <w:r>
              <w:rPr>
                <w:rFonts w:ascii="Arial" w:hAnsi="Arial"/>
              </w:rPr>
              <w:t xml:space="preserve"> using left (F1) and right (F2) buttons" and pressing confirm button (F4) takes to service password query screen page. </w:t>
            </w:r>
          </w:p>
          <w:p w14:paraId="10B2AC8D" w14:textId="77777777" w:rsidR="00D06F0B" w:rsidRPr="00B8171C" w:rsidRDefault="00D06F0B" w:rsidP="00A613F9">
            <w:pPr>
              <w:spacing w:after="0"/>
              <w:rPr>
                <w:rFonts w:asciiTheme="minorHAnsi" w:hAnsiTheme="minorHAnsi" w:cs="Arial"/>
                <w:szCs w:val="24"/>
              </w:rPr>
            </w:pPr>
          </w:p>
        </w:tc>
      </w:tr>
    </w:tbl>
    <w:p w14:paraId="54965B8D" w14:textId="41D676E6" w:rsidR="00A613F9" w:rsidRDefault="00E42E0F" w:rsidP="00E42E0F">
      <w:pPr>
        <w:rPr>
          <w:rFonts w:ascii="Arial" w:hAnsi="Arial"/>
          <w:b/>
          <w:szCs w:val="24"/>
        </w:rPr>
      </w:pPr>
      <w:bookmarkStart w:id="98" w:name="_Toc383852227"/>
      <w:r>
        <w:rPr>
          <w:rFonts w:ascii="Arial" w:hAnsi="Arial"/>
          <w:b/>
          <w:sz w:val="22"/>
          <w:szCs w:val="24"/>
        </w:rPr>
        <w:t xml:space="preserve">                                   </w:t>
      </w:r>
      <w:r>
        <w:rPr>
          <w:rFonts w:ascii="Arial" w:hAnsi="Arial"/>
          <w:b/>
          <w:szCs w:val="24"/>
        </w:rPr>
        <w:t>Figure 3</w:t>
      </w:r>
    </w:p>
    <w:p w14:paraId="5B9C2F8B" w14:textId="11D8C71C" w:rsidR="00E64AC9" w:rsidRPr="00692C34" w:rsidRDefault="00E64AC9" w:rsidP="00E42E0F">
      <w:pPr>
        <w:rPr>
          <w:rFonts w:ascii="Arial" w:hAnsi="Arial" w:cs="Arial"/>
          <w:b/>
          <w:sz w:val="22"/>
          <w:szCs w:val="24"/>
        </w:rPr>
      </w:pPr>
      <w:r>
        <w:rPr>
          <w:rFonts w:ascii="Arial" w:hAnsi="Arial"/>
        </w:rPr>
        <w:t>Upon entering service password (2111), service page opens. Service page includes submenus for Calibration, PID Parameters, Updating, Input-Output Status, Ethernet and Factory Settings.</w:t>
      </w:r>
    </w:p>
    <w:p w14:paraId="049244AF" w14:textId="1CF313E4" w:rsidR="00A55B7E" w:rsidRPr="00E42E0F" w:rsidRDefault="00E42E0F" w:rsidP="00E42E0F">
      <w:pPr>
        <w:rPr>
          <w:rFonts w:ascii="Arial" w:hAnsi="Arial" w:cs="Arial"/>
          <w:b/>
          <w:sz w:val="22"/>
        </w:rPr>
      </w:pPr>
      <w:r>
        <w:rPr>
          <w:rFonts w:ascii="Arial" w:hAnsi="Arial"/>
          <w:b/>
          <w:sz w:val="22"/>
        </w:rPr>
        <w:t xml:space="preserve">                                 </w:t>
      </w:r>
    </w:p>
    <w:p w14:paraId="7A619189" w14:textId="251DCFD5" w:rsidR="00F4189B" w:rsidRPr="00AB33C3" w:rsidRDefault="00037E62" w:rsidP="00AB33C3">
      <w:pPr>
        <w:rPr>
          <w:rFonts w:ascii="Arial" w:hAnsi="Arial" w:cs="Arial"/>
          <w:b/>
        </w:rPr>
      </w:pPr>
      <w:r>
        <w:rPr>
          <w:rFonts w:ascii="Arial" w:hAnsi="Arial"/>
          <w:b/>
        </w:rPr>
        <w:t>2.2.3.2. C</w:t>
      </w:r>
      <w:bookmarkEnd w:id="98"/>
      <w:r>
        <w:rPr>
          <w:rFonts w:ascii="Arial" w:hAnsi="Arial"/>
          <w:b/>
        </w:rPr>
        <w:t>alibration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6"/>
        <w:gridCol w:w="8540"/>
      </w:tblGrid>
      <w:tr w:rsidR="00F4189B" w:rsidRPr="00E42E0F" w14:paraId="442D49D2" w14:textId="77777777" w:rsidTr="006B7DBF">
        <w:trPr>
          <w:jc w:val="center"/>
        </w:trPr>
        <w:tc>
          <w:tcPr>
            <w:tcW w:w="856" w:type="dxa"/>
            <w:tcBorders>
              <w:right w:val="nil"/>
            </w:tcBorders>
            <w:shd w:val="clear" w:color="auto" w:fill="D9D9D9"/>
            <w:vAlign w:val="center"/>
          </w:tcPr>
          <w:p w14:paraId="3F25F9CA" w14:textId="77777777" w:rsidR="00F4189B" w:rsidRPr="00E42E0F" w:rsidRDefault="00F4189B" w:rsidP="00394A52">
            <w:pPr>
              <w:spacing w:after="0"/>
              <w:jc w:val="center"/>
              <w:rPr>
                <w:rFonts w:ascii="Arial" w:hAnsi="Arial" w:cs="Arial"/>
                <w:sz w:val="22"/>
              </w:rPr>
            </w:pPr>
            <w:r w:rsidRPr="00E42E0F">
              <w:rPr>
                <w:rFonts w:ascii="Arial" w:hAnsi="Arial" w:cs="Arial"/>
                <w:noProof/>
                <w:sz w:val="22"/>
              </w:rPr>
              <w:drawing>
                <wp:inline distT="0" distB="0" distL="0" distR="0" wp14:anchorId="460543D6" wp14:editId="530843EE">
                  <wp:extent cx="329565" cy="329565"/>
                  <wp:effectExtent l="0" t="0" r="0" b="0"/>
                  <wp:docPr id="5" name="Resim 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rning"/>
                          <pic:cNvPicPr>
                            <a:picLocks noChangeAspect="1" noChangeArrowheads="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9565" cy="329565"/>
                          </a:xfrm>
                          <a:prstGeom prst="rect">
                            <a:avLst/>
                          </a:prstGeom>
                          <a:noFill/>
                          <a:ln>
                            <a:noFill/>
                          </a:ln>
                        </pic:spPr>
                      </pic:pic>
                    </a:graphicData>
                  </a:graphic>
                </wp:inline>
              </w:drawing>
            </w:r>
          </w:p>
        </w:tc>
        <w:tc>
          <w:tcPr>
            <w:tcW w:w="8540" w:type="dxa"/>
            <w:tcBorders>
              <w:left w:val="nil"/>
            </w:tcBorders>
            <w:shd w:val="clear" w:color="auto" w:fill="D9D9D9"/>
            <w:vAlign w:val="center"/>
          </w:tcPr>
          <w:p w14:paraId="2EEC8EC1" w14:textId="77777777" w:rsidR="00F4189B" w:rsidRPr="007129E3" w:rsidRDefault="00F4189B" w:rsidP="00394A52">
            <w:pPr>
              <w:spacing w:after="0"/>
              <w:rPr>
                <w:rFonts w:ascii="Arial" w:hAnsi="Arial" w:cs="Arial"/>
              </w:rPr>
            </w:pPr>
            <w:r>
              <w:rPr>
                <w:rFonts w:ascii="Arial" w:hAnsi="Arial"/>
                <w:color w:val="000000"/>
              </w:rPr>
              <w:t>Before application of calibration procedure, actual temperature and pressure should be measured inside the chamber.</w:t>
            </w:r>
          </w:p>
        </w:tc>
      </w:tr>
    </w:tbl>
    <w:p w14:paraId="1875D09D" w14:textId="77777777" w:rsidR="00F451C5" w:rsidRPr="00E42E0F" w:rsidRDefault="00F451C5" w:rsidP="00394A52">
      <w:pPr>
        <w:spacing w:before="240" w:after="0"/>
        <w:rPr>
          <w:rFonts w:ascii="Arial" w:hAnsi="Arial" w:cs="Arial"/>
          <w:sz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6"/>
        <w:gridCol w:w="8540"/>
      </w:tblGrid>
      <w:tr w:rsidR="00F451C5" w:rsidRPr="00E42E0F" w14:paraId="1DCFF5C2" w14:textId="77777777" w:rsidTr="0090778E">
        <w:trPr>
          <w:jc w:val="center"/>
        </w:trPr>
        <w:tc>
          <w:tcPr>
            <w:tcW w:w="857" w:type="dxa"/>
            <w:tcBorders>
              <w:right w:val="nil"/>
            </w:tcBorders>
            <w:shd w:val="clear" w:color="auto" w:fill="D9D9D9"/>
            <w:vAlign w:val="center"/>
          </w:tcPr>
          <w:p w14:paraId="7AD0C9E9" w14:textId="77777777" w:rsidR="00F451C5" w:rsidRPr="00E42E0F" w:rsidRDefault="00F451C5" w:rsidP="0090778E">
            <w:pPr>
              <w:spacing w:after="0"/>
              <w:jc w:val="center"/>
              <w:rPr>
                <w:rFonts w:ascii="Arial" w:hAnsi="Arial" w:cs="Arial"/>
                <w:sz w:val="22"/>
              </w:rPr>
            </w:pPr>
            <w:r w:rsidRPr="00E42E0F">
              <w:rPr>
                <w:rFonts w:ascii="Arial" w:hAnsi="Arial" w:cs="Arial"/>
                <w:noProof/>
                <w:sz w:val="22"/>
              </w:rPr>
              <w:drawing>
                <wp:inline distT="0" distB="0" distL="0" distR="0" wp14:anchorId="7F22DD78" wp14:editId="779746E4">
                  <wp:extent cx="329565" cy="329565"/>
                  <wp:effectExtent l="0" t="0" r="0" b="0"/>
                  <wp:docPr id="289" name="Resim 28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rning"/>
                          <pic:cNvPicPr>
                            <a:picLocks noChangeAspect="1" noChangeArrowheads="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9565" cy="329565"/>
                          </a:xfrm>
                          <a:prstGeom prst="rect">
                            <a:avLst/>
                          </a:prstGeom>
                          <a:noFill/>
                          <a:ln>
                            <a:noFill/>
                          </a:ln>
                        </pic:spPr>
                      </pic:pic>
                    </a:graphicData>
                  </a:graphic>
                </wp:inline>
              </w:drawing>
            </w:r>
          </w:p>
        </w:tc>
        <w:tc>
          <w:tcPr>
            <w:tcW w:w="8607" w:type="dxa"/>
            <w:tcBorders>
              <w:left w:val="nil"/>
            </w:tcBorders>
            <w:shd w:val="clear" w:color="auto" w:fill="D9D9D9"/>
            <w:vAlign w:val="center"/>
          </w:tcPr>
          <w:p w14:paraId="36DED64C" w14:textId="77777777" w:rsidR="00F451C5" w:rsidRPr="00E42E0F" w:rsidRDefault="00F451C5" w:rsidP="0090778E">
            <w:pPr>
              <w:spacing w:after="0"/>
              <w:rPr>
                <w:rFonts w:ascii="Arial" w:hAnsi="Arial" w:cs="Arial"/>
                <w:sz w:val="22"/>
              </w:rPr>
            </w:pPr>
            <w:r>
              <w:rPr>
                <w:rFonts w:ascii="Arial" w:hAnsi="Arial"/>
              </w:rPr>
              <w:t>The point described and applied in the following procedure covers the sterilization chamber.</w:t>
            </w:r>
          </w:p>
        </w:tc>
      </w:tr>
    </w:tbl>
    <w:p w14:paraId="4E13C647" w14:textId="77777777" w:rsidR="00F4189B" w:rsidRPr="007129E3" w:rsidRDefault="00F4189B" w:rsidP="00394A52">
      <w:pPr>
        <w:spacing w:before="240" w:after="0"/>
        <w:rPr>
          <w:rFonts w:ascii="Arial" w:hAnsi="Arial" w:cs="Arial"/>
        </w:rPr>
      </w:pPr>
      <w:r>
        <w:rPr>
          <w:rFonts w:ascii="Arial" w:hAnsi="Arial"/>
        </w:rPr>
        <w:t>Actual temperature and pressure measurement procedure:</w:t>
      </w:r>
    </w:p>
    <w:p w14:paraId="67AA7179" w14:textId="77777777" w:rsidR="00F4189B" w:rsidRPr="007129E3" w:rsidRDefault="00F4189B" w:rsidP="00D34924">
      <w:pPr>
        <w:pStyle w:val="ListeParagraf"/>
        <w:numPr>
          <w:ilvl w:val="0"/>
          <w:numId w:val="6"/>
        </w:numPr>
        <w:spacing w:after="0"/>
        <w:ind w:left="360"/>
        <w:rPr>
          <w:rFonts w:ascii="Arial" w:hAnsi="Arial" w:cs="Arial"/>
        </w:rPr>
      </w:pPr>
      <w:r>
        <w:rPr>
          <w:rFonts w:ascii="Arial" w:hAnsi="Arial"/>
        </w:rPr>
        <w:t xml:space="preserve">Place calibrated external sensor in the midpoint of sterilization chamber. </w:t>
      </w:r>
    </w:p>
    <w:p w14:paraId="10D02D70" w14:textId="77777777" w:rsidR="00F4189B" w:rsidRPr="007129E3" w:rsidRDefault="00F4189B" w:rsidP="00D34924">
      <w:pPr>
        <w:pStyle w:val="ListeParagraf"/>
        <w:numPr>
          <w:ilvl w:val="0"/>
          <w:numId w:val="6"/>
        </w:numPr>
        <w:spacing w:before="240" w:after="0"/>
        <w:ind w:left="360"/>
        <w:rPr>
          <w:rFonts w:ascii="Arial" w:hAnsi="Arial" w:cs="Arial"/>
        </w:rPr>
      </w:pPr>
      <w:r>
        <w:rPr>
          <w:rFonts w:ascii="Arial" w:hAnsi="Arial"/>
        </w:rPr>
        <w:t>Power up the device.</w:t>
      </w:r>
    </w:p>
    <w:p w14:paraId="1D6BEC8B" w14:textId="77777777" w:rsidR="00102282" w:rsidRPr="007129E3" w:rsidRDefault="00102282" w:rsidP="00D34924">
      <w:pPr>
        <w:pStyle w:val="ListeParagraf"/>
        <w:numPr>
          <w:ilvl w:val="0"/>
          <w:numId w:val="6"/>
        </w:numPr>
        <w:spacing w:before="240" w:after="0"/>
        <w:ind w:left="360"/>
        <w:rPr>
          <w:rFonts w:ascii="Arial" w:hAnsi="Arial" w:cs="Arial"/>
        </w:rPr>
      </w:pPr>
      <w:r>
        <w:rPr>
          <w:rFonts w:ascii="Arial" w:hAnsi="Arial"/>
        </w:rPr>
        <w:t>Select suitable sterilization program for the temperature value at which you wish to calibrate.</w:t>
      </w:r>
    </w:p>
    <w:p w14:paraId="505E5594" w14:textId="77777777" w:rsidR="00F4189B" w:rsidRPr="007129E3" w:rsidRDefault="00102282" w:rsidP="00D34924">
      <w:pPr>
        <w:pStyle w:val="ListeParagraf"/>
        <w:numPr>
          <w:ilvl w:val="0"/>
          <w:numId w:val="6"/>
        </w:numPr>
        <w:spacing w:before="240" w:after="0"/>
        <w:ind w:left="360"/>
        <w:rPr>
          <w:rFonts w:ascii="Arial" w:hAnsi="Arial" w:cs="Arial"/>
        </w:rPr>
      </w:pPr>
      <w:r>
        <w:rPr>
          <w:rFonts w:ascii="Arial" w:hAnsi="Arial"/>
        </w:rPr>
        <w:t>START the program once you see the message "SYSTEM READY" for the selected program in the stage section on the screen.</w:t>
      </w:r>
    </w:p>
    <w:p w14:paraId="4E05FABD" w14:textId="77777777" w:rsidR="00102282" w:rsidRPr="007129E3" w:rsidRDefault="00102282" w:rsidP="00D34924">
      <w:pPr>
        <w:pStyle w:val="ListeParagraf"/>
        <w:numPr>
          <w:ilvl w:val="0"/>
          <w:numId w:val="6"/>
        </w:numPr>
        <w:spacing w:before="240" w:after="0"/>
        <w:ind w:left="360"/>
        <w:rPr>
          <w:rFonts w:ascii="Arial" w:hAnsi="Arial" w:cs="Arial"/>
        </w:rPr>
      </w:pPr>
      <w:r>
        <w:rPr>
          <w:rFonts w:ascii="Arial" w:hAnsi="Arial"/>
        </w:rPr>
        <w:t>Note the temperature and pressure values on the screen when the device switches to "</w:t>
      </w:r>
      <w:r>
        <w:rPr>
          <w:rFonts w:ascii="Arial" w:hAnsi="Arial"/>
          <w:b/>
        </w:rPr>
        <w:t>sterilization</w:t>
      </w:r>
      <w:r>
        <w:rPr>
          <w:rFonts w:ascii="Arial" w:hAnsi="Arial"/>
        </w:rPr>
        <w:t xml:space="preserve"> stage.</w:t>
      </w:r>
    </w:p>
    <w:p w14:paraId="5670F4AF" w14:textId="09CE3CB2" w:rsidR="00F451C5" w:rsidRPr="00E64AC9" w:rsidRDefault="00102282" w:rsidP="00285608">
      <w:pPr>
        <w:pStyle w:val="ListeParagraf"/>
        <w:numPr>
          <w:ilvl w:val="0"/>
          <w:numId w:val="6"/>
        </w:numPr>
        <w:spacing w:before="240" w:after="0"/>
        <w:ind w:left="360"/>
        <w:rPr>
          <w:rFonts w:ascii="Arial" w:hAnsi="Arial" w:cs="Arial"/>
        </w:rPr>
      </w:pPr>
      <w:r>
        <w:rPr>
          <w:rFonts w:ascii="Arial" w:hAnsi="Arial"/>
        </w:rPr>
        <w:t xml:space="preserve">After the sterilization program is completed, compare the values recorded through the external sensor placed inside the sterilization chamber at the sterilization stage with the values you read on the screen and apply the following calibration procedure: </w:t>
      </w:r>
    </w:p>
    <w:p w14:paraId="47FB35BB" w14:textId="77777777" w:rsidR="00E64AC9" w:rsidRPr="00285608" w:rsidRDefault="00E64AC9" w:rsidP="00E64AC9">
      <w:pPr>
        <w:pStyle w:val="ListeParagraf"/>
        <w:spacing w:before="240" w:after="0"/>
        <w:ind w:left="360"/>
        <w:rPr>
          <w:rFonts w:ascii="Arial" w:hAnsi="Arial" w:cs="Arial"/>
        </w:rPr>
      </w:pPr>
    </w:p>
    <w:tbl>
      <w:tblPr>
        <w:tblStyle w:val="TabloKlavuzu1"/>
        <w:tblW w:w="939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9"/>
        <w:gridCol w:w="3936"/>
        <w:gridCol w:w="4995"/>
      </w:tblGrid>
      <w:tr w:rsidR="00F4189B" w:rsidRPr="00B8171C" w14:paraId="4D8954C3" w14:textId="77777777" w:rsidTr="00285608">
        <w:trPr>
          <w:trHeight w:val="1175"/>
        </w:trPr>
        <w:tc>
          <w:tcPr>
            <w:tcW w:w="459" w:type="dxa"/>
          </w:tcPr>
          <w:p w14:paraId="4667B71D" w14:textId="77777777" w:rsidR="00F4189B" w:rsidRPr="00285608" w:rsidRDefault="00F4189B" w:rsidP="00394A52">
            <w:pPr>
              <w:spacing w:after="0"/>
              <w:rPr>
                <w:rFonts w:ascii="Arial" w:hAnsi="Arial" w:cs="Arial"/>
              </w:rPr>
            </w:pPr>
            <w:r>
              <w:rPr>
                <w:rFonts w:ascii="Arial" w:hAnsi="Arial"/>
              </w:rPr>
              <w:lastRenderedPageBreak/>
              <w:t>1.</w:t>
            </w:r>
          </w:p>
        </w:tc>
        <w:tc>
          <w:tcPr>
            <w:tcW w:w="3936" w:type="dxa"/>
          </w:tcPr>
          <w:p w14:paraId="13E8AFB3" w14:textId="77777777" w:rsidR="00F4189B" w:rsidRPr="007129E3" w:rsidRDefault="00F4189B" w:rsidP="00394A52">
            <w:pPr>
              <w:spacing w:after="0"/>
              <w:rPr>
                <w:rFonts w:ascii="Arial" w:hAnsi="Arial" w:cs="Arial"/>
                <w:noProof/>
              </w:rPr>
            </w:pPr>
            <w:r>
              <w:rPr>
                <w:rFonts w:ascii="Arial" w:hAnsi="Arial"/>
              </w:rPr>
              <w:t>On the service page go to "Calibration" with up (F1) and down (F2) buttons and press confirm button (F4), then you will go to "Calibration" screen on the right which includes temperature and pressure selection.</w:t>
            </w:r>
          </w:p>
        </w:tc>
        <w:tc>
          <w:tcPr>
            <w:tcW w:w="4995" w:type="dxa"/>
            <w:vMerge w:val="restart"/>
            <w:vAlign w:val="center"/>
          </w:tcPr>
          <w:p w14:paraId="60A92989" w14:textId="1E7A4EED" w:rsidR="00F4189B" w:rsidRDefault="00E64AC9" w:rsidP="00394A52">
            <w:pPr>
              <w:spacing w:after="0"/>
              <w:jc w:val="left"/>
              <w:rPr>
                <w:rFonts w:ascii="Arial" w:hAnsi="Arial" w:cs="Arial"/>
                <w:sz w:val="22"/>
              </w:rPr>
            </w:pPr>
            <w:r>
              <w:rPr>
                <w:rFonts w:cstheme="minorHAnsi"/>
                <w:noProof/>
                <w:szCs w:val="24"/>
              </w:rPr>
              <w:drawing>
                <wp:inline distT="0" distB="0" distL="0" distR="0" wp14:anchorId="55329285" wp14:editId="102BC98B">
                  <wp:extent cx="3055239" cy="1836420"/>
                  <wp:effectExtent l="0" t="0" r="0"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13">
                            <a:extLst>
                              <a:ext uri="{28A0092B-C50C-407E-A947-70E740481C1C}">
                                <a14:useLocalDpi xmlns:a14="http://schemas.microsoft.com/office/drawing/2010/main" val="0"/>
                              </a:ext>
                            </a:extLst>
                          </a:blip>
                          <a:stretch>
                            <a:fillRect/>
                          </a:stretch>
                        </pic:blipFill>
                        <pic:spPr>
                          <a:xfrm>
                            <a:off x="0" y="0"/>
                            <a:ext cx="3058284" cy="1838250"/>
                          </a:xfrm>
                          <a:prstGeom prst="rect">
                            <a:avLst/>
                          </a:prstGeom>
                        </pic:spPr>
                      </pic:pic>
                    </a:graphicData>
                  </a:graphic>
                </wp:inline>
              </w:drawing>
            </w:r>
          </w:p>
          <w:p w14:paraId="54AB5FDC" w14:textId="3A118352" w:rsidR="00285608" w:rsidRPr="00285608" w:rsidRDefault="00285608" w:rsidP="00285608">
            <w:pPr>
              <w:spacing w:after="0"/>
              <w:jc w:val="center"/>
              <w:rPr>
                <w:rFonts w:ascii="Arial" w:hAnsi="Arial" w:cs="Arial"/>
                <w:b/>
                <w:sz w:val="22"/>
              </w:rPr>
            </w:pPr>
            <w:r>
              <w:rPr>
                <w:rFonts w:ascii="Arial" w:hAnsi="Arial"/>
                <w:b/>
              </w:rPr>
              <w:t xml:space="preserve">Figure </w:t>
            </w:r>
            <w:r w:rsidR="00E64AC9">
              <w:rPr>
                <w:rFonts w:ascii="Arial" w:hAnsi="Arial"/>
                <w:b/>
              </w:rPr>
              <w:t>4</w:t>
            </w:r>
          </w:p>
        </w:tc>
      </w:tr>
      <w:tr w:rsidR="00F4189B" w:rsidRPr="00B8171C" w14:paraId="706CF6E5" w14:textId="77777777" w:rsidTr="00285608">
        <w:trPr>
          <w:trHeight w:val="1175"/>
        </w:trPr>
        <w:tc>
          <w:tcPr>
            <w:tcW w:w="459" w:type="dxa"/>
          </w:tcPr>
          <w:p w14:paraId="28858E83" w14:textId="77777777" w:rsidR="00F4189B" w:rsidRPr="00285608" w:rsidRDefault="00F4189B" w:rsidP="00394A52">
            <w:pPr>
              <w:spacing w:after="0"/>
              <w:rPr>
                <w:rFonts w:ascii="Arial" w:hAnsi="Arial" w:cs="Arial"/>
              </w:rPr>
            </w:pPr>
            <w:r>
              <w:rPr>
                <w:rFonts w:ascii="Arial" w:hAnsi="Arial"/>
              </w:rPr>
              <w:t>2.</w:t>
            </w:r>
          </w:p>
        </w:tc>
        <w:tc>
          <w:tcPr>
            <w:tcW w:w="3936" w:type="dxa"/>
          </w:tcPr>
          <w:p w14:paraId="26B910FB" w14:textId="77777777" w:rsidR="00F4189B" w:rsidRPr="007129E3" w:rsidRDefault="00EE28A1" w:rsidP="00EE28A1">
            <w:pPr>
              <w:spacing w:after="0"/>
              <w:rPr>
                <w:rFonts w:ascii="Arial" w:hAnsi="Arial" w:cs="Arial"/>
              </w:rPr>
            </w:pPr>
            <w:r>
              <w:rPr>
                <w:rFonts w:ascii="Arial" w:hAnsi="Arial"/>
              </w:rPr>
              <w:t xml:space="preserve">On the calibration page, go to submenu using up (F1) and down (F2) buttons which you want to calibrate and make a selection with the confirm button (F4).  </w:t>
            </w:r>
          </w:p>
        </w:tc>
        <w:tc>
          <w:tcPr>
            <w:tcW w:w="4995" w:type="dxa"/>
            <w:vMerge/>
          </w:tcPr>
          <w:p w14:paraId="24CD3B69" w14:textId="77777777" w:rsidR="00F4189B" w:rsidRPr="00E42E0F" w:rsidRDefault="00F4189B" w:rsidP="00394A52">
            <w:pPr>
              <w:spacing w:after="0"/>
              <w:rPr>
                <w:rFonts w:ascii="Arial" w:hAnsi="Arial" w:cs="Arial"/>
                <w:noProof/>
                <w:sz w:val="22"/>
              </w:rPr>
            </w:pPr>
          </w:p>
        </w:tc>
      </w:tr>
      <w:tr w:rsidR="00F4189B" w:rsidRPr="00B8171C" w14:paraId="02B4F95B" w14:textId="77777777" w:rsidTr="00285608">
        <w:trPr>
          <w:trHeight w:val="555"/>
        </w:trPr>
        <w:tc>
          <w:tcPr>
            <w:tcW w:w="459" w:type="dxa"/>
          </w:tcPr>
          <w:p w14:paraId="1F48A189" w14:textId="77777777" w:rsidR="007129E3" w:rsidRPr="00285608" w:rsidRDefault="007129E3" w:rsidP="00394A52">
            <w:pPr>
              <w:spacing w:before="120" w:after="0"/>
              <w:jc w:val="left"/>
              <w:rPr>
                <w:rFonts w:ascii="Arial" w:hAnsi="Arial" w:cs="Arial"/>
                <w:lang w:eastAsia="tr-TR"/>
              </w:rPr>
            </w:pPr>
          </w:p>
          <w:p w14:paraId="4069BF70" w14:textId="77777777" w:rsidR="00F4189B" w:rsidRPr="00285608" w:rsidRDefault="00F4189B" w:rsidP="00394A52">
            <w:pPr>
              <w:spacing w:before="120" w:after="0"/>
              <w:jc w:val="left"/>
              <w:rPr>
                <w:rFonts w:ascii="Arial" w:hAnsi="Arial" w:cs="Arial"/>
              </w:rPr>
            </w:pPr>
            <w:r>
              <w:rPr>
                <w:rFonts w:ascii="Arial" w:hAnsi="Arial"/>
              </w:rPr>
              <w:t>3.</w:t>
            </w:r>
          </w:p>
        </w:tc>
        <w:tc>
          <w:tcPr>
            <w:tcW w:w="3936" w:type="dxa"/>
            <w:hideMark/>
          </w:tcPr>
          <w:p w14:paraId="33E20E25" w14:textId="77777777" w:rsidR="007129E3" w:rsidRPr="007129E3" w:rsidRDefault="007129E3" w:rsidP="00394A52">
            <w:pPr>
              <w:spacing w:before="120" w:after="0"/>
              <w:rPr>
                <w:rFonts w:ascii="Arial" w:hAnsi="Arial" w:cs="Arial"/>
                <w:lang w:eastAsia="tr-TR"/>
              </w:rPr>
            </w:pPr>
          </w:p>
          <w:p w14:paraId="02456ED9" w14:textId="77777777" w:rsidR="00F4189B" w:rsidRPr="007129E3" w:rsidRDefault="00F451C5" w:rsidP="00394A52">
            <w:pPr>
              <w:spacing w:before="120" w:after="0"/>
              <w:rPr>
                <w:rFonts w:ascii="Arial" w:hAnsi="Arial" w:cs="Arial"/>
              </w:rPr>
            </w:pPr>
            <w:r>
              <w:rPr>
                <w:rFonts w:ascii="Arial" w:hAnsi="Arial"/>
              </w:rPr>
              <w:t>When Temperature Calibration page is selected, "Temperature Calibration" screen appears as shown on the right.</w:t>
            </w:r>
          </w:p>
        </w:tc>
        <w:tc>
          <w:tcPr>
            <w:tcW w:w="4995" w:type="dxa"/>
            <w:vMerge w:val="restart"/>
            <w:vAlign w:val="center"/>
          </w:tcPr>
          <w:p w14:paraId="3CBA204C" w14:textId="23D22238" w:rsidR="00285608" w:rsidRDefault="00E64AC9" w:rsidP="00285608">
            <w:pPr>
              <w:spacing w:before="120" w:after="0"/>
              <w:jc w:val="left"/>
              <w:rPr>
                <w:rFonts w:ascii="Arial" w:hAnsi="Arial" w:cs="Arial"/>
              </w:rPr>
            </w:pPr>
            <w:r>
              <w:rPr>
                <w:rFonts w:cstheme="minorHAnsi"/>
                <w:noProof/>
                <w:szCs w:val="24"/>
              </w:rPr>
              <w:drawing>
                <wp:inline distT="0" distB="0" distL="0" distR="0" wp14:anchorId="4F77721E" wp14:editId="3461D672">
                  <wp:extent cx="3034665" cy="1948180"/>
                  <wp:effectExtent l="0" t="0" r="0" b="0"/>
                  <wp:docPr id="539" name="Resim 539" descr="metin, ekran görüntüsü, işaret, kap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ekran görüntüsü, işaret, kapat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3034665" cy="1948180"/>
                          </a:xfrm>
                          <a:prstGeom prst="rect">
                            <a:avLst/>
                          </a:prstGeom>
                        </pic:spPr>
                      </pic:pic>
                    </a:graphicData>
                  </a:graphic>
                </wp:inline>
              </w:drawing>
            </w:r>
          </w:p>
          <w:p w14:paraId="4B75D68F" w14:textId="704BAB87" w:rsidR="00F4189B" w:rsidRPr="00285608" w:rsidRDefault="00285608" w:rsidP="00285608">
            <w:pPr>
              <w:jc w:val="center"/>
              <w:rPr>
                <w:rFonts w:ascii="Arial" w:hAnsi="Arial" w:cs="Arial"/>
                <w:b/>
              </w:rPr>
            </w:pPr>
            <w:r>
              <w:rPr>
                <w:rFonts w:ascii="Arial" w:hAnsi="Arial"/>
                <w:b/>
              </w:rPr>
              <w:t xml:space="preserve">Figure </w:t>
            </w:r>
            <w:r w:rsidR="00E64AC9">
              <w:rPr>
                <w:rFonts w:ascii="Arial" w:hAnsi="Arial"/>
                <w:b/>
              </w:rPr>
              <w:t>5</w:t>
            </w:r>
          </w:p>
        </w:tc>
      </w:tr>
      <w:tr w:rsidR="00F4189B" w:rsidRPr="00B8171C" w14:paraId="70D91FA7" w14:textId="77777777" w:rsidTr="00285608">
        <w:trPr>
          <w:trHeight w:val="1236"/>
        </w:trPr>
        <w:tc>
          <w:tcPr>
            <w:tcW w:w="459" w:type="dxa"/>
          </w:tcPr>
          <w:p w14:paraId="73CEBD85" w14:textId="77777777" w:rsidR="00F4189B" w:rsidRPr="00285608" w:rsidRDefault="00F4189B" w:rsidP="00394A52">
            <w:pPr>
              <w:spacing w:before="120" w:after="120"/>
              <w:jc w:val="left"/>
              <w:rPr>
                <w:rFonts w:ascii="Arial" w:hAnsi="Arial" w:cs="Arial"/>
              </w:rPr>
            </w:pPr>
            <w:r>
              <w:rPr>
                <w:rFonts w:ascii="Arial" w:hAnsi="Arial"/>
              </w:rPr>
              <w:t>4.</w:t>
            </w:r>
          </w:p>
        </w:tc>
        <w:tc>
          <w:tcPr>
            <w:tcW w:w="3936" w:type="dxa"/>
          </w:tcPr>
          <w:p w14:paraId="5D4990A0" w14:textId="77777777" w:rsidR="00F4189B" w:rsidRPr="007129E3" w:rsidRDefault="00F451C5" w:rsidP="0011580F">
            <w:pPr>
              <w:spacing w:before="120" w:after="0"/>
              <w:rPr>
                <w:rFonts w:ascii="Arial" w:hAnsi="Arial" w:cs="Arial"/>
              </w:rPr>
            </w:pPr>
            <w:r>
              <w:rPr>
                <w:rFonts w:ascii="Arial" w:hAnsi="Arial"/>
              </w:rPr>
              <w:t>Go to Chamber Temperature line using Switch (F3) button. Enter the intended calibration value in the "calibration value" line with up (F1) and down (F2) buttons. Calibration value is the temperature difference between the temperature value measured by the external sensor and that on the device screen. For example, if the device screen shows 135.5</w:t>
            </w:r>
            <w:r>
              <w:rPr>
                <w:rFonts w:ascii="Arial" w:hAnsi="Arial"/>
              </w:rPr>
              <w:sym w:font="Symbol" w:char="F0B0"/>
            </w:r>
            <w:r>
              <w:rPr>
                <w:rFonts w:ascii="Arial" w:hAnsi="Arial"/>
              </w:rPr>
              <w:t>C and the external sensor reads 134.5</w:t>
            </w:r>
            <w:r>
              <w:rPr>
                <w:rFonts w:ascii="Arial" w:hAnsi="Arial"/>
              </w:rPr>
              <w:sym w:font="Symbol" w:char="F0B0"/>
            </w:r>
            <w:r>
              <w:rPr>
                <w:rFonts w:ascii="Arial" w:hAnsi="Arial"/>
              </w:rPr>
              <w:t xml:space="preserve">C, </w:t>
            </w:r>
          </w:p>
        </w:tc>
        <w:tc>
          <w:tcPr>
            <w:tcW w:w="4995" w:type="dxa"/>
            <w:vMerge/>
            <w:vAlign w:val="center"/>
          </w:tcPr>
          <w:p w14:paraId="6A3E3DE3" w14:textId="77777777" w:rsidR="00F4189B" w:rsidRPr="007129E3" w:rsidRDefault="00F4189B" w:rsidP="00394A52">
            <w:pPr>
              <w:spacing w:before="120" w:after="120"/>
              <w:jc w:val="left"/>
              <w:rPr>
                <w:rFonts w:ascii="Arial" w:hAnsi="Arial" w:cs="Arial"/>
                <w:noProof/>
              </w:rPr>
            </w:pPr>
          </w:p>
        </w:tc>
      </w:tr>
      <w:tr w:rsidR="00F4189B" w:rsidRPr="00B8171C" w14:paraId="4CAB7C31" w14:textId="77777777" w:rsidTr="00285608">
        <w:trPr>
          <w:trHeight w:val="508"/>
        </w:trPr>
        <w:tc>
          <w:tcPr>
            <w:tcW w:w="459" w:type="dxa"/>
          </w:tcPr>
          <w:p w14:paraId="54A042FA" w14:textId="77777777" w:rsidR="00F4189B" w:rsidRPr="00E42E0F" w:rsidRDefault="00F4189B" w:rsidP="00394A52">
            <w:pPr>
              <w:spacing w:before="120" w:after="120"/>
              <w:jc w:val="left"/>
              <w:rPr>
                <w:rFonts w:ascii="Arial" w:hAnsi="Arial" w:cs="Arial"/>
                <w:sz w:val="22"/>
                <w:lang w:eastAsia="tr-TR"/>
              </w:rPr>
            </w:pPr>
          </w:p>
        </w:tc>
        <w:tc>
          <w:tcPr>
            <w:tcW w:w="8931" w:type="dxa"/>
            <w:gridSpan w:val="2"/>
          </w:tcPr>
          <w:p w14:paraId="754E01E4" w14:textId="6D167C9A" w:rsidR="00F4189B" w:rsidRPr="007129E3" w:rsidRDefault="0011580F" w:rsidP="006B7DBF">
            <w:pPr>
              <w:spacing w:after="120"/>
              <w:rPr>
                <w:rFonts w:ascii="Arial" w:hAnsi="Arial" w:cs="Arial"/>
              </w:rPr>
            </w:pPr>
            <w:r>
              <w:rPr>
                <w:rFonts w:ascii="Arial" w:hAnsi="Arial"/>
              </w:rPr>
              <w:t>-1.0</w:t>
            </w:r>
            <w:r>
              <w:rPr>
                <w:rFonts w:ascii="Arial" w:hAnsi="Arial"/>
              </w:rPr>
              <w:sym w:font="Symbol" w:char="F0B0"/>
            </w:r>
            <w:r>
              <w:rPr>
                <w:rFonts w:ascii="Arial" w:hAnsi="Arial"/>
              </w:rPr>
              <w:t>C should be entered for calibration value. If the device screen shows 134.5</w:t>
            </w:r>
            <w:r>
              <w:rPr>
                <w:rFonts w:ascii="Arial" w:hAnsi="Arial"/>
              </w:rPr>
              <w:sym w:font="Symbol" w:char="F0B0"/>
            </w:r>
            <w:r>
              <w:rPr>
                <w:rFonts w:ascii="Arial" w:hAnsi="Arial"/>
              </w:rPr>
              <w:t>C and the external sensor reads 135.5</w:t>
            </w:r>
            <w:r>
              <w:rPr>
                <w:rFonts w:ascii="Arial" w:hAnsi="Arial"/>
              </w:rPr>
              <w:sym w:font="Symbol" w:char="F0B0"/>
            </w:r>
            <w:r>
              <w:rPr>
                <w:rFonts w:ascii="Arial" w:hAnsi="Arial"/>
              </w:rPr>
              <w:t>C, +1.0</w:t>
            </w:r>
            <w:r>
              <w:rPr>
                <w:rFonts w:ascii="Arial" w:hAnsi="Arial"/>
              </w:rPr>
              <w:sym w:font="Symbol" w:char="F0B0"/>
            </w:r>
            <w:r>
              <w:rPr>
                <w:rFonts w:ascii="Arial" w:hAnsi="Arial"/>
              </w:rPr>
              <w:t>C should be entered for calibration value.</w:t>
            </w:r>
          </w:p>
        </w:tc>
      </w:tr>
      <w:tr w:rsidR="00F4189B" w:rsidRPr="00B8171C" w14:paraId="3B920D9C" w14:textId="77777777" w:rsidTr="00285608">
        <w:trPr>
          <w:trHeight w:val="485"/>
        </w:trPr>
        <w:tc>
          <w:tcPr>
            <w:tcW w:w="459" w:type="dxa"/>
          </w:tcPr>
          <w:p w14:paraId="69C84116" w14:textId="77777777" w:rsidR="00F4189B" w:rsidRPr="00E42E0F" w:rsidRDefault="00F4189B" w:rsidP="00394A52">
            <w:pPr>
              <w:spacing w:after="0"/>
              <w:rPr>
                <w:rFonts w:ascii="Arial" w:hAnsi="Arial" w:cs="Arial"/>
                <w:sz w:val="22"/>
              </w:rPr>
            </w:pPr>
            <w:r>
              <w:rPr>
                <w:rFonts w:ascii="Arial" w:hAnsi="Arial"/>
              </w:rPr>
              <w:t>5.</w:t>
            </w:r>
          </w:p>
        </w:tc>
        <w:tc>
          <w:tcPr>
            <w:tcW w:w="8931" w:type="dxa"/>
            <w:gridSpan w:val="2"/>
          </w:tcPr>
          <w:p w14:paraId="4275C84D" w14:textId="77777777" w:rsidR="00F4189B" w:rsidRPr="00E42E0F" w:rsidRDefault="00F4189B" w:rsidP="00394A52">
            <w:pPr>
              <w:spacing w:after="0"/>
              <w:rPr>
                <w:rFonts w:ascii="Arial" w:hAnsi="Arial" w:cs="Arial"/>
                <w:sz w:val="22"/>
              </w:rPr>
            </w:pPr>
            <w:r>
              <w:rPr>
                <w:rFonts w:ascii="Arial" w:hAnsi="Arial"/>
              </w:rPr>
              <w:t>Once you enter the values exit page using Confirm button (F4).</w:t>
            </w:r>
          </w:p>
        </w:tc>
      </w:tr>
    </w:tbl>
    <w:p w14:paraId="3DAACE87" w14:textId="40739CD8" w:rsidR="006B7DBF" w:rsidRDefault="006B7DBF" w:rsidP="00AB33C3">
      <w:pPr>
        <w:rPr>
          <w:rFonts w:ascii="Arial" w:hAnsi="Arial"/>
          <w:b/>
        </w:rPr>
      </w:pPr>
    </w:p>
    <w:p w14:paraId="2E54D83F" w14:textId="77777777" w:rsidR="006B7DBF" w:rsidRDefault="006B7DBF">
      <w:pPr>
        <w:spacing w:after="0"/>
        <w:jc w:val="left"/>
        <w:rPr>
          <w:rFonts w:ascii="Arial" w:hAnsi="Arial"/>
          <w:b/>
        </w:rPr>
      </w:pPr>
      <w:r>
        <w:rPr>
          <w:rFonts w:ascii="Arial" w:hAnsi="Arial"/>
          <w:b/>
        </w:rPr>
        <w:br w:type="page"/>
      </w:r>
    </w:p>
    <w:p w14:paraId="6D20F921" w14:textId="4932D1E3" w:rsidR="00D06F0B" w:rsidRPr="00AB33C3" w:rsidRDefault="00037E62" w:rsidP="00AB33C3">
      <w:pPr>
        <w:rPr>
          <w:rFonts w:ascii="Arial" w:hAnsi="Arial" w:cs="Arial"/>
          <w:b/>
        </w:rPr>
      </w:pPr>
      <w:r>
        <w:rPr>
          <w:rFonts w:ascii="Arial" w:hAnsi="Arial"/>
          <w:b/>
        </w:rPr>
        <w:lastRenderedPageBreak/>
        <w:t xml:space="preserve">2.2.3.3. </w:t>
      </w:r>
      <w:bookmarkStart w:id="99" w:name="_Toc383852229"/>
      <w:r>
        <w:rPr>
          <w:rFonts w:ascii="Arial" w:hAnsi="Arial"/>
          <w:b/>
        </w:rPr>
        <w:t>E</w:t>
      </w:r>
      <w:bookmarkEnd w:id="99"/>
      <w:r>
        <w:rPr>
          <w:rFonts w:ascii="Arial" w:hAnsi="Arial"/>
          <w:b/>
        </w:rPr>
        <w:t>thernet</w:t>
      </w:r>
    </w:p>
    <w:tbl>
      <w:tblPr>
        <w:tblStyle w:val="TabloKlavuzu1"/>
        <w:tblW w:w="9464"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070"/>
        <w:gridCol w:w="4394"/>
      </w:tblGrid>
      <w:tr w:rsidR="00D06F0B" w:rsidRPr="00E42E0F" w14:paraId="537A5436" w14:textId="77777777" w:rsidTr="00285608">
        <w:trPr>
          <w:trHeight w:val="3089"/>
        </w:trPr>
        <w:tc>
          <w:tcPr>
            <w:tcW w:w="5070" w:type="dxa"/>
            <w:vAlign w:val="center"/>
            <w:hideMark/>
          </w:tcPr>
          <w:p w14:paraId="25025090" w14:textId="6ED9D48F" w:rsidR="00D06F0B" w:rsidRDefault="00E64AC9" w:rsidP="00394A52">
            <w:pPr>
              <w:spacing w:before="120" w:after="120"/>
              <w:rPr>
                <w:rFonts w:ascii="Arial" w:hAnsi="Arial" w:cs="Arial"/>
                <w:sz w:val="22"/>
              </w:rPr>
            </w:pPr>
            <w:r>
              <w:rPr>
                <w:rFonts w:cstheme="minorHAnsi"/>
                <w:noProof/>
                <w:szCs w:val="24"/>
              </w:rPr>
              <w:drawing>
                <wp:inline distT="0" distB="0" distL="0" distR="0" wp14:anchorId="35BC72C0" wp14:editId="198B12E2">
                  <wp:extent cx="3082290" cy="1752600"/>
                  <wp:effectExtent l="0" t="0" r="3810" b="0"/>
                  <wp:docPr id="541" name="Resim 541" descr="metin, işaret,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şaret, ekran görüntüsü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3082290" cy="1752600"/>
                          </a:xfrm>
                          <a:prstGeom prst="rect">
                            <a:avLst/>
                          </a:prstGeom>
                        </pic:spPr>
                      </pic:pic>
                    </a:graphicData>
                  </a:graphic>
                </wp:inline>
              </w:drawing>
            </w:r>
          </w:p>
          <w:p w14:paraId="64D97B9A" w14:textId="0336CD31" w:rsidR="00285608" w:rsidRPr="00285608" w:rsidRDefault="00285608" w:rsidP="00285608">
            <w:pPr>
              <w:spacing w:before="120" w:after="120"/>
              <w:jc w:val="center"/>
              <w:rPr>
                <w:rFonts w:ascii="Arial" w:hAnsi="Arial" w:cs="Arial"/>
                <w:b/>
                <w:sz w:val="22"/>
              </w:rPr>
            </w:pPr>
            <w:r>
              <w:rPr>
                <w:rFonts w:ascii="Arial" w:hAnsi="Arial"/>
                <w:b/>
              </w:rPr>
              <w:t xml:space="preserve">Figure </w:t>
            </w:r>
            <w:r w:rsidR="00E64AC9">
              <w:rPr>
                <w:rFonts w:ascii="Arial" w:hAnsi="Arial"/>
                <w:b/>
              </w:rPr>
              <w:t>6</w:t>
            </w:r>
          </w:p>
        </w:tc>
        <w:tc>
          <w:tcPr>
            <w:tcW w:w="4394" w:type="dxa"/>
            <w:vAlign w:val="center"/>
            <w:hideMark/>
          </w:tcPr>
          <w:p w14:paraId="0667B43E" w14:textId="77777777" w:rsidR="00285608" w:rsidRPr="00285608" w:rsidRDefault="00D06F0B" w:rsidP="00394A52">
            <w:pPr>
              <w:spacing w:before="120" w:after="120"/>
              <w:rPr>
                <w:rFonts w:ascii="Arial" w:hAnsi="Arial" w:cs="Arial"/>
              </w:rPr>
            </w:pPr>
            <w:r>
              <w:rPr>
                <w:rFonts w:ascii="Arial" w:hAnsi="Arial"/>
              </w:rPr>
              <w:t>On the Service page, go to "Ethernet" section using up (F1) and down (F2) buttons and press confirm button (F4), "Ethernet" screen will appear. If NüveCloser</w:t>
            </w:r>
            <w:r>
              <w:rPr>
                <w:rFonts w:ascii="Arial" w:hAnsi="Arial"/>
                <w:vertAlign w:val="subscript"/>
              </w:rPr>
              <w:t>TM</w:t>
            </w:r>
            <w:r>
              <w:rPr>
                <w:rFonts w:ascii="Arial" w:hAnsi="Arial"/>
              </w:rPr>
              <w:t xml:space="preserve"> software and/or e-mail feature will be used, Ethernet parameters should be set on the display on the left.</w:t>
            </w:r>
          </w:p>
        </w:tc>
      </w:tr>
    </w:tbl>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ayout w:type="fixed"/>
        <w:tblLook w:val="04A0" w:firstRow="1" w:lastRow="0" w:firstColumn="1" w:lastColumn="0" w:noHBand="0" w:noVBand="1"/>
      </w:tblPr>
      <w:tblGrid>
        <w:gridCol w:w="857"/>
        <w:gridCol w:w="8607"/>
      </w:tblGrid>
      <w:tr w:rsidR="00F30759" w:rsidRPr="00B8171C" w14:paraId="7B47804A" w14:textId="77777777" w:rsidTr="00351A64">
        <w:trPr>
          <w:trHeight w:val="509"/>
          <w:jc w:val="center"/>
        </w:trPr>
        <w:tc>
          <w:tcPr>
            <w:tcW w:w="857" w:type="dxa"/>
            <w:tcBorders>
              <w:right w:val="nil"/>
            </w:tcBorders>
            <w:shd w:val="clear" w:color="auto" w:fill="D9D9D9"/>
            <w:vAlign w:val="center"/>
          </w:tcPr>
          <w:p w14:paraId="16FD8378" w14:textId="77777777" w:rsidR="00F30759" w:rsidRPr="00B8171C" w:rsidRDefault="00F30759" w:rsidP="00394A52">
            <w:pPr>
              <w:spacing w:after="0"/>
              <w:jc w:val="center"/>
              <w:rPr>
                <w:rFonts w:asciiTheme="minorHAnsi" w:hAnsiTheme="minorHAnsi" w:cs="Arial"/>
                <w:szCs w:val="24"/>
              </w:rPr>
            </w:pPr>
            <w:r w:rsidRPr="00B8171C">
              <w:rPr>
                <w:rFonts w:asciiTheme="minorHAnsi" w:hAnsiTheme="minorHAnsi" w:cs="Arial"/>
                <w:noProof/>
                <w:szCs w:val="24"/>
              </w:rPr>
              <w:drawing>
                <wp:inline distT="0" distB="0" distL="0" distR="0" wp14:anchorId="5B61A212" wp14:editId="4B936F98">
                  <wp:extent cx="329565" cy="329565"/>
                  <wp:effectExtent l="0" t="0" r="0" b="0"/>
                  <wp:docPr id="12" name="Resim 1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rning"/>
                          <pic:cNvPicPr>
                            <a:picLocks noChangeAspect="1" noChangeArrowheads="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9565" cy="329565"/>
                          </a:xfrm>
                          <a:prstGeom prst="rect">
                            <a:avLst/>
                          </a:prstGeom>
                          <a:noFill/>
                          <a:ln>
                            <a:noFill/>
                          </a:ln>
                        </pic:spPr>
                      </pic:pic>
                    </a:graphicData>
                  </a:graphic>
                </wp:inline>
              </w:drawing>
            </w:r>
          </w:p>
        </w:tc>
        <w:tc>
          <w:tcPr>
            <w:tcW w:w="8607" w:type="dxa"/>
            <w:tcBorders>
              <w:left w:val="nil"/>
            </w:tcBorders>
            <w:shd w:val="clear" w:color="auto" w:fill="D9D9D9"/>
            <w:vAlign w:val="center"/>
          </w:tcPr>
          <w:p w14:paraId="16A962FF" w14:textId="77777777" w:rsidR="00F30759" w:rsidRPr="00B37891" w:rsidRDefault="00F30759" w:rsidP="00394A52">
            <w:pPr>
              <w:spacing w:after="0"/>
              <w:rPr>
                <w:rFonts w:ascii="Arial" w:hAnsi="Arial" w:cs="Arial"/>
                <w:sz w:val="22"/>
              </w:rPr>
            </w:pPr>
            <w:r>
              <w:rPr>
                <w:rFonts w:ascii="Arial" w:hAnsi="Arial"/>
                <w:color w:val="000000"/>
                <w:sz w:val="22"/>
              </w:rPr>
              <w:t>After completing ethernet settings turn off and on your device.</w:t>
            </w:r>
          </w:p>
        </w:tc>
      </w:tr>
    </w:tbl>
    <w:p w14:paraId="723A62F2" w14:textId="77777777" w:rsidR="00285608" w:rsidRDefault="00285608" w:rsidP="00A3255F">
      <w:pPr>
        <w:spacing w:before="120"/>
        <w:rPr>
          <w:rFonts w:asciiTheme="minorHAnsi" w:hAnsiTheme="minorHAnsi" w:cs="Arial"/>
          <w:szCs w:val="24"/>
        </w:rPr>
      </w:pPr>
    </w:p>
    <w:p w14:paraId="44F2C803" w14:textId="0CB4B14E" w:rsidR="005D5CF2" w:rsidRDefault="00B42F19" w:rsidP="00AB33C3">
      <w:pPr>
        <w:pStyle w:val="Balk3"/>
        <w:numPr>
          <w:ilvl w:val="0"/>
          <w:numId w:val="0"/>
        </w:numPr>
        <w:ind w:left="720" w:hanging="720"/>
        <w:rPr>
          <w:rFonts w:ascii="Arial" w:hAnsi="Arial" w:cs="Arial"/>
        </w:rPr>
      </w:pPr>
      <w:bookmarkStart w:id="100" w:name="_Toc39826740"/>
      <w:bookmarkStart w:id="101" w:name="_Toc82510607"/>
      <w:bookmarkStart w:id="102" w:name="_Toc82510958"/>
      <w:r>
        <w:rPr>
          <w:rFonts w:ascii="Arial" w:hAnsi="Arial"/>
        </w:rPr>
        <w:t>2.2.4. Heating Unit</w:t>
      </w:r>
      <w:bookmarkEnd w:id="100"/>
      <w:bookmarkEnd w:id="101"/>
      <w:bookmarkEnd w:id="102"/>
    </w:p>
    <w:p w14:paraId="30EFFCB9" w14:textId="77777777" w:rsidR="007129E3" w:rsidRPr="007129E3" w:rsidRDefault="007129E3" w:rsidP="007129E3"/>
    <w:p w14:paraId="01BF12B0" w14:textId="77777777" w:rsidR="00B37891" w:rsidRPr="007129E3" w:rsidRDefault="00DE4587" w:rsidP="007129E3">
      <w:pPr>
        <w:spacing w:line="276" w:lineRule="auto"/>
        <w:rPr>
          <w:rFonts w:ascii="Arial" w:hAnsi="Arial" w:cs="Arial"/>
        </w:rPr>
      </w:pPr>
      <w:r>
        <w:rPr>
          <w:rFonts w:ascii="Arial" w:hAnsi="Arial"/>
        </w:rPr>
        <w:t>Heating in sterilization chamber of NC 150 / NC 150D steam sterilizers is provided by foil heaters located in the outer jacket of the chamber and surrounded by glass wool, and the steam generator. A safe operation is ensured thanks to surface thermostats located on the jacket heaters and a safety valve located on the steam generator. Heating unit is controlled by microprocessor controlled main board and mechanical and electrical protection as well as software protection is also available.</w:t>
      </w:r>
    </w:p>
    <w:p w14:paraId="1A3C965F" w14:textId="450F52DA" w:rsidR="00FA3872" w:rsidRPr="005D5CF2" w:rsidRDefault="00B42F19" w:rsidP="00B42F19">
      <w:pPr>
        <w:pStyle w:val="Balk3"/>
        <w:numPr>
          <w:ilvl w:val="0"/>
          <w:numId w:val="0"/>
        </w:numPr>
        <w:ind w:left="720" w:hanging="720"/>
        <w:rPr>
          <w:rFonts w:ascii="Arial" w:hAnsi="Arial" w:cs="Arial"/>
        </w:rPr>
      </w:pPr>
      <w:bookmarkStart w:id="103" w:name="_Toc39826741"/>
      <w:bookmarkStart w:id="104" w:name="_Toc82510608"/>
      <w:bookmarkStart w:id="105" w:name="_Toc82510959"/>
      <w:r>
        <w:rPr>
          <w:rFonts w:ascii="Arial" w:hAnsi="Arial"/>
        </w:rPr>
        <w:t>2.2.5. Water and Steam Unit</w:t>
      </w:r>
      <w:bookmarkEnd w:id="103"/>
      <w:bookmarkEnd w:id="104"/>
      <w:bookmarkEnd w:id="105"/>
    </w:p>
    <w:p w14:paraId="21618957" w14:textId="77777777" w:rsidR="00A3255F" w:rsidRPr="007129E3" w:rsidRDefault="00A3255F" w:rsidP="00A3255F">
      <w:pPr>
        <w:spacing w:before="120"/>
        <w:rPr>
          <w:rFonts w:ascii="Arial" w:hAnsi="Arial" w:cs="Arial"/>
        </w:rPr>
      </w:pPr>
      <w:r>
        <w:rPr>
          <w:rFonts w:ascii="Arial" w:hAnsi="Arial"/>
        </w:rPr>
        <w:t>In NC 150 / NC 150D steam sterilizers which make sterilization with pressurized steam, the steam is generated by heating and boiling softened/distilled water taken into steam generator from the reserve tank.</w:t>
      </w:r>
    </w:p>
    <w:p w14:paraId="35DE9C62" w14:textId="77777777" w:rsidR="00A3255F" w:rsidRPr="007129E3" w:rsidRDefault="00A3255F" w:rsidP="00A3255F">
      <w:pPr>
        <w:spacing w:before="120"/>
        <w:rPr>
          <w:rFonts w:ascii="Arial" w:hAnsi="Arial" w:cs="Arial"/>
        </w:rPr>
      </w:pPr>
      <w:r>
        <w:rPr>
          <w:rFonts w:ascii="Arial" w:hAnsi="Arial"/>
        </w:rPr>
        <w:t>Steam filling, steam discharge, air vent and vacuum line solenoid valves on the unit are controlled by microprocessor main board.</w:t>
      </w:r>
    </w:p>
    <w:p w14:paraId="382223E8" w14:textId="77777777" w:rsidR="00A3255F" w:rsidRPr="007129E3" w:rsidRDefault="00A3255F" w:rsidP="00A3255F">
      <w:pPr>
        <w:rPr>
          <w:rFonts w:ascii="Arial" w:hAnsi="Arial" w:cs="Arial"/>
        </w:rPr>
      </w:pPr>
      <w:r>
        <w:rPr>
          <w:rFonts w:ascii="Arial" w:hAnsi="Arial"/>
        </w:rPr>
        <w:t>Sterilization chamber safety valve is activated when the pressure inside the sterilization chamber exceeds 3 Bars due to any malfunction and automatically discharges the steam inside the chamber that causes excessive pressure.</w:t>
      </w:r>
    </w:p>
    <w:p w14:paraId="10C85FFD" w14:textId="77777777" w:rsidR="00A3255F" w:rsidRPr="007129E3" w:rsidRDefault="00A3255F" w:rsidP="00A3255F">
      <w:pPr>
        <w:rPr>
          <w:rFonts w:ascii="Arial" w:hAnsi="Arial" w:cs="Arial"/>
        </w:rPr>
      </w:pPr>
      <w:r>
        <w:rPr>
          <w:rFonts w:ascii="Arial" w:hAnsi="Arial"/>
        </w:rPr>
        <w:t>Level of softened/distilled water taken into the steam generator is controlled by two water level electrodes (minimum/maximum). Heating in a steam generator with sufficient level of water is provided by a set of heaters. The steam trap on the steam generator ensures discharge of condense formed due to condensation in the generator and the safety valve, in cases where pressure cannot be controlled, automatically discharges the steam that causes excessive pressure.</w:t>
      </w:r>
    </w:p>
    <w:p w14:paraId="7217252E" w14:textId="77777777" w:rsidR="00A3255F" w:rsidRPr="007129E3" w:rsidRDefault="007129E3" w:rsidP="00A3255F">
      <w:pPr>
        <w:rPr>
          <w:rFonts w:ascii="Arial" w:hAnsi="Arial" w:cs="Arial"/>
        </w:rPr>
      </w:pPr>
      <w:r>
        <w:rPr>
          <w:rFonts w:ascii="Arial" w:hAnsi="Arial"/>
        </w:rPr>
        <w:lastRenderedPageBreak/>
        <w:t xml:space="preserve">Steam generator heating thermal switches off and protects the user and device in case of any failure in any of mains phases or in heaters. </w:t>
      </w:r>
    </w:p>
    <w:p w14:paraId="7CFA3F5B" w14:textId="77777777" w:rsidR="00A3255F" w:rsidRPr="007129E3" w:rsidRDefault="00A3255F" w:rsidP="00A3255F">
      <w:pPr>
        <w:rPr>
          <w:rFonts w:ascii="Arial" w:hAnsi="Arial" w:cs="Arial"/>
        </w:rPr>
      </w:pPr>
      <w:r>
        <w:rPr>
          <w:rFonts w:ascii="Arial" w:hAnsi="Arial"/>
        </w:rPr>
        <w:t xml:space="preserve">Minimum water level is controlled by water-gauge in the reserve tank in which the water required for steam generator filled. </w:t>
      </w:r>
    </w:p>
    <w:p w14:paraId="275D8AC2" w14:textId="77777777" w:rsidR="00A3255F" w:rsidRPr="007129E3" w:rsidRDefault="00A3255F" w:rsidP="00A3255F">
      <w:pPr>
        <w:spacing w:before="120"/>
        <w:rPr>
          <w:rFonts w:ascii="Arial" w:hAnsi="Arial" w:cs="Arial"/>
        </w:rPr>
      </w:pPr>
      <w:r>
        <w:rPr>
          <w:rFonts w:ascii="Arial" w:hAnsi="Arial"/>
        </w:rPr>
        <w:t>Water unit elements are listed below:</w:t>
      </w:r>
    </w:p>
    <w:p w14:paraId="4AA10254" w14:textId="77777777" w:rsidR="00A3255F" w:rsidRPr="007129E3" w:rsidRDefault="00A3255F" w:rsidP="00D34924">
      <w:pPr>
        <w:numPr>
          <w:ilvl w:val="0"/>
          <w:numId w:val="8"/>
        </w:numPr>
        <w:spacing w:after="0" w:line="360" w:lineRule="auto"/>
        <w:rPr>
          <w:rFonts w:ascii="Arial" w:hAnsi="Arial" w:cs="Arial"/>
        </w:rPr>
      </w:pPr>
      <w:r>
        <w:rPr>
          <w:rFonts w:ascii="Arial" w:hAnsi="Arial"/>
        </w:rPr>
        <w:t>Reserve tank</w:t>
      </w:r>
    </w:p>
    <w:p w14:paraId="1DE31FCB" w14:textId="77777777" w:rsidR="00A3255F" w:rsidRPr="007129E3" w:rsidRDefault="00A3255F" w:rsidP="00D34924">
      <w:pPr>
        <w:numPr>
          <w:ilvl w:val="0"/>
          <w:numId w:val="8"/>
        </w:numPr>
        <w:spacing w:after="0" w:line="360" w:lineRule="auto"/>
        <w:rPr>
          <w:rFonts w:ascii="Arial" w:hAnsi="Arial" w:cs="Arial"/>
        </w:rPr>
      </w:pPr>
      <w:r>
        <w:rPr>
          <w:rFonts w:ascii="Arial" w:hAnsi="Arial"/>
        </w:rPr>
        <w:t>Water pump</w:t>
      </w:r>
    </w:p>
    <w:p w14:paraId="2D4768F8" w14:textId="2D31E19A" w:rsidR="00A3255F" w:rsidRDefault="00A3255F" w:rsidP="00D34924">
      <w:pPr>
        <w:numPr>
          <w:ilvl w:val="0"/>
          <w:numId w:val="8"/>
        </w:numPr>
        <w:spacing w:after="0" w:line="360" w:lineRule="auto"/>
        <w:rPr>
          <w:rFonts w:ascii="Arial" w:hAnsi="Arial" w:cs="Arial"/>
        </w:rPr>
      </w:pPr>
      <w:r>
        <w:rPr>
          <w:rFonts w:ascii="Arial" w:hAnsi="Arial"/>
        </w:rPr>
        <w:t>Water filling solenoid valve</w:t>
      </w:r>
    </w:p>
    <w:p w14:paraId="471DE0F6" w14:textId="400B8B88" w:rsidR="00BE56B6" w:rsidRDefault="007129E3" w:rsidP="005C189E">
      <w:pPr>
        <w:numPr>
          <w:ilvl w:val="0"/>
          <w:numId w:val="8"/>
        </w:numPr>
        <w:spacing w:after="0" w:line="360" w:lineRule="auto"/>
        <w:rPr>
          <w:rFonts w:ascii="Arial" w:hAnsi="Arial" w:cs="Arial"/>
        </w:rPr>
      </w:pPr>
      <w:r>
        <w:rPr>
          <w:rFonts w:ascii="Arial" w:hAnsi="Arial"/>
        </w:rPr>
        <w:t>Check valve</w:t>
      </w:r>
    </w:p>
    <w:p w14:paraId="15F4A3D8" w14:textId="77777777" w:rsidR="005C189E" w:rsidRPr="005C189E" w:rsidRDefault="005C189E" w:rsidP="005C189E">
      <w:pPr>
        <w:spacing w:after="0" w:line="360" w:lineRule="auto"/>
        <w:ind w:left="432"/>
        <w:rPr>
          <w:rFonts w:ascii="Arial" w:hAnsi="Arial" w:cs="Arial"/>
        </w:rPr>
      </w:pPr>
    </w:p>
    <w:p w14:paraId="6445455A" w14:textId="653E5B3A" w:rsidR="00BE56B6" w:rsidRPr="007129E3" w:rsidRDefault="00BE56B6" w:rsidP="005C189E">
      <w:pPr>
        <w:spacing w:after="0" w:line="360" w:lineRule="auto"/>
        <w:ind w:left="432"/>
        <w:rPr>
          <w:rFonts w:ascii="Arial" w:hAnsi="Arial" w:cs="Arial"/>
        </w:rPr>
      </w:pPr>
      <w:r>
        <w:rPr>
          <w:rFonts w:ascii="Arial" w:hAnsi="Arial"/>
        </w:rPr>
        <w:t>Steam unit elements are listed below:</w:t>
      </w:r>
    </w:p>
    <w:p w14:paraId="50827DB6" w14:textId="77777777" w:rsidR="00A3255F" w:rsidRDefault="00A3255F" w:rsidP="00D34924">
      <w:pPr>
        <w:numPr>
          <w:ilvl w:val="0"/>
          <w:numId w:val="8"/>
        </w:numPr>
        <w:spacing w:after="0" w:line="360" w:lineRule="auto"/>
        <w:rPr>
          <w:rFonts w:ascii="Arial" w:hAnsi="Arial" w:cs="Arial"/>
        </w:rPr>
      </w:pPr>
      <w:r>
        <w:rPr>
          <w:rFonts w:ascii="Arial" w:hAnsi="Arial"/>
        </w:rPr>
        <w:t>Steam generator</w:t>
      </w:r>
    </w:p>
    <w:p w14:paraId="391D9E29" w14:textId="77777777" w:rsidR="007129E3" w:rsidRPr="007129E3" w:rsidRDefault="007129E3" w:rsidP="00D34924">
      <w:pPr>
        <w:numPr>
          <w:ilvl w:val="0"/>
          <w:numId w:val="8"/>
        </w:numPr>
        <w:spacing w:after="0" w:line="360" w:lineRule="auto"/>
        <w:rPr>
          <w:rFonts w:ascii="Arial" w:hAnsi="Arial" w:cs="Arial"/>
        </w:rPr>
      </w:pPr>
      <w:r>
        <w:rPr>
          <w:rFonts w:ascii="Arial" w:hAnsi="Arial"/>
        </w:rPr>
        <w:t>Manometer</w:t>
      </w:r>
    </w:p>
    <w:p w14:paraId="40496C14" w14:textId="77777777" w:rsidR="00A3255F" w:rsidRPr="007129E3" w:rsidRDefault="00BE56B6" w:rsidP="00D34924">
      <w:pPr>
        <w:numPr>
          <w:ilvl w:val="0"/>
          <w:numId w:val="8"/>
        </w:numPr>
        <w:spacing w:after="0" w:line="360" w:lineRule="auto"/>
        <w:rPr>
          <w:rFonts w:ascii="Arial" w:hAnsi="Arial" w:cs="Arial"/>
        </w:rPr>
      </w:pPr>
      <w:r>
        <w:rPr>
          <w:rFonts w:ascii="Arial" w:hAnsi="Arial"/>
        </w:rPr>
        <w:t>Pressure transmitter</w:t>
      </w:r>
    </w:p>
    <w:p w14:paraId="5BC4054B" w14:textId="77777777" w:rsidR="00A3255F" w:rsidRPr="007129E3" w:rsidRDefault="00BE56B6" w:rsidP="00D34924">
      <w:pPr>
        <w:numPr>
          <w:ilvl w:val="0"/>
          <w:numId w:val="8"/>
        </w:numPr>
        <w:spacing w:after="0" w:line="360" w:lineRule="auto"/>
        <w:rPr>
          <w:rFonts w:ascii="Arial" w:hAnsi="Arial" w:cs="Arial"/>
        </w:rPr>
      </w:pPr>
      <w:r>
        <w:rPr>
          <w:rFonts w:ascii="Arial" w:hAnsi="Arial"/>
        </w:rPr>
        <w:t>Water level sensors</w:t>
      </w:r>
    </w:p>
    <w:p w14:paraId="0A0BF9C6" w14:textId="77777777" w:rsidR="00A3255F" w:rsidRPr="007129E3" w:rsidRDefault="00BE56B6" w:rsidP="00D34924">
      <w:pPr>
        <w:numPr>
          <w:ilvl w:val="0"/>
          <w:numId w:val="8"/>
        </w:numPr>
        <w:spacing w:after="0" w:line="360" w:lineRule="auto"/>
        <w:rPr>
          <w:rFonts w:ascii="Arial" w:hAnsi="Arial" w:cs="Arial"/>
        </w:rPr>
      </w:pPr>
      <w:r>
        <w:rPr>
          <w:rFonts w:ascii="Arial" w:hAnsi="Arial"/>
        </w:rPr>
        <w:t>Steam trap</w:t>
      </w:r>
    </w:p>
    <w:p w14:paraId="0879C726" w14:textId="3DB5E380" w:rsidR="00A3255F" w:rsidRPr="007129E3" w:rsidRDefault="00A3255F" w:rsidP="00D34924">
      <w:pPr>
        <w:numPr>
          <w:ilvl w:val="0"/>
          <w:numId w:val="8"/>
        </w:numPr>
        <w:spacing w:after="0" w:line="360" w:lineRule="auto"/>
        <w:rPr>
          <w:rFonts w:ascii="Arial" w:hAnsi="Arial" w:cs="Arial"/>
        </w:rPr>
      </w:pPr>
      <w:r>
        <w:rPr>
          <w:rFonts w:ascii="Arial" w:hAnsi="Arial"/>
        </w:rPr>
        <w:t>Safety Valve (3 Bars)</w:t>
      </w:r>
    </w:p>
    <w:p w14:paraId="42D9A258" w14:textId="540749C5" w:rsidR="00B37891" w:rsidRPr="00285608" w:rsidRDefault="00A3255F" w:rsidP="00285608">
      <w:pPr>
        <w:numPr>
          <w:ilvl w:val="0"/>
          <w:numId w:val="8"/>
        </w:numPr>
        <w:spacing w:after="0" w:line="360" w:lineRule="auto"/>
        <w:rPr>
          <w:rFonts w:ascii="Arial" w:hAnsi="Arial" w:cs="Arial"/>
        </w:rPr>
      </w:pPr>
      <w:r>
        <w:rPr>
          <w:rFonts w:ascii="Arial" w:hAnsi="Arial"/>
        </w:rPr>
        <w:t>Steam generator water level board</w:t>
      </w:r>
    </w:p>
    <w:p w14:paraId="3235E3E2" w14:textId="7D4F487C" w:rsidR="00A3255F" w:rsidRPr="007129E3" w:rsidRDefault="00B42F19" w:rsidP="00AB33C3">
      <w:pPr>
        <w:pStyle w:val="Balk3"/>
        <w:numPr>
          <w:ilvl w:val="0"/>
          <w:numId w:val="0"/>
        </w:numPr>
        <w:ind w:left="720" w:hanging="720"/>
        <w:rPr>
          <w:rFonts w:ascii="Arial" w:hAnsi="Arial" w:cs="Arial"/>
          <w:b w:val="0"/>
          <w:szCs w:val="24"/>
        </w:rPr>
      </w:pPr>
      <w:bookmarkStart w:id="106" w:name="_Toc39826742"/>
      <w:bookmarkStart w:id="107" w:name="_Toc82510609"/>
      <w:bookmarkStart w:id="108" w:name="_Toc82510960"/>
      <w:r>
        <w:rPr>
          <w:rFonts w:ascii="Arial" w:hAnsi="Arial"/>
          <w:szCs w:val="24"/>
        </w:rPr>
        <w:t>2.2.6. Vacuuming unit</w:t>
      </w:r>
      <w:bookmarkEnd w:id="106"/>
      <w:bookmarkEnd w:id="107"/>
      <w:bookmarkEnd w:id="108"/>
    </w:p>
    <w:p w14:paraId="7C0BA74A" w14:textId="243E9E08" w:rsidR="00BE56B6" w:rsidRDefault="00DE4587" w:rsidP="00467FC4">
      <w:pPr>
        <w:spacing w:before="120"/>
        <w:rPr>
          <w:rFonts w:ascii="Arial" w:hAnsi="Arial" w:cs="Arial"/>
          <w:szCs w:val="24"/>
        </w:rPr>
      </w:pPr>
      <w:bookmarkStart w:id="109" w:name="_Toc383852230"/>
      <w:r>
        <w:rPr>
          <w:rFonts w:ascii="Arial" w:hAnsi="Arial"/>
          <w:szCs w:val="24"/>
        </w:rPr>
        <w:t>In NC 150 / NC 150D steam sterilizers, the air in the sterilization chamber is discharged from the chamber by means of a vacuum pump. Vacuum line consists of diaphragm vacuum pump, condenser and solenoid valves.</w:t>
      </w:r>
      <w:bookmarkEnd w:id="109"/>
    </w:p>
    <w:p w14:paraId="1CFC6B24" w14:textId="11416A35" w:rsidR="00BE56B6" w:rsidRDefault="00BE56B6" w:rsidP="00467FC4">
      <w:pPr>
        <w:spacing w:before="120"/>
        <w:rPr>
          <w:rFonts w:ascii="Arial" w:hAnsi="Arial" w:cs="Arial"/>
          <w:szCs w:val="24"/>
        </w:rPr>
      </w:pPr>
      <w:r>
        <w:rPr>
          <w:rFonts w:ascii="Arial" w:hAnsi="Arial"/>
          <w:szCs w:val="24"/>
        </w:rPr>
        <w:t>Vacuuming unit elements are listed below:</w:t>
      </w:r>
    </w:p>
    <w:p w14:paraId="1414A182" w14:textId="30DE12FC" w:rsidR="00BE56B6" w:rsidRPr="007129E3" w:rsidRDefault="00653239" w:rsidP="00BE56B6">
      <w:pPr>
        <w:numPr>
          <w:ilvl w:val="0"/>
          <w:numId w:val="8"/>
        </w:numPr>
        <w:spacing w:after="0" w:line="360" w:lineRule="auto"/>
        <w:rPr>
          <w:rFonts w:ascii="Arial" w:hAnsi="Arial" w:cs="Arial"/>
        </w:rPr>
      </w:pPr>
      <w:r>
        <w:rPr>
          <w:rFonts w:ascii="Arial" w:hAnsi="Arial"/>
        </w:rPr>
        <w:t>Vacuum line solenoid valve</w:t>
      </w:r>
    </w:p>
    <w:p w14:paraId="7684BB82" w14:textId="3E957C98" w:rsidR="00BE56B6" w:rsidRPr="007129E3" w:rsidRDefault="00653239" w:rsidP="00BE56B6">
      <w:pPr>
        <w:numPr>
          <w:ilvl w:val="0"/>
          <w:numId w:val="8"/>
        </w:numPr>
        <w:spacing w:after="0" w:line="360" w:lineRule="auto"/>
        <w:rPr>
          <w:rFonts w:ascii="Arial" w:hAnsi="Arial" w:cs="Arial"/>
        </w:rPr>
      </w:pPr>
      <w:r>
        <w:rPr>
          <w:rFonts w:ascii="Arial" w:hAnsi="Arial"/>
        </w:rPr>
        <w:t>Vacuum / steam discharge bridge solenoid valve</w:t>
      </w:r>
    </w:p>
    <w:p w14:paraId="5D1A6EC6" w14:textId="464F38EC" w:rsidR="00BE56B6" w:rsidRDefault="00653239" w:rsidP="00BE56B6">
      <w:pPr>
        <w:numPr>
          <w:ilvl w:val="0"/>
          <w:numId w:val="8"/>
        </w:numPr>
        <w:spacing w:after="0" w:line="360" w:lineRule="auto"/>
        <w:rPr>
          <w:rFonts w:ascii="Arial" w:hAnsi="Arial" w:cs="Arial"/>
        </w:rPr>
      </w:pPr>
      <w:r>
        <w:rPr>
          <w:rFonts w:ascii="Arial" w:hAnsi="Arial"/>
        </w:rPr>
        <w:t>Vacuum Pump</w:t>
      </w:r>
    </w:p>
    <w:p w14:paraId="5A188835" w14:textId="1AA3FFDD" w:rsidR="00BE56B6" w:rsidRPr="007129E3" w:rsidRDefault="00653239" w:rsidP="00BE56B6">
      <w:pPr>
        <w:numPr>
          <w:ilvl w:val="0"/>
          <w:numId w:val="8"/>
        </w:numPr>
        <w:spacing w:after="0" w:line="360" w:lineRule="auto"/>
        <w:rPr>
          <w:rFonts w:ascii="Arial" w:hAnsi="Arial" w:cs="Arial"/>
        </w:rPr>
      </w:pPr>
      <w:r>
        <w:rPr>
          <w:rFonts w:ascii="Arial" w:hAnsi="Arial"/>
        </w:rPr>
        <w:t>Condenser / condenser fan</w:t>
      </w:r>
    </w:p>
    <w:p w14:paraId="7A2E30C4" w14:textId="77777777" w:rsidR="00BE56B6" w:rsidRPr="007129E3" w:rsidRDefault="00BE56B6" w:rsidP="00467FC4">
      <w:pPr>
        <w:spacing w:before="120"/>
        <w:rPr>
          <w:rFonts w:ascii="Arial" w:hAnsi="Arial" w:cs="Arial"/>
          <w:szCs w:val="24"/>
        </w:rPr>
      </w:pPr>
    </w:p>
    <w:p w14:paraId="5911D566" w14:textId="77777777" w:rsidR="000312BA" w:rsidRDefault="000312BA" w:rsidP="00467FC4">
      <w:pPr>
        <w:spacing w:before="120"/>
        <w:rPr>
          <w:rFonts w:ascii="Arial" w:hAnsi="Arial" w:cs="Arial"/>
          <w:sz w:val="22"/>
        </w:rPr>
      </w:pPr>
    </w:p>
    <w:p w14:paraId="3BAFFDD9" w14:textId="77777777" w:rsidR="000312BA" w:rsidRPr="00B37891" w:rsidRDefault="000312BA" w:rsidP="00467FC4">
      <w:pPr>
        <w:spacing w:before="120"/>
        <w:rPr>
          <w:rFonts w:ascii="Arial" w:hAnsi="Arial" w:cs="Arial"/>
          <w:sz w:val="22"/>
        </w:rPr>
      </w:pPr>
    </w:p>
    <w:p w14:paraId="69AA487E" w14:textId="77777777" w:rsidR="00467FC4" w:rsidRDefault="00D46F47" w:rsidP="00A55B7E">
      <w:pPr>
        <w:pStyle w:val="T2"/>
      </w:pPr>
      <w:bookmarkStart w:id="110" w:name="_Toc39826743"/>
      <w:bookmarkStart w:id="111" w:name="_Toc82510610"/>
      <w:bookmarkStart w:id="112" w:name="_Toc82510961"/>
      <w:r>
        <w:lastRenderedPageBreak/>
        <w:t>3.  SERVICE</w:t>
      </w:r>
      <w:bookmarkEnd w:id="110"/>
      <w:bookmarkEnd w:id="111"/>
      <w:bookmarkEnd w:id="112"/>
    </w:p>
    <w:p w14:paraId="44AC01BC" w14:textId="77777777" w:rsidR="00B37891" w:rsidRPr="00B37891" w:rsidRDefault="00B37891" w:rsidP="00B3789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6"/>
        <w:gridCol w:w="8540"/>
      </w:tblGrid>
      <w:tr w:rsidR="00C4421F" w:rsidRPr="00B8171C" w14:paraId="1B98472E" w14:textId="77777777" w:rsidTr="00D06F0B">
        <w:trPr>
          <w:jc w:val="center"/>
        </w:trPr>
        <w:tc>
          <w:tcPr>
            <w:tcW w:w="857" w:type="dxa"/>
            <w:tcBorders>
              <w:right w:val="nil"/>
            </w:tcBorders>
            <w:shd w:val="clear" w:color="auto" w:fill="D9D9D9"/>
            <w:vAlign w:val="center"/>
          </w:tcPr>
          <w:p w14:paraId="15CB5BB9" w14:textId="77777777" w:rsidR="00C4421F" w:rsidRPr="00B8171C" w:rsidRDefault="00340545" w:rsidP="00394A52">
            <w:pPr>
              <w:spacing w:before="120" w:after="120"/>
              <w:jc w:val="center"/>
              <w:rPr>
                <w:rFonts w:asciiTheme="minorHAnsi" w:hAnsiTheme="minorHAnsi" w:cs="Arial"/>
                <w:szCs w:val="24"/>
              </w:rPr>
            </w:pPr>
            <w:r w:rsidRPr="00B8171C">
              <w:rPr>
                <w:rFonts w:asciiTheme="minorHAnsi" w:hAnsiTheme="minorHAnsi" w:cs="Arial"/>
                <w:noProof/>
                <w:szCs w:val="24"/>
              </w:rPr>
              <w:drawing>
                <wp:inline distT="0" distB="0" distL="0" distR="0" wp14:anchorId="722CF900" wp14:editId="42596C96">
                  <wp:extent cx="332740" cy="332740"/>
                  <wp:effectExtent l="0" t="0" r="0" b="0"/>
                  <wp:docPr id="3" name="Resim 3"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rning"/>
                          <pic:cNvPicPr>
                            <a:picLocks noChangeAspect="1" noChangeArrowheads="1"/>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inline>
              </w:drawing>
            </w:r>
          </w:p>
        </w:tc>
        <w:tc>
          <w:tcPr>
            <w:tcW w:w="8607" w:type="dxa"/>
            <w:tcBorders>
              <w:left w:val="nil"/>
            </w:tcBorders>
            <w:shd w:val="clear" w:color="auto" w:fill="D9D9D9"/>
            <w:vAlign w:val="center"/>
          </w:tcPr>
          <w:p w14:paraId="358A7431" w14:textId="159429CE" w:rsidR="00C4421F" w:rsidRPr="00B37891" w:rsidRDefault="00C4421F" w:rsidP="00394A52">
            <w:pPr>
              <w:spacing w:before="120" w:after="120"/>
              <w:rPr>
                <w:rFonts w:ascii="Arial" w:hAnsi="Arial" w:cs="Arial"/>
                <w:sz w:val="22"/>
              </w:rPr>
            </w:pPr>
            <w:r>
              <w:rPr>
                <w:rFonts w:ascii="Arial" w:hAnsi="Arial"/>
                <w:szCs w:val="24"/>
              </w:rPr>
              <w:t xml:space="preserve">Please take the necessary safety </w:t>
            </w:r>
            <w:r w:rsidR="000941B5" w:rsidRPr="005C189E">
              <w:rPr>
                <w:rFonts w:ascii="Arial" w:hAnsi="Arial"/>
                <w:szCs w:val="24"/>
              </w:rPr>
              <w:t>precautions</w:t>
            </w:r>
            <w:r w:rsidRPr="005C189E">
              <w:rPr>
                <w:rFonts w:ascii="Arial" w:hAnsi="Arial"/>
                <w:szCs w:val="24"/>
              </w:rPr>
              <w:t xml:space="preserve"> </w:t>
            </w:r>
            <w:r>
              <w:rPr>
                <w:rFonts w:ascii="Arial" w:hAnsi="Arial"/>
                <w:szCs w:val="24"/>
              </w:rPr>
              <w:t>for environmental health and your own safety before starting the service operations. Please comply with the warnings on the device.</w:t>
            </w:r>
          </w:p>
        </w:tc>
      </w:tr>
    </w:tbl>
    <w:p w14:paraId="3BEF7F36" w14:textId="079E0684" w:rsidR="004912D3" w:rsidRPr="00B37891" w:rsidRDefault="00B42F19" w:rsidP="00B42F19">
      <w:pPr>
        <w:pStyle w:val="Balk2"/>
        <w:numPr>
          <w:ilvl w:val="0"/>
          <w:numId w:val="0"/>
        </w:numPr>
        <w:rPr>
          <w:rFonts w:ascii="Arial" w:hAnsi="Arial" w:cs="Arial"/>
          <w:sz w:val="22"/>
          <w:szCs w:val="22"/>
        </w:rPr>
      </w:pPr>
      <w:bookmarkStart w:id="113" w:name="_Toc383852231"/>
      <w:bookmarkStart w:id="114" w:name="_Toc39826744"/>
      <w:bookmarkStart w:id="115" w:name="_Toc82510611"/>
      <w:bookmarkStart w:id="116" w:name="_Toc82510962"/>
      <w:r>
        <w:rPr>
          <w:rFonts w:ascii="Arial" w:hAnsi="Arial"/>
          <w:szCs w:val="22"/>
        </w:rPr>
        <w:t>3.1. Overview</w:t>
      </w:r>
      <w:bookmarkEnd w:id="113"/>
      <w:bookmarkEnd w:id="114"/>
      <w:bookmarkEnd w:id="115"/>
      <w:bookmarkEnd w:id="116"/>
    </w:p>
    <w:p w14:paraId="6DF009BD" w14:textId="77777777" w:rsidR="00FE1DE7" w:rsidRPr="00B37891" w:rsidRDefault="00FE1DE7" w:rsidP="00FE1DE7">
      <w:pPr>
        <w:rPr>
          <w:rFonts w:ascii="Arial" w:hAnsi="Arial" w:cs="Arial"/>
          <w:sz w:val="22"/>
        </w:rPr>
      </w:pPr>
    </w:p>
    <w:p w14:paraId="2CB290AC" w14:textId="1509B8F0" w:rsidR="00A85516" w:rsidRPr="00516F83" w:rsidRDefault="00DE4587" w:rsidP="00394A52">
      <w:pPr>
        <w:spacing w:before="120" w:after="120"/>
        <w:rPr>
          <w:rFonts w:ascii="Arial" w:hAnsi="Arial" w:cs="Arial"/>
          <w:szCs w:val="24"/>
        </w:rPr>
      </w:pPr>
      <w:r>
        <w:rPr>
          <w:rFonts w:ascii="Arial" w:hAnsi="Arial"/>
          <w:szCs w:val="24"/>
        </w:rPr>
        <w:t xml:space="preserve">Various failures which may be </w:t>
      </w:r>
      <w:r w:rsidR="000941B5" w:rsidRPr="005C189E">
        <w:rPr>
          <w:rFonts w:ascii="Arial" w:hAnsi="Arial"/>
          <w:szCs w:val="24"/>
        </w:rPr>
        <w:t>encountered</w:t>
      </w:r>
      <w:r w:rsidR="000941B5">
        <w:rPr>
          <w:rFonts w:ascii="Arial" w:hAnsi="Arial"/>
          <w:szCs w:val="24"/>
        </w:rPr>
        <w:t xml:space="preserve"> </w:t>
      </w:r>
      <w:r>
        <w:rPr>
          <w:rFonts w:ascii="Arial" w:hAnsi="Arial"/>
          <w:szCs w:val="24"/>
        </w:rPr>
        <w:t xml:space="preserve">when using NC 150 / NC 150D steam sterilizers can be </w:t>
      </w:r>
      <w:r w:rsidR="00834644" w:rsidRPr="005C189E">
        <w:rPr>
          <w:rFonts w:ascii="Arial" w:hAnsi="Arial"/>
          <w:szCs w:val="24"/>
        </w:rPr>
        <w:t>eliminated</w:t>
      </w:r>
      <w:r>
        <w:rPr>
          <w:rFonts w:ascii="Arial" w:hAnsi="Arial"/>
          <w:szCs w:val="24"/>
        </w:rPr>
        <w:t xml:space="preserve"> by the help of the table below.</w:t>
      </w:r>
    </w:p>
    <w:p w14:paraId="5964D772" w14:textId="77777777" w:rsidR="00A85516" w:rsidRPr="00516F83" w:rsidRDefault="00A85516" w:rsidP="00394A52">
      <w:pPr>
        <w:spacing w:before="120" w:after="120"/>
        <w:rPr>
          <w:rFonts w:ascii="Arial" w:hAnsi="Arial" w:cs="Arial"/>
          <w:szCs w:val="24"/>
        </w:rPr>
      </w:pPr>
      <w:r>
        <w:rPr>
          <w:rFonts w:ascii="Arial" w:hAnsi="Arial"/>
          <w:szCs w:val="24"/>
        </w:rPr>
        <w:t>Most potential failures can be detected with a multimeter.</w:t>
      </w:r>
    </w:p>
    <w:p w14:paraId="0CAA1CC4" w14:textId="22B0D721" w:rsidR="00FA3872" w:rsidRPr="00516F83" w:rsidRDefault="00D06F0B" w:rsidP="00394A52">
      <w:pPr>
        <w:keepNext/>
        <w:spacing w:before="120" w:after="120"/>
        <w:rPr>
          <w:rFonts w:ascii="Arial" w:hAnsi="Arial" w:cs="Arial"/>
          <w:szCs w:val="24"/>
        </w:rPr>
      </w:pPr>
      <w:r>
        <w:rPr>
          <w:rFonts w:ascii="Arial" w:hAnsi="Arial"/>
          <w:szCs w:val="24"/>
        </w:rPr>
        <w:t xml:space="preserve">In case of an error, the screen turns red and the type of error is written on the screen. Device errors are recorded in device memory. The date and time of these errors can be viewed along with the respective error codes. Error history page can be reached from the main menu using the memory option.     </w:t>
      </w:r>
    </w:p>
    <w:p w14:paraId="751E3157" w14:textId="29553C18" w:rsidR="00A85516" w:rsidRPr="00516F83" w:rsidRDefault="00A85516" w:rsidP="00394A52">
      <w:pPr>
        <w:spacing w:before="120" w:after="120"/>
        <w:rPr>
          <w:rFonts w:ascii="Arial" w:hAnsi="Arial" w:cs="Arial"/>
          <w:szCs w:val="24"/>
        </w:rPr>
      </w:pPr>
      <w:r w:rsidRPr="00EA521D">
        <w:rPr>
          <w:rFonts w:ascii="Arial" w:hAnsi="Arial" w:cs="Arial"/>
          <w:szCs w:val="24"/>
        </w:rPr>
        <w:t xml:space="preserve">Elements </w:t>
      </w:r>
      <w:r w:rsidR="00506E3D" w:rsidRPr="00EA521D">
        <w:rPr>
          <w:rFonts w:ascii="Arial" w:hAnsi="Arial" w:cs="Arial"/>
          <w:szCs w:val="24"/>
        </w:rPr>
        <w:t>c</w:t>
      </w:r>
      <w:r w:rsidRPr="00EA521D">
        <w:rPr>
          <w:rFonts w:ascii="Arial" w:hAnsi="Arial" w:cs="Arial"/>
          <w:szCs w:val="24"/>
        </w:rPr>
        <w:t>annot be changed in failures arising from</w:t>
      </w:r>
      <w:r w:rsidRPr="00506E3D">
        <w:rPr>
          <w:szCs w:val="24"/>
        </w:rPr>
        <w:t xml:space="preserve"> </w:t>
      </w:r>
      <w:r w:rsidRPr="00506E3D">
        <w:rPr>
          <w:rFonts w:ascii="Arial" w:hAnsi="Arial"/>
          <w:szCs w:val="24"/>
        </w:rPr>
        <w:t>main board and</w:t>
      </w:r>
      <w:r>
        <w:rPr>
          <w:rFonts w:ascii="Arial" w:hAnsi="Arial"/>
          <w:szCs w:val="24"/>
        </w:rPr>
        <w:t xml:space="preserve"> display board</w:t>
      </w:r>
      <w:r>
        <w:rPr>
          <w:szCs w:val="24"/>
        </w:rPr>
        <w:t>.</w:t>
      </w:r>
      <w:r>
        <w:rPr>
          <w:rFonts w:ascii="Arial" w:hAnsi="Arial"/>
          <w:szCs w:val="24"/>
        </w:rPr>
        <w:t xml:space="preserve"> </w:t>
      </w:r>
    </w:p>
    <w:p w14:paraId="2257C1E8" w14:textId="546C9C3E" w:rsidR="000312BA" w:rsidRDefault="00A85516" w:rsidP="00394A52">
      <w:pPr>
        <w:spacing w:before="120" w:after="120"/>
        <w:rPr>
          <w:rFonts w:ascii="Arial" w:hAnsi="Arial" w:cs="Arial"/>
          <w:szCs w:val="24"/>
        </w:rPr>
      </w:pPr>
      <w:r>
        <w:rPr>
          <w:rFonts w:ascii="Arial" w:hAnsi="Arial"/>
          <w:szCs w:val="24"/>
        </w:rPr>
        <w:t>Before replacing the board or other command and control elements, please make sure that the failures are not caused by cables or loose contacts in the terminal connections.</w:t>
      </w:r>
    </w:p>
    <w:p w14:paraId="65B2C964" w14:textId="16E4FD7D" w:rsidR="00516F83" w:rsidRDefault="00516F83" w:rsidP="00394A52">
      <w:pPr>
        <w:spacing w:before="120" w:after="120"/>
        <w:rPr>
          <w:rFonts w:ascii="Arial" w:hAnsi="Arial" w:cs="Arial"/>
          <w:szCs w:val="24"/>
        </w:rPr>
      </w:pPr>
    </w:p>
    <w:p w14:paraId="04384CD6" w14:textId="1FC011BF" w:rsidR="00516F83" w:rsidRDefault="00516F83" w:rsidP="00394A52">
      <w:pPr>
        <w:spacing w:before="120" w:after="120"/>
        <w:rPr>
          <w:rFonts w:ascii="Arial" w:hAnsi="Arial" w:cs="Arial"/>
          <w:szCs w:val="24"/>
        </w:rPr>
      </w:pPr>
    </w:p>
    <w:p w14:paraId="2675930C" w14:textId="0796F1DA" w:rsidR="005C189E" w:rsidRDefault="005C189E" w:rsidP="00394A52">
      <w:pPr>
        <w:spacing w:before="120" w:after="120"/>
        <w:rPr>
          <w:rFonts w:ascii="Arial" w:hAnsi="Arial" w:cs="Arial"/>
          <w:szCs w:val="24"/>
        </w:rPr>
      </w:pPr>
    </w:p>
    <w:p w14:paraId="44C8FE67" w14:textId="6DD496D3" w:rsidR="005C189E" w:rsidRDefault="005C189E" w:rsidP="00394A52">
      <w:pPr>
        <w:spacing w:before="120" w:after="120"/>
        <w:rPr>
          <w:rFonts w:ascii="Arial" w:hAnsi="Arial" w:cs="Arial"/>
          <w:szCs w:val="24"/>
        </w:rPr>
      </w:pPr>
    </w:p>
    <w:p w14:paraId="0FAAFB97" w14:textId="2D8288BA" w:rsidR="005C189E" w:rsidRDefault="005C189E" w:rsidP="00394A52">
      <w:pPr>
        <w:spacing w:before="120" w:after="120"/>
        <w:rPr>
          <w:rFonts w:ascii="Arial" w:hAnsi="Arial" w:cs="Arial"/>
          <w:szCs w:val="24"/>
        </w:rPr>
      </w:pPr>
    </w:p>
    <w:p w14:paraId="03C41C3E" w14:textId="157C33BE" w:rsidR="005C189E" w:rsidRDefault="005C189E" w:rsidP="00394A52">
      <w:pPr>
        <w:spacing w:before="120" w:after="120"/>
        <w:rPr>
          <w:rFonts w:ascii="Arial" w:hAnsi="Arial" w:cs="Arial"/>
          <w:szCs w:val="24"/>
        </w:rPr>
      </w:pPr>
    </w:p>
    <w:p w14:paraId="58D9C2DC" w14:textId="35154CA9" w:rsidR="005C189E" w:rsidRDefault="005C189E" w:rsidP="00394A52">
      <w:pPr>
        <w:spacing w:before="120" w:after="120"/>
        <w:rPr>
          <w:rFonts w:ascii="Arial" w:hAnsi="Arial" w:cs="Arial"/>
          <w:szCs w:val="24"/>
        </w:rPr>
      </w:pPr>
    </w:p>
    <w:p w14:paraId="0D2AC7F7" w14:textId="3D45F6AB" w:rsidR="005C189E" w:rsidRDefault="005C189E" w:rsidP="00394A52">
      <w:pPr>
        <w:spacing w:before="120" w:after="120"/>
        <w:rPr>
          <w:rFonts w:ascii="Arial" w:hAnsi="Arial" w:cs="Arial"/>
          <w:szCs w:val="24"/>
        </w:rPr>
      </w:pPr>
    </w:p>
    <w:p w14:paraId="4014D0D8" w14:textId="799CB652" w:rsidR="005C189E" w:rsidRDefault="005C189E" w:rsidP="00394A52">
      <w:pPr>
        <w:spacing w:before="120" w:after="120"/>
        <w:rPr>
          <w:rFonts w:ascii="Arial" w:hAnsi="Arial" w:cs="Arial"/>
          <w:szCs w:val="24"/>
        </w:rPr>
      </w:pPr>
    </w:p>
    <w:p w14:paraId="0C0B6F6A" w14:textId="2DBDE04B" w:rsidR="005C189E" w:rsidRDefault="005C189E" w:rsidP="00394A52">
      <w:pPr>
        <w:spacing w:before="120" w:after="120"/>
        <w:rPr>
          <w:rFonts w:ascii="Arial" w:hAnsi="Arial" w:cs="Arial"/>
          <w:szCs w:val="24"/>
        </w:rPr>
      </w:pPr>
    </w:p>
    <w:p w14:paraId="68526C38" w14:textId="3D0E8B6B" w:rsidR="005C189E" w:rsidRDefault="005C189E" w:rsidP="00394A52">
      <w:pPr>
        <w:spacing w:before="120" w:after="120"/>
        <w:rPr>
          <w:rFonts w:ascii="Arial" w:hAnsi="Arial" w:cs="Arial"/>
          <w:szCs w:val="24"/>
        </w:rPr>
      </w:pPr>
    </w:p>
    <w:p w14:paraId="72075100" w14:textId="1DBB51A2" w:rsidR="005C189E" w:rsidRDefault="005C189E" w:rsidP="00394A52">
      <w:pPr>
        <w:spacing w:before="120" w:after="120"/>
        <w:rPr>
          <w:rFonts w:ascii="Arial" w:hAnsi="Arial" w:cs="Arial"/>
          <w:szCs w:val="24"/>
        </w:rPr>
      </w:pPr>
    </w:p>
    <w:p w14:paraId="3637653B" w14:textId="063356D0" w:rsidR="005C189E" w:rsidRDefault="005C189E" w:rsidP="00394A52">
      <w:pPr>
        <w:spacing w:before="120" w:after="120"/>
        <w:rPr>
          <w:rFonts w:ascii="Arial" w:hAnsi="Arial" w:cs="Arial"/>
          <w:szCs w:val="24"/>
        </w:rPr>
      </w:pPr>
    </w:p>
    <w:p w14:paraId="7A961CE3" w14:textId="6BDF1A90" w:rsidR="005C189E" w:rsidRDefault="005C189E" w:rsidP="00394A52">
      <w:pPr>
        <w:spacing w:before="120" w:after="120"/>
        <w:rPr>
          <w:rFonts w:ascii="Arial" w:hAnsi="Arial" w:cs="Arial"/>
          <w:szCs w:val="24"/>
        </w:rPr>
      </w:pPr>
    </w:p>
    <w:p w14:paraId="690AE7F1" w14:textId="6270FC77" w:rsidR="005C189E" w:rsidRDefault="005C189E" w:rsidP="00394A52">
      <w:pPr>
        <w:spacing w:before="120" w:after="120"/>
        <w:rPr>
          <w:rFonts w:ascii="Arial" w:hAnsi="Arial" w:cs="Arial"/>
          <w:szCs w:val="24"/>
        </w:rPr>
      </w:pPr>
    </w:p>
    <w:p w14:paraId="23923AFF" w14:textId="77777777" w:rsidR="005C189E" w:rsidRPr="00516F83" w:rsidRDefault="005C189E" w:rsidP="00394A52">
      <w:pPr>
        <w:spacing w:before="120" w:after="120"/>
        <w:rPr>
          <w:rFonts w:ascii="Arial" w:hAnsi="Arial" w:cs="Arial"/>
          <w:szCs w:val="24"/>
        </w:rPr>
      </w:pPr>
    </w:p>
    <w:p w14:paraId="1BB698F5" w14:textId="77777777" w:rsidR="00FE1DE7" w:rsidRPr="00B8171C" w:rsidRDefault="00FE1DE7" w:rsidP="00FE1DE7">
      <w:pPr>
        <w:pStyle w:val="ListeParagraf"/>
        <w:keepNext/>
        <w:keepLines/>
        <w:numPr>
          <w:ilvl w:val="0"/>
          <w:numId w:val="2"/>
        </w:numPr>
        <w:shd w:val="solid" w:color="auto" w:fill="auto"/>
        <w:spacing w:before="480" w:after="0"/>
        <w:contextualSpacing w:val="0"/>
        <w:jc w:val="left"/>
        <w:outlineLvl w:val="0"/>
        <w:rPr>
          <w:rFonts w:asciiTheme="minorHAnsi" w:eastAsia="Times New Roman" w:hAnsiTheme="minorHAnsi" w:cs="Arial"/>
          <w:b/>
          <w:bCs/>
          <w:vanish/>
          <w:color w:val="FFFFFF"/>
          <w:spacing w:val="20"/>
          <w:szCs w:val="24"/>
        </w:rPr>
      </w:pPr>
      <w:bookmarkStart w:id="117" w:name="_Toc18598760"/>
      <w:bookmarkStart w:id="118" w:name="_Toc18598844"/>
      <w:bookmarkStart w:id="119" w:name="_Toc18598928"/>
      <w:bookmarkStart w:id="120" w:name="_Toc20233882"/>
      <w:bookmarkStart w:id="121" w:name="_Toc20234639"/>
      <w:bookmarkStart w:id="122" w:name="_Toc20237624"/>
      <w:bookmarkStart w:id="123" w:name="_Toc39826028"/>
      <w:bookmarkStart w:id="124" w:name="_Toc39826094"/>
      <w:bookmarkStart w:id="125" w:name="_Toc39826680"/>
      <w:bookmarkStart w:id="126" w:name="_Toc39826745"/>
      <w:bookmarkStart w:id="127" w:name="_Toc39826816"/>
      <w:bookmarkStart w:id="128" w:name="_Toc39826881"/>
      <w:bookmarkStart w:id="129" w:name="_Toc39826945"/>
      <w:bookmarkStart w:id="130" w:name="_Toc59015864"/>
      <w:bookmarkStart w:id="131" w:name="_Toc75358779"/>
      <w:bookmarkStart w:id="132" w:name="_Toc79763469"/>
      <w:bookmarkStart w:id="133" w:name="_Toc79763817"/>
      <w:bookmarkStart w:id="134" w:name="_Toc82510612"/>
      <w:bookmarkStart w:id="135" w:name="_Toc8251096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4716A0E8" w14:textId="77777777" w:rsidR="00FE1DE7" w:rsidRPr="00B8171C" w:rsidRDefault="00FE1DE7" w:rsidP="00FE1DE7">
      <w:pPr>
        <w:pStyle w:val="ListeParagraf"/>
        <w:keepNext/>
        <w:keepLines/>
        <w:numPr>
          <w:ilvl w:val="0"/>
          <w:numId w:val="2"/>
        </w:numPr>
        <w:shd w:val="solid" w:color="auto" w:fill="auto"/>
        <w:spacing w:before="480" w:after="0"/>
        <w:contextualSpacing w:val="0"/>
        <w:jc w:val="left"/>
        <w:outlineLvl w:val="0"/>
        <w:rPr>
          <w:rFonts w:asciiTheme="minorHAnsi" w:eastAsia="Times New Roman" w:hAnsiTheme="minorHAnsi" w:cs="Arial"/>
          <w:b/>
          <w:bCs/>
          <w:vanish/>
          <w:color w:val="FFFFFF"/>
          <w:spacing w:val="20"/>
          <w:szCs w:val="24"/>
        </w:rPr>
      </w:pPr>
      <w:bookmarkStart w:id="136" w:name="_Toc18598761"/>
      <w:bookmarkStart w:id="137" w:name="_Toc18598845"/>
      <w:bookmarkStart w:id="138" w:name="_Toc18598929"/>
      <w:bookmarkStart w:id="139" w:name="_Toc20233883"/>
      <w:bookmarkStart w:id="140" w:name="_Toc20234640"/>
      <w:bookmarkStart w:id="141" w:name="_Toc20237625"/>
      <w:bookmarkStart w:id="142" w:name="_Toc39826029"/>
      <w:bookmarkStart w:id="143" w:name="_Toc39826095"/>
      <w:bookmarkStart w:id="144" w:name="_Toc39826681"/>
      <w:bookmarkStart w:id="145" w:name="_Toc39826746"/>
      <w:bookmarkStart w:id="146" w:name="_Toc39826817"/>
      <w:bookmarkStart w:id="147" w:name="_Toc39826882"/>
      <w:bookmarkStart w:id="148" w:name="_Toc39826946"/>
      <w:bookmarkStart w:id="149" w:name="_Toc59015865"/>
      <w:bookmarkStart w:id="150" w:name="_Toc75358780"/>
      <w:bookmarkStart w:id="151" w:name="_Toc79763470"/>
      <w:bookmarkStart w:id="152" w:name="_Toc79763818"/>
      <w:bookmarkStart w:id="153" w:name="_Toc82510613"/>
      <w:bookmarkStart w:id="154" w:name="_Toc82510964"/>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A27BD12" w14:textId="77777777" w:rsidR="00FE1DE7" w:rsidRPr="00B8171C" w:rsidRDefault="00FE1DE7" w:rsidP="00FE1DE7">
      <w:pPr>
        <w:pStyle w:val="ListeParagraf"/>
        <w:keepNext/>
        <w:keepLines/>
        <w:numPr>
          <w:ilvl w:val="0"/>
          <w:numId w:val="2"/>
        </w:numPr>
        <w:shd w:val="solid" w:color="auto" w:fill="auto"/>
        <w:spacing w:before="480" w:after="0"/>
        <w:contextualSpacing w:val="0"/>
        <w:jc w:val="left"/>
        <w:outlineLvl w:val="0"/>
        <w:rPr>
          <w:rFonts w:asciiTheme="minorHAnsi" w:eastAsia="Times New Roman" w:hAnsiTheme="minorHAnsi" w:cs="Arial"/>
          <w:b/>
          <w:bCs/>
          <w:vanish/>
          <w:color w:val="FFFFFF"/>
          <w:spacing w:val="20"/>
          <w:szCs w:val="24"/>
        </w:rPr>
      </w:pPr>
      <w:bookmarkStart w:id="155" w:name="_Toc18598762"/>
      <w:bookmarkStart w:id="156" w:name="_Toc18598846"/>
      <w:bookmarkStart w:id="157" w:name="_Toc18598930"/>
      <w:bookmarkStart w:id="158" w:name="_Toc20233884"/>
      <w:bookmarkStart w:id="159" w:name="_Toc20234641"/>
      <w:bookmarkStart w:id="160" w:name="_Toc20237626"/>
      <w:bookmarkStart w:id="161" w:name="_Toc39826030"/>
      <w:bookmarkStart w:id="162" w:name="_Toc39826096"/>
      <w:bookmarkStart w:id="163" w:name="_Toc39826682"/>
      <w:bookmarkStart w:id="164" w:name="_Toc39826747"/>
      <w:bookmarkStart w:id="165" w:name="_Toc39826818"/>
      <w:bookmarkStart w:id="166" w:name="_Toc39826883"/>
      <w:bookmarkStart w:id="167" w:name="_Toc39826947"/>
      <w:bookmarkStart w:id="168" w:name="_Toc59015866"/>
      <w:bookmarkStart w:id="169" w:name="_Toc75358781"/>
      <w:bookmarkStart w:id="170" w:name="_Toc79763471"/>
      <w:bookmarkStart w:id="171" w:name="_Toc79763819"/>
      <w:bookmarkStart w:id="172" w:name="_Toc82510614"/>
      <w:bookmarkStart w:id="173" w:name="_Toc82510965"/>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718D3EBE" w14:textId="77777777" w:rsidR="00FE1DE7" w:rsidRPr="00B8171C" w:rsidRDefault="00FE1DE7" w:rsidP="00FE1DE7">
      <w:pPr>
        <w:pStyle w:val="ListeParagraf"/>
        <w:keepNext/>
        <w:keepLines/>
        <w:numPr>
          <w:ilvl w:val="1"/>
          <w:numId w:val="2"/>
        </w:numPr>
        <w:spacing w:before="200" w:after="0"/>
        <w:contextualSpacing w:val="0"/>
        <w:outlineLvl w:val="1"/>
        <w:rPr>
          <w:rFonts w:asciiTheme="minorHAnsi" w:eastAsia="Times New Roman" w:hAnsiTheme="minorHAnsi" w:cs="Arial"/>
          <w:b/>
          <w:bCs/>
          <w:vanish/>
          <w:szCs w:val="24"/>
        </w:rPr>
      </w:pPr>
      <w:bookmarkStart w:id="174" w:name="_Toc18598763"/>
      <w:bookmarkStart w:id="175" w:name="_Toc18598847"/>
      <w:bookmarkStart w:id="176" w:name="_Toc18598931"/>
      <w:bookmarkStart w:id="177" w:name="_Toc20233885"/>
      <w:bookmarkStart w:id="178" w:name="_Toc20234642"/>
      <w:bookmarkStart w:id="179" w:name="_Toc20237627"/>
      <w:bookmarkStart w:id="180" w:name="_Toc39826031"/>
      <w:bookmarkStart w:id="181" w:name="_Toc39826097"/>
      <w:bookmarkStart w:id="182" w:name="_Toc39826683"/>
      <w:bookmarkStart w:id="183" w:name="_Toc39826748"/>
      <w:bookmarkStart w:id="184" w:name="_Toc39826819"/>
      <w:bookmarkStart w:id="185" w:name="_Toc39826884"/>
      <w:bookmarkStart w:id="186" w:name="_Toc39826948"/>
      <w:bookmarkStart w:id="187" w:name="_Toc59015867"/>
      <w:bookmarkStart w:id="188" w:name="_Toc75358782"/>
      <w:bookmarkStart w:id="189" w:name="_Toc79763472"/>
      <w:bookmarkStart w:id="190" w:name="_Toc79763820"/>
      <w:bookmarkStart w:id="191" w:name="_Toc82510615"/>
      <w:bookmarkStart w:id="192" w:name="_Toc82510966"/>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52ACEBBE" w14:textId="360E92E9" w:rsidR="00AB33C3" w:rsidRDefault="00B42F19" w:rsidP="00A72DB5">
      <w:pPr>
        <w:pStyle w:val="Balk2"/>
        <w:numPr>
          <w:ilvl w:val="0"/>
          <w:numId w:val="0"/>
        </w:numPr>
        <w:rPr>
          <w:rFonts w:ascii="Arial" w:hAnsi="Arial" w:cs="Arial"/>
          <w:szCs w:val="22"/>
        </w:rPr>
      </w:pPr>
      <w:bookmarkStart w:id="193" w:name="_Toc39826749"/>
      <w:bookmarkStart w:id="194" w:name="_Toc82510616"/>
      <w:bookmarkStart w:id="195" w:name="_Toc82510967"/>
      <w:r>
        <w:rPr>
          <w:rFonts w:ascii="Arial" w:hAnsi="Arial"/>
          <w:szCs w:val="22"/>
        </w:rPr>
        <w:t>3.2. General Failures</w:t>
      </w:r>
      <w:bookmarkEnd w:id="193"/>
      <w:bookmarkEnd w:id="194"/>
      <w:bookmarkEnd w:id="195"/>
    </w:p>
    <w:p w14:paraId="4EDCC771" w14:textId="77777777" w:rsidR="00144C75" w:rsidRPr="00A72DB5" w:rsidRDefault="00DE4587" w:rsidP="00485F80">
      <w:pPr>
        <w:rPr>
          <w:rFonts w:ascii="Arial" w:hAnsi="Arial" w:cs="Arial"/>
        </w:rPr>
      </w:pPr>
      <w:bookmarkStart w:id="196" w:name="_Toc39826750"/>
      <w:r w:rsidRPr="00B8171C">
        <w:rPr>
          <w:rFonts w:asciiTheme="minorHAnsi" w:hAnsiTheme="minorHAnsi" w:cs="Arial"/>
          <w:noProof/>
          <w:szCs w:val="24"/>
        </w:rPr>
        <mc:AlternateContent>
          <mc:Choice Requires="wps">
            <w:drawing>
              <wp:anchor distT="0" distB="0" distL="114300" distR="114300" simplePos="0" relativeHeight="251659264" behindDoc="0" locked="0" layoutInCell="1" allowOverlap="1" wp14:anchorId="7BA78C6E" wp14:editId="731C680B">
                <wp:simplePos x="0" y="0"/>
                <wp:positionH relativeFrom="column">
                  <wp:posOffset>33655</wp:posOffset>
                </wp:positionH>
                <wp:positionV relativeFrom="paragraph">
                  <wp:posOffset>222885</wp:posOffset>
                </wp:positionV>
                <wp:extent cx="2160270" cy="714375"/>
                <wp:effectExtent l="57150" t="38100" r="68580" b="104775"/>
                <wp:wrapNone/>
                <wp:docPr id="8" name="Yuvarlatılmış Dikdörtgen 8"/>
                <wp:cNvGraphicFramePr/>
                <a:graphic xmlns:a="http://schemas.openxmlformats.org/drawingml/2006/main">
                  <a:graphicData uri="http://schemas.microsoft.com/office/word/2010/wordprocessingShape">
                    <wps:wsp>
                      <wps:cNvSpPr/>
                      <wps:spPr>
                        <a:xfrm>
                          <a:off x="0" y="0"/>
                          <a:ext cx="2160270" cy="71437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6DBCCCF" w14:textId="36004F00" w:rsidR="00A22C7B" w:rsidRPr="007129E3" w:rsidRDefault="00A22C7B" w:rsidP="007129E3">
                            <w:pPr>
                              <w:rPr>
                                <w:rFonts w:ascii="Arial" w:hAnsi="Arial" w:cs="Arial"/>
                                <w:b/>
                              </w:rPr>
                            </w:pPr>
                            <w:r>
                              <w:rPr>
                                <w:rFonts w:ascii="Arial" w:hAnsi="Arial"/>
                                <w:b/>
                              </w:rPr>
                              <w:t>On-off switch is on, there is no image on the display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78C6E" id="Yuvarlatılmış Dikdörtgen 8" o:spid="_x0000_s1026" style="position:absolute;left:0;text-align:left;margin-left:2.65pt;margin-top:17.55pt;width:170.1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" fillcolor="#a7bfde [1620]" strokecolor="#4579b8 [3044]">
                <v:fill color2="#e4ecf5 [500]" rotate="t" angle="180" colors="0 #a3c4ff;22938f #bfd5ff;1 #e5eeff" focus="100%" type="gradient"/>
                <v:shadow on="t" color="black" opacity="24903f" origin=",.5" offset="0,.55556mm"/>
                <v:textbox>
                  <w:txbxContent>
                    <w:p w14:paraId="46DBCCCF" w14:textId="36004F00" w:rsidR="00A22C7B" w:rsidRPr="007129E3" w:rsidRDefault="00A22C7B" w:rsidP="007129E3">
                      <w:pPr>
                        <w:rPr>
                          <w:rFonts w:ascii="Arial" w:hAnsi="Arial" w:cs="Arial"/>
                          <w:b/>
                        </w:rPr>
                      </w:pPr>
                      <w:r>
                        <w:rPr>
                          <w:rFonts w:ascii="Arial" w:hAnsi="Arial"/>
                          <w:b/>
                        </w:rPr>
                        <w:t>On-off switch is on, there is no image on the display board.</w:t>
                      </w:r>
                    </w:p>
                  </w:txbxContent>
                </v:textbox>
              </v:roundrect>
            </w:pict>
          </mc:Fallback>
        </mc:AlternateContent>
      </w:r>
      <w:bookmarkEnd w:id="196"/>
    </w:p>
    <w:p w14:paraId="06DC17B7" w14:textId="77777777" w:rsidR="00DE4587" w:rsidRDefault="00DE4587" w:rsidP="00144C75">
      <w:pPr>
        <w:rPr>
          <w:rFonts w:asciiTheme="minorHAnsi" w:hAnsiTheme="minorHAnsi" w:cs="Arial"/>
          <w:szCs w:val="24"/>
        </w:rPr>
      </w:pPr>
    </w:p>
    <w:p w14:paraId="44867CE8" w14:textId="77777777" w:rsidR="00DE4587" w:rsidRPr="00B8171C" w:rsidRDefault="00DE4587" w:rsidP="00144C75">
      <w:pPr>
        <w:rPr>
          <w:rFonts w:asciiTheme="minorHAnsi" w:hAnsiTheme="minorHAnsi" w:cs="Arial"/>
          <w:szCs w:val="24"/>
        </w:rPr>
      </w:pPr>
    </w:p>
    <w:p w14:paraId="7672974F" w14:textId="77777777" w:rsidR="004B4D19" w:rsidRDefault="00DE4587" w:rsidP="00144C75">
      <w:pPr>
        <w:rPr>
          <w:rFonts w:asciiTheme="minorHAnsi" w:hAnsiTheme="minorHAnsi" w:cs="Arial"/>
          <w:szCs w:val="24"/>
        </w:rPr>
      </w:pPr>
      <w:r w:rsidRPr="00B8171C">
        <w:rPr>
          <w:rFonts w:asciiTheme="minorHAnsi" w:hAnsiTheme="minorHAnsi" w:cs="Arial"/>
          <w:noProof/>
          <w:szCs w:val="24"/>
        </w:rPr>
        <w:drawing>
          <wp:inline distT="0" distB="0" distL="0" distR="0" wp14:anchorId="14111E73" wp14:editId="26BD89A4">
            <wp:extent cx="5486400" cy="2827020"/>
            <wp:effectExtent l="76200" t="76200" r="133350" b="125730"/>
            <wp:docPr id="10" name="Diy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523B965" w14:textId="77777777" w:rsidR="00DE4587" w:rsidRPr="00B8171C" w:rsidRDefault="00DE4587" w:rsidP="00144C75">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661312" behindDoc="0" locked="0" layoutInCell="1" allowOverlap="1" wp14:anchorId="30346BB0" wp14:editId="52A0467E">
                <wp:simplePos x="0" y="0"/>
                <wp:positionH relativeFrom="column">
                  <wp:posOffset>10795</wp:posOffset>
                </wp:positionH>
                <wp:positionV relativeFrom="paragraph">
                  <wp:posOffset>40005</wp:posOffset>
                </wp:positionV>
                <wp:extent cx="2373630" cy="731520"/>
                <wp:effectExtent l="57150" t="38100" r="83820" b="87630"/>
                <wp:wrapNone/>
                <wp:docPr id="18" name="Yuvarlatılmış Dikdörtgen 18"/>
                <wp:cNvGraphicFramePr/>
                <a:graphic xmlns:a="http://schemas.openxmlformats.org/drawingml/2006/main">
                  <a:graphicData uri="http://schemas.microsoft.com/office/word/2010/wordprocessingShape">
                    <wps:wsp>
                      <wps:cNvSpPr/>
                      <wps:spPr>
                        <a:xfrm>
                          <a:off x="0" y="0"/>
                          <a:ext cx="2373630" cy="73152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AA070CA" w14:textId="512014A2" w:rsidR="00A22C7B" w:rsidRPr="00A72DB5" w:rsidRDefault="00A22C7B" w:rsidP="00A72DB5">
                            <w:pPr>
                              <w:jc w:val="left"/>
                              <w:rPr>
                                <w:rFonts w:ascii="Arial" w:hAnsi="Arial" w:cs="Arial"/>
                                <w:b/>
                              </w:rPr>
                            </w:pPr>
                            <w:r>
                              <w:rPr>
                                <w:rFonts w:ascii="Arial" w:hAnsi="Arial"/>
                                <w:b/>
                              </w:rPr>
                              <w:t>On-off switch is on, some pixels do not 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346BB0" id="Yuvarlatılmış Dikdörtgen 18" o:spid="_x0000_s1027" style="position:absolute;left:0;text-align:left;margin-left:.85pt;margin-top:3.15pt;width:186.9pt;height:5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" fillcolor="#a3c4ff" strokecolor="#4a7ebb">
                <v:fill color2="#e5eeff" rotate="t" angle="180" colors="0 #a3c4ff;22938f #bfd5ff;1 #e5eeff" focus="100%" type="gradient"/>
                <v:shadow on="t" color="black" opacity="24903f" origin=",.5" offset="0,.55556mm"/>
                <v:textbox>
                  <w:txbxContent>
                    <w:p w14:paraId="1AA070CA" w14:textId="512014A2" w:rsidR="00A22C7B" w:rsidRPr="00A72DB5" w:rsidRDefault="00A22C7B" w:rsidP="00A72DB5">
                      <w:pPr>
                        <w:jc w:val="left"/>
                        <w:rPr>
                          <w:rFonts w:ascii="Arial" w:hAnsi="Arial" w:cs="Arial"/>
                          <w:b/>
                        </w:rPr>
                      </w:pPr>
                      <w:r>
                        <w:rPr>
                          <w:rFonts w:ascii="Arial" w:hAnsi="Arial"/>
                          <w:b/>
                        </w:rPr>
                        <w:t>On-off switch is on, some pixels do not light.</w:t>
                      </w:r>
                    </w:p>
                  </w:txbxContent>
                </v:textbox>
              </v:roundrect>
            </w:pict>
          </mc:Fallback>
        </mc:AlternateContent>
      </w:r>
    </w:p>
    <w:p w14:paraId="668C2FBB" w14:textId="77777777" w:rsidR="00DE4587" w:rsidRPr="00B8171C" w:rsidRDefault="00DE4587" w:rsidP="00144C75">
      <w:pPr>
        <w:rPr>
          <w:rFonts w:asciiTheme="minorHAnsi" w:hAnsiTheme="minorHAnsi" w:cs="Arial"/>
          <w:szCs w:val="24"/>
        </w:rPr>
      </w:pPr>
    </w:p>
    <w:p w14:paraId="2B10032F" w14:textId="77777777" w:rsidR="00DE4587" w:rsidRPr="00B8171C" w:rsidRDefault="00DE4587" w:rsidP="00144C75">
      <w:pPr>
        <w:rPr>
          <w:rFonts w:asciiTheme="minorHAnsi" w:hAnsiTheme="minorHAnsi" w:cs="Arial"/>
          <w:szCs w:val="24"/>
        </w:rPr>
      </w:pPr>
    </w:p>
    <w:p w14:paraId="2056EB48" w14:textId="6826CEC8" w:rsidR="00D81496" w:rsidRDefault="00DE4587" w:rsidP="00144C75">
      <w:pPr>
        <w:rPr>
          <w:rFonts w:asciiTheme="minorHAnsi" w:hAnsiTheme="minorHAnsi" w:cs="Arial"/>
          <w:szCs w:val="24"/>
        </w:rPr>
      </w:pPr>
      <w:r w:rsidRPr="00B8171C">
        <w:rPr>
          <w:rFonts w:asciiTheme="minorHAnsi" w:hAnsiTheme="minorHAnsi" w:cs="Arial"/>
          <w:noProof/>
          <w:szCs w:val="24"/>
        </w:rPr>
        <w:drawing>
          <wp:inline distT="0" distB="0" distL="0" distR="0" wp14:anchorId="29ABB720" wp14:editId="58DCA870">
            <wp:extent cx="5486400" cy="2200275"/>
            <wp:effectExtent l="76200" t="76200" r="95250" b="123825"/>
            <wp:docPr id="19" name="Diy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3D7BC34" w14:textId="77777777" w:rsidR="00516F83" w:rsidRPr="00B8171C" w:rsidRDefault="00516F83" w:rsidP="00144C75">
      <w:pPr>
        <w:rPr>
          <w:rFonts w:asciiTheme="minorHAnsi" w:hAnsiTheme="minorHAnsi" w:cs="Arial"/>
          <w:szCs w:val="24"/>
        </w:rPr>
      </w:pPr>
    </w:p>
    <w:p w14:paraId="418CEE64" w14:textId="77777777" w:rsidR="005C2909" w:rsidRPr="00B8171C" w:rsidRDefault="005C2909" w:rsidP="00144C75">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63360" behindDoc="0" locked="0" layoutInCell="1" allowOverlap="1" wp14:anchorId="135864E9" wp14:editId="119C7098">
                <wp:simplePos x="0" y="0"/>
                <wp:positionH relativeFrom="column">
                  <wp:posOffset>-4445</wp:posOffset>
                </wp:positionH>
                <wp:positionV relativeFrom="paragraph">
                  <wp:posOffset>29845</wp:posOffset>
                </wp:positionV>
                <wp:extent cx="1847850" cy="676275"/>
                <wp:effectExtent l="57150" t="38100" r="76200" b="104775"/>
                <wp:wrapNone/>
                <wp:docPr id="20" name="Yuvarlatılmış Dikdörtgen 20"/>
                <wp:cNvGraphicFramePr/>
                <a:graphic xmlns:a="http://schemas.openxmlformats.org/drawingml/2006/main">
                  <a:graphicData uri="http://schemas.microsoft.com/office/word/2010/wordprocessingShape">
                    <wps:wsp>
                      <wps:cNvSpPr/>
                      <wps:spPr>
                        <a:xfrm>
                          <a:off x="0" y="0"/>
                          <a:ext cx="1847850" cy="6762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5D74ADE" w14:textId="649A04FB" w:rsidR="00A22C7B" w:rsidRPr="00A72DB5" w:rsidRDefault="00A22C7B" w:rsidP="00BF2672">
                            <w:pPr>
                              <w:jc w:val="left"/>
                              <w:rPr>
                                <w:rFonts w:ascii="Arial" w:hAnsi="Arial" w:cs="Arial"/>
                                <w:b/>
                              </w:rPr>
                            </w:pPr>
                            <w:r>
                              <w:rPr>
                                <w:rFonts w:ascii="Arial" w:hAnsi="Arial"/>
                                <w:b/>
                              </w:rPr>
                              <w:t>The device consistently causes fuse blows.</w:t>
                            </w:r>
                          </w:p>
                          <w:p w14:paraId="6F600FEC" w14:textId="132EC1E9" w:rsidR="00A22C7B" w:rsidRDefault="00A22C7B">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64E9" id="Yuvarlatılmış Dikdörtgen 20" o:spid="_x0000_s1028" style="position:absolute;left:0;text-align:left;margin-left:-.35pt;margin-top:2.35pt;width:145.5pt;height:5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" fillcolor="#a3c4ff" strokecolor="#4a7ebb">
                <v:fill color2="#e5eeff" rotate="t" angle="180" colors="0 #a3c4ff;22938f #bfd5ff;1 #e5eeff" focus="100%" type="gradient"/>
                <v:shadow on="t" color="black" opacity="24903f" origin=",.5" offset="0,.55556mm"/>
                <v:textbox>
                  <w:txbxContent>
                    <w:p w14:paraId="45D74ADE" w14:textId="649A04FB" w:rsidR="00A22C7B" w:rsidRPr="00A72DB5" w:rsidRDefault="00A22C7B" w:rsidP="00BF2672">
                      <w:pPr>
                        <w:jc w:val="left"/>
                        <w:rPr>
                          <w:rFonts w:ascii="Arial" w:hAnsi="Arial" w:cs="Arial"/>
                          <w:b/>
                        </w:rPr>
                      </w:pPr>
                      <w:r>
                        <w:rPr>
                          <w:rFonts w:ascii="Arial" w:hAnsi="Arial"/>
                          <w:b/>
                        </w:rPr>
                        <w:t>The device consistently causes fuse blows.</w:t>
                      </w:r>
                    </w:p>
                    <w:p w14:paraId="6F600FEC" w14:textId="132EC1E9" w:rsidR="00A22C7B" w:rsidRDefault="00A22C7B">
                      <w:r>
                        <w:t>3)</w:t>
                      </w:r>
                    </w:p>
                  </w:txbxContent>
                </v:textbox>
              </v:roundrect>
            </w:pict>
          </mc:Fallback>
        </mc:AlternateContent>
      </w:r>
    </w:p>
    <w:p w14:paraId="56A245DF" w14:textId="77777777" w:rsidR="005C2909" w:rsidRPr="00B8171C" w:rsidRDefault="005C2909" w:rsidP="00144C75">
      <w:pPr>
        <w:rPr>
          <w:rFonts w:asciiTheme="minorHAnsi" w:hAnsiTheme="minorHAnsi" w:cs="Arial"/>
          <w:szCs w:val="24"/>
        </w:rPr>
      </w:pPr>
    </w:p>
    <w:p w14:paraId="29785AD2" w14:textId="77777777" w:rsidR="005C2909" w:rsidRPr="00B8171C" w:rsidRDefault="005C2909" w:rsidP="00144C75">
      <w:pPr>
        <w:rPr>
          <w:rFonts w:asciiTheme="minorHAnsi" w:hAnsiTheme="minorHAnsi" w:cs="Arial"/>
          <w:szCs w:val="24"/>
        </w:rPr>
      </w:pPr>
    </w:p>
    <w:p w14:paraId="303818AC" w14:textId="64309485" w:rsidR="00285608" w:rsidRDefault="009F0009" w:rsidP="00144C75">
      <w:pPr>
        <w:rPr>
          <w:rFonts w:asciiTheme="minorHAnsi" w:hAnsiTheme="minorHAnsi" w:cs="Arial"/>
          <w:szCs w:val="24"/>
        </w:rPr>
      </w:pPr>
      <w:r w:rsidRPr="00B8171C">
        <w:rPr>
          <w:rFonts w:asciiTheme="minorHAnsi" w:hAnsiTheme="minorHAnsi" w:cs="Arial"/>
          <w:noProof/>
          <w:szCs w:val="24"/>
        </w:rPr>
        <w:drawing>
          <wp:inline distT="0" distB="0" distL="0" distR="0" wp14:anchorId="1A8826E3" wp14:editId="5CC873A9">
            <wp:extent cx="5566410" cy="3451860"/>
            <wp:effectExtent l="76200" t="57150" r="110490" b="129540"/>
            <wp:docPr id="21" name="Diy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36BE917A" w14:textId="47DFC305" w:rsidR="00516F83" w:rsidRDefault="00516F83" w:rsidP="00144C75">
      <w:pPr>
        <w:rPr>
          <w:rFonts w:asciiTheme="minorHAnsi" w:hAnsiTheme="minorHAnsi" w:cs="Arial"/>
          <w:szCs w:val="24"/>
        </w:rPr>
      </w:pPr>
    </w:p>
    <w:p w14:paraId="6E497E84" w14:textId="148776C8" w:rsidR="00516F83" w:rsidRDefault="00516F83" w:rsidP="00144C75">
      <w:pPr>
        <w:rPr>
          <w:rFonts w:asciiTheme="minorHAnsi" w:hAnsiTheme="minorHAnsi" w:cs="Arial"/>
          <w:szCs w:val="24"/>
        </w:rPr>
      </w:pPr>
    </w:p>
    <w:p w14:paraId="2BE48EA1" w14:textId="7A408443" w:rsidR="00516F83" w:rsidRDefault="00516F83" w:rsidP="00144C75">
      <w:pPr>
        <w:rPr>
          <w:rFonts w:asciiTheme="minorHAnsi" w:hAnsiTheme="minorHAnsi" w:cs="Arial"/>
          <w:szCs w:val="24"/>
        </w:rPr>
      </w:pPr>
    </w:p>
    <w:p w14:paraId="181EED03" w14:textId="75774A81" w:rsidR="00516F83" w:rsidRDefault="00516F83" w:rsidP="00144C75">
      <w:pPr>
        <w:rPr>
          <w:rFonts w:asciiTheme="minorHAnsi" w:hAnsiTheme="minorHAnsi" w:cs="Arial"/>
          <w:szCs w:val="24"/>
        </w:rPr>
      </w:pPr>
    </w:p>
    <w:p w14:paraId="7C721C76" w14:textId="40BAE6C2" w:rsidR="00516F83" w:rsidRDefault="00516F83" w:rsidP="00144C75">
      <w:pPr>
        <w:rPr>
          <w:rFonts w:asciiTheme="minorHAnsi" w:hAnsiTheme="minorHAnsi" w:cs="Arial"/>
          <w:szCs w:val="24"/>
        </w:rPr>
      </w:pPr>
    </w:p>
    <w:p w14:paraId="5D337F1C" w14:textId="1BA03ED3" w:rsidR="00516F83" w:rsidRDefault="00516F83" w:rsidP="00144C75">
      <w:pPr>
        <w:rPr>
          <w:rFonts w:asciiTheme="minorHAnsi" w:hAnsiTheme="minorHAnsi" w:cs="Arial"/>
          <w:szCs w:val="24"/>
        </w:rPr>
      </w:pPr>
    </w:p>
    <w:p w14:paraId="6D96DC79" w14:textId="4F94F429" w:rsidR="00516F83" w:rsidRDefault="00516F83" w:rsidP="00144C75">
      <w:pPr>
        <w:rPr>
          <w:rFonts w:asciiTheme="minorHAnsi" w:hAnsiTheme="minorHAnsi" w:cs="Arial"/>
          <w:szCs w:val="24"/>
        </w:rPr>
      </w:pPr>
    </w:p>
    <w:p w14:paraId="20679972" w14:textId="41766801" w:rsidR="00516F83" w:rsidRDefault="00516F83" w:rsidP="00144C75">
      <w:pPr>
        <w:rPr>
          <w:rFonts w:asciiTheme="minorHAnsi" w:hAnsiTheme="minorHAnsi" w:cs="Arial"/>
          <w:szCs w:val="24"/>
        </w:rPr>
      </w:pPr>
    </w:p>
    <w:p w14:paraId="7680D40A" w14:textId="47537021" w:rsidR="00516F83" w:rsidRDefault="00516F83" w:rsidP="00144C75">
      <w:pPr>
        <w:rPr>
          <w:rFonts w:asciiTheme="minorHAnsi" w:hAnsiTheme="minorHAnsi" w:cs="Arial"/>
          <w:szCs w:val="24"/>
        </w:rPr>
      </w:pPr>
    </w:p>
    <w:p w14:paraId="47C99974" w14:textId="637127B1" w:rsidR="00516F83" w:rsidRDefault="00516F83" w:rsidP="00144C75">
      <w:pPr>
        <w:rPr>
          <w:rFonts w:asciiTheme="minorHAnsi" w:hAnsiTheme="minorHAnsi" w:cs="Arial"/>
          <w:szCs w:val="24"/>
        </w:rPr>
      </w:pPr>
    </w:p>
    <w:p w14:paraId="070CAD50" w14:textId="77777777" w:rsidR="001F3789" w:rsidRDefault="001F3789" w:rsidP="00144C75">
      <w:pPr>
        <w:rPr>
          <w:rFonts w:asciiTheme="minorHAnsi" w:hAnsiTheme="minorHAnsi" w:cs="Arial"/>
          <w:szCs w:val="24"/>
        </w:rPr>
      </w:pPr>
    </w:p>
    <w:p w14:paraId="73175B78" w14:textId="77777777" w:rsidR="005C2909" w:rsidRPr="00B8171C" w:rsidRDefault="005C2909" w:rsidP="00144C75">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65408" behindDoc="0" locked="0" layoutInCell="1" allowOverlap="1" wp14:anchorId="1CDFC4E1" wp14:editId="2EE26500">
                <wp:simplePos x="0" y="0"/>
                <wp:positionH relativeFrom="column">
                  <wp:posOffset>3175</wp:posOffset>
                </wp:positionH>
                <wp:positionV relativeFrom="paragraph">
                  <wp:posOffset>29845</wp:posOffset>
                </wp:positionV>
                <wp:extent cx="1748790" cy="676275"/>
                <wp:effectExtent l="57150" t="38100" r="80010" b="104775"/>
                <wp:wrapNone/>
                <wp:docPr id="22" name="Yuvarlatılmış Dikdörtgen 22"/>
                <wp:cNvGraphicFramePr/>
                <a:graphic xmlns:a="http://schemas.openxmlformats.org/drawingml/2006/main">
                  <a:graphicData uri="http://schemas.microsoft.com/office/word/2010/wordprocessingShape">
                    <wps:wsp>
                      <wps:cNvSpPr/>
                      <wps:spPr>
                        <a:xfrm>
                          <a:off x="0" y="0"/>
                          <a:ext cx="1748790" cy="6762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37D6D7F" w14:textId="73BB2431" w:rsidR="00A22C7B" w:rsidRPr="00A72DB5" w:rsidRDefault="00A22C7B" w:rsidP="00BF2672">
                            <w:pPr>
                              <w:jc w:val="left"/>
                              <w:rPr>
                                <w:rFonts w:ascii="Arial" w:hAnsi="Arial" w:cs="Arial"/>
                                <w:b/>
                              </w:rPr>
                            </w:pPr>
                            <w:r>
                              <w:rPr>
                                <w:rFonts w:ascii="Arial" w:hAnsi="Arial"/>
                                <w:b/>
                                <w:szCs w:val="24"/>
                              </w:rPr>
                              <w:t>The sterilization chamber pressure is not rising.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FC4E1" id="Yuvarlatılmış Dikdörtgen 22" o:spid="_x0000_s1029" style="position:absolute;left:0;text-align:left;margin-left:.25pt;margin-top:2.35pt;width:137.7pt;height:5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" fillcolor="#a3c4ff" strokecolor="#4a7ebb">
                <v:fill color2="#e5eeff" rotate="t" angle="180" colors="0 #a3c4ff;22938f #bfd5ff;1 #e5eeff" focus="100%" type="gradient"/>
                <v:shadow on="t" color="black" opacity="24903f" origin=",.5" offset="0,.55556mm"/>
                <v:textbox>
                  <w:txbxContent>
                    <w:p w14:paraId="337D6D7F" w14:textId="73BB2431" w:rsidR="00A22C7B" w:rsidRPr="00A72DB5" w:rsidRDefault="00A22C7B" w:rsidP="00BF2672">
                      <w:pPr>
                        <w:jc w:val="left"/>
                        <w:rPr>
                          <w:rFonts w:ascii="Arial" w:hAnsi="Arial" w:cs="Arial"/>
                          <w:b/>
                        </w:rPr>
                      </w:pPr>
                      <w:r>
                        <w:rPr>
                          <w:rFonts w:ascii="Arial" w:hAnsi="Arial"/>
                          <w:b/>
                          <w:szCs w:val="24"/>
                        </w:rPr>
                        <w:t>The sterilization chamber pressure is not rising.</w:t>
                      </w:r>
                    </w:p>
                  </w:txbxContent>
                </v:textbox>
              </v:roundrect>
            </w:pict>
          </mc:Fallback>
        </mc:AlternateContent>
      </w:r>
    </w:p>
    <w:p w14:paraId="621CF464" w14:textId="77777777" w:rsidR="005C2909" w:rsidRPr="00B8171C" w:rsidRDefault="005C2909" w:rsidP="00144C75">
      <w:pPr>
        <w:rPr>
          <w:rFonts w:asciiTheme="minorHAnsi" w:hAnsiTheme="minorHAnsi" w:cs="Arial"/>
          <w:szCs w:val="24"/>
        </w:rPr>
      </w:pPr>
    </w:p>
    <w:p w14:paraId="0BD88C74" w14:textId="77777777" w:rsidR="005C2909" w:rsidRPr="00B8171C" w:rsidRDefault="005C2909" w:rsidP="00144C75">
      <w:pPr>
        <w:rPr>
          <w:rFonts w:asciiTheme="minorHAnsi" w:hAnsiTheme="minorHAnsi" w:cs="Arial"/>
          <w:szCs w:val="24"/>
        </w:rPr>
      </w:pPr>
    </w:p>
    <w:p w14:paraId="0D90F5BE" w14:textId="77777777" w:rsidR="005C2909" w:rsidRPr="00B8171C" w:rsidRDefault="005C2909" w:rsidP="00144C75">
      <w:pPr>
        <w:rPr>
          <w:rFonts w:asciiTheme="minorHAnsi" w:hAnsiTheme="minorHAnsi" w:cs="Arial"/>
          <w:szCs w:val="24"/>
        </w:rPr>
      </w:pPr>
      <w:r w:rsidRPr="00B8171C">
        <w:rPr>
          <w:rFonts w:asciiTheme="minorHAnsi" w:hAnsiTheme="minorHAnsi" w:cs="Arial"/>
          <w:noProof/>
          <w:szCs w:val="24"/>
        </w:rPr>
        <w:drawing>
          <wp:inline distT="0" distB="0" distL="0" distR="0" wp14:anchorId="7F2999BF" wp14:editId="13EB0E39">
            <wp:extent cx="5486400" cy="5996940"/>
            <wp:effectExtent l="76200" t="38100" r="133350" b="80010"/>
            <wp:docPr id="23" name="Diy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0D3024F6" w14:textId="77777777" w:rsidR="005C2909" w:rsidRDefault="005C2909" w:rsidP="00144C75">
      <w:pPr>
        <w:rPr>
          <w:rFonts w:asciiTheme="minorHAnsi" w:hAnsiTheme="minorHAnsi" w:cs="Arial"/>
          <w:szCs w:val="24"/>
        </w:rPr>
      </w:pPr>
    </w:p>
    <w:p w14:paraId="0B06A7EB" w14:textId="77777777" w:rsidR="00002AD3" w:rsidRDefault="00002AD3" w:rsidP="00144C75">
      <w:pPr>
        <w:rPr>
          <w:rFonts w:asciiTheme="minorHAnsi" w:hAnsiTheme="minorHAnsi" w:cs="Arial"/>
          <w:szCs w:val="24"/>
        </w:rPr>
      </w:pPr>
    </w:p>
    <w:p w14:paraId="19649ED7" w14:textId="77777777" w:rsidR="00B33F72" w:rsidRPr="00B8171C" w:rsidRDefault="00B33F72" w:rsidP="00144C75">
      <w:pPr>
        <w:rPr>
          <w:rFonts w:asciiTheme="minorHAnsi" w:hAnsiTheme="minorHAnsi" w:cs="Arial"/>
          <w:szCs w:val="24"/>
        </w:rPr>
      </w:pPr>
    </w:p>
    <w:p w14:paraId="442E67FC" w14:textId="77777777" w:rsidR="00E258F3" w:rsidRPr="00B8171C" w:rsidRDefault="00F215C5" w:rsidP="00144C75">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67456" behindDoc="0" locked="0" layoutInCell="1" allowOverlap="1" wp14:anchorId="59E228F7" wp14:editId="3084632C">
                <wp:simplePos x="0" y="0"/>
                <wp:positionH relativeFrom="column">
                  <wp:posOffset>3175</wp:posOffset>
                </wp:positionH>
                <wp:positionV relativeFrom="paragraph">
                  <wp:posOffset>29845</wp:posOffset>
                </wp:positionV>
                <wp:extent cx="1954530" cy="676275"/>
                <wp:effectExtent l="57150" t="38100" r="83820" b="104775"/>
                <wp:wrapNone/>
                <wp:docPr id="1" name="Yuvarlatılmış Dikdörtgen 1"/>
                <wp:cNvGraphicFramePr/>
                <a:graphic xmlns:a="http://schemas.openxmlformats.org/drawingml/2006/main">
                  <a:graphicData uri="http://schemas.microsoft.com/office/word/2010/wordprocessingShape">
                    <wps:wsp>
                      <wps:cNvSpPr/>
                      <wps:spPr>
                        <a:xfrm>
                          <a:off x="0" y="0"/>
                          <a:ext cx="1954530" cy="6762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9744DC4" w14:textId="5726B4DA" w:rsidR="00A22C7B" w:rsidRPr="00B858F5" w:rsidRDefault="00A22C7B" w:rsidP="00BF2672">
                            <w:pPr>
                              <w:jc w:val="left"/>
                              <w:rPr>
                                <w:rFonts w:ascii="Arial" w:hAnsi="Arial" w:cs="Arial"/>
                                <w:b/>
                              </w:rPr>
                            </w:pPr>
                            <w:r>
                              <w:rPr>
                                <w:rFonts w:ascii="Arial" w:hAnsi="Arial"/>
                                <w:b/>
                                <w:szCs w:val="24"/>
                              </w:rPr>
                              <w:t>Steam leaks from the 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E228F7" id="Yuvarlatılmış Dikdörtgen 1" o:spid="_x0000_s1030" style="position:absolute;left:0;text-align:left;margin-left:.25pt;margin-top:2.35pt;width:153.9pt;height:5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" fillcolor="#a3c4ff" strokecolor="#4a7ebb">
                <v:fill color2="#e5eeff" rotate="t" angle="180" colors="0 #a3c4ff;22938f #bfd5ff;1 #e5eeff" focus="100%" type="gradient"/>
                <v:shadow on="t" color="black" opacity="24903f" origin=",.5" offset="0,.55556mm"/>
                <v:textbox>
                  <w:txbxContent>
                    <w:p w14:paraId="09744DC4" w14:textId="5726B4DA" w:rsidR="00A22C7B" w:rsidRPr="00B858F5" w:rsidRDefault="00A22C7B" w:rsidP="00BF2672">
                      <w:pPr>
                        <w:jc w:val="left"/>
                        <w:rPr>
                          <w:rFonts w:ascii="Arial" w:hAnsi="Arial" w:cs="Arial"/>
                          <w:b/>
                        </w:rPr>
                      </w:pPr>
                      <w:r>
                        <w:rPr>
                          <w:rFonts w:ascii="Arial" w:hAnsi="Arial"/>
                          <w:b/>
                          <w:szCs w:val="24"/>
                        </w:rPr>
                        <w:t>Steam leaks from the lid.</w:t>
                      </w:r>
                    </w:p>
                  </w:txbxContent>
                </v:textbox>
              </v:roundrect>
            </w:pict>
          </mc:Fallback>
        </mc:AlternateContent>
      </w:r>
    </w:p>
    <w:p w14:paraId="43580C22" w14:textId="77777777" w:rsidR="00E258F3" w:rsidRPr="00B8171C" w:rsidRDefault="00E258F3" w:rsidP="00144C75">
      <w:pPr>
        <w:rPr>
          <w:rFonts w:asciiTheme="minorHAnsi" w:hAnsiTheme="minorHAnsi" w:cs="Arial"/>
          <w:szCs w:val="24"/>
        </w:rPr>
      </w:pPr>
    </w:p>
    <w:p w14:paraId="23D6492C" w14:textId="77777777" w:rsidR="00E258F3" w:rsidRPr="00B8171C" w:rsidRDefault="00E258F3" w:rsidP="00144C75">
      <w:pPr>
        <w:rPr>
          <w:rFonts w:asciiTheme="minorHAnsi" w:hAnsiTheme="minorHAnsi" w:cs="Arial"/>
          <w:szCs w:val="24"/>
        </w:rPr>
      </w:pPr>
    </w:p>
    <w:p w14:paraId="6EC1E823" w14:textId="77777777" w:rsidR="00E258F3" w:rsidRPr="00B8171C" w:rsidRDefault="00F215C5" w:rsidP="00144C75">
      <w:pPr>
        <w:rPr>
          <w:rFonts w:asciiTheme="minorHAnsi" w:hAnsiTheme="minorHAnsi" w:cs="Arial"/>
          <w:szCs w:val="24"/>
        </w:rPr>
      </w:pPr>
      <w:r w:rsidRPr="00B8171C">
        <w:rPr>
          <w:rFonts w:asciiTheme="minorHAnsi" w:hAnsiTheme="minorHAnsi" w:cs="Arial"/>
          <w:noProof/>
          <w:szCs w:val="24"/>
        </w:rPr>
        <w:drawing>
          <wp:inline distT="0" distB="0" distL="0" distR="0" wp14:anchorId="479A0785" wp14:editId="7B1F42AB">
            <wp:extent cx="5486400" cy="1386840"/>
            <wp:effectExtent l="76200" t="76200" r="133350" b="137160"/>
            <wp:docPr id="11" name="Diy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1FF367AD" w14:textId="77777777" w:rsidR="00E258F3" w:rsidRPr="00B8171C" w:rsidRDefault="00002AD3" w:rsidP="00144C75">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669504" behindDoc="0" locked="0" layoutInCell="1" allowOverlap="1" wp14:anchorId="794D93A7" wp14:editId="47567AA8">
                <wp:simplePos x="0" y="0"/>
                <wp:positionH relativeFrom="column">
                  <wp:posOffset>33655</wp:posOffset>
                </wp:positionH>
                <wp:positionV relativeFrom="paragraph">
                  <wp:posOffset>259080</wp:posOffset>
                </wp:positionV>
                <wp:extent cx="2228850" cy="723900"/>
                <wp:effectExtent l="57150" t="38100" r="76200" b="95250"/>
                <wp:wrapNone/>
                <wp:docPr id="24" name="Yuvarlatılmış Dikdörtgen 24"/>
                <wp:cNvGraphicFramePr/>
                <a:graphic xmlns:a="http://schemas.openxmlformats.org/drawingml/2006/main">
                  <a:graphicData uri="http://schemas.microsoft.com/office/word/2010/wordprocessingShape">
                    <wps:wsp>
                      <wps:cNvSpPr/>
                      <wps:spPr>
                        <a:xfrm>
                          <a:off x="0" y="0"/>
                          <a:ext cx="2228850" cy="7239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43F2423" w14:textId="66F6D7D0" w:rsidR="00A22C7B" w:rsidRPr="00B858F5" w:rsidRDefault="00A22C7B" w:rsidP="00BF2672">
                            <w:pPr>
                              <w:jc w:val="left"/>
                              <w:rPr>
                                <w:rFonts w:ascii="Arial" w:hAnsi="Arial" w:cs="Arial"/>
                              </w:rPr>
                            </w:pPr>
                            <w:r>
                              <w:rPr>
                                <w:rFonts w:ascii="Arial" w:hAnsi="Arial"/>
                                <w:b/>
                                <w:szCs w:val="24"/>
                              </w:rPr>
                              <w:t>The device does not discharge steam.</w:t>
                            </w:r>
                          </w:p>
                          <w:p w14:paraId="355A5AB6" w14:textId="77777777" w:rsidR="00A22C7B" w:rsidRDefault="00A22C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D93A7" id="Yuvarlatılmış Dikdörtgen 24" o:spid="_x0000_s1031" style="position:absolute;left:0;text-align:left;margin-left:2.65pt;margin-top:20.4pt;width:175.5pt;height: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" fillcolor="#a3c4ff" strokecolor="#4a7ebb">
                <v:fill color2="#e5eeff" rotate="t" angle="180" colors="0 #a3c4ff;22938f #bfd5ff;1 #e5eeff" focus="100%" type="gradient"/>
                <v:shadow on="t" color="black" opacity="24903f" origin=",.5" offset="0,.55556mm"/>
                <v:textbox>
                  <w:txbxContent>
                    <w:p w14:paraId="743F2423" w14:textId="66F6D7D0" w:rsidR="00A22C7B" w:rsidRPr="00B858F5" w:rsidRDefault="00A22C7B" w:rsidP="00BF2672">
                      <w:pPr>
                        <w:jc w:val="left"/>
                        <w:rPr>
                          <w:rFonts w:ascii="Arial" w:hAnsi="Arial" w:cs="Arial"/>
                        </w:rPr>
                      </w:pPr>
                      <w:r>
                        <w:rPr>
                          <w:rFonts w:ascii="Arial" w:hAnsi="Arial"/>
                          <w:b/>
                          <w:szCs w:val="24"/>
                        </w:rPr>
                        <w:t>The device does not discharge steam.</w:t>
                      </w:r>
                    </w:p>
                    <w:p w14:paraId="355A5AB6" w14:textId="77777777" w:rsidR="00A22C7B" w:rsidRDefault="00A22C7B"/>
                  </w:txbxContent>
                </v:textbox>
              </v:roundrect>
            </w:pict>
          </mc:Fallback>
        </mc:AlternateContent>
      </w:r>
    </w:p>
    <w:p w14:paraId="57DD0D1F" w14:textId="77777777" w:rsidR="00E258F3" w:rsidRPr="00B8171C" w:rsidRDefault="00E258F3" w:rsidP="00144C75">
      <w:pPr>
        <w:rPr>
          <w:rFonts w:asciiTheme="minorHAnsi" w:hAnsiTheme="minorHAnsi" w:cs="Arial"/>
          <w:szCs w:val="24"/>
        </w:rPr>
      </w:pPr>
    </w:p>
    <w:p w14:paraId="564D3DB8" w14:textId="77777777" w:rsidR="005C2909" w:rsidRPr="00B8171C" w:rsidRDefault="005C2909" w:rsidP="00144C75">
      <w:pPr>
        <w:rPr>
          <w:rFonts w:asciiTheme="minorHAnsi" w:hAnsiTheme="minorHAnsi" w:cs="Arial"/>
          <w:szCs w:val="24"/>
        </w:rPr>
      </w:pPr>
    </w:p>
    <w:p w14:paraId="6C45A56A" w14:textId="77777777" w:rsidR="00F215C5" w:rsidRPr="00B8171C" w:rsidRDefault="00F215C5" w:rsidP="00144C75">
      <w:pPr>
        <w:rPr>
          <w:rFonts w:asciiTheme="minorHAnsi" w:hAnsiTheme="minorHAnsi" w:cs="Arial"/>
          <w:szCs w:val="24"/>
        </w:rPr>
      </w:pPr>
    </w:p>
    <w:p w14:paraId="46E7D116" w14:textId="77777777" w:rsidR="00DC577C" w:rsidRPr="00B8171C" w:rsidRDefault="00F215C5" w:rsidP="00144C75">
      <w:pPr>
        <w:spacing w:before="240" w:after="0"/>
        <w:rPr>
          <w:rFonts w:asciiTheme="minorHAnsi" w:hAnsiTheme="minorHAnsi" w:cs="Arial"/>
          <w:szCs w:val="24"/>
        </w:rPr>
      </w:pPr>
      <w:r w:rsidRPr="00B8171C">
        <w:rPr>
          <w:rFonts w:asciiTheme="minorHAnsi" w:hAnsiTheme="minorHAnsi" w:cs="Arial"/>
          <w:noProof/>
          <w:szCs w:val="24"/>
        </w:rPr>
        <w:drawing>
          <wp:inline distT="0" distB="0" distL="0" distR="0" wp14:anchorId="4B29EE97" wp14:editId="35F9E967">
            <wp:extent cx="5486400" cy="3977640"/>
            <wp:effectExtent l="76200" t="19050" r="114300" b="60960"/>
            <wp:docPr id="25" name="Diy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464D2351" w14:textId="77777777" w:rsidR="00FE1DE7" w:rsidRPr="00B8171C" w:rsidRDefault="00FE1DE7" w:rsidP="00144C75">
      <w:pPr>
        <w:spacing w:before="240" w:after="0"/>
        <w:rPr>
          <w:rFonts w:asciiTheme="minorHAnsi" w:hAnsiTheme="minorHAnsi" w:cs="Arial"/>
          <w:szCs w:val="24"/>
        </w:rPr>
      </w:pPr>
      <w:r>
        <w:br w:type="page"/>
      </w:r>
    </w:p>
    <w:p w14:paraId="1850AA9A" w14:textId="77777777" w:rsidR="00002AD3" w:rsidRDefault="00002AD3" w:rsidP="00FE1DE7">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71552" behindDoc="0" locked="0" layoutInCell="1" allowOverlap="1" wp14:anchorId="449ADBEA" wp14:editId="4F068F3A">
                <wp:simplePos x="0" y="0"/>
                <wp:positionH relativeFrom="column">
                  <wp:posOffset>-4445</wp:posOffset>
                </wp:positionH>
                <wp:positionV relativeFrom="paragraph">
                  <wp:posOffset>-145415</wp:posOffset>
                </wp:positionV>
                <wp:extent cx="2556510" cy="693420"/>
                <wp:effectExtent l="57150" t="38100" r="72390" b="87630"/>
                <wp:wrapNone/>
                <wp:docPr id="30" name="Yuvarlatılmış Dikdörtgen 30"/>
                <wp:cNvGraphicFramePr/>
                <a:graphic xmlns:a="http://schemas.openxmlformats.org/drawingml/2006/main">
                  <a:graphicData uri="http://schemas.microsoft.com/office/word/2010/wordprocessingShape">
                    <wps:wsp>
                      <wps:cNvSpPr/>
                      <wps:spPr>
                        <a:xfrm>
                          <a:off x="0" y="0"/>
                          <a:ext cx="2556510" cy="69342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9EA0AE3" w14:textId="2EECD52D" w:rsidR="00A22C7B" w:rsidRPr="00B858F5" w:rsidRDefault="00A22C7B" w:rsidP="00BF2672">
                            <w:pPr>
                              <w:jc w:val="left"/>
                              <w:rPr>
                                <w:rFonts w:ascii="Arial" w:hAnsi="Arial" w:cs="Arial"/>
                                <w:b/>
                              </w:rPr>
                            </w:pPr>
                            <w:r>
                              <w:rPr>
                                <w:rFonts w:ascii="Arial" w:hAnsi="Arial"/>
                                <w:b/>
                                <w:szCs w:val="24"/>
                              </w:rPr>
                              <w:t>Samples come out wet at the end of sterilization cycle.</w:t>
                            </w:r>
                          </w:p>
                          <w:p w14:paraId="12B0712C" w14:textId="77777777" w:rsidR="00A22C7B" w:rsidRDefault="00A22C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ADBEA" id="Yuvarlatılmış Dikdörtgen 30" o:spid="_x0000_s1032" style="position:absolute;left:0;text-align:left;margin-left:-.35pt;margin-top:-11.45pt;width:201.3pt;height:5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" fillcolor="#a3c4ff" strokecolor="#4a7ebb">
                <v:fill color2="#e5eeff" rotate="t" angle="180" colors="0 #a3c4ff;22938f #bfd5ff;1 #e5eeff" focus="100%" type="gradient"/>
                <v:shadow on="t" color="black" opacity="24903f" origin=",.5" offset="0,.55556mm"/>
                <v:textbox>
                  <w:txbxContent>
                    <w:p w14:paraId="29EA0AE3" w14:textId="2EECD52D" w:rsidR="00A22C7B" w:rsidRPr="00B858F5" w:rsidRDefault="00A22C7B" w:rsidP="00BF2672">
                      <w:pPr>
                        <w:jc w:val="left"/>
                        <w:rPr>
                          <w:rFonts w:ascii="Arial" w:hAnsi="Arial" w:cs="Arial"/>
                          <w:b/>
                        </w:rPr>
                      </w:pPr>
                      <w:r>
                        <w:rPr>
                          <w:rFonts w:ascii="Arial" w:hAnsi="Arial"/>
                          <w:b/>
                          <w:szCs w:val="24"/>
                        </w:rPr>
                        <w:t>Samples come out wet at the end of sterilization cycle.</w:t>
                      </w:r>
                    </w:p>
                    <w:p w14:paraId="12B0712C" w14:textId="77777777" w:rsidR="00A22C7B" w:rsidRDefault="00A22C7B"/>
                  </w:txbxContent>
                </v:textbox>
              </v:roundrect>
            </w:pict>
          </mc:Fallback>
        </mc:AlternateContent>
      </w:r>
    </w:p>
    <w:p w14:paraId="4388EE5E" w14:textId="77777777" w:rsidR="00002AD3" w:rsidRDefault="00002AD3" w:rsidP="00FE1DE7">
      <w:pPr>
        <w:rPr>
          <w:rFonts w:asciiTheme="minorHAnsi" w:hAnsiTheme="minorHAnsi" w:cs="Arial"/>
          <w:szCs w:val="24"/>
        </w:rPr>
      </w:pPr>
    </w:p>
    <w:p w14:paraId="772D76C5" w14:textId="77777777" w:rsidR="00485F80" w:rsidRDefault="00C3042D" w:rsidP="00FE1DE7">
      <w:pPr>
        <w:rPr>
          <w:rFonts w:asciiTheme="minorHAnsi" w:hAnsiTheme="minorHAnsi" w:cs="Arial"/>
          <w:szCs w:val="24"/>
        </w:rPr>
      </w:pPr>
      <w:r w:rsidRPr="00B8171C">
        <w:rPr>
          <w:rFonts w:asciiTheme="minorHAnsi" w:hAnsiTheme="minorHAnsi" w:cs="Arial"/>
          <w:noProof/>
          <w:szCs w:val="24"/>
        </w:rPr>
        <w:drawing>
          <wp:inline distT="0" distB="0" distL="0" distR="0" wp14:anchorId="302019CA" wp14:editId="36B72DD9">
            <wp:extent cx="5486400" cy="3971925"/>
            <wp:effectExtent l="57150" t="76200" r="133350" b="123825"/>
            <wp:docPr id="28" name="Diy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26324F9D" w14:textId="46D9CC85" w:rsidR="00FE1DE7" w:rsidRDefault="00653239" w:rsidP="00FE1DE7">
      <w:pPr>
        <w:rPr>
          <w:rFonts w:ascii="Arial" w:hAnsi="Arial" w:cs="Arial"/>
          <w:szCs w:val="24"/>
        </w:rPr>
      </w:pPr>
      <w:r>
        <w:rPr>
          <w:rFonts w:ascii="Arial" w:hAnsi="Arial"/>
          <w:b/>
          <w:bCs/>
          <w:szCs w:val="24"/>
        </w:rPr>
        <w:t>NOTE:</w:t>
      </w:r>
      <w:r>
        <w:rPr>
          <w:rFonts w:ascii="Arial" w:hAnsi="Arial"/>
          <w:szCs w:val="24"/>
        </w:rPr>
        <w:t xml:space="preserve"> If sterilization is performed in a way so that the materials are bagged; plastic parts should touch plastic parts and paper parts should touch paper parts.</w:t>
      </w:r>
    </w:p>
    <w:p w14:paraId="2C87DD7D" w14:textId="2FC7E09C" w:rsidR="001A3308" w:rsidRDefault="001A3308" w:rsidP="00FE1DE7">
      <w:pPr>
        <w:rPr>
          <w:rFonts w:ascii="Arial" w:hAnsi="Arial" w:cs="Arial"/>
          <w:szCs w:val="24"/>
        </w:rPr>
      </w:pPr>
      <w:r>
        <w:rPr>
          <w:rFonts w:ascii="Arial" w:hAnsi="Arial"/>
          <w:szCs w:val="24"/>
        </w:rPr>
        <w:t>If sterilization bags are big, paper parts should be loaded so as to face the ground.</w:t>
      </w:r>
    </w:p>
    <w:p w14:paraId="1323D84D" w14:textId="612DC901" w:rsidR="00653239" w:rsidRDefault="00653239" w:rsidP="00FE1DE7">
      <w:pPr>
        <w:rPr>
          <w:rFonts w:ascii="Arial" w:hAnsi="Arial" w:cs="Arial"/>
          <w:szCs w:val="24"/>
        </w:rPr>
      </w:pPr>
    </w:p>
    <w:p w14:paraId="34850CB2" w14:textId="4C8249F8" w:rsidR="00653239" w:rsidRDefault="00653239" w:rsidP="00FE1DE7">
      <w:pPr>
        <w:rPr>
          <w:rFonts w:ascii="Arial" w:hAnsi="Arial" w:cs="Arial"/>
          <w:szCs w:val="24"/>
        </w:rPr>
      </w:pPr>
    </w:p>
    <w:p w14:paraId="3D5C7AEC" w14:textId="7C350A59" w:rsidR="00653239" w:rsidRDefault="00653239" w:rsidP="00FE1DE7">
      <w:pPr>
        <w:rPr>
          <w:rFonts w:ascii="Arial" w:hAnsi="Arial" w:cs="Arial"/>
          <w:szCs w:val="24"/>
        </w:rPr>
      </w:pPr>
    </w:p>
    <w:p w14:paraId="19DAF0D2" w14:textId="5AD5D98A" w:rsidR="00653239" w:rsidRDefault="00653239" w:rsidP="00FE1DE7">
      <w:pPr>
        <w:rPr>
          <w:rFonts w:ascii="Arial" w:hAnsi="Arial" w:cs="Arial"/>
          <w:szCs w:val="24"/>
        </w:rPr>
      </w:pPr>
    </w:p>
    <w:p w14:paraId="59076E47" w14:textId="1B0BF34E" w:rsidR="00653239" w:rsidRDefault="00653239" w:rsidP="00FE1DE7">
      <w:pPr>
        <w:rPr>
          <w:rFonts w:ascii="Arial" w:hAnsi="Arial" w:cs="Arial"/>
          <w:szCs w:val="24"/>
        </w:rPr>
      </w:pPr>
    </w:p>
    <w:p w14:paraId="3481BB39" w14:textId="05E0AE13" w:rsidR="00653239" w:rsidRDefault="00653239" w:rsidP="00FE1DE7">
      <w:pPr>
        <w:rPr>
          <w:rFonts w:ascii="Arial" w:hAnsi="Arial" w:cs="Arial"/>
          <w:szCs w:val="24"/>
        </w:rPr>
      </w:pPr>
    </w:p>
    <w:p w14:paraId="1782B053" w14:textId="1AB24EA1" w:rsidR="00653239" w:rsidRDefault="00653239" w:rsidP="00FE1DE7">
      <w:pPr>
        <w:rPr>
          <w:rFonts w:ascii="Arial" w:hAnsi="Arial" w:cs="Arial"/>
          <w:szCs w:val="24"/>
        </w:rPr>
      </w:pPr>
    </w:p>
    <w:p w14:paraId="457F4709" w14:textId="77777777" w:rsidR="00653239" w:rsidRPr="00653239" w:rsidRDefault="00653239" w:rsidP="00FE1DE7">
      <w:pPr>
        <w:rPr>
          <w:rFonts w:ascii="Arial" w:hAnsi="Arial" w:cs="Arial"/>
          <w:szCs w:val="24"/>
        </w:rPr>
      </w:pPr>
    </w:p>
    <w:p w14:paraId="7325112D" w14:textId="50062A04" w:rsidR="00FE1DE7" w:rsidRPr="00D81496" w:rsidRDefault="00B42F19" w:rsidP="00B42F19">
      <w:pPr>
        <w:pStyle w:val="Balk2"/>
        <w:numPr>
          <w:ilvl w:val="0"/>
          <w:numId w:val="0"/>
        </w:numPr>
        <w:ind w:left="576" w:hanging="576"/>
        <w:rPr>
          <w:rFonts w:ascii="Arial" w:hAnsi="Arial" w:cs="Arial"/>
          <w:szCs w:val="24"/>
        </w:rPr>
      </w:pPr>
      <w:bookmarkStart w:id="197" w:name="_Toc329337050"/>
      <w:bookmarkStart w:id="198" w:name="_Toc39826751"/>
      <w:bookmarkStart w:id="199" w:name="_Toc82510617"/>
      <w:bookmarkStart w:id="200" w:name="_Toc82510968"/>
      <w:r>
        <w:rPr>
          <w:rFonts w:ascii="Arial" w:hAnsi="Arial"/>
          <w:szCs w:val="24"/>
        </w:rPr>
        <w:lastRenderedPageBreak/>
        <w:t>3.3. Error Codes and Failures</w:t>
      </w:r>
      <w:bookmarkEnd w:id="197"/>
      <w:bookmarkEnd w:id="198"/>
      <w:bookmarkEnd w:id="199"/>
      <w:bookmarkEnd w:id="200"/>
    </w:p>
    <w:p w14:paraId="7010CEB3" w14:textId="77777777" w:rsidR="00C3042D" w:rsidRPr="00B8171C" w:rsidRDefault="00C3042D" w:rsidP="00C3042D">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673600" behindDoc="0" locked="0" layoutInCell="1" allowOverlap="1" wp14:anchorId="7ED2109D" wp14:editId="5BD45969">
                <wp:simplePos x="0" y="0"/>
                <wp:positionH relativeFrom="column">
                  <wp:posOffset>6985</wp:posOffset>
                </wp:positionH>
                <wp:positionV relativeFrom="paragraph">
                  <wp:posOffset>37465</wp:posOffset>
                </wp:positionV>
                <wp:extent cx="1821180" cy="533400"/>
                <wp:effectExtent l="57150" t="38100" r="83820" b="95250"/>
                <wp:wrapNone/>
                <wp:docPr id="31" name="Yuvarlatılmış Dikdörtgen 31"/>
                <wp:cNvGraphicFramePr/>
                <a:graphic xmlns:a="http://schemas.openxmlformats.org/drawingml/2006/main">
                  <a:graphicData uri="http://schemas.microsoft.com/office/word/2010/wordprocessingShape">
                    <wps:wsp>
                      <wps:cNvSpPr/>
                      <wps:spPr>
                        <a:xfrm>
                          <a:off x="0" y="0"/>
                          <a:ext cx="1821180" cy="5334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DC55235" w14:textId="2667C0F1" w:rsidR="00A22C7B" w:rsidRPr="00EA1717" w:rsidRDefault="00426AE9" w:rsidP="00BF2672">
                            <w:pPr>
                              <w:jc w:val="left"/>
                              <w:rPr>
                                <w:rFonts w:ascii="Arial" w:hAnsi="Arial" w:cs="Arial"/>
                                <w:b/>
                              </w:rPr>
                            </w:pPr>
                            <w:r>
                              <w:rPr>
                                <w:rFonts w:ascii="Arial" w:hAnsi="Arial"/>
                                <w:b/>
                                <w:szCs w:val="24"/>
                              </w:rPr>
                              <w:t>Error 01- Vacuum Time Exceeded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2109D" id="Yuvarlatılmış Dikdörtgen 31" o:spid="_x0000_s1033" style="position:absolute;left:0;text-align:left;margin-left:.55pt;margin-top:2.95pt;width:143.4pt;height: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" fillcolor="#a3c4ff" strokecolor="#4a7ebb">
                <v:fill color2="#e5eeff" rotate="t" angle="180" colors="0 #a3c4ff;22938f #bfd5ff;1 #e5eeff" focus="100%" type="gradient"/>
                <v:shadow on="t" color="black" opacity="24903f" origin=",.5" offset="0,.55556mm"/>
                <v:textbox>
                  <w:txbxContent>
                    <w:p w14:paraId="0DC55235" w14:textId="2667C0F1" w:rsidR="00A22C7B" w:rsidRPr="00EA1717" w:rsidRDefault="00426AE9" w:rsidP="00BF2672">
                      <w:pPr>
                        <w:jc w:val="left"/>
                        <w:rPr>
                          <w:rFonts w:ascii="Arial" w:hAnsi="Arial" w:cs="Arial"/>
                          <w:b/>
                        </w:rPr>
                      </w:pPr>
                      <w:r>
                        <w:rPr>
                          <w:rFonts w:ascii="Arial" w:hAnsi="Arial"/>
                          <w:b/>
                          <w:szCs w:val="24"/>
                        </w:rPr>
                        <w:t>Error 01- Vacuum Time Exceeded</w:t>
                      </w:r>
                    </w:p>
                  </w:txbxContent>
                </v:textbox>
              </v:roundrect>
            </w:pict>
          </mc:Fallback>
        </mc:AlternateContent>
      </w:r>
    </w:p>
    <w:p w14:paraId="4FD6A3D6" w14:textId="77777777" w:rsidR="00C3042D" w:rsidRPr="00B8171C" w:rsidRDefault="00C3042D" w:rsidP="00C3042D">
      <w:pPr>
        <w:rPr>
          <w:rFonts w:asciiTheme="minorHAnsi" w:hAnsiTheme="minorHAnsi" w:cs="Arial"/>
          <w:szCs w:val="24"/>
        </w:rPr>
      </w:pPr>
    </w:p>
    <w:p w14:paraId="7858177D" w14:textId="77777777" w:rsidR="00C3042D" w:rsidRPr="00B8171C" w:rsidRDefault="009014B1"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7C76ED14" wp14:editId="52EFBDEA">
            <wp:extent cx="5486400" cy="6981825"/>
            <wp:effectExtent l="76200" t="0" r="114300" b="47625"/>
            <wp:docPr id="480" name="Diyagram 4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668A12F0" w14:textId="77777777" w:rsidR="00C3042D" w:rsidRPr="00B8171C" w:rsidRDefault="009014B1" w:rsidP="00C3042D">
      <w:pPr>
        <w:rPr>
          <w:rFonts w:asciiTheme="minorHAnsi" w:hAnsiTheme="minorHAnsi" w:cs="Arial"/>
          <w:szCs w:val="24"/>
        </w:rPr>
      </w:pPr>
      <w:r w:rsidRPr="00B8171C">
        <w:rPr>
          <w:rFonts w:asciiTheme="minorHAnsi" w:hAnsiTheme="minorHAnsi" w:cs="Arial"/>
          <w:noProof/>
          <w:szCs w:val="24"/>
        </w:rPr>
        <w:lastRenderedPageBreak/>
        <w:drawing>
          <wp:inline distT="0" distB="0" distL="0" distR="0" wp14:anchorId="2866ADD3" wp14:editId="7040B4F4">
            <wp:extent cx="5486400" cy="4107180"/>
            <wp:effectExtent l="76200" t="57150" r="133350" b="121920"/>
            <wp:docPr id="481" name="Diyagram 4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A057D31" w14:textId="77777777" w:rsidR="009014B1" w:rsidRPr="00B8171C" w:rsidRDefault="009D6346" w:rsidP="00C3042D">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675648" behindDoc="0" locked="0" layoutInCell="1" allowOverlap="1" wp14:anchorId="299CCC6B" wp14:editId="7F5AEBF9">
                <wp:simplePos x="0" y="0"/>
                <wp:positionH relativeFrom="column">
                  <wp:posOffset>6985</wp:posOffset>
                </wp:positionH>
                <wp:positionV relativeFrom="paragraph">
                  <wp:posOffset>32385</wp:posOffset>
                </wp:positionV>
                <wp:extent cx="1615440" cy="600075"/>
                <wp:effectExtent l="57150" t="38100" r="80010" b="104775"/>
                <wp:wrapNone/>
                <wp:docPr id="482" name="Yuvarlatılmış Dikdörtgen 482"/>
                <wp:cNvGraphicFramePr/>
                <a:graphic xmlns:a="http://schemas.openxmlformats.org/drawingml/2006/main">
                  <a:graphicData uri="http://schemas.microsoft.com/office/word/2010/wordprocessingShape">
                    <wps:wsp>
                      <wps:cNvSpPr/>
                      <wps:spPr>
                        <a:xfrm>
                          <a:off x="0" y="0"/>
                          <a:ext cx="1615440" cy="6000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BE27FD8" w14:textId="1B6E1E0D" w:rsidR="00A22C7B" w:rsidRPr="00E73961" w:rsidRDefault="00426AE9" w:rsidP="00BF2672">
                            <w:pPr>
                              <w:jc w:val="left"/>
                              <w:rPr>
                                <w:rFonts w:ascii="Arial" w:hAnsi="Arial" w:cs="Arial"/>
                                <w:b/>
                              </w:rPr>
                            </w:pPr>
                            <w:r>
                              <w:rPr>
                                <w:rFonts w:ascii="Arial" w:hAnsi="Arial"/>
                                <w:b/>
                                <w:szCs w:val="24"/>
                              </w:rPr>
                              <w:t>Error 02-Chamber Air Detector</w:t>
                            </w:r>
                          </w:p>
                          <w:p w14:paraId="2B4F3A1E" w14:textId="77777777" w:rsidR="00A22C7B" w:rsidRDefault="00A22C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CCC6B" id="Yuvarlatılmış Dikdörtgen 482" o:spid="_x0000_s1034" style="position:absolute;left:0;text-align:left;margin-left:.55pt;margin-top:2.55pt;width:127.2pt;height:4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" fillcolor="#a3c4ff" strokecolor="#4a7ebb">
                <v:fill color2="#e5eeff" rotate="t" angle="180" colors="0 #a3c4ff;22938f #bfd5ff;1 #e5eeff" focus="100%" type="gradient"/>
                <v:shadow on="t" color="black" opacity="24903f" origin=",.5" offset="0,.55556mm"/>
                <v:textbox>
                  <w:txbxContent>
                    <w:p w14:paraId="2BE27FD8" w14:textId="1B6E1E0D" w:rsidR="00A22C7B" w:rsidRPr="00E73961" w:rsidRDefault="00426AE9" w:rsidP="00BF2672">
                      <w:pPr>
                        <w:jc w:val="left"/>
                        <w:rPr>
                          <w:rFonts w:ascii="Arial" w:hAnsi="Arial" w:cs="Arial"/>
                          <w:b/>
                        </w:rPr>
                      </w:pPr>
                      <w:r>
                        <w:rPr>
                          <w:rFonts w:ascii="Arial" w:hAnsi="Arial"/>
                          <w:b/>
                          <w:szCs w:val="24"/>
                        </w:rPr>
                        <w:t>Error 02-Chamber Air Detector</w:t>
                      </w:r>
                    </w:p>
                    <w:p w14:paraId="2B4F3A1E" w14:textId="77777777" w:rsidR="00A22C7B" w:rsidRDefault="00A22C7B"/>
                  </w:txbxContent>
                </v:textbox>
              </v:roundrect>
            </w:pict>
          </mc:Fallback>
        </mc:AlternateContent>
      </w:r>
    </w:p>
    <w:p w14:paraId="1FA0B23F" w14:textId="77777777" w:rsidR="009014B1" w:rsidRPr="00B8171C" w:rsidRDefault="009014B1" w:rsidP="00C3042D">
      <w:pPr>
        <w:rPr>
          <w:rFonts w:asciiTheme="minorHAnsi" w:hAnsiTheme="minorHAnsi" w:cs="Arial"/>
          <w:szCs w:val="24"/>
        </w:rPr>
      </w:pPr>
    </w:p>
    <w:p w14:paraId="72E2CE82" w14:textId="77777777" w:rsidR="009014B1" w:rsidRPr="00B8171C" w:rsidRDefault="009014B1" w:rsidP="00C3042D">
      <w:pPr>
        <w:rPr>
          <w:rFonts w:asciiTheme="minorHAnsi" w:hAnsiTheme="minorHAnsi" w:cs="Arial"/>
          <w:szCs w:val="24"/>
        </w:rPr>
      </w:pPr>
    </w:p>
    <w:p w14:paraId="02195734" w14:textId="77777777" w:rsidR="00002AD3" w:rsidRDefault="00467FC4"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5E1BBE1E" wp14:editId="41CDCA0B">
            <wp:extent cx="5486400" cy="2276475"/>
            <wp:effectExtent l="76200" t="76200" r="95250" b="104775"/>
            <wp:docPr id="521" name="Diyagram 5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213310AD" w14:textId="77777777" w:rsidR="00285608" w:rsidRPr="00B8171C" w:rsidRDefault="00285608" w:rsidP="00C3042D">
      <w:pPr>
        <w:rPr>
          <w:rFonts w:asciiTheme="minorHAnsi" w:hAnsiTheme="minorHAnsi" w:cs="Arial"/>
          <w:szCs w:val="24"/>
        </w:rPr>
      </w:pPr>
    </w:p>
    <w:p w14:paraId="3F138BD3" w14:textId="77777777" w:rsidR="009D6346" w:rsidRPr="00B8171C" w:rsidRDefault="009D6346"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77696" behindDoc="0" locked="0" layoutInCell="1" allowOverlap="1" wp14:anchorId="296E1277" wp14:editId="58C3C95A">
                <wp:simplePos x="0" y="0"/>
                <wp:positionH relativeFrom="column">
                  <wp:posOffset>26035</wp:posOffset>
                </wp:positionH>
                <wp:positionV relativeFrom="paragraph">
                  <wp:posOffset>37465</wp:posOffset>
                </wp:positionV>
                <wp:extent cx="2030730" cy="708660"/>
                <wp:effectExtent l="57150" t="38100" r="83820" b="91440"/>
                <wp:wrapNone/>
                <wp:docPr id="484" name="Yuvarlatılmış Dikdörtgen 484"/>
                <wp:cNvGraphicFramePr/>
                <a:graphic xmlns:a="http://schemas.openxmlformats.org/drawingml/2006/main">
                  <a:graphicData uri="http://schemas.microsoft.com/office/word/2010/wordprocessingShape">
                    <wps:wsp>
                      <wps:cNvSpPr/>
                      <wps:spPr>
                        <a:xfrm>
                          <a:off x="0" y="0"/>
                          <a:ext cx="2030730" cy="70866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4A45356" w14:textId="63945EF1" w:rsidR="00A22C7B" w:rsidRPr="00285608" w:rsidRDefault="00426AE9" w:rsidP="00BF2672">
                            <w:pPr>
                              <w:jc w:val="left"/>
                              <w:rPr>
                                <w:rFonts w:ascii="Arial" w:hAnsi="Arial" w:cs="Arial"/>
                                <w:b/>
                              </w:rPr>
                            </w:pPr>
                            <w:r>
                              <w:rPr>
                                <w:rFonts w:ascii="Arial" w:hAnsi="Arial"/>
                                <w:b/>
                                <w:szCs w:val="24"/>
                              </w:rPr>
                              <w:t>Error 03- Steam Discharge Time Exceeded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E1277" id="Yuvarlatılmış Dikdörtgen 484" o:spid="_x0000_s1035" style="position:absolute;left:0;text-align:left;margin-left:2.05pt;margin-top:2.95pt;width:159.9pt;height:55.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" fillcolor="#a3c4ff" strokecolor="#4a7ebb">
                <v:fill color2="#e5eeff" rotate="t" angle="180" colors="0 #a3c4ff;22938f #bfd5ff;1 #e5eeff" focus="100%" type="gradient"/>
                <v:shadow on="t" color="black" opacity="24903f" origin=",.5" offset="0,.55556mm"/>
                <v:textbox>
                  <w:txbxContent>
                    <w:p w14:paraId="44A45356" w14:textId="63945EF1" w:rsidR="00A22C7B" w:rsidRPr="00285608" w:rsidRDefault="00426AE9" w:rsidP="00BF2672">
                      <w:pPr>
                        <w:jc w:val="left"/>
                        <w:rPr>
                          <w:rFonts w:ascii="Arial" w:hAnsi="Arial" w:cs="Arial"/>
                          <w:b/>
                        </w:rPr>
                      </w:pPr>
                      <w:r>
                        <w:rPr>
                          <w:rFonts w:ascii="Arial" w:hAnsi="Arial"/>
                          <w:b/>
                          <w:szCs w:val="24"/>
                        </w:rPr>
                        <w:t>Error 03- Steam Discharge Time Exceeded</w:t>
                      </w:r>
                    </w:p>
                  </w:txbxContent>
                </v:textbox>
              </v:roundrect>
            </w:pict>
          </mc:Fallback>
        </mc:AlternateContent>
      </w:r>
    </w:p>
    <w:p w14:paraId="6BE7F95D" w14:textId="77777777" w:rsidR="009D6346" w:rsidRPr="00B8171C" w:rsidRDefault="009D6346" w:rsidP="00C3042D">
      <w:pPr>
        <w:rPr>
          <w:rFonts w:asciiTheme="minorHAnsi" w:hAnsiTheme="minorHAnsi" w:cs="Arial"/>
          <w:szCs w:val="24"/>
        </w:rPr>
      </w:pPr>
    </w:p>
    <w:p w14:paraId="3D564B36" w14:textId="77777777" w:rsidR="009D6346" w:rsidRPr="00B8171C" w:rsidRDefault="009D6346" w:rsidP="00C3042D">
      <w:pPr>
        <w:rPr>
          <w:rFonts w:asciiTheme="minorHAnsi" w:hAnsiTheme="minorHAnsi" w:cs="Arial"/>
          <w:szCs w:val="24"/>
        </w:rPr>
      </w:pPr>
    </w:p>
    <w:p w14:paraId="32903C25" w14:textId="77777777" w:rsidR="009D6346" w:rsidRPr="00B8171C" w:rsidRDefault="009D6346"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397E14E3" wp14:editId="35BCF279">
            <wp:extent cx="5486400" cy="4600575"/>
            <wp:effectExtent l="57150" t="38100" r="95250" b="85725"/>
            <wp:docPr id="485" name="Diyagram 4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62603600" w14:textId="77777777" w:rsidR="00002AD3" w:rsidRDefault="00002AD3" w:rsidP="00C3042D">
      <w:pPr>
        <w:rPr>
          <w:rFonts w:asciiTheme="minorHAnsi" w:hAnsiTheme="minorHAnsi" w:cs="Arial"/>
          <w:szCs w:val="24"/>
        </w:rPr>
      </w:pPr>
    </w:p>
    <w:p w14:paraId="200480AF" w14:textId="77777777" w:rsidR="00002AD3" w:rsidRDefault="00002AD3" w:rsidP="00C3042D">
      <w:pPr>
        <w:rPr>
          <w:rFonts w:asciiTheme="minorHAnsi" w:hAnsiTheme="minorHAnsi" w:cs="Arial"/>
          <w:szCs w:val="24"/>
        </w:rPr>
      </w:pPr>
    </w:p>
    <w:p w14:paraId="67C97584" w14:textId="77777777" w:rsidR="00285608" w:rsidRDefault="00285608" w:rsidP="00C3042D">
      <w:pPr>
        <w:rPr>
          <w:rFonts w:asciiTheme="minorHAnsi" w:hAnsiTheme="minorHAnsi" w:cs="Arial"/>
          <w:szCs w:val="24"/>
        </w:rPr>
      </w:pPr>
    </w:p>
    <w:p w14:paraId="36AE2EC8" w14:textId="77777777" w:rsidR="00285608" w:rsidRDefault="00285608" w:rsidP="00C3042D">
      <w:pPr>
        <w:rPr>
          <w:rFonts w:asciiTheme="minorHAnsi" w:hAnsiTheme="minorHAnsi" w:cs="Arial"/>
          <w:szCs w:val="24"/>
        </w:rPr>
      </w:pPr>
    </w:p>
    <w:p w14:paraId="534582BA" w14:textId="77777777" w:rsidR="00285608" w:rsidRDefault="00285608" w:rsidP="00C3042D">
      <w:pPr>
        <w:rPr>
          <w:rFonts w:asciiTheme="minorHAnsi" w:hAnsiTheme="minorHAnsi" w:cs="Arial"/>
          <w:szCs w:val="24"/>
        </w:rPr>
      </w:pPr>
    </w:p>
    <w:p w14:paraId="2CB4EBC5" w14:textId="77777777" w:rsidR="00285608" w:rsidRDefault="00285608" w:rsidP="00C3042D">
      <w:pPr>
        <w:rPr>
          <w:rFonts w:asciiTheme="minorHAnsi" w:hAnsiTheme="minorHAnsi" w:cs="Arial"/>
          <w:szCs w:val="24"/>
        </w:rPr>
      </w:pPr>
    </w:p>
    <w:p w14:paraId="33C5A202" w14:textId="77777777" w:rsidR="00285608" w:rsidRDefault="00285608" w:rsidP="00C3042D">
      <w:pPr>
        <w:rPr>
          <w:rFonts w:asciiTheme="minorHAnsi" w:hAnsiTheme="minorHAnsi" w:cs="Arial"/>
          <w:szCs w:val="24"/>
        </w:rPr>
      </w:pPr>
    </w:p>
    <w:p w14:paraId="3FE4FE78" w14:textId="77777777" w:rsidR="00285608" w:rsidRDefault="00285608" w:rsidP="00C3042D">
      <w:pPr>
        <w:rPr>
          <w:rFonts w:asciiTheme="minorHAnsi" w:hAnsiTheme="minorHAnsi" w:cs="Arial"/>
          <w:szCs w:val="24"/>
        </w:rPr>
      </w:pPr>
    </w:p>
    <w:p w14:paraId="4F030FF8" w14:textId="77777777" w:rsidR="009D6346" w:rsidRPr="00B8171C" w:rsidRDefault="009D6346"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79744" behindDoc="0" locked="0" layoutInCell="1" allowOverlap="1" wp14:anchorId="14B25D90" wp14:editId="04B851DF">
                <wp:simplePos x="0" y="0"/>
                <wp:positionH relativeFrom="column">
                  <wp:posOffset>10795</wp:posOffset>
                </wp:positionH>
                <wp:positionV relativeFrom="paragraph">
                  <wp:posOffset>29845</wp:posOffset>
                </wp:positionV>
                <wp:extent cx="1870710" cy="600075"/>
                <wp:effectExtent l="57150" t="38100" r="72390" b="104775"/>
                <wp:wrapNone/>
                <wp:docPr id="486" name="Yuvarlatılmış Dikdörtgen 486"/>
                <wp:cNvGraphicFramePr/>
                <a:graphic xmlns:a="http://schemas.openxmlformats.org/drawingml/2006/main">
                  <a:graphicData uri="http://schemas.microsoft.com/office/word/2010/wordprocessingShape">
                    <wps:wsp>
                      <wps:cNvSpPr/>
                      <wps:spPr>
                        <a:xfrm>
                          <a:off x="0" y="0"/>
                          <a:ext cx="1870710" cy="6000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AE5F2BA" w14:textId="6B802085" w:rsidR="00A22C7B" w:rsidRPr="00E73961" w:rsidRDefault="00426AE9" w:rsidP="00BF2672">
                            <w:pPr>
                              <w:jc w:val="left"/>
                              <w:rPr>
                                <w:rFonts w:ascii="Arial" w:hAnsi="Arial" w:cs="Arial"/>
                                <w:b/>
                              </w:rPr>
                            </w:pPr>
                            <w:r>
                              <w:rPr>
                                <w:rFonts w:ascii="Arial" w:hAnsi="Arial"/>
                                <w:b/>
                                <w:szCs w:val="24"/>
                              </w:rPr>
                              <w:t>Error 04- Air vent time exceeded.</w:t>
                            </w:r>
                          </w:p>
                          <w:p w14:paraId="129DB997" w14:textId="77777777" w:rsidR="00A22C7B" w:rsidRDefault="00A22C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B25D90" id="Yuvarlatılmış Dikdörtgen 486" o:spid="_x0000_s1036" style="position:absolute;left:0;text-align:left;margin-left:.85pt;margin-top:2.35pt;width:147.3pt;height:4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" fillcolor="#a3c4ff" strokecolor="#4a7ebb">
                <v:fill color2="#e5eeff" rotate="t" angle="180" colors="0 #a3c4ff;22938f #bfd5ff;1 #e5eeff" focus="100%" type="gradient"/>
                <v:shadow on="t" color="black" opacity="24903f" origin=",.5" offset="0,.55556mm"/>
                <v:textbox>
                  <w:txbxContent>
                    <w:p w14:paraId="6AE5F2BA" w14:textId="6B802085" w:rsidR="00A22C7B" w:rsidRPr="00E73961" w:rsidRDefault="00426AE9" w:rsidP="00BF2672">
                      <w:pPr>
                        <w:jc w:val="left"/>
                        <w:rPr>
                          <w:rFonts w:ascii="Arial" w:hAnsi="Arial" w:cs="Arial"/>
                          <w:b/>
                        </w:rPr>
                      </w:pPr>
                      <w:r>
                        <w:rPr>
                          <w:rFonts w:ascii="Arial" w:hAnsi="Arial"/>
                          <w:b/>
                          <w:szCs w:val="24"/>
                        </w:rPr>
                        <w:t>Error 04- Air vent time exceeded.</w:t>
                      </w:r>
                    </w:p>
                    <w:p w14:paraId="129DB997" w14:textId="77777777" w:rsidR="00A22C7B" w:rsidRDefault="00A22C7B"/>
                  </w:txbxContent>
                </v:textbox>
              </v:roundrect>
            </w:pict>
          </mc:Fallback>
        </mc:AlternateContent>
      </w:r>
    </w:p>
    <w:p w14:paraId="438876C8" w14:textId="77777777" w:rsidR="009D6346" w:rsidRPr="00B8171C" w:rsidRDefault="009D6346" w:rsidP="00C3042D">
      <w:pPr>
        <w:rPr>
          <w:rFonts w:asciiTheme="minorHAnsi" w:hAnsiTheme="minorHAnsi" w:cs="Arial"/>
          <w:szCs w:val="24"/>
        </w:rPr>
      </w:pPr>
    </w:p>
    <w:p w14:paraId="6541C0C1" w14:textId="77777777" w:rsidR="009D6346" w:rsidRPr="00B8171C" w:rsidRDefault="009D6346" w:rsidP="00C3042D">
      <w:pPr>
        <w:rPr>
          <w:rFonts w:asciiTheme="minorHAnsi" w:hAnsiTheme="minorHAnsi" w:cs="Arial"/>
          <w:szCs w:val="24"/>
        </w:rPr>
      </w:pPr>
    </w:p>
    <w:p w14:paraId="268C8DBF" w14:textId="77777777" w:rsidR="000255DA" w:rsidRDefault="009D6346"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607514B0" wp14:editId="33714546">
            <wp:extent cx="5486400" cy="2809875"/>
            <wp:effectExtent l="76200" t="76200" r="95250" b="123825"/>
            <wp:docPr id="487" name="Diyagram 4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7926A5DC" w14:textId="77777777" w:rsidR="006015EC" w:rsidRPr="00B8171C" w:rsidRDefault="006015EC" w:rsidP="00C3042D">
      <w:pPr>
        <w:rPr>
          <w:rFonts w:asciiTheme="minorHAnsi" w:hAnsiTheme="minorHAnsi" w:cs="Arial"/>
          <w:szCs w:val="24"/>
        </w:rPr>
      </w:pPr>
    </w:p>
    <w:p w14:paraId="5AB5E214" w14:textId="77777777" w:rsidR="000255DA" w:rsidRPr="00B8171C" w:rsidRDefault="000255DA" w:rsidP="00C3042D">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681792" behindDoc="0" locked="0" layoutInCell="1" allowOverlap="1" wp14:anchorId="66C9DC56" wp14:editId="0A44B3A4">
                <wp:simplePos x="0" y="0"/>
                <wp:positionH relativeFrom="margin">
                  <wp:align>left</wp:align>
                </wp:positionH>
                <wp:positionV relativeFrom="paragraph">
                  <wp:posOffset>33655</wp:posOffset>
                </wp:positionV>
                <wp:extent cx="2358390" cy="822960"/>
                <wp:effectExtent l="57150" t="38100" r="80010" b="91440"/>
                <wp:wrapNone/>
                <wp:docPr id="488" name="Yuvarlatılmış Dikdörtgen 488"/>
                <wp:cNvGraphicFramePr/>
                <a:graphic xmlns:a="http://schemas.openxmlformats.org/drawingml/2006/main">
                  <a:graphicData uri="http://schemas.microsoft.com/office/word/2010/wordprocessingShape">
                    <wps:wsp>
                      <wps:cNvSpPr/>
                      <wps:spPr>
                        <a:xfrm>
                          <a:off x="0" y="0"/>
                          <a:ext cx="2358390" cy="82296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F02AED2" w14:textId="6A0959C5" w:rsidR="00A22C7B" w:rsidRDefault="00426AE9" w:rsidP="00BF2672">
                            <w:pPr>
                              <w:jc w:val="left"/>
                              <w:rPr>
                                <w:rFonts w:ascii="Arial" w:hAnsi="Arial" w:cs="Arial"/>
                                <w:b/>
                                <w:szCs w:val="24"/>
                              </w:rPr>
                            </w:pPr>
                            <w:r>
                              <w:rPr>
                                <w:rFonts w:ascii="Arial" w:hAnsi="Arial"/>
                                <w:b/>
                                <w:szCs w:val="24"/>
                              </w:rPr>
                              <w:t>Error 05- Discharge door is open</w:t>
                            </w:r>
                          </w:p>
                          <w:p w14:paraId="34F99A90" w14:textId="45114F42" w:rsidR="00A22C7B" w:rsidRPr="00E73961" w:rsidRDefault="00426AE9" w:rsidP="00BF2672">
                            <w:pPr>
                              <w:jc w:val="left"/>
                              <w:rPr>
                                <w:rFonts w:ascii="Arial" w:hAnsi="Arial" w:cs="Arial"/>
                                <w:b/>
                              </w:rPr>
                            </w:pPr>
                            <w:r>
                              <w:rPr>
                                <w:rFonts w:ascii="Arial" w:hAnsi="Arial"/>
                                <w:b/>
                                <w:szCs w:val="24"/>
                              </w:rPr>
                              <w:t>Error 06- Door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9DC56" id="Yuvarlatılmış Dikdörtgen 488" o:spid="_x0000_s1037" style="position:absolute;left:0;text-align:left;margin-left:0;margin-top:2.65pt;width:185.7pt;height:64.8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" fillcolor="#a3c4ff" strokecolor="#4a7ebb">
                <v:fill color2="#e5eeff" rotate="t" angle="180" colors="0 #a3c4ff;22938f #bfd5ff;1 #e5eeff" focus="100%" type="gradient"/>
                <v:shadow on="t" color="black" opacity="24903f" origin=",.5" offset="0,.55556mm"/>
                <v:textbox>
                  <w:txbxContent>
                    <w:p w14:paraId="4F02AED2" w14:textId="6A0959C5" w:rsidR="00A22C7B" w:rsidRDefault="00426AE9" w:rsidP="00BF2672">
                      <w:pPr>
                        <w:jc w:val="left"/>
                        <w:rPr>
                          <w:rFonts w:ascii="Arial" w:hAnsi="Arial" w:cs="Arial"/>
                          <w:b/>
                          <w:szCs w:val="24"/>
                        </w:rPr>
                      </w:pPr>
                      <w:r>
                        <w:rPr>
                          <w:rFonts w:ascii="Arial" w:hAnsi="Arial"/>
                          <w:b/>
                          <w:szCs w:val="24"/>
                        </w:rPr>
                        <w:t>Error 05- Discharge door is open</w:t>
                      </w:r>
                    </w:p>
                    <w:p w14:paraId="34F99A90" w14:textId="45114F42" w:rsidR="00A22C7B" w:rsidRPr="00E73961" w:rsidRDefault="00426AE9" w:rsidP="00BF2672">
                      <w:pPr>
                        <w:jc w:val="left"/>
                        <w:rPr>
                          <w:rFonts w:ascii="Arial" w:hAnsi="Arial" w:cs="Arial"/>
                          <w:b/>
                        </w:rPr>
                      </w:pPr>
                      <w:r>
                        <w:rPr>
                          <w:rFonts w:ascii="Arial" w:hAnsi="Arial"/>
                          <w:b/>
                          <w:szCs w:val="24"/>
                        </w:rPr>
                        <w:t>Error 06- Door Open</w:t>
                      </w:r>
                    </w:p>
                  </w:txbxContent>
                </v:textbox>
                <w10:wrap anchorx="margin"/>
              </v:roundrect>
            </w:pict>
          </mc:Fallback>
        </mc:AlternateContent>
      </w:r>
    </w:p>
    <w:p w14:paraId="0EAF0E88" w14:textId="77777777" w:rsidR="000255DA" w:rsidRPr="00B8171C" w:rsidRDefault="000255DA" w:rsidP="00C3042D">
      <w:pPr>
        <w:rPr>
          <w:rFonts w:asciiTheme="minorHAnsi" w:hAnsiTheme="minorHAnsi" w:cs="Arial"/>
          <w:szCs w:val="24"/>
        </w:rPr>
      </w:pPr>
    </w:p>
    <w:p w14:paraId="6CCD3525" w14:textId="77777777" w:rsidR="000255DA" w:rsidRDefault="000255DA" w:rsidP="00C3042D">
      <w:pPr>
        <w:rPr>
          <w:rFonts w:asciiTheme="minorHAnsi" w:hAnsiTheme="minorHAnsi" w:cs="Arial"/>
          <w:szCs w:val="24"/>
        </w:rPr>
      </w:pPr>
    </w:p>
    <w:p w14:paraId="177CC00F" w14:textId="77777777" w:rsidR="006015EC" w:rsidRPr="00B8171C" w:rsidRDefault="006015EC" w:rsidP="00C3042D">
      <w:pPr>
        <w:rPr>
          <w:rFonts w:asciiTheme="minorHAnsi" w:hAnsiTheme="minorHAnsi" w:cs="Arial"/>
          <w:szCs w:val="24"/>
        </w:rPr>
      </w:pPr>
    </w:p>
    <w:p w14:paraId="77AEEAA5" w14:textId="1B7B637A" w:rsidR="00002AD3" w:rsidRPr="00B8171C" w:rsidRDefault="000255DA"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28D0F4BB" wp14:editId="734961E7">
            <wp:extent cx="5486400" cy="2409825"/>
            <wp:effectExtent l="76200" t="76200" r="95250" b="123825"/>
            <wp:docPr id="489" name="Diyagram 4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0C6CBEB2" w14:textId="77777777" w:rsidR="000255DA" w:rsidRPr="00B8171C" w:rsidRDefault="000255DA"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83840" behindDoc="0" locked="0" layoutInCell="1" allowOverlap="1" wp14:anchorId="613DCF0E" wp14:editId="1B3D3AE8">
                <wp:simplePos x="0" y="0"/>
                <wp:positionH relativeFrom="column">
                  <wp:posOffset>-635</wp:posOffset>
                </wp:positionH>
                <wp:positionV relativeFrom="paragraph">
                  <wp:posOffset>37465</wp:posOffset>
                </wp:positionV>
                <wp:extent cx="1882140" cy="714375"/>
                <wp:effectExtent l="57150" t="38100" r="80010" b="104775"/>
                <wp:wrapNone/>
                <wp:docPr id="490" name="Yuvarlatılmış Dikdörtgen 490"/>
                <wp:cNvGraphicFramePr/>
                <a:graphic xmlns:a="http://schemas.openxmlformats.org/drawingml/2006/main">
                  <a:graphicData uri="http://schemas.microsoft.com/office/word/2010/wordprocessingShape">
                    <wps:wsp>
                      <wps:cNvSpPr/>
                      <wps:spPr>
                        <a:xfrm>
                          <a:off x="0" y="0"/>
                          <a:ext cx="1882140" cy="7143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54898CE3" w14:textId="68786224" w:rsidR="00A22C7B" w:rsidRPr="009D1110" w:rsidRDefault="00426AE9" w:rsidP="00BF2672">
                            <w:pPr>
                              <w:jc w:val="left"/>
                              <w:rPr>
                                <w:rFonts w:ascii="Arial" w:hAnsi="Arial" w:cs="Arial"/>
                                <w:b/>
                                <w:szCs w:val="24"/>
                              </w:rPr>
                            </w:pPr>
                            <w:r>
                              <w:rPr>
                                <w:rFonts w:ascii="Arial" w:hAnsi="Arial"/>
                                <w:b/>
                                <w:szCs w:val="24"/>
                              </w:rPr>
                              <w:t>Error 07- Overheat in the Steam Generator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3DCF0E" id="Yuvarlatılmış Dikdörtgen 490" o:spid="_x0000_s1038" style="position:absolute;left:0;text-align:left;margin-left:-.05pt;margin-top:2.95pt;width:148.2pt;height:5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" fillcolor="#a3c4ff" strokecolor="#4a7ebb">
                <v:fill color2="#e5eeff" rotate="t" angle="180" colors="0 #a3c4ff;22938f #bfd5ff;1 #e5eeff" focus="100%" type="gradient"/>
                <v:shadow on="t" color="black" opacity="24903f" origin=",.5" offset="0,.55556mm"/>
                <v:textbox>
                  <w:txbxContent>
                    <w:p w14:paraId="54898CE3" w14:textId="68786224" w:rsidR="00A22C7B" w:rsidRPr="009D1110" w:rsidRDefault="00426AE9" w:rsidP="00BF2672">
                      <w:pPr>
                        <w:jc w:val="left"/>
                        <w:rPr>
                          <w:rFonts w:ascii="Arial" w:hAnsi="Arial" w:cs="Arial"/>
                          <w:b/>
                          <w:szCs w:val="24"/>
                        </w:rPr>
                      </w:pPr>
                      <w:r>
                        <w:rPr>
                          <w:rFonts w:ascii="Arial" w:hAnsi="Arial"/>
                          <w:b/>
                          <w:szCs w:val="24"/>
                        </w:rPr>
                        <w:t>Error 07- Overheat in the Steam Generator</w:t>
                      </w:r>
                    </w:p>
                  </w:txbxContent>
                </v:textbox>
              </v:roundrect>
            </w:pict>
          </mc:Fallback>
        </mc:AlternateContent>
      </w:r>
    </w:p>
    <w:p w14:paraId="42DC64CB" w14:textId="77777777" w:rsidR="000255DA" w:rsidRPr="00B8171C" w:rsidRDefault="000255DA" w:rsidP="00C3042D">
      <w:pPr>
        <w:rPr>
          <w:rFonts w:asciiTheme="minorHAnsi" w:hAnsiTheme="minorHAnsi" w:cs="Arial"/>
          <w:szCs w:val="24"/>
        </w:rPr>
      </w:pPr>
    </w:p>
    <w:p w14:paraId="1C138715" w14:textId="77777777" w:rsidR="000255DA" w:rsidRPr="00B8171C" w:rsidRDefault="000255DA" w:rsidP="00C3042D">
      <w:pPr>
        <w:rPr>
          <w:rFonts w:asciiTheme="minorHAnsi" w:hAnsiTheme="minorHAnsi" w:cs="Arial"/>
          <w:szCs w:val="24"/>
        </w:rPr>
      </w:pPr>
    </w:p>
    <w:p w14:paraId="3431E11C" w14:textId="77777777" w:rsidR="000255DA" w:rsidRPr="00B8171C" w:rsidRDefault="000255DA"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1709A290" wp14:editId="26B43A29">
            <wp:extent cx="5486400" cy="4276725"/>
            <wp:effectExtent l="76200" t="38100" r="133350" b="123825"/>
            <wp:docPr id="491" name="Diyagram 4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7895B6A6" w14:textId="77777777" w:rsidR="00601621" w:rsidRDefault="00601621" w:rsidP="00C3042D">
      <w:pPr>
        <w:rPr>
          <w:rFonts w:asciiTheme="minorHAnsi" w:hAnsiTheme="minorHAnsi" w:cs="Arial"/>
          <w:szCs w:val="24"/>
        </w:rPr>
      </w:pPr>
    </w:p>
    <w:p w14:paraId="228D0973" w14:textId="77777777" w:rsidR="00002AD3" w:rsidRDefault="00002AD3" w:rsidP="00C3042D">
      <w:pPr>
        <w:rPr>
          <w:rFonts w:asciiTheme="minorHAnsi" w:hAnsiTheme="minorHAnsi" w:cs="Arial"/>
          <w:szCs w:val="24"/>
        </w:rPr>
      </w:pPr>
    </w:p>
    <w:p w14:paraId="17B04018" w14:textId="77777777" w:rsidR="00002AD3" w:rsidRDefault="00002AD3" w:rsidP="00C3042D">
      <w:pPr>
        <w:rPr>
          <w:rFonts w:asciiTheme="minorHAnsi" w:hAnsiTheme="minorHAnsi" w:cs="Arial"/>
          <w:szCs w:val="24"/>
        </w:rPr>
      </w:pPr>
    </w:p>
    <w:p w14:paraId="5F979EDA" w14:textId="77777777" w:rsidR="00002AD3" w:rsidRDefault="00002AD3" w:rsidP="00C3042D">
      <w:pPr>
        <w:rPr>
          <w:rFonts w:asciiTheme="minorHAnsi" w:hAnsiTheme="minorHAnsi" w:cs="Arial"/>
          <w:szCs w:val="24"/>
        </w:rPr>
      </w:pPr>
    </w:p>
    <w:p w14:paraId="56B5EBA2" w14:textId="77777777" w:rsidR="00002AD3" w:rsidRDefault="00002AD3" w:rsidP="00C3042D">
      <w:pPr>
        <w:rPr>
          <w:rFonts w:asciiTheme="minorHAnsi" w:hAnsiTheme="minorHAnsi" w:cs="Arial"/>
          <w:szCs w:val="24"/>
        </w:rPr>
      </w:pPr>
    </w:p>
    <w:p w14:paraId="1C1D88E9" w14:textId="77777777" w:rsidR="00002AD3" w:rsidRDefault="00002AD3" w:rsidP="00C3042D">
      <w:pPr>
        <w:rPr>
          <w:rFonts w:asciiTheme="minorHAnsi" w:hAnsiTheme="minorHAnsi" w:cs="Arial"/>
          <w:szCs w:val="24"/>
        </w:rPr>
      </w:pPr>
    </w:p>
    <w:p w14:paraId="341A0B11" w14:textId="77777777" w:rsidR="00002AD3" w:rsidRDefault="00002AD3" w:rsidP="00C3042D">
      <w:pPr>
        <w:rPr>
          <w:rFonts w:asciiTheme="minorHAnsi" w:hAnsiTheme="minorHAnsi" w:cs="Arial"/>
          <w:szCs w:val="24"/>
        </w:rPr>
      </w:pPr>
    </w:p>
    <w:p w14:paraId="08B13F98" w14:textId="392D5521" w:rsidR="00002AD3" w:rsidRDefault="00002AD3" w:rsidP="00C3042D">
      <w:pPr>
        <w:rPr>
          <w:rFonts w:asciiTheme="minorHAnsi" w:hAnsiTheme="minorHAnsi" w:cs="Arial"/>
          <w:szCs w:val="24"/>
        </w:rPr>
      </w:pPr>
    </w:p>
    <w:p w14:paraId="1B27AA95" w14:textId="77777777" w:rsidR="000F3054" w:rsidRDefault="000F3054" w:rsidP="00C3042D">
      <w:pPr>
        <w:rPr>
          <w:rFonts w:asciiTheme="minorHAnsi" w:hAnsiTheme="minorHAnsi" w:cs="Arial"/>
          <w:szCs w:val="24"/>
        </w:rPr>
      </w:pPr>
    </w:p>
    <w:p w14:paraId="12E14D5D" w14:textId="77777777" w:rsidR="00601621" w:rsidRPr="00B8171C" w:rsidRDefault="00601621"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85888" behindDoc="0" locked="0" layoutInCell="1" allowOverlap="1" wp14:anchorId="1DCEDA02" wp14:editId="26DE259D">
                <wp:simplePos x="0" y="0"/>
                <wp:positionH relativeFrom="column">
                  <wp:posOffset>-12065</wp:posOffset>
                </wp:positionH>
                <wp:positionV relativeFrom="paragraph">
                  <wp:posOffset>29210</wp:posOffset>
                </wp:positionV>
                <wp:extent cx="1977390" cy="701040"/>
                <wp:effectExtent l="57150" t="38100" r="80010" b="99060"/>
                <wp:wrapNone/>
                <wp:docPr id="492" name="Yuvarlatılmış Dikdörtgen 492"/>
                <wp:cNvGraphicFramePr/>
                <a:graphic xmlns:a="http://schemas.openxmlformats.org/drawingml/2006/main">
                  <a:graphicData uri="http://schemas.microsoft.com/office/word/2010/wordprocessingShape">
                    <wps:wsp>
                      <wps:cNvSpPr/>
                      <wps:spPr>
                        <a:xfrm>
                          <a:off x="0" y="0"/>
                          <a:ext cx="1977390" cy="70104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5100AD69" w14:textId="40308270" w:rsidR="00A22C7B" w:rsidRPr="000C5214" w:rsidRDefault="00426AE9" w:rsidP="00997F2D">
                            <w:pPr>
                              <w:jc w:val="left"/>
                              <w:rPr>
                                <w:rFonts w:ascii="Arial" w:hAnsi="Arial" w:cs="Arial"/>
                                <w:b/>
                              </w:rPr>
                            </w:pPr>
                            <w:r>
                              <w:rPr>
                                <w:rFonts w:ascii="Arial" w:hAnsi="Arial"/>
                                <w:b/>
                                <w:szCs w:val="24"/>
                              </w:rPr>
                              <w:t>Error 09- Insufficient water in the generator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CEDA02" id="Yuvarlatılmış Dikdörtgen 492" o:spid="_x0000_s1039" style="position:absolute;left:0;text-align:left;margin-left:-.95pt;margin-top:2.3pt;width:155.7pt;height:5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" fillcolor="#a3c4ff" strokecolor="#4a7ebb">
                <v:fill color2="#e5eeff" rotate="t" angle="180" colors="0 #a3c4ff;22938f #bfd5ff;1 #e5eeff" focus="100%" type="gradient"/>
                <v:shadow on="t" color="black" opacity="24903f" origin=",.5" offset="0,.55556mm"/>
                <v:textbox>
                  <w:txbxContent>
                    <w:p w14:paraId="5100AD69" w14:textId="40308270" w:rsidR="00A22C7B" w:rsidRPr="000C5214" w:rsidRDefault="00426AE9" w:rsidP="00997F2D">
                      <w:pPr>
                        <w:jc w:val="left"/>
                        <w:rPr>
                          <w:rFonts w:ascii="Arial" w:hAnsi="Arial" w:cs="Arial"/>
                          <w:b/>
                        </w:rPr>
                      </w:pPr>
                      <w:r>
                        <w:rPr>
                          <w:rFonts w:ascii="Arial" w:hAnsi="Arial"/>
                          <w:b/>
                          <w:szCs w:val="24"/>
                        </w:rPr>
                        <w:t>Error 09- Insufficient water in the generator</w:t>
                      </w:r>
                    </w:p>
                  </w:txbxContent>
                </v:textbox>
              </v:roundrect>
            </w:pict>
          </mc:Fallback>
        </mc:AlternateContent>
      </w:r>
    </w:p>
    <w:p w14:paraId="6861A387" w14:textId="77777777" w:rsidR="00601621" w:rsidRDefault="00601621" w:rsidP="00C3042D">
      <w:pPr>
        <w:rPr>
          <w:rFonts w:asciiTheme="minorHAnsi" w:hAnsiTheme="minorHAnsi" w:cs="Arial"/>
          <w:szCs w:val="24"/>
        </w:rPr>
      </w:pPr>
    </w:p>
    <w:p w14:paraId="04CB5B79" w14:textId="77777777" w:rsidR="009D1110" w:rsidRPr="00B8171C" w:rsidRDefault="009D1110" w:rsidP="00C3042D">
      <w:pPr>
        <w:rPr>
          <w:rFonts w:asciiTheme="minorHAnsi" w:hAnsiTheme="minorHAnsi" w:cs="Arial"/>
          <w:szCs w:val="24"/>
        </w:rPr>
      </w:pPr>
    </w:p>
    <w:p w14:paraId="0880D3E1" w14:textId="77777777" w:rsidR="00601621" w:rsidRDefault="00997F2D"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20C14B38" wp14:editId="436A61A1">
            <wp:extent cx="5486400" cy="6751320"/>
            <wp:effectExtent l="57150" t="0" r="133350" b="49530"/>
            <wp:docPr id="493" name="Diyagram 4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514D0494" w14:textId="77777777" w:rsidR="00002AD3" w:rsidRPr="00B8171C" w:rsidRDefault="00002AD3" w:rsidP="00C3042D">
      <w:pPr>
        <w:rPr>
          <w:rFonts w:asciiTheme="minorHAnsi" w:hAnsiTheme="minorHAnsi" w:cs="Arial"/>
          <w:szCs w:val="24"/>
        </w:rPr>
      </w:pPr>
    </w:p>
    <w:p w14:paraId="12B57131" w14:textId="77777777" w:rsidR="00601621" w:rsidRPr="00B8171C" w:rsidRDefault="00997F2D"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87936" behindDoc="0" locked="0" layoutInCell="1" allowOverlap="1" wp14:anchorId="794D8F50" wp14:editId="2017C285">
                <wp:simplePos x="0" y="0"/>
                <wp:positionH relativeFrom="column">
                  <wp:posOffset>3175</wp:posOffset>
                </wp:positionH>
                <wp:positionV relativeFrom="paragraph">
                  <wp:posOffset>44450</wp:posOffset>
                </wp:positionV>
                <wp:extent cx="2282190" cy="857250"/>
                <wp:effectExtent l="57150" t="38100" r="80010" b="95250"/>
                <wp:wrapNone/>
                <wp:docPr id="494" name="Yuvarlatılmış Dikdörtgen 494"/>
                <wp:cNvGraphicFramePr/>
                <a:graphic xmlns:a="http://schemas.openxmlformats.org/drawingml/2006/main">
                  <a:graphicData uri="http://schemas.microsoft.com/office/word/2010/wordprocessingShape">
                    <wps:wsp>
                      <wps:cNvSpPr/>
                      <wps:spPr>
                        <a:xfrm>
                          <a:off x="0" y="0"/>
                          <a:ext cx="2282190" cy="857250"/>
                        </a:xfrm>
                        <a:prstGeom prst="roundRect">
                          <a:avLst/>
                        </a:prstGeom>
                        <a:ln/>
                      </wps:spPr>
                      <wps:style>
                        <a:lnRef idx="1">
                          <a:schemeClr val="accent1"/>
                        </a:lnRef>
                        <a:fillRef idx="2">
                          <a:schemeClr val="accent1"/>
                        </a:fillRef>
                        <a:effectRef idx="1">
                          <a:schemeClr val="accent1"/>
                        </a:effectRef>
                        <a:fontRef idx="minor">
                          <a:schemeClr val="dk1"/>
                        </a:fontRef>
                      </wps:style>
                      <wps:txbx>
                        <w:txbxContent>
                          <w:p w14:paraId="61E1C977" w14:textId="6A561FA2" w:rsidR="00A22C7B" w:rsidRPr="00FE2E2A" w:rsidRDefault="00426AE9" w:rsidP="00997F2D">
                            <w:pPr>
                              <w:jc w:val="left"/>
                              <w:rPr>
                                <w:rFonts w:ascii="Arial" w:hAnsi="Arial" w:cs="Arial"/>
                                <w:b/>
                                <w:szCs w:val="24"/>
                              </w:rPr>
                            </w:pPr>
                            <w:r>
                              <w:rPr>
                                <w:rFonts w:ascii="Arial" w:hAnsi="Arial"/>
                                <w:b/>
                                <w:szCs w:val="24"/>
                              </w:rPr>
                              <w:t xml:space="preserve">Error 10- </w:t>
                            </w:r>
                            <w:r>
                              <w:rPr>
                                <w:rFonts w:ascii="Arial" w:hAnsi="Arial"/>
                                <w:b/>
                                <w:bCs/>
                                <w:szCs w:val="24"/>
                              </w:rPr>
                              <w:t>Sensor Failure PT1, PT2, PT3, PT4, BT1, BT2, BT3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D8F50" id="Yuvarlatılmış Dikdörtgen 494" o:spid="_x0000_s1040" style="position:absolute;left:0;text-align:left;margin-left:.25pt;margin-top:3.5pt;width:179.7pt;height:6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" fillcolor="#a7bfde [1620]" strokecolor="#4579b8 [3044]">
                <v:fill color2="#e4ecf5 [500]" rotate="t" angle="180" colors="0 #a3c4ff;22938f #bfd5ff;1 #e5eeff" focus="100%" type="gradient"/>
                <v:shadow on="t" color="black" opacity="24903f" origin=",.5" offset="0,.55556mm"/>
                <v:textbox>
                  <w:txbxContent>
                    <w:p w14:paraId="61E1C977" w14:textId="6A561FA2" w:rsidR="00A22C7B" w:rsidRPr="00FE2E2A" w:rsidRDefault="00426AE9" w:rsidP="00997F2D">
                      <w:pPr>
                        <w:jc w:val="left"/>
                        <w:rPr>
                          <w:rFonts w:ascii="Arial" w:hAnsi="Arial" w:cs="Arial"/>
                          <w:b/>
                          <w:szCs w:val="24"/>
                        </w:rPr>
                      </w:pPr>
                      <w:r>
                        <w:rPr>
                          <w:rFonts w:ascii="Arial" w:hAnsi="Arial"/>
                          <w:b/>
                          <w:szCs w:val="24"/>
                        </w:rPr>
                        <w:t xml:space="preserve">Error 10- </w:t>
                      </w:r>
                      <w:r>
                        <w:rPr>
                          <w:rFonts w:ascii="Arial" w:hAnsi="Arial"/>
                          <w:b/>
                          <w:bCs/>
                          <w:szCs w:val="24"/>
                        </w:rPr>
                        <w:t>Sensor Failure PT1, PT2, PT3, PT4, BT1, BT2, BT3</w:t>
                      </w:r>
                    </w:p>
                  </w:txbxContent>
                </v:textbox>
              </v:roundrect>
            </w:pict>
          </mc:Fallback>
        </mc:AlternateContent>
      </w:r>
    </w:p>
    <w:p w14:paraId="55C42CF5" w14:textId="77777777" w:rsidR="00997F2D" w:rsidRPr="00B8171C" w:rsidRDefault="00997F2D" w:rsidP="00C3042D">
      <w:pPr>
        <w:rPr>
          <w:rFonts w:asciiTheme="minorHAnsi" w:hAnsiTheme="minorHAnsi" w:cs="Arial"/>
          <w:szCs w:val="24"/>
        </w:rPr>
      </w:pPr>
    </w:p>
    <w:p w14:paraId="61FD89C5" w14:textId="77777777" w:rsidR="00997F2D" w:rsidRPr="00B8171C" w:rsidRDefault="00997F2D" w:rsidP="00C3042D">
      <w:pPr>
        <w:rPr>
          <w:rFonts w:asciiTheme="minorHAnsi" w:hAnsiTheme="minorHAnsi" w:cs="Arial"/>
          <w:szCs w:val="24"/>
        </w:rPr>
      </w:pPr>
    </w:p>
    <w:p w14:paraId="569B3171" w14:textId="77777777" w:rsidR="00997F2D" w:rsidRPr="00B8171C" w:rsidRDefault="00997F2D"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59D53696" wp14:editId="639C09A2">
            <wp:extent cx="5486400" cy="1455420"/>
            <wp:effectExtent l="76200" t="76200" r="95250" b="125730"/>
            <wp:docPr id="495" name="Diyagram 4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1AC4A4F4" w14:textId="77777777" w:rsidR="00DB669F" w:rsidRPr="00B8171C" w:rsidRDefault="00AD6223" w:rsidP="00C3042D">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689984" behindDoc="0" locked="0" layoutInCell="1" allowOverlap="1" wp14:anchorId="742A7054" wp14:editId="1B24369C">
                <wp:simplePos x="0" y="0"/>
                <wp:positionH relativeFrom="column">
                  <wp:posOffset>-4445</wp:posOffset>
                </wp:positionH>
                <wp:positionV relativeFrom="paragraph">
                  <wp:posOffset>40005</wp:posOffset>
                </wp:positionV>
                <wp:extent cx="1590675" cy="514350"/>
                <wp:effectExtent l="57150" t="38100" r="85725" b="95250"/>
                <wp:wrapNone/>
                <wp:docPr id="496" name="Yuvarlatılmış Dikdörtgen 496"/>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5930B73" w14:textId="1E9FAD5B" w:rsidR="00A22C7B" w:rsidRPr="00FE2E2A" w:rsidRDefault="00426AE9" w:rsidP="00AD6223">
                            <w:pPr>
                              <w:jc w:val="left"/>
                              <w:rPr>
                                <w:rFonts w:ascii="Arial" w:hAnsi="Arial" w:cs="Arial"/>
                                <w:szCs w:val="24"/>
                              </w:rPr>
                            </w:pPr>
                            <w:r>
                              <w:rPr>
                                <w:rFonts w:ascii="Arial" w:hAnsi="Arial"/>
                                <w:b/>
                                <w:szCs w:val="24"/>
                              </w:rPr>
                              <w:t>Error</w:t>
                            </w:r>
                            <w:r>
                              <w:rPr>
                                <w:rFonts w:ascii="Arial" w:hAnsi="Arial"/>
                                <w:szCs w:val="24"/>
                              </w:rPr>
                              <w:t xml:space="preserve"> </w:t>
                            </w:r>
                            <w:r>
                              <w:rPr>
                                <w:rFonts w:ascii="Arial" w:hAnsi="Arial"/>
                                <w:b/>
                                <w:szCs w:val="24"/>
                              </w:rPr>
                              <w:t>11-</w:t>
                            </w:r>
                            <w:r w:rsidRPr="000F3054">
                              <w:rPr>
                                <w:rFonts w:ascii="Arial" w:hAnsi="Arial"/>
                                <w:b/>
                                <w:szCs w:val="24"/>
                              </w:rPr>
                              <w:t>Pre-heating failure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A7054" id="Yuvarlatılmış Dikdörtgen 496" o:spid="_x0000_s1041" style="position:absolute;left:0;text-align:left;margin-left:-.35pt;margin-top:3.15pt;width:125.25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" fillcolor="#a3c4ff" strokecolor="#4a7ebb">
                <v:fill color2="#e5eeff" rotate="t" angle="180" colors="0 #a3c4ff;22938f #bfd5ff;1 #e5eeff" focus="100%" type="gradient"/>
                <v:shadow on="t" color="black" opacity="24903f" origin=",.5" offset="0,.55556mm"/>
                <v:textbox>
                  <w:txbxContent>
                    <w:p w14:paraId="05930B73" w14:textId="1E9FAD5B" w:rsidR="00A22C7B" w:rsidRPr="00FE2E2A" w:rsidRDefault="00426AE9" w:rsidP="00AD6223">
                      <w:pPr>
                        <w:jc w:val="left"/>
                        <w:rPr>
                          <w:rFonts w:ascii="Arial" w:hAnsi="Arial" w:cs="Arial"/>
                          <w:szCs w:val="24"/>
                        </w:rPr>
                      </w:pPr>
                      <w:r>
                        <w:rPr>
                          <w:rFonts w:ascii="Arial" w:hAnsi="Arial"/>
                          <w:b/>
                          <w:szCs w:val="24"/>
                        </w:rPr>
                        <w:t>Error</w:t>
                      </w:r>
                      <w:r>
                        <w:rPr>
                          <w:rFonts w:ascii="Arial" w:hAnsi="Arial"/>
                          <w:szCs w:val="24"/>
                        </w:rPr>
                        <w:t xml:space="preserve"> </w:t>
                      </w:r>
                      <w:r>
                        <w:rPr>
                          <w:rFonts w:ascii="Arial" w:hAnsi="Arial"/>
                          <w:b/>
                          <w:szCs w:val="24"/>
                        </w:rPr>
                        <w:t>11-</w:t>
                      </w:r>
                      <w:r w:rsidRPr="000F3054">
                        <w:rPr>
                          <w:rFonts w:ascii="Arial" w:hAnsi="Arial"/>
                          <w:b/>
                          <w:szCs w:val="24"/>
                        </w:rPr>
                        <w:t>Pre-heating failure</w:t>
                      </w:r>
                    </w:p>
                  </w:txbxContent>
                </v:textbox>
              </v:roundrect>
            </w:pict>
          </mc:Fallback>
        </mc:AlternateContent>
      </w:r>
    </w:p>
    <w:p w14:paraId="04F8E382" w14:textId="77777777" w:rsidR="00DB669F" w:rsidRPr="00B8171C" w:rsidRDefault="00DB669F" w:rsidP="00C3042D">
      <w:pPr>
        <w:rPr>
          <w:rFonts w:asciiTheme="minorHAnsi" w:hAnsiTheme="minorHAnsi" w:cs="Arial"/>
          <w:szCs w:val="24"/>
        </w:rPr>
      </w:pPr>
    </w:p>
    <w:p w14:paraId="5B3CB4E9" w14:textId="77777777" w:rsidR="00DB669F" w:rsidRPr="00B8171C" w:rsidRDefault="00DB669F" w:rsidP="00C3042D">
      <w:pPr>
        <w:rPr>
          <w:rFonts w:asciiTheme="minorHAnsi" w:hAnsiTheme="minorHAnsi" w:cs="Arial"/>
          <w:szCs w:val="24"/>
        </w:rPr>
      </w:pPr>
    </w:p>
    <w:p w14:paraId="42F541CF" w14:textId="77777777" w:rsidR="00AD6223" w:rsidRDefault="00AD6223"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574FCE52" wp14:editId="7BCB81AA">
            <wp:extent cx="5486400" cy="2552700"/>
            <wp:effectExtent l="76200" t="76200" r="133350" b="133350"/>
            <wp:docPr id="497" name="Diyagram 4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55EA8301" w14:textId="77777777" w:rsidR="00995F36" w:rsidRDefault="00995F36" w:rsidP="00C3042D">
      <w:pPr>
        <w:rPr>
          <w:rFonts w:asciiTheme="minorHAnsi" w:hAnsiTheme="minorHAnsi" w:cs="Arial"/>
          <w:szCs w:val="24"/>
        </w:rPr>
      </w:pPr>
    </w:p>
    <w:p w14:paraId="20B0B148" w14:textId="77777777" w:rsidR="00995F36" w:rsidRDefault="00995F36" w:rsidP="00C3042D">
      <w:pPr>
        <w:rPr>
          <w:rFonts w:asciiTheme="minorHAnsi" w:hAnsiTheme="minorHAnsi" w:cs="Arial"/>
          <w:szCs w:val="24"/>
        </w:rPr>
      </w:pPr>
    </w:p>
    <w:p w14:paraId="358DCA8F" w14:textId="4A8E3378" w:rsidR="00995F36" w:rsidRDefault="00995F36" w:rsidP="00C3042D">
      <w:pPr>
        <w:rPr>
          <w:rFonts w:asciiTheme="minorHAnsi" w:hAnsiTheme="minorHAnsi" w:cs="Arial"/>
          <w:szCs w:val="24"/>
        </w:rPr>
      </w:pPr>
    </w:p>
    <w:p w14:paraId="4C59638D" w14:textId="77777777" w:rsidR="000F3054" w:rsidRDefault="000F3054" w:rsidP="00C3042D">
      <w:pPr>
        <w:rPr>
          <w:rFonts w:asciiTheme="minorHAnsi" w:hAnsiTheme="minorHAnsi" w:cs="Arial"/>
          <w:szCs w:val="24"/>
        </w:rPr>
      </w:pPr>
    </w:p>
    <w:p w14:paraId="7B59D62D" w14:textId="77777777" w:rsidR="00995F36" w:rsidRPr="00B8171C" w:rsidRDefault="00995F36" w:rsidP="00C3042D">
      <w:pPr>
        <w:rPr>
          <w:rFonts w:asciiTheme="minorHAnsi" w:hAnsiTheme="minorHAnsi" w:cs="Arial"/>
          <w:szCs w:val="24"/>
        </w:rPr>
      </w:pPr>
    </w:p>
    <w:p w14:paraId="407A7090" w14:textId="77777777" w:rsidR="00DB669F" w:rsidRPr="00B8171C" w:rsidRDefault="00AD6223"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92032" behindDoc="0" locked="0" layoutInCell="1" allowOverlap="1" wp14:anchorId="59B30199" wp14:editId="43513295">
                <wp:simplePos x="0" y="0"/>
                <wp:positionH relativeFrom="column">
                  <wp:posOffset>6985</wp:posOffset>
                </wp:positionH>
                <wp:positionV relativeFrom="paragraph">
                  <wp:posOffset>29845</wp:posOffset>
                </wp:positionV>
                <wp:extent cx="1744980" cy="724619"/>
                <wp:effectExtent l="57150" t="38100" r="83820" b="94615"/>
                <wp:wrapNone/>
                <wp:docPr id="498" name="Yuvarlatılmış Dikdörtgen 498"/>
                <wp:cNvGraphicFramePr/>
                <a:graphic xmlns:a="http://schemas.openxmlformats.org/drawingml/2006/main">
                  <a:graphicData uri="http://schemas.microsoft.com/office/word/2010/wordprocessingShape">
                    <wps:wsp>
                      <wps:cNvSpPr/>
                      <wps:spPr>
                        <a:xfrm>
                          <a:off x="0" y="0"/>
                          <a:ext cx="1744980" cy="724619"/>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922FAE3" w14:textId="0BF8EA26" w:rsidR="00A22C7B" w:rsidRPr="00FE2E2A" w:rsidRDefault="00426AE9" w:rsidP="00AD6223">
                            <w:pPr>
                              <w:jc w:val="left"/>
                              <w:rPr>
                                <w:rFonts w:ascii="Arial" w:hAnsi="Arial" w:cs="Arial"/>
                                <w:b/>
                                <w:szCs w:val="24"/>
                              </w:rPr>
                            </w:pPr>
                            <w:r>
                              <w:rPr>
                                <w:rFonts w:ascii="Arial" w:hAnsi="Arial"/>
                                <w:b/>
                                <w:szCs w:val="24"/>
                              </w:rPr>
                              <w:t xml:space="preserve">Error 12- </w:t>
                            </w:r>
                            <w:r>
                              <w:rPr>
                                <w:rFonts w:ascii="Arial" w:hAnsi="Arial"/>
                                <w:b/>
                                <w:bCs/>
                                <w:szCs w:val="24"/>
                              </w:rPr>
                              <w:t xml:space="preserve">High Pre-heating Temperature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30199" id="Yuvarlatılmış Dikdörtgen 498" o:spid="_x0000_s1042" style="position:absolute;left:0;text-align:left;margin-left:.55pt;margin-top:2.35pt;width:137.4pt;height:57.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" fillcolor="#a3c4ff" strokecolor="#4a7ebb">
                <v:fill color2="#e5eeff" rotate="t" angle="180" colors="0 #a3c4ff;22938f #bfd5ff;1 #e5eeff" focus="100%" type="gradient"/>
                <v:shadow on="t" color="black" opacity="24903f" origin=",.5" offset="0,.55556mm"/>
                <v:textbox>
                  <w:txbxContent>
                    <w:p w14:paraId="0922FAE3" w14:textId="0BF8EA26" w:rsidR="00A22C7B" w:rsidRPr="00FE2E2A" w:rsidRDefault="00426AE9" w:rsidP="00AD6223">
                      <w:pPr>
                        <w:jc w:val="left"/>
                        <w:rPr>
                          <w:rFonts w:ascii="Arial" w:hAnsi="Arial" w:cs="Arial"/>
                          <w:b/>
                          <w:szCs w:val="24"/>
                        </w:rPr>
                      </w:pPr>
                      <w:r>
                        <w:rPr>
                          <w:rFonts w:ascii="Arial" w:hAnsi="Arial"/>
                          <w:b/>
                          <w:szCs w:val="24"/>
                        </w:rPr>
                        <w:t xml:space="preserve">Error 12- </w:t>
                      </w:r>
                      <w:r>
                        <w:rPr>
                          <w:rFonts w:ascii="Arial" w:hAnsi="Arial"/>
                          <w:b/>
                          <w:bCs/>
                          <w:szCs w:val="24"/>
                        </w:rPr>
                        <w:t xml:space="preserve">High Pre-heating Temperature </w:t>
                      </w:r>
                    </w:p>
                  </w:txbxContent>
                </v:textbox>
              </v:roundrect>
            </w:pict>
          </mc:Fallback>
        </mc:AlternateContent>
      </w:r>
    </w:p>
    <w:p w14:paraId="343D13AA" w14:textId="77777777" w:rsidR="00AD6223" w:rsidRPr="00B8171C" w:rsidRDefault="00AD6223" w:rsidP="00C3042D">
      <w:pPr>
        <w:rPr>
          <w:rFonts w:asciiTheme="minorHAnsi" w:hAnsiTheme="minorHAnsi" w:cs="Arial"/>
          <w:szCs w:val="24"/>
        </w:rPr>
      </w:pPr>
    </w:p>
    <w:p w14:paraId="262821F3" w14:textId="77777777" w:rsidR="00DB669F" w:rsidRPr="00B8171C" w:rsidRDefault="00DB669F" w:rsidP="00C3042D">
      <w:pPr>
        <w:rPr>
          <w:rFonts w:asciiTheme="minorHAnsi" w:hAnsiTheme="minorHAnsi" w:cs="Arial"/>
          <w:szCs w:val="24"/>
        </w:rPr>
      </w:pPr>
    </w:p>
    <w:p w14:paraId="6CAB1BCD" w14:textId="77777777" w:rsidR="00AD6223" w:rsidRPr="00B8171C" w:rsidRDefault="00AD6223"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1D0E5C77" wp14:editId="52064F75">
            <wp:extent cx="5486400" cy="2095500"/>
            <wp:effectExtent l="76200" t="76200" r="95250" b="133350"/>
            <wp:docPr id="499" name="Diyagram 4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7B566DF9" w14:textId="77777777" w:rsidR="00AD6223" w:rsidRDefault="00AD6223" w:rsidP="00C3042D">
      <w:pPr>
        <w:rPr>
          <w:rFonts w:asciiTheme="minorHAnsi" w:hAnsiTheme="minorHAnsi" w:cs="Arial"/>
          <w:szCs w:val="24"/>
        </w:rPr>
      </w:pPr>
    </w:p>
    <w:p w14:paraId="3DC5D5E1" w14:textId="77777777" w:rsidR="0049778A" w:rsidRDefault="0049778A" w:rsidP="00C3042D">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797504" behindDoc="0" locked="0" layoutInCell="1" allowOverlap="1" wp14:anchorId="0F928809" wp14:editId="03797F9D">
                <wp:simplePos x="0" y="0"/>
                <wp:positionH relativeFrom="column">
                  <wp:posOffset>0</wp:posOffset>
                </wp:positionH>
                <wp:positionV relativeFrom="paragraph">
                  <wp:posOffset>37465</wp:posOffset>
                </wp:positionV>
                <wp:extent cx="1744980" cy="724619"/>
                <wp:effectExtent l="57150" t="38100" r="83820" b="94615"/>
                <wp:wrapNone/>
                <wp:docPr id="13" name="Yuvarlatılmış Dikdörtgen 13"/>
                <wp:cNvGraphicFramePr/>
                <a:graphic xmlns:a="http://schemas.openxmlformats.org/drawingml/2006/main">
                  <a:graphicData uri="http://schemas.microsoft.com/office/word/2010/wordprocessingShape">
                    <wps:wsp>
                      <wps:cNvSpPr/>
                      <wps:spPr>
                        <a:xfrm>
                          <a:off x="0" y="0"/>
                          <a:ext cx="1744980" cy="724619"/>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EF438E0" w14:textId="55AA90CF" w:rsidR="00A22C7B" w:rsidRPr="00FE2E2A" w:rsidRDefault="00426AE9" w:rsidP="0049778A">
                            <w:pPr>
                              <w:jc w:val="left"/>
                              <w:rPr>
                                <w:rFonts w:ascii="Arial" w:hAnsi="Arial" w:cs="Arial"/>
                                <w:b/>
                                <w:szCs w:val="24"/>
                              </w:rPr>
                            </w:pPr>
                            <w:r>
                              <w:rPr>
                                <w:rFonts w:ascii="Arial" w:hAnsi="Arial"/>
                                <w:b/>
                                <w:szCs w:val="24"/>
                              </w:rPr>
                              <w:t xml:space="preserve">Error 14- </w:t>
                            </w:r>
                            <w:r>
                              <w:rPr>
                                <w:rFonts w:ascii="Arial" w:hAnsi="Arial"/>
                                <w:b/>
                                <w:bCs/>
                                <w:szCs w:val="24"/>
                              </w:rPr>
                              <w:t xml:space="preserve">Door Locking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928809" id="Yuvarlatılmış Dikdörtgen 13" o:spid="_x0000_s1043" style="position:absolute;left:0;text-align:left;margin-left:0;margin-top:2.95pt;width:137.4pt;height:57.0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" fillcolor="#a3c4ff" strokecolor="#4a7ebb">
                <v:fill color2="#e5eeff" rotate="t" angle="180" colors="0 #a3c4ff;22938f #bfd5ff;1 #e5eeff" focus="100%" type="gradient"/>
                <v:shadow on="t" color="black" opacity="24903f" origin=",.5" offset="0,.55556mm"/>
                <v:textbox>
                  <w:txbxContent>
                    <w:p w14:paraId="6EF438E0" w14:textId="55AA90CF" w:rsidR="00A22C7B" w:rsidRPr="00FE2E2A" w:rsidRDefault="00426AE9" w:rsidP="0049778A">
                      <w:pPr>
                        <w:jc w:val="left"/>
                        <w:rPr>
                          <w:rFonts w:ascii="Arial" w:hAnsi="Arial" w:cs="Arial"/>
                          <w:b/>
                          <w:szCs w:val="24"/>
                        </w:rPr>
                      </w:pPr>
                      <w:r>
                        <w:rPr>
                          <w:rFonts w:ascii="Arial" w:hAnsi="Arial"/>
                          <w:b/>
                          <w:szCs w:val="24"/>
                        </w:rPr>
                        <w:t xml:space="preserve">Error 14- </w:t>
                      </w:r>
                      <w:r>
                        <w:rPr>
                          <w:rFonts w:ascii="Arial" w:hAnsi="Arial"/>
                          <w:b/>
                          <w:bCs/>
                          <w:szCs w:val="24"/>
                        </w:rPr>
                        <w:t xml:space="preserve">Door Locking </w:t>
                      </w:r>
                    </w:p>
                  </w:txbxContent>
                </v:textbox>
              </v:roundrect>
            </w:pict>
          </mc:Fallback>
        </mc:AlternateContent>
      </w:r>
    </w:p>
    <w:p w14:paraId="69AAEC48" w14:textId="77777777" w:rsidR="0049778A" w:rsidRDefault="0049778A" w:rsidP="00C3042D">
      <w:pPr>
        <w:rPr>
          <w:rFonts w:asciiTheme="minorHAnsi" w:hAnsiTheme="minorHAnsi" w:cs="Arial"/>
          <w:szCs w:val="24"/>
        </w:rPr>
      </w:pPr>
    </w:p>
    <w:p w14:paraId="5D37744D" w14:textId="77777777" w:rsidR="0049778A" w:rsidRDefault="0049778A" w:rsidP="00C3042D">
      <w:pPr>
        <w:rPr>
          <w:rFonts w:asciiTheme="minorHAnsi" w:hAnsiTheme="minorHAnsi" w:cs="Arial"/>
          <w:szCs w:val="24"/>
        </w:rPr>
      </w:pPr>
    </w:p>
    <w:p w14:paraId="33758843" w14:textId="77777777" w:rsidR="0049778A" w:rsidRDefault="0049778A" w:rsidP="00C3042D">
      <w:pPr>
        <w:rPr>
          <w:rFonts w:asciiTheme="minorHAnsi" w:hAnsiTheme="minorHAnsi" w:cs="Arial"/>
          <w:szCs w:val="24"/>
        </w:rPr>
      </w:pPr>
      <w:r>
        <w:rPr>
          <w:rFonts w:asciiTheme="minorHAnsi" w:hAnsiTheme="minorHAnsi" w:cs="Arial"/>
          <w:noProof/>
          <w:szCs w:val="24"/>
        </w:rPr>
        <w:drawing>
          <wp:inline distT="0" distB="0" distL="0" distR="0" wp14:anchorId="6721624E" wp14:editId="6CD5B574">
            <wp:extent cx="5486400" cy="2072640"/>
            <wp:effectExtent l="76200" t="76200" r="95250" b="137160"/>
            <wp:docPr id="33" name="Diy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3EF94775" w14:textId="77777777" w:rsidR="0049778A" w:rsidRDefault="0049778A" w:rsidP="00C3042D">
      <w:pPr>
        <w:rPr>
          <w:rFonts w:asciiTheme="minorHAnsi" w:hAnsiTheme="minorHAnsi" w:cs="Arial"/>
          <w:szCs w:val="24"/>
        </w:rPr>
      </w:pPr>
    </w:p>
    <w:p w14:paraId="7C373A87" w14:textId="77777777" w:rsidR="0049778A" w:rsidRDefault="0049778A" w:rsidP="00C3042D">
      <w:pPr>
        <w:rPr>
          <w:rFonts w:asciiTheme="minorHAnsi" w:hAnsiTheme="minorHAnsi" w:cs="Arial"/>
          <w:szCs w:val="24"/>
        </w:rPr>
      </w:pPr>
    </w:p>
    <w:p w14:paraId="6DCD43E0" w14:textId="77777777" w:rsidR="00285608" w:rsidRDefault="00285608" w:rsidP="00C3042D">
      <w:pPr>
        <w:rPr>
          <w:rFonts w:asciiTheme="minorHAnsi" w:hAnsiTheme="minorHAnsi" w:cs="Arial"/>
          <w:szCs w:val="24"/>
        </w:rPr>
      </w:pPr>
    </w:p>
    <w:p w14:paraId="76B1EBDF" w14:textId="77777777" w:rsidR="00285608" w:rsidRPr="00B8171C" w:rsidRDefault="00285608" w:rsidP="00C3042D">
      <w:pPr>
        <w:rPr>
          <w:rFonts w:asciiTheme="minorHAnsi" w:hAnsiTheme="minorHAnsi" w:cs="Arial"/>
          <w:szCs w:val="24"/>
        </w:rPr>
      </w:pPr>
    </w:p>
    <w:p w14:paraId="22B2C1D3" w14:textId="77777777" w:rsidR="00AD6223" w:rsidRPr="00B8171C" w:rsidRDefault="00AD6223"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94080" behindDoc="0" locked="0" layoutInCell="1" allowOverlap="1" wp14:anchorId="566828BB" wp14:editId="74EF7422">
                <wp:simplePos x="0" y="0"/>
                <wp:positionH relativeFrom="column">
                  <wp:posOffset>0</wp:posOffset>
                </wp:positionH>
                <wp:positionV relativeFrom="paragraph">
                  <wp:posOffset>37465</wp:posOffset>
                </wp:positionV>
                <wp:extent cx="1590675" cy="514350"/>
                <wp:effectExtent l="57150" t="38100" r="85725" b="95250"/>
                <wp:wrapNone/>
                <wp:docPr id="500" name="Yuvarlatılmış Dikdörtgen 500"/>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6D6EE16" w14:textId="3FA15E25" w:rsidR="00A22C7B" w:rsidRPr="00FE2E2A" w:rsidRDefault="00426AE9" w:rsidP="00AD6223">
                            <w:pPr>
                              <w:jc w:val="left"/>
                              <w:rPr>
                                <w:rFonts w:ascii="Arial" w:hAnsi="Arial" w:cs="Arial"/>
                                <w:b/>
                                <w:szCs w:val="24"/>
                              </w:rPr>
                            </w:pPr>
                            <w:r>
                              <w:rPr>
                                <w:rFonts w:ascii="Arial" w:hAnsi="Arial"/>
                                <w:b/>
                                <w:szCs w:val="24"/>
                              </w:rPr>
                              <w:t xml:space="preserve">Error 16- </w:t>
                            </w:r>
                            <w:r>
                              <w:rPr>
                                <w:rFonts w:ascii="Arial" w:hAnsi="Arial"/>
                                <w:b/>
                                <w:bCs/>
                                <w:szCs w:val="24"/>
                              </w:rPr>
                              <w:t>Power Failure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828BB" id="Yuvarlatılmış Dikdörtgen 500" o:spid="_x0000_s1044" style="position:absolute;left:0;text-align:left;margin-left:0;margin-top:2.95pt;width:125.25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" fillcolor="#a3c4ff" strokecolor="#4a7ebb">
                <v:fill color2="#e5eeff" rotate="t" angle="180" colors="0 #a3c4ff;22938f #bfd5ff;1 #e5eeff" focus="100%" type="gradient"/>
                <v:shadow on="t" color="black" opacity="24903f" origin=",.5" offset="0,.55556mm"/>
                <v:textbox>
                  <w:txbxContent>
                    <w:p w14:paraId="16D6EE16" w14:textId="3FA15E25" w:rsidR="00A22C7B" w:rsidRPr="00FE2E2A" w:rsidRDefault="00426AE9" w:rsidP="00AD6223">
                      <w:pPr>
                        <w:jc w:val="left"/>
                        <w:rPr>
                          <w:rFonts w:ascii="Arial" w:hAnsi="Arial" w:cs="Arial"/>
                          <w:b/>
                          <w:szCs w:val="24"/>
                        </w:rPr>
                      </w:pPr>
                      <w:r>
                        <w:rPr>
                          <w:rFonts w:ascii="Arial" w:hAnsi="Arial"/>
                          <w:b/>
                          <w:szCs w:val="24"/>
                        </w:rPr>
                        <w:t xml:space="preserve">Error 16- </w:t>
                      </w:r>
                      <w:r>
                        <w:rPr>
                          <w:rFonts w:ascii="Arial" w:hAnsi="Arial"/>
                          <w:b/>
                          <w:bCs/>
                          <w:szCs w:val="24"/>
                        </w:rPr>
                        <w:t>Power Failure</w:t>
                      </w:r>
                    </w:p>
                  </w:txbxContent>
                </v:textbox>
              </v:roundrect>
            </w:pict>
          </mc:Fallback>
        </mc:AlternateContent>
      </w:r>
    </w:p>
    <w:p w14:paraId="3EC28036" w14:textId="77777777" w:rsidR="00AD6223" w:rsidRPr="00B8171C" w:rsidRDefault="00AD6223" w:rsidP="00C3042D">
      <w:pPr>
        <w:rPr>
          <w:rFonts w:asciiTheme="minorHAnsi" w:hAnsiTheme="minorHAnsi" w:cs="Arial"/>
          <w:szCs w:val="24"/>
        </w:rPr>
      </w:pPr>
    </w:p>
    <w:p w14:paraId="46BD792C" w14:textId="77777777" w:rsidR="00AD6223" w:rsidRPr="00B8171C" w:rsidRDefault="00AD6223" w:rsidP="00C3042D">
      <w:pPr>
        <w:rPr>
          <w:rFonts w:asciiTheme="minorHAnsi" w:hAnsiTheme="minorHAnsi" w:cs="Arial"/>
          <w:szCs w:val="24"/>
        </w:rPr>
      </w:pPr>
    </w:p>
    <w:p w14:paraId="6DDE79DA" w14:textId="77777777" w:rsidR="00995F36" w:rsidRDefault="00AD6223"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21473344" wp14:editId="4386755F">
            <wp:extent cx="5486400" cy="1095375"/>
            <wp:effectExtent l="76200" t="76200" r="95250" b="104775"/>
            <wp:docPr id="501" name="Diyagram 5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0AF59D7B" w14:textId="77777777" w:rsidR="0049778A" w:rsidRPr="00B8171C" w:rsidRDefault="0049778A" w:rsidP="00C3042D">
      <w:pPr>
        <w:rPr>
          <w:rFonts w:asciiTheme="minorHAnsi" w:hAnsiTheme="minorHAnsi" w:cs="Arial"/>
          <w:szCs w:val="24"/>
        </w:rPr>
      </w:pPr>
    </w:p>
    <w:p w14:paraId="0BA71FC6" w14:textId="77777777" w:rsidR="00127417" w:rsidRPr="00B8171C" w:rsidRDefault="00127417" w:rsidP="00C3042D">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696128" behindDoc="0" locked="0" layoutInCell="1" allowOverlap="1" wp14:anchorId="185183CC" wp14:editId="0A39EB20">
                <wp:simplePos x="0" y="0"/>
                <wp:positionH relativeFrom="column">
                  <wp:posOffset>6985</wp:posOffset>
                </wp:positionH>
                <wp:positionV relativeFrom="paragraph">
                  <wp:posOffset>34925</wp:posOffset>
                </wp:positionV>
                <wp:extent cx="1699260" cy="514350"/>
                <wp:effectExtent l="57150" t="38100" r="72390" b="95250"/>
                <wp:wrapNone/>
                <wp:docPr id="503" name="Yuvarlatılmış Dikdörtgen 503"/>
                <wp:cNvGraphicFramePr/>
                <a:graphic xmlns:a="http://schemas.openxmlformats.org/drawingml/2006/main">
                  <a:graphicData uri="http://schemas.microsoft.com/office/word/2010/wordprocessingShape">
                    <wps:wsp>
                      <wps:cNvSpPr/>
                      <wps:spPr>
                        <a:xfrm>
                          <a:off x="0" y="0"/>
                          <a:ext cx="1699260"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EEEA660" w14:textId="4B2FB01C" w:rsidR="00A22C7B" w:rsidRPr="0049778A" w:rsidRDefault="00426AE9" w:rsidP="00127417">
                            <w:pPr>
                              <w:jc w:val="left"/>
                              <w:rPr>
                                <w:rFonts w:ascii="Arial" w:hAnsi="Arial" w:cs="Arial"/>
                                <w:b/>
                                <w:szCs w:val="24"/>
                              </w:rPr>
                            </w:pPr>
                            <w:r>
                              <w:rPr>
                                <w:rFonts w:ascii="Arial" w:hAnsi="Arial"/>
                                <w:b/>
                                <w:szCs w:val="24"/>
                              </w:rPr>
                              <w:t xml:space="preserve">Error 17- </w:t>
                            </w:r>
                            <w:r>
                              <w:rPr>
                                <w:rFonts w:ascii="Arial" w:hAnsi="Arial"/>
                                <w:b/>
                                <w:bCs/>
                                <w:szCs w:val="24"/>
                              </w:rPr>
                              <w:t>Heater malfunction</w:t>
                            </w:r>
                          </w:p>
                          <w:p w14:paraId="24719B6D" w14:textId="77777777" w:rsidR="00A22C7B" w:rsidRDefault="00A22C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183CC" id="Yuvarlatılmış Dikdörtgen 503" o:spid="_x0000_s1045" style="position:absolute;left:0;text-align:left;margin-left:.55pt;margin-top:2.75pt;width:133.8pt;height:4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" fillcolor="#a3c4ff" strokecolor="#4a7ebb">
                <v:fill color2="#e5eeff" rotate="t" angle="180" colors="0 #a3c4ff;22938f #bfd5ff;1 #e5eeff" focus="100%" type="gradient"/>
                <v:shadow on="t" color="black" opacity="24903f" origin=",.5" offset="0,.55556mm"/>
                <v:textbox>
                  <w:txbxContent>
                    <w:p w14:paraId="7EEEA660" w14:textId="4B2FB01C" w:rsidR="00A22C7B" w:rsidRPr="0049778A" w:rsidRDefault="00426AE9" w:rsidP="00127417">
                      <w:pPr>
                        <w:jc w:val="left"/>
                        <w:rPr>
                          <w:rFonts w:ascii="Arial" w:hAnsi="Arial" w:cs="Arial"/>
                          <w:b/>
                          <w:szCs w:val="24"/>
                        </w:rPr>
                      </w:pPr>
                      <w:r>
                        <w:rPr>
                          <w:rFonts w:ascii="Arial" w:hAnsi="Arial"/>
                          <w:b/>
                          <w:szCs w:val="24"/>
                        </w:rPr>
                        <w:t xml:space="preserve">Error 17- </w:t>
                      </w:r>
                      <w:r>
                        <w:rPr>
                          <w:rFonts w:ascii="Arial" w:hAnsi="Arial"/>
                          <w:b/>
                          <w:bCs/>
                          <w:szCs w:val="24"/>
                        </w:rPr>
                        <w:t>Heater malfunction</w:t>
                      </w:r>
                    </w:p>
                    <w:p w14:paraId="24719B6D" w14:textId="77777777" w:rsidR="00A22C7B" w:rsidRDefault="00A22C7B"/>
                  </w:txbxContent>
                </v:textbox>
              </v:roundrect>
            </w:pict>
          </mc:Fallback>
        </mc:AlternateContent>
      </w:r>
    </w:p>
    <w:p w14:paraId="257AA93A" w14:textId="77777777" w:rsidR="00127417" w:rsidRPr="00B8171C" w:rsidRDefault="00127417" w:rsidP="00C3042D">
      <w:pPr>
        <w:rPr>
          <w:rFonts w:asciiTheme="minorHAnsi" w:hAnsiTheme="minorHAnsi" w:cs="Arial"/>
          <w:szCs w:val="24"/>
        </w:rPr>
      </w:pPr>
    </w:p>
    <w:p w14:paraId="6DBAD5AF" w14:textId="77777777" w:rsidR="00127417" w:rsidRPr="00B8171C" w:rsidRDefault="00127417" w:rsidP="00C3042D">
      <w:pPr>
        <w:rPr>
          <w:rFonts w:asciiTheme="minorHAnsi" w:hAnsiTheme="minorHAnsi" w:cs="Arial"/>
          <w:szCs w:val="24"/>
        </w:rPr>
      </w:pPr>
    </w:p>
    <w:p w14:paraId="33A47C95" w14:textId="77777777" w:rsidR="00127417" w:rsidRPr="00B8171C" w:rsidRDefault="00127417"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6AFDDF13" wp14:editId="215FD3C8">
            <wp:extent cx="5486400" cy="2880360"/>
            <wp:effectExtent l="76200" t="76200" r="133350" b="91440"/>
            <wp:docPr id="504" name="Diyagram 5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484C2A15" w14:textId="77777777" w:rsidR="00127417" w:rsidRDefault="00127417" w:rsidP="00C3042D">
      <w:pPr>
        <w:rPr>
          <w:rFonts w:asciiTheme="minorHAnsi" w:hAnsiTheme="minorHAnsi" w:cs="Arial"/>
          <w:szCs w:val="24"/>
        </w:rPr>
      </w:pPr>
    </w:p>
    <w:p w14:paraId="2CF74C2F" w14:textId="77777777" w:rsidR="0049778A" w:rsidRDefault="0049778A" w:rsidP="00C3042D">
      <w:pPr>
        <w:rPr>
          <w:rFonts w:asciiTheme="minorHAnsi" w:hAnsiTheme="minorHAnsi" w:cs="Arial"/>
          <w:szCs w:val="24"/>
        </w:rPr>
      </w:pPr>
    </w:p>
    <w:p w14:paraId="263277C6" w14:textId="77777777" w:rsidR="0049778A" w:rsidRDefault="0049778A" w:rsidP="00C3042D">
      <w:pPr>
        <w:rPr>
          <w:rFonts w:asciiTheme="minorHAnsi" w:hAnsiTheme="minorHAnsi" w:cs="Arial"/>
          <w:szCs w:val="24"/>
        </w:rPr>
      </w:pPr>
    </w:p>
    <w:p w14:paraId="7929B274" w14:textId="77777777" w:rsidR="0049778A" w:rsidRDefault="0049778A" w:rsidP="00C3042D">
      <w:pPr>
        <w:rPr>
          <w:rFonts w:asciiTheme="minorHAnsi" w:hAnsiTheme="minorHAnsi" w:cs="Arial"/>
          <w:szCs w:val="24"/>
        </w:rPr>
      </w:pPr>
    </w:p>
    <w:p w14:paraId="4FB00FF0" w14:textId="77777777" w:rsidR="0049778A" w:rsidRPr="00B8171C" w:rsidRDefault="0049778A" w:rsidP="00C3042D">
      <w:pPr>
        <w:rPr>
          <w:rFonts w:asciiTheme="minorHAnsi" w:hAnsiTheme="minorHAnsi" w:cs="Arial"/>
          <w:szCs w:val="24"/>
        </w:rPr>
      </w:pPr>
    </w:p>
    <w:p w14:paraId="30605782" w14:textId="77777777" w:rsidR="00127417" w:rsidRPr="00B8171C" w:rsidRDefault="00127417"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698176" behindDoc="0" locked="0" layoutInCell="1" allowOverlap="1" wp14:anchorId="151A81F2" wp14:editId="34F7D49E">
                <wp:simplePos x="0" y="0"/>
                <wp:positionH relativeFrom="column">
                  <wp:posOffset>22225</wp:posOffset>
                </wp:positionH>
                <wp:positionV relativeFrom="paragraph">
                  <wp:posOffset>45085</wp:posOffset>
                </wp:positionV>
                <wp:extent cx="2095500" cy="594360"/>
                <wp:effectExtent l="57150" t="38100" r="76200" b="91440"/>
                <wp:wrapNone/>
                <wp:docPr id="505" name="Yuvarlatılmış Dikdörtgen 505"/>
                <wp:cNvGraphicFramePr/>
                <a:graphic xmlns:a="http://schemas.openxmlformats.org/drawingml/2006/main">
                  <a:graphicData uri="http://schemas.microsoft.com/office/word/2010/wordprocessingShape">
                    <wps:wsp>
                      <wps:cNvSpPr/>
                      <wps:spPr>
                        <a:xfrm>
                          <a:off x="0" y="0"/>
                          <a:ext cx="2095500" cy="59436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7488EEA" w14:textId="7F0DCC01" w:rsidR="00A22C7B" w:rsidRPr="0049778A" w:rsidRDefault="00426AE9" w:rsidP="00127417">
                            <w:pPr>
                              <w:jc w:val="left"/>
                              <w:rPr>
                                <w:rFonts w:ascii="Arial" w:hAnsi="Arial" w:cs="Arial"/>
                                <w:b/>
                                <w:szCs w:val="24"/>
                              </w:rPr>
                            </w:pPr>
                            <w:r>
                              <w:rPr>
                                <w:rFonts w:ascii="Arial" w:hAnsi="Arial"/>
                                <w:b/>
                                <w:szCs w:val="24"/>
                              </w:rPr>
                              <w:t xml:space="preserve">Error 18- </w:t>
                            </w:r>
                            <w:r>
                              <w:rPr>
                                <w:rFonts w:ascii="Arial" w:hAnsi="Arial"/>
                                <w:b/>
                                <w:bCs/>
                                <w:szCs w:val="24"/>
                              </w:rPr>
                              <w:t>High steam generator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1A81F2" id="Yuvarlatılmış Dikdörtgen 505" o:spid="_x0000_s1046" style="position:absolute;left:0;text-align:left;margin-left:1.75pt;margin-top:3.55pt;width:165pt;height:4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" fillcolor="#a3c4ff" strokecolor="#4a7ebb">
                <v:fill color2="#e5eeff" rotate="t" angle="180" colors="0 #a3c4ff;22938f #bfd5ff;1 #e5eeff" focus="100%" type="gradient"/>
                <v:shadow on="t" color="black" opacity="24903f" origin=",.5" offset="0,.55556mm"/>
                <v:textbox>
                  <w:txbxContent>
                    <w:p w14:paraId="67488EEA" w14:textId="7F0DCC01" w:rsidR="00A22C7B" w:rsidRPr="0049778A" w:rsidRDefault="00426AE9" w:rsidP="00127417">
                      <w:pPr>
                        <w:jc w:val="left"/>
                        <w:rPr>
                          <w:rFonts w:ascii="Arial" w:hAnsi="Arial" w:cs="Arial"/>
                          <w:b/>
                          <w:szCs w:val="24"/>
                        </w:rPr>
                      </w:pPr>
                      <w:r>
                        <w:rPr>
                          <w:rFonts w:ascii="Arial" w:hAnsi="Arial"/>
                          <w:b/>
                          <w:szCs w:val="24"/>
                        </w:rPr>
                        <w:t xml:space="preserve">Error 18- </w:t>
                      </w:r>
                      <w:r>
                        <w:rPr>
                          <w:rFonts w:ascii="Arial" w:hAnsi="Arial"/>
                          <w:b/>
                          <w:bCs/>
                          <w:szCs w:val="24"/>
                        </w:rPr>
                        <w:t>High steam generator pressure</w:t>
                      </w:r>
                    </w:p>
                  </w:txbxContent>
                </v:textbox>
              </v:roundrect>
            </w:pict>
          </mc:Fallback>
        </mc:AlternateContent>
      </w:r>
    </w:p>
    <w:p w14:paraId="7B09F096" w14:textId="77777777" w:rsidR="00127417" w:rsidRPr="00B8171C" w:rsidRDefault="00127417" w:rsidP="00C3042D">
      <w:pPr>
        <w:rPr>
          <w:rFonts w:asciiTheme="minorHAnsi" w:hAnsiTheme="minorHAnsi" w:cs="Arial"/>
          <w:szCs w:val="24"/>
        </w:rPr>
      </w:pPr>
    </w:p>
    <w:p w14:paraId="475FACF1" w14:textId="77777777" w:rsidR="00127417" w:rsidRPr="00B8171C" w:rsidRDefault="00467FC4"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22A4719D" wp14:editId="2D1CD32F">
            <wp:extent cx="5486400" cy="2750820"/>
            <wp:effectExtent l="76200" t="76200" r="133350" b="125730"/>
            <wp:docPr id="522" name="Diyagram 5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3C7A7C88" w14:textId="77777777" w:rsidR="00127417" w:rsidRPr="00B8171C" w:rsidRDefault="00127417" w:rsidP="00C3042D">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700224" behindDoc="0" locked="0" layoutInCell="1" allowOverlap="1" wp14:anchorId="45437229" wp14:editId="477F7672">
                <wp:simplePos x="0" y="0"/>
                <wp:positionH relativeFrom="column">
                  <wp:posOffset>0</wp:posOffset>
                </wp:positionH>
                <wp:positionV relativeFrom="paragraph">
                  <wp:posOffset>37465</wp:posOffset>
                </wp:positionV>
                <wp:extent cx="1590675" cy="514350"/>
                <wp:effectExtent l="57150" t="38100" r="85725" b="95250"/>
                <wp:wrapNone/>
                <wp:docPr id="506" name="Yuvarlatılmış Dikdörtgen 506"/>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6EA6ACB" w14:textId="11432D49" w:rsidR="00A22C7B" w:rsidRPr="00B93768" w:rsidRDefault="00426AE9" w:rsidP="00127417">
                            <w:pPr>
                              <w:jc w:val="left"/>
                              <w:rPr>
                                <w:rFonts w:ascii="Arial" w:hAnsi="Arial" w:cs="Arial"/>
                                <w:b/>
                                <w:szCs w:val="24"/>
                              </w:rPr>
                            </w:pPr>
                            <w:r>
                              <w:rPr>
                                <w:rFonts w:ascii="Arial" w:hAnsi="Arial"/>
                                <w:b/>
                                <w:szCs w:val="24"/>
                              </w:rPr>
                              <w:t xml:space="preserve">Error 19- </w:t>
                            </w:r>
                            <w:r>
                              <w:rPr>
                                <w:rFonts w:ascii="Arial" w:hAnsi="Arial"/>
                                <w:b/>
                                <w:bCs/>
                                <w:szCs w:val="24"/>
                              </w:rPr>
                              <w:t>Low 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37229" id="Yuvarlatılmış Dikdörtgen 506" o:spid="_x0000_s1047" style="position:absolute;left:0;text-align:left;margin-left:0;margin-top:2.95pt;width:125.25pt;height:4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" fillcolor="#a3c4ff" strokecolor="#4a7ebb">
                <v:fill color2="#e5eeff" rotate="t" angle="180" colors="0 #a3c4ff;22938f #bfd5ff;1 #e5eeff" focus="100%" type="gradient"/>
                <v:shadow on="t" color="black" opacity="24903f" origin=",.5" offset="0,.55556mm"/>
                <v:textbox>
                  <w:txbxContent>
                    <w:p w14:paraId="36EA6ACB" w14:textId="11432D49" w:rsidR="00A22C7B" w:rsidRPr="00B93768" w:rsidRDefault="00426AE9" w:rsidP="00127417">
                      <w:pPr>
                        <w:jc w:val="left"/>
                        <w:rPr>
                          <w:rFonts w:ascii="Arial" w:hAnsi="Arial" w:cs="Arial"/>
                          <w:b/>
                          <w:szCs w:val="24"/>
                        </w:rPr>
                      </w:pPr>
                      <w:r>
                        <w:rPr>
                          <w:rFonts w:ascii="Arial" w:hAnsi="Arial"/>
                          <w:b/>
                          <w:szCs w:val="24"/>
                        </w:rPr>
                        <w:t xml:space="preserve">Error 19- </w:t>
                      </w:r>
                      <w:r>
                        <w:rPr>
                          <w:rFonts w:ascii="Arial" w:hAnsi="Arial"/>
                          <w:b/>
                          <w:bCs/>
                          <w:szCs w:val="24"/>
                        </w:rPr>
                        <w:t>Low Temperature</w:t>
                      </w:r>
                    </w:p>
                  </w:txbxContent>
                </v:textbox>
              </v:roundrect>
            </w:pict>
          </mc:Fallback>
        </mc:AlternateContent>
      </w:r>
    </w:p>
    <w:p w14:paraId="42084539" w14:textId="77777777" w:rsidR="00127417" w:rsidRPr="00B8171C" w:rsidRDefault="00127417" w:rsidP="00C3042D">
      <w:pPr>
        <w:rPr>
          <w:rFonts w:asciiTheme="minorHAnsi" w:hAnsiTheme="minorHAnsi" w:cs="Arial"/>
          <w:szCs w:val="24"/>
        </w:rPr>
      </w:pPr>
    </w:p>
    <w:p w14:paraId="0C81D54B" w14:textId="01340A95" w:rsidR="004373D7" w:rsidRPr="00B8171C" w:rsidRDefault="00127417"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7FEFCE4C" wp14:editId="343F7338">
            <wp:extent cx="5772150" cy="3611880"/>
            <wp:effectExtent l="76200" t="57150" r="95250" b="121920"/>
            <wp:docPr id="507" name="Diyagram 5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6BE0625B" w14:textId="77777777" w:rsidR="00127417" w:rsidRPr="00B8171C" w:rsidRDefault="00127417"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702272" behindDoc="0" locked="0" layoutInCell="1" allowOverlap="1" wp14:anchorId="43FE7C61" wp14:editId="14F668B6">
                <wp:simplePos x="0" y="0"/>
                <wp:positionH relativeFrom="column">
                  <wp:posOffset>0</wp:posOffset>
                </wp:positionH>
                <wp:positionV relativeFrom="paragraph">
                  <wp:posOffset>37465</wp:posOffset>
                </wp:positionV>
                <wp:extent cx="1590675" cy="514350"/>
                <wp:effectExtent l="57150" t="38100" r="85725" b="95250"/>
                <wp:wrapNone/>
                <wp:docPr id="508" name="Yuvarlatılmış Dikdörtgen 508"/>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8912C60" w14:textId="4C003F07" w:rsidR="00A22C7B" w:rsidRPr="000C5214" w:rsidRDefault="00426AE9" w:rsidP="00127417">
                            <w:pPr>
                              <w:jc w:val="left"/>
                              <w:rPr>
                                <w:rFonts w:ascii="Arial" w:hAnsi="Arial" w:cs="Arial"/>
                                <w:b/>
                                <w:szCs w:val="24"/>
                              </w:rPr>
                            </w:pPr>
                            <w:r>
                              <w:rPr>
                                <w:rFonts w:ascii="Arial" w:hAnsi="Arial"/>
                                <w:b/>
                                <w:szCs w:val="24"/>
                              </w:rPr>
                              <w:t xml:space="preserve">Error 20- </w:t>
                            </w:r>
                            <w:r>
                              <w:rPr>
                                <w:rFonts w:ascii="Arial" w:hAnsi="Arial"/>
                                <w:b/>
                                <w:bCs/>
                                <w:szCs w:val="24"/>
                              </w:rPr>
                              <w:t>High 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7C61" id="Yuvarlatılmış Dikdörtgen 508" o:spid="_x0000_s1048" style="position:absolute;left:0;text-align:left;margin-left:0;margin-top:2.95pt;width:125.25pt;height: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" fillcolor="#a3c4ff" strokecolor="#4a7ebb">
                <v:fill color2="#e5eeff" rotate="t" angle="180" colors="0 #a3c4ff;22938f #bfd5ff;1 #e5eeff" focus="100%" type="gradient"/>
                <v:shadow on="t" color="black" opacity="24903f" origin=",.5" offset="0,.55556mm"/>
                <v:textbox>
                  <w:txbxContent>
                    <w:p w14:paraId="28912C60" w14:textId="4C003F07" w:rsidR="00A22C7B" w:rsidRPr="000C5214" w:rsidRDefault="00426AE9" w:rsidP="00127417">
                      <w:pPr>
                        <w:jc w:val="left"/>
                        <w:rPr>
                          <w:rFonts w:ascii="Arial" w:hAnsi="Arial" w:cs="Arial"/>
                          <w:b/>
                          <w:szCs w:val="24"/>
                        </w:rPr>
                      </w:pPr>
                      <w:r>
                        <w:rPr>
                          <w:rFonts w:ascii="Arial" w:hAnsi="Arial"/>
                          <w:b/>
                          <w:szCs w:val="24"/>
                        </w:rPr>
                        <w:t xml:space="preserve">Error 20- </w:t>
                      </w:r>
                      <w:r>
                        <w:rPr>
                          <w:rFonts w:ascii="Arial" w:hAnsi="Arial"/>
                          <w:b/>
                          <w:bCs/>
                          <w:szCs w:val="24"/>
                        </w:rPr>
                        <w:t>High Temperature</w:t>
                      </w:r>
                    </w:p>
                  </w:txbxContent>
                </v:textbox>
              </v:roundrect>
            </w:pict>
          </mc:Fallback>
        </mc:AlternateContent>
      </w:r>
    </w:p>
    <w:p w14:paraId="1A2A1B2C" w14:textId="77777777" w:rsidR="00127417" w:rsidRPr="00B8171C" w:rsidRDefault="00127417" w:rsidP="00C3042D">
      <w:pPr>
        <w:rPr>
          <w:rFonts w:asciiTheme="minorHAnsi" w:hAnsiTheme="minorHAnsi" w:cs="Arial"/>
          <w:szCs w:val="24"/>
        </w:rPr>
      </w:pPr>
    </w:p>
    <w:p w14:paraId="5C611FDB" w14:textId="77777777" w:rsidR="00170618" w:rsidRPr="00B8171C" w:rsidRDefault="00170618" w:rsidP="00C3042D">
      <w:pPr>
        <w:rPr>
          <w:rFonts w:asciiTheme="minorHAnsi" w:hAnsiTheme="minorHAnsi" w:cs="Arial"/>
          <w:szCs w:val="24"/>
        </w:rPr>
      </w:pPr>
    </w:p>
    <w:p w14:paraId="150FE93B" w14:textId="77777777" w:rsidR="00170618" w:rsidRPr="00B8171C" w:rsidRDefault="00170618"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4C1BCEEE" wp14:editId="765643F4">
            <wp:extent cx="5486400" cy="3139440"/>
            <wp:effectExtent l="57150" t="76200" r="133350" b="137160"/>
            <wp:docPr id="509" name="Diyagram 5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14:paraId="1E7339A7" w14:textId="77777777" w:rsidR="00170618" w:rsidRDefault="00170618" w:rsidP="00C3042D">
      <w:pPr>
        <w:rPr>
          <w:rFonts w:asciiTheme="minorHAnsi" w:hAnsiTheme="minorHAnsi" w:cs="Arial"/>
          <w:szCs w:val="24"/>
        </w:rPr>
      </w:pPr>
    </w:p>
    <w:p w14:paraId="45777E81" w14:textId="77777777" w:rsidR="00995F36" w:rsidRDefault="00995F36" w:rsidP="00C3042D">
      <w:pPr>
        <w:rPr>
          <w:rFonts w:asciiTheme="minorHAnsi" w:hAnsiTheme="minorHAnsi" w:cs="Arial"/>
          <w:szCs w:val="24"/>
        </w:rPr>
      </w:pPr>
    </w:p>
    <w:p w14:paraId="143CF59B" w14:textId="77777777" w:rsidR="00995F36" w:rsidRDefault="00995F36" w:rsidP="00C3042D">
      <w:pPr>
        <w:rPr>
          <w:rFonts w:asciiTheme="minorHAnsi" w:hAnsiTheme="minorHAnsi" w:cs="Arial"/>
          <w:szCs w:val="24"/>
        </w:rPr>
      </w:pPr>
    </w:p>
    <w:p w14:paraId="01A6ED84" w14:textId="77777777" w:rsidR="00995F36" w:rsidRDefault="00995F36" w:rsidP="00C3042D">
      <w:pPr>
        <w:rPr>
          <w:rFonts w:asciiTheme="minorHAnsi" w:hAnsiTheme="minorHAnsi" w:cs="Arial"/>
          <w:szCs w:val="24"/>
        </w:rPr>
      </w:pPr>
    </w:p>
    <w:p w14:paraId="7BF288E3" w14:textId="77777777" w:rsidR="00995F36" w:rsidRDefault="00995F36" w:rsidP="00C3042D">
      <w:pPr>
        <w:rPr>
          <w:rFonts w:asciiTheme="minorHAnsi" w:hAnsiTheme="minorHAnsi" w:cs="Arial"/>
          <w:szCs w:val="24"/>
        </w:rPr>
      </w:pPr>
    </w:p>
    <w:p w14:paraId="227A658D" w14:textId="77777777" w:rsidR="00995F36" w:rsidRDefault="00995F36" w:rsidP="00C3042D">
      <w:pPr>
        <w:rPr>
          <w:rFonts w:asciiTheme="minorHAnsi" w:hAnsiTheme="minorHAnsi" w:cs="Arial"/>
          <w:szCs w:val="24"/>
        </w:rPr>
      </w:pPr>
    </w:p>
    <w:p w14:paraId="4C96A59E" w14:textId="77777777" w:rsidR="00995F36" w:rsidRDefault="00995F36" w:rsidP="00C3042D">
      <w:pPr>
        <w:rPr>
          <w:rFonts w:asciiTheme="minorHAnsi" w:hAnsiTheme="minorHAnsi" w:cs="Arial"/>
          <w:szCs w:val="24"/>
        </w:rPr>
      </w:pPr>
    </w:p>
    <w:p w14:paraId="4A5C7E9B" w14:textId="77777777" w:rsidR="00995F36" w:rsidRDefault="00995F36" w:rsidP="00C3042D">
      <w:pPr>
        <w:rPr>
          <w:rFonts w:asciiTheme="minorHAnsi" w:hAnsiTheme="minorHAnsi" w:cs="Arial"/>
          <w:szCs w:val="24"/>
        </w:rPr>
      </w:pPr>
    </w:p>
    <w:p w14:paraId="5971E2D7" w14:textId="07CBA042" w:rsidR="00995F36" w:rsidRDefault="00995F36" w:rsidP="00C3042D">
      <w:pPr>
        <w:rPr>
          <w:rFonts w:asciiTheme="minorHAnsi" w:hAnsiTheme="minorHAnsi" w:cs="Arial"/>
          <w:szCs w:val="24"/>
        </w:rPr>
      </w:pPr>
    </w:p>
    <w:p w14:paraId="29CFB4C2" w14:textId="77777777" w:rsidR="00426AE9" w:rsidRDefault="00426AE9" w:rsidP="00C3042D">
      <w:pPr>
        <w:rPr>
          <w:rFonts w:asciiTheme="minorHAnsi" w:hAnsiTheme="minorHAnsi" w:cs="Arial"/>
          <w:szCs w:val="24"/>
        </w:rPr>
      </w:pPr>
    </w:p>
    <w:p w14:paraId="0118267B" w14:textId="77777777" w:rsidR="00995F36" w:rsidRDefault="00995F36" w:rsidP="00C3042D">
      <w:pPr>
        <w:rPr>
          <w:rFonts w:asciiTheme="minorHAnsi" w:hAnsiTheme="minorHAnsi" w:cs="Arial"/>
          <w:szCs w:val="24"/>
        </w:rPr>
      </w:pPr>
    </w:p>
    <w:p w14:paraId="1688DE08" w14:textId="77777777" w:rsidR="00995F36" w:rsidRDefault="00995F36" w:rsidP="00C3042D">
      <w:pPr>
        <w:rPr>
          <w:rFonts w:asciiTheme="minorHAnsi" w:hAnsiTheme="minorHAnsi" w:cs="Arial"/>
          <w:szCs w:val="24"/>
        </w:rPr>
      </w:pPr>
    </w:p>
    <w:p w14:paraId="5DAE5406" w14:textId="77777777" w:rsidR="00170618" w:rsidRPr="00B8171C" w:rsidRDefault="00995F36"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704320" behindDoc="0" locked="0" layoutInCell="1" allowOverlap="1" wp14:anchorId="2AEA65C2" wp14:editId="7D4E87A8">
                <wp:simplePos x="0" y="0"/>
                <wp:positionH relativeFrom="column">
                  <wp:posOffset>57150</wp:posOffset>
                </wp:positionH>
                <wp:positionV relativeFrom="paragraph">
                  <wp:posOffset>-365125</wp:posOffset>
                </wp:positionV>
                <wp:extent cx="1590675" cy="514350"/>
                <wp:effectExtent l="57150" t="38100" r="85725" b="95250"/>
                <wp:wrapNone/>
                <wp:docPr id="511" name="Yuvarlatılmış Dikdörtgen 511"/>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5827F046" w14:textId="76832D29" w:rsidR="00A22C7B" w:rsidRPr="00F31DA7" w:rsidRDefault="00426AE9" w:rsidP="00F31DA7">
                            <w:pPr>
                              <w:jc w:val="left"/>
                              <w:rPr>
                                <w:sz w:val="28"/>
                              </w:rPr>
                            </w:pPr>
                            <w:r>
                              <w:rPr>
                                <w:rFonts w:ascii="Arial" w:hAnsi="Arial"/>
                                <w:b/>
                                <w:szCs w:val="24"/>
                              </w:rPr>
                              <w:t xml:space="preserve">Error 21- </w:t>
                            </w:r>
                            <w:r>
                              <w:rPr>
                                <w:rFonts w:ascii="Arial" w:hAnsi="Arial"/>
                                <w:b/>
                                <w:bCs/>
                                <w:szCs w:val="24"/>
                              </w:rPr>
                              <w:t>Low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A65C2" id="Yuvarlatılmış Dikdörtgen 511" o:spid="_x0000_s1049" style="position:absolute;left:0;text-align:left;margin-left:4.5pt;margin-top:-28.75pt;width:125.25pt;height:4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" fillcolor="#a3c4ff" strokecolor="#4a7ebb">
                <v:fill color2="#e5eeff" rotate="t" angle="180" colors="0 #a3c4ff;22938f #bfd5ff;1 #e5eeff" focus="100%" type="gradient"/>
                <v:shadow on="t" color="black" opacity="24903f" origin=",.5" offset="0,.55556mm"/>
                <v:textbox>
                  <w:txbxContent>
                    <w:p w14:paraId="5827F046" w14:textId="76832D29" w:rsidR="00A22C7B" w:rsidRPr="00F31DA7" w:rsidRDefault="00426AE9" w:rsidP="00F31DA7">
                      <w:pPr>
                        <w:jc w:val="left"/>
                        <w:rPr>
                          <w:sz w:val="28"/>
                        </w:rPr>
                      </w:pPr>
                      <w:r>
                        <w:rPr>
                          <w:rFonts w:ascii="Arial" w:hAnsi="Arial"/>
                          <w:b/>
                          <w:szCs w:val="24"/>
                        </w:rPr>
                        <w:t xml:space="preserve">Error 21- </w:t>
                      </w:r>
                      <w:r>
                        <w:rPr>
                          <w:rFonts w:ascii="Arial" w:hAnsi="Arial"/>
                          <w:b/>
                          <w:bCs/>
                          <w:szCs w:val="24"/>
                        </w:rPr>
                        <w:t>Low Pressure</w:t>
                      </w:r>
                    </w:p>
                  </w:txbxContent>
                </v:textbox>
              </v:roundrect>
            </w:pict>
          </mc:Fallback>
        </mc:AlternateContent>
      </w:r>
    </w:p>
    <w:p w14:paraId="5E54EB0B" w14:textId="2168746F" w:rsidR="00786BE6" w:rsidRDefault="00170618"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48B74379" wp14:editId="7D0E4DE8">
            <wp:extent cx="5486400" cy="7686675"/>
            <wp:effectExtent l="57150" t="0" r="133350" b="9525"/>
            <wp:docPr id="288" name="Diyagram 2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6B8DC60D" w14:textId="493A5829" w:rsidR="00E32B85" w:rsidRPr="00B8171C" w:rsidRDefault="00DC20DF"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706368" behindDoc="0" locked="0" layoutInCell="1" allowOverlap="1" wp14:anchorId="703CEB73" wp14:editId="6C219D13">
                <wp:simplePos x="0" y="0"/>
                <wp:positionH relativeFrom="column">
                  <wp:posOffset>0</wp:posOffset>
                </wp:positionH>
                <wp:positionV relativeFrom="paragraph">
                  <wp:posOffset>38100</wp:posOffset>
                </wp:positionV>
                <wp:extent cx="1590675" cy="514350"/>
                <wp:effectExtent l="57150" t="38100" r="85725" b="95250"/>
                <wp:wrapNone/>
                <wp:docPr id="290" name="Yuvarlatılmış Dikdörtgen 290"/>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0FB0637" w14:textId="4FD05A93" w:rsidR="00A22C7B" w:rsidRPr="00F31DA7" w:rsidRDefault="00426AE9" w:rsidP="00DC20DF">
                            <w:pPr>
                              <w:jc w:val="left"/>
                              <w:rPr>
                                <w:rFonts w:ascii="Arial" w:hAnsi="Arial" w:cs="Arial"/>
                                <w:b/>
                                <w:szCs w:val="24"/>
                              </w:rPr>
                            </w:pPr>
                            <w:r>
                              <w:rPr>
                                <w:rFonts w:ascii="Arial" w:hAnsi="Arial"/>
                                <w:b/>
                                <w:szCs w:val="24"/>
                              </w:rPr>
                              <w:t xml:space="preserve">Error 22- </w:t>
                            </w:r>
                            <w:r>
                              <w:rPr>
                                <w:rFonts w:ascii="Arial" w:hAnsi="Arial"/>
                                <w:b/>
                                <w:bCs/>
                                <w:szCs w:val="24"/>
                              </w:rPr>
                              <w:t>High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CEB73" id="Yuvarlatılmış Dikdörtgen 290" o:spid="_x0000_s1050" style="position:absolute;left:0;text-align:left;margin-left:0;margin-top:3pt;width:125.25pt;height: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" fillcolor="#a3c4ff" strokecolor="#4a7ebb">
                <v:fill color2="#e5eeff" rotate="t" angle="180" colors="0 #a3c4ff;22938f #bfd5ff;1 #e5eeff" focus="100%" type="gradient"/>
                <v:shadow on="t" color="black" opacity="24903f" origin=",.5" offset="0,.55556mm"/>
                <v:textbox>
                  <w:txbxContent>
                    <w:p w14:paraId="30FB0637" w14:textId="4FD05A93" w:rsidR="00A22C7B" w:rsidRPr="00F31DA7" w:rsidRDefault="00426AE9" w:rsidP="00DC20DF">
                      <w:pPr>
                        <w:jc w:val="left"/>
                        <w:rPr>
                          <w:rFonts w:ascii="Arial" w:hAnsi="Arial" w:cs="Arial"/>
                          <w:b/>
                          <w:szCs w:val="24"/>
                        </w:rPr>
                      </w:pPr>
                      <w:r>
                        <w:rPr>
                          <w:rFonts w:ascii="Arial" w:hAnsi="Arial"/>
                          <w:b/>
                          <w:szCs w:val="24"/>
                        </w:rPr>
                        <w:t xml:space="preserve">Error 22- </w:t>
                      </w:r>
                      <w:r>
                        <w:rPr>
                          <w:rFonts w:ascii="Arial" w:hAnsi="Arial"/>
                          <w:b/>
                          <w:bCs/>
                          <w:szCs w:val="24"/>
                        </w:rPr>
                        <w:t>High Pressure</w:t>
                      </w:r>
                    </w:p>
                  </w:txbxContent>
                </v:textbox>
              </v:roundrect>
            </w:pict>
          </mc:Fallback>
        </mc:AlternateContent>
      </w:r>
    </w:p>
    <w:p w14:paraId="38F3CECB" w14:textId="77777777" w:rsidR="00DC20DF" w:rsidRPr="00B8171C" w:rsidRDefault="00DC20DF" w:rsidP="00C3042D">
      <w:pPr>
        <w:rPr>
          <w:rFonts w:asciiTheme="minorHAnsi" w:hAnsiTheme="minorHAnsi" w:cs="Arial"/>
          <w:szCs w:val="24"/>
        </w:rPr>
      </w:pPr>
    </w:p>
    <w:p w14:paraId="7C511523" w14:textId="77777777" w:rsidR="00DC20DF" w:rsidRPr="00B8171C" w:rsidRDefault="00DC20DF" w:rsidP="00C3042D">
      <w:pPr>
        <w:rPr>
          <w:rFonts w:asciiTheme="minorHAnsi" w:hAnsiTheme="minorHAnsi" w:cs="Arial"/>
          <w:szCs w:val="24"/>
        </w:rPr>
      </w:pPr>
    </w:p>
    <w:p w14:paraId="4DA4E649" w14:textId="77777777" w:rsidR="00DC20DF" w:rsidRPr="00B8171C" w:rsidRDefault="00DC20DF" w:rsidP="00C3042D">
      <w:pPr>
        <w:rPr>
          <w:rFonts w:asciiTheme="minorHAnsi" w:hAnsiTheme="minorHAnsi" w:cs="Arial"/>
          <w:szCs w:val="24"/>
        </w:rPr>
      </w:pPr>
      <w:r w:rsidRPr="00B8171C">
        <w:rPr>
          <w:rFonts w:asciiTheme="minorHAnsi" w:hAnsiTheme="minorHAnsi" w:cs="Arial"/>
          <w:noProof/>
          <w:szCs w:val="24"/>
        </w:rPr>
        <w:drawing>
          <wp:inline distT="0" distB="0" distL="0" distR="0" wp14:anchorId="6093DD4F" wp14:editId="75FBB54E">
            <wp:extent cx="5402580" cy="2499360"/>
            <wp:effectExtent l="76200" t="76200" r="102870" b="110490"/>
            <wp:docPr id="291" name="Diyagram 2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4A23610D" w14:textId="77777777" w:rsidR="00DC20DF" w:rsidRDefault="00661339" w:rsidP="00C3042D">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856896" behindDoc="0" locked="0" layoutInCell="1" allowOverlap="1" wp14:anchorId="7F6C69F0" wp14:editId="64792BC7">
                <wp:simplePos x="0" y="0"/>
                <wp:positionH relativeFrom="column">
                  <wp:posOffset>3175</wp:posOffset>
                </wp:positionH>
                <wp:positionV relativeFrom="paragraph">
                  <wp:posOffset>34290</wp:posOffset>
                </wp:positionV>
                <wp:extent cx="1733550" cy="514350"/>
                <wp:effectExtent l="57150" t="38100" r="76200" b="95250"/>
                <wp:wrapNone/>
                <wp:docPr id="34" name="Yuvarlatılmış Dikdörtgen 34"/>
                <wp:cNvGraphicFramePr/>
                <a:graphic xmlns:a="http://schemas.openxmlformats.org/drawingml/2006/main">
                  <a:graphicData uri="http://schemas.microsoft.com/office/word/2010/wordprocessingShape">
                    <wps:wsp>
                      <wps:cNvSpPr/>
                      <wps:spPr>
                        <a:xfrm>
                          <a:off x="0" y="0"/>
                          <a:ext cx="1733550"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56C80F52" w14:textId="1907475C" w:rsidR="00A22C7B" w:rsidRPr="00F31DA7" w:rsidRDefault="00426AE9" w:rsidP="00661339">
                            <w:pPr>
                              <w:jc w:val="left"/>
                              <w:rPr>
                                <w:rFonts w:ascii="Arial" w:hAnsi="Arial" w:cs="Arial"/>
                                <w:b/>
                                <w:szCs w:val="24"/>
                              </w:rPr>
                            </w:pPr>
                            <w:r>
                              <w:rPr>
                                <w:rFonts w:ascii="Arial" w:hAnsi="Arial"/>
                                <w:b/>
                                <w:szCs w:val="24"/>
                              </w:rPr>
                              <w:t xml:space="preserve">Error 23- </w:t>
                            </w:r>
                            <w:r>
                              <w:rPr>
                                <w:rFonts w:ascii="Arial" w:hAnsi="Arial"/>
                                <w:b/>
                                <w:bCs/>
                                <w:szCs w:val="24"/>
                              </w:rPr>
                              <w:t>Door lock could not be unlocked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6C69F0" id="Yuvarlatılmış Dikdörtgen 34" o:spid="_x0000_s1051" style="position:absolute;left:0;text-align:left;margin-left:.25pt;margin-top:2.7pt;width:136.5pt;height:4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" fillcolor="#a3c4ff" strokecolor="#4a7ebb">
                <v:fill color2="#e5eeff" rotate="t" angle="180" colors="0 #a3c4ff;22938f #bfd5ff;1 #e5eeff" focus="100%" type="gradient"/>
                <v:shadow on="t" color="black" opacity="24903f" origin=",.5" offset="0,.55556mm"/>
                <v:textbox>
                  <w:txbxContent>
                    <w:p w14:paraId="56C80F52" w14:textId="1907475C" w:rsidR="00A22C7B" w:rsidRPr="00F31DA7" w:rsidRDefault="00426AE9" w:rsidP="00661339">
                      <w:pPr>
                        <w:jc w:val="left"/>
                        <w:rPr>
                          <w:rFonts w:ascii="Arial" w:hAnsi="Arial" w:cs="Arial"/>
                          <w:b/>
                          <w:szCs w:val="24"/>
                        </w:rPr>
                      </w:pPr>
                      <w:r>
                        <w:rPr>
                          <w:rFonts w:ascii="Arial" w:hAnsi="Arial"/>
                          <w:b/>
                          <w:szCs w:val="24"/>
                        </w:rPr>
                        <w:t xml:space="preserve">Error 23- </w:t>
                      </w:r>
                      <w:r>
                        <w:rPr>
                          <w:rFonts w:ascii="Arial" w:hAnsi="Arial"/>
                          <w:b/>
                          <w:bCs/>
                          <w:szCs w:val="24"/>
                        </w:rPr>
                        <w:t>Door lock could not be unlocked</w:t>
                      </w:r>
                    </w:p>
                  </w:txbxContent>
                </v:textbox>
              </v:roundrect>
            </w:pict>
          </mc:Fallback>
        </mc:AlternateContent>
      </w:r>
    </w:p>
    <w:p w14:paraId="4A4F0417" w14:textId="77777777" w:rsidR="004373D7" w:rsidRDefault="004373D7" w:rsidP="00C3042D">
      <w:pPr>
        <w:rPr>
          <w:rFonts w:asciiTheme="minorHAnsi" w:hAnsiTheme="minorHAnsi" w:cs="Arial"/>
          <w:szCs w:val="24"/>
        </w:rPr>
      </w:pPr>
    </w:p>
    <w:p w14:paraId="545CD46D" w14:textId="68A2EEA1" w:rsidR="004373D7" w:rsidRDefault="00661339" w:rsidP="00C3042D">
      <w:pPr>
        <w:rPr>
          <w:rFonts w:asciiTheme="minorHAnsi" w:hAnsiTheme="minorHAnsi" w:cs="Arial"/>
          <w:szCs w:val="24"/>
        </w:rPr>
      </w:pPr>
      <w:r>
        <w:rPr>
          <w:rFonts w:asciiTheme="minorHAnsi" w:hAnsiTheme="minorHAnsi" w:cs="Arial"/>
          <w:noProof/>
          <w:szCs w:val="24"/>
        </w:rPr>
        <w:drawing>
          <wp:inline distT="0" distB="0" distL="0" distR="0" wp14:anchorId="2CFF3C67" wp14:editId="411965F6">
            <wp:extent cx="5486400" cy="2232660"/>
            <wp:effectExtent l="57150" t="76200" r="95250" b="110490"/>
            <wp:docPr id="35" name="Diy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4DA98C33" w14:textId="7C746813" w:rsidR="00DA7F56" w:rsidRDefault="00DA7F56" w:rsidP="00C3042D">
      <w:pPr>
        <w:rPr>
          <w:rFonts w:asciiTheme="minorHAnsi" w:hAnsiTheme="minorHAnsi" w:cs="Arial"/>
          <w:szCs w:val="24"/>
        </w:rPr>
      </w:pPr>
    </w:p>
    <w:p w14:paraId="18C9A228" w14:textId="0A5E98C0" w:rsidR="00DA7F56" w:rsidRDefault="00DA7F56" w:rsidP="00C3042D">
      <w:pPr>
        <w:rPr>
          <w:rFonts w:asciiTheme="minorHAnsi" w:hAnsiTheme="minorHAnsi" w:cs="Arial"/>
          <w:szCs w:val="24"/>
        </w:rPr>
      </w:pPr>
    </w:p>
    <w:p w14:paraId="4AC018EE" w14:textId="17914C55" w:rsidR="00DA7F56" w:rsidRDefault="00DA7F56" w:rsidP="00C3042D">
      <w:pPr>
        <w:rPr>
          <w:rFonts w:asciiTheme="minorHAnsi" w:hAnsiTheme="minorHAnsi" w:cs="Arial"/>
          <w:szCs w:val="24"/>
        </w:rPr>
      </w:pPr>
    </w:p>
    <w:p w14:paraId="3C2A26F4" w14:textId="77777777" w:rsidR="00426AE9" w:rsidRPr="00B8171C" w:rsidRDefault="00426AE9" w:rsidP="00C3042D">
      <w:pPr>
        <w:rPr>
          <w:rFonts w:asciiTheme="minorHAnsi" w:hAnsiTheme="minorHAnsi" w:cs="Arial"/>
          <w:szCs w:val="24"/>
        </w:rPr>
      </w:pPr>
    </w:p>
    <w:p w14:paraId="084E2CEC" w14:textId="77777777" w:rsidR="00DC20DF" w:rsidRPr="00B8171C" w:rsidRDefault="00DC20DF" w:rsidP="00C3042D">
      <w:pPr>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708416" behindDoc="0" locked="0" layoutInCell="1" allowOverlap="1" wp14:anchorId="2F808FAB" wp14:editId="72144DCA">
                <wp:simplePos x="0" y="0"/>
                <wp:positionH relativeFrom="column">
                  <wp:posOffset>0</wp:posOffset>
                </wp:positionH>
                <wp:positionV relativeFrom="paragraph">
                  <wp:posOffset>37465</wp:posOffset>
                </wp:positionV>
                <wp:extent cx="1590675" cy="514350"/>
                <wp:effectExtent l="57150" t="38100" r="85725" b="95250"/>
                <wp:wrapNone/>
                <wp:docPr id="292" name="Yuvarlatılmış Dikdörtgen 292"/>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776DAF4" w14:textId="1E17A454" w:rsidR="00A22C7B" w:rsidRPr="00E14448" w:rsidRDefault="00426AE9" w:rsidP="00DC20DF">
                            <w:pPr>
                              <w:jc w:val="left"/>
                              <w:rPr>
                                <w:rFonts w:ascii="Arial" w:hAnsi="Arial" w:cs="Arial"/>
                                <w:b/>
                                <w:szCs w:val="24"/>
                              </w:rPr>
                            </w:pPr>
                            <w:r>
                              <w:rPr>
                                <w:rFonts w:ascii="Arial" w:hAnsi="Arial"/>
                                <w:b/>
                                <w:szCs w:val="24"/>
                              </w:rPr>
                              <w:t xml:space="preserve">Error 24- </w:t>
                            </w:r>
                            <w:r>
                              <w:rPr>
                                <w:rFonts w:ascii="Arial" w:hAnsi="Arial"/>
                                <w:b/>
                                <w:bCs/>
                                <w:szCs w:val="24"/>
                              </w:rPr>
                              <w:t>Low gasket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808FAB" id="Yuvarlatılmış Dikdörtgen 292" o:spid="_x0000_s1052" style="position:absolute;left:0;text-align:left;margin-left:0;margin-top:2.95pt;width:125.25pt;height:4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" fillcolor="#a3c4ff" strokecolor="#4a7ebb">
                <v:fill color2="#e5eeff" rotate="t" angle="180" colors="0 #a3c4ff;22938f #bfd5ff;1 #e5eeff" focus="100%" type="gradient"/>
                <v:shadow on="t" color="black" opacity="24903f" origin=",.5" offset="0,.55556mm"/>
                <v:textbox>
                  <w:txbxContent>
                    <w:p w14:paraId="3776DAF4" w14:textId="1E17A454" w:rsidR="00A22C7B" w:rsidRPr="00E14448" w:rsidRDefault="00426AE9" w:rsidP="00DC20DF">
                      <w:pPr>
                        <w:jc w:val="left"/>
                        <w:rPr>
                          <w:rFonts w:ascii="Arial" w:hAnsi="Arial" w:cs="Arial"/>
                          <w:b/>
                          <w:szCs w:val="24"/>
                        </w:rPr>
                      </w:pPr>
                      <w:r>
                        <w:rPr>
                          <w:rFonts w:ascii="Arial" w:hAnsi="Arial"/>
                          <w:b/>
                          <w:szCs w:val="24"/>
                        </w:rPr>
                        <w:t xml:space="preserve">Error 24- </w:t>
                      </w:r>
                      <w:r>
                        <w:rPr>
                          <w:rFonts w:ascii="Arial" w:hAnsi="Arial"/>
                          <w:b/>
                          <w:bCs/>
                          <w:szCs w:val="24"/>
                        </w:rPr>
                        <w:t>Low gasket pressure</w:t>
                      </w:r>
                    </w:p>
                  </w:txbxContent>
                </v:textbox>
              </v:roundrect>
            </w:pict>
          </mc:Fallback>
        </mc:AlternateContent>
      </w:r>
    </w:p>
    <w:p w14:paraId="3A1E0C9D" w14:textId="77777777" w:rsidR="00FE1DE7" w:rsidRPr="00B8171C" w:rsidRDefault="00FE1DE7" w:rsidP="00FE1DE7">
      <w:pPr>
        <w:rPr>
          <w:rFonts w:asciiTheme="minorHAnsi" w:hAnsiTheme="minorHAnsi" w:cs="Arial"/>
          <w:szCs w:val="24"/>
        </w:rPr>
      </w:pPr>
      <w:bookmarkStart w:id="201" w:name="_Toc321989730"/>
      <w:bookmarkStart w:id="202" w:name="_Toc329337053"/>
      <w:bookmarkEnd w:id="201"/>
      <w:bookmarkEnd w:id="202"/>
    </w:p>
    <w:p w14:paraId="2DD6A353" w14:textId="77777777" w:rsidR="00FE1DE7" w:rsidRPr="00B8171C" w:rsidRDefault="00FE1DE7" w:rsidP="00394A52">
      <w:pPr>
        <w:spacing w:before="120" w:after="120"/>
        <w:rPr>
          <w:rFonts w:asciiTheme="minorHAnsi" w:hAnsiTheme="minorHAnsi" w:cs="Arial"/>
          <w:szCs w:val="24"/>
        </w:rPr>
      </w:pPr>
    </w:p>
    <w:p w14:paraId="1E447B26" w14:textId="77777777" w:rsidR="00435D1D" w:rsidRDefault="00435D1D" w:rsidP="00394A52">
      <w:pPr>
        <w:spacing w:before="120" w:after="120"/>
        <w:rPr>
          <w:rFonts w:asciiTheme="minorHAnsi" w:hAnsiTheme="minorHAnsi" w:cs="Arial"/>
          <w:szCs w:val="24"/>
        </w:rPr>
      </w:pPr>
      <w:r w:rsidRPr="00B8171C">
        <w:rPr>
          <w:rFonts w:asciiTheme="minorHAnsi" w:hAnsiTheme="minorHAnsi" w:cs="Arial"/>
          <w:noProof/>
          <w:szCs w:val="24"/>
        </w:rPr>
        <w:drawing>
          <wp:inline distT="0" distB="0" distL="0" distR="0" wp14:anchorId="0FF920D8" wp14:editId="636DA5A8">
            <wp:extent cx="5486400" cy="3870960"/>
            <wp:effectExtent l="76200" t="76200" r="95250" b="129540"/>
            <wp:docPr id="307" name="Diyagram 3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44352C08" w14:textId="77777777" w:rsidR="004373D7" w:rsidRDefault="004373D7" w:rsidP="00394A52">
      <w:pPr>
        <w:spacing w:before="120" w:after="120"/>
        <w:rPr>
          <w:rFonts w:asciiTheme="minorHAnsi" w:hAnsiTheme="minorHAnsi" w:cs="Arial"/>
          <w:szCs w:val="24"/>
        </w:rPr>
      </w:pPr>
    </w:p>
    <w:p w14:paraId="46E716D5" w14:textId="77777777" w:rsidR="004373D7" w:rsidRDefault="004373D7" w:rsidP="00394A52">
      <w:pPr>
        <w:spacing w:before="120" w:after="120"/>
        <w:rPr>
          <w:rFonts w:asciiTheme="minorHAnsi" w:hAnsiTheme="minorHAnsi" w:cs="Arial"/>
          <w:szCs w:val="24"/>
        </w:rPr>
      </w:pPr>
    </w:p>
    <w:p w14:paraId="2A63C0BF" w14:textId="77777777" w:rsidR="004373D7" w:rsidRDefault="004373D7" w:rsidP="00394A52">
      <w:pPr>
        <w:spacing w:before="120" w:after="120"/>
        <w:rPr>
          <w:rFonts w:asciiTheme="minorHAnsi" w:hAnsiTheme="minorHAnsi" w:cs="Arial"/>
          <w:szCs w:val="24"/>
        </w:rPr>
      </w:pPr>
    </w:p>
    <w:p w14:paraId="4FE63148" w14:textId="77777777" w:rsidR="004373D7" w:rsidRDefault="004373D7" w:rsidP="00394A52">
      <w:pPr>
        <w:spacing w:before="120" w:after="120"/>
        <w:rPr>
          <w:rFonts w:asciiTheme="minorHAnsi" w:hAnsiTheme="minorHAnsi" w:cs="Arial"/>
          <w:szCs w:val="24"/>
        </w:rPr>
      </w:pPr>
    </w:p>
    <w:p w14:paraId="4CFD8573" w14:textId="77777777" w:rsidR="004373D7" w:rsidRDefault="004373D7" w:rsidP="00394A52">
      <w:pPr>
        <w:spacing w:before="120" w:after="120"/>
        <w:rPr>
          <w:rFonts w:asciiTheme="minorHAnsi" w:hAnsiTheme="minorHAnsi" w:cs="Arial"/>
          <w:szCs w:val="24"/>
        </w:rPr>
      </w:pPr>
    </w:p>
    <w:p w14:paraId="34F57501" w14:textId="77777777" w:rsidR="004373D7" w:rsidRDefault="004373D7" w:rsidP="00394A52">
      <w:pPr>
        <w:spacing w:before="120" w:after="120"/>
        <w:rPr>
          <w:rFonts w:asciiTheme="minorHAnsi" w:hAnsiTheme="minorHAnsi" w:cs="Arial"/>
          <w:szCs w:val="24"/>
        </w:rPr>
      </w:pPr>
    </w:p>
    <w:p w14:paraId="4796743D" w14:textId="77777777" w:rsidR="004373D7" w:rsidRDefault="004373D7" w:rsidP="00394A52">
      <w:pPr>
        <w:spacing w:before="120" w:after="120"/>
        <w:rPr>
          <w:rFonts w:asciiTheme="minorHAnsi" w:hAnsiTheme="minorHAnsi" w:cs="Arial"/>
          <w:szCs w:val="24"/>
        </w:rPr>
      </w:pPr>
    </w:p>
    <w:p w14:paraId="71F62FEF" w14:textId="77777777" w:rsidR="004373D7" w:rsidRDefault="004373D7" w:rsidP="00394A52">
      <w:pPr>
        <w:spacing w:before="120" w:after="120"/>
        <w:rPr>
          <w:rFonts w:asciiTheme="minorHAnsi" w:hAnsiTheme="minorHAnsi" w:cs="Arial"/>
          <w:szCs w:val="24"/>
        </w:rPr>
      </w:pPr>
    </w:p>
    <w:p w14:paraId="0C99D39F" w14:textId="77777777" w:rsidR="004373D7" w:rsidRDefault="004373D7" w:rsidP="00394A52">
      <w:pPr>
        <w:spacing w:before="120" w:after="120"/>
        <w:rPr>
          <w:rFonts w:asciiTheme="minorHAnsi" w:hAnsiTheme="minorHAnsi" w:cs="Arial"/>
          <w:szCs w:val="24"/>
        </w:rPr>
      </w:pPr>
    </w:p>
    <w:p w14:paraId="04582E8B" w14:textId="77777777" w:rsidR="004373D7" w:rsidRDefault="004373D7" w:rsidP="00394A52">
      <w:pPr>
        <w:spacing w:before="120" w:after="120"/>
        <w:rPr>
          <w:rFonts w:asciiTheme="minorHAnsi" w:hAnsiTheme="minorHAnsi" w:cs="Arial"/>
          <w:szCs w:val="24"/>
        </w:rPr>
      </w:pPr>
    </w:p>
    <w:p w14:paraId="45FE2B51" w14:textId="77777777" w:rsidR="004373D7" w:rsidRDefault="004373D7" w:rsidP="00394A52">
      <w:pPr>
        <w:spacing w:before="120" w:after="120"/>
        <w:rPr>
          <w:rFonts w:asciiTheme="minorHAnsi" w:hAnsiTheme="minorHAnsi" w:cs="Arial"/>
          <w:szCs w:val="24"/>
        </w:rPr>
      </w:pPr>
    </w:p>
    <w:p w14:paraId="42D08B55" w14:textId="77777777" w:rsidR="004373D7" w:rsidRPr="00B8171C" w:rsidRDefault="004373D7" w:rsidP="00394A52">
      <w:pPr>
        <w:spacing w:before="120" w:after="120"/>
        <w:rPr>
          <w:rFonts w:asciiTheme="minorHAnsi" w:hAnsiTheme="minorHAnsi" w:cs="Arial"/>
          <w:szCs w:val="24"/>
        </w:rPr>
      </w:pPr>
    </w:p>
    <w:p w14:paraId="557E0B9A" w14:textId="77777777" w:rsidR="00FE1DE7" w:rsidRPr="00B8171C" w:rsidRDefault="00DC20DF" w:rsidP="00394A52">
      <w:pPr>
        <w:spacing w:before="120" w:after="120"/>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710464" behindDoc="0" locked="0" layoutInCell="1" allowOverlap="1" wp14:anchorId="0078F7CD" wp14:editId="3BC717D0">
                <wp:simplePos x="0" y="0"/>
                <wp:positionH relativeFrom="column">
                  <wp:posOffset>53340</wp:posOffset>
                </wp:positionH>
                <wp:positionV relativeFrom="paragraph">
                  <wp:posOffset>38100</wp:posOffset>
                </wp:positionV>
                <wp:extent cx="1590675" cy="514350"/>
                <wp:effectExtent l="57150" t="38100" r="85725" b="95250"/>
                <wp:wrapNone/>
                <wp:docPr id="293" name="Yuvarlatılmış Dikdörtgen 293"/>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F745600" w14:textId="1D728995" w:rsidR="00A22C7B" w:rsidRPr="00104A48" w:rsidRDefault="00426AE9" w:rsidP="00DC20DF">
                            <w:pPr>
                              <w:jc w:val="left"/>
                              <w:rPr>
                                <w:rFonts w:ascii="Arial" w:hAnsi="Arial" w:cs="Arial"/>
                                <w:b/>
                                <w:szCs w:val="24"/>
                              </w:rPr>
                            </w:pPr>
                            <w:r>
                              <w:rPr>
                                <w:rFonts w:ascii="Arial" w:hAnsi="Arial"/>
                                <w:b/>
                                <w:szCs w:val="24"/>
                              </w:rPr>
                              <w:t xml:space="preserve">Error 25- </w:t>
                            </w:r>
                            <w:r>
                              <w:rPr>
                                <w:rFonts w:ascii="Arial" w:hAnsi="Arial"/>
                                <w:b/>
                                <w:bCs/>
                                <w:szCs w:val="24"/>
                              </w:rPr>
                              <w:t>High gasket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8F7CD" id="Yuvarlatılmış Dikdörtgen 293" o:spid="_x0000_s1053" style="position:absolute;left:0;text-align:left;margin-left:4.2pt;margin-top:3pt;width:125.25pt;height:4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" fillcolor="#a3c4ff" strokecolor="#4a7ebb">
                <v:fill color2="#e5eeff" rotate="t" angle="180" colors="0 #a3c4ff;22938f #bfd5ff;1 #e5eeff" focus="100%" type="gradient"/>
                <v:shadow on="t" color="black" opacity="24903f" origin=",.5" offset="0,.55556mm"/>
                <v:textbox>
                  <w:txbxContent>
                    <w:p w14:paraId="3F745600" w14:textId="1D728995" w:rsidR="00A22C7B" w:rsidRPr="00104A48" w:rsidRDefault="00426AE9" w:rsidP="00DC20DF">
                      <w:pPr>
                        <w:jc w:val="left"/>
                        <w:rPr>
                          <w:rFonts w:ascii="Arial" w:hAnsi="Arial" w:cs="Arial"/>
                          <w:b/>
                          <w:szCs w:val="24"/>
                        </w:rPr>
                      </w:pPr>
                      <w:r>
                        <w:rPr>
                          <w:rFonts w:ascii="Arial" w:hAnsi="Arial"/>
                          <w:b/>
                          <w:szCs w:val="24"/>
                        </w:rPr>
                        <w:t xml:space="preserve">Error 25- </w:t>
                      </w:r>
                      <w:r>
                        <w:rPr>
                          <w:rFonts w:ascii="Arial" w:hAnsi="Arial"/>
                          <w:b/>
                          <w:bCs/>
                          <w:szCs w:val="24"/>
                        </w:rPr>
                        <w:t>High gasket pressure</w:t>
                      </w:r>
                    </w:p>
                  </w:txbxContent>
                </v:textbox>
              </v:roundrect>
            </w:pict>
          </mc:Fallback>
        </mc:AlternateContent>
      </w:r>
    </w:p>
    <w:p w14:paraId="5F8FF6F9" w14:textId="77777777" w:rsidR="00FE1DE7" w:rsidRPr="00B8171C" w:rsidRDefault="00FE1DE7" w:rsidP="00394A52">
      <w:pPr>
        <w:spacing w:before="120" w:after="120"/>
        <w:rPr>
          <w:rFonts w:asciiTheme="minorHAnsi" w:hAnsiTheme="minorHAnsi" w:cs="Arial"/>
          <w:szCs w:val="24"/>
        </w:rPr>
      </w:pPr>
    </w:p>
    <w:p w14:paraId="31029B1B" w14:textId="77777777" w:rsidR="00FE1DE7" w:rsidRPr="00B8171C" w:rsidRDefault="00FE1DE7" w:rsidP="00394A52">
      <w:pPr>
        <w:spacing w:before="120" w:after="120"/>
        <w:rPr>
          <w:rFonts w:asciiTheme="minorHAnsi" w:hAnsiTheme="minorHAnsi" w:cs="Arial"/>
          <w:szCs w:val="24"/>
        </w:rPr>
      </w:pPr>
    </w:p>
    <w:p w14:paraId="4C051CD2" w14:textId="77777777" w:rsidR="00435D1D" w:rsidRPr="00B8171C" w:rsidRDefault="00435D1D" w:rsidP="00394A52">
      <w:pPr>
        <w:spacing w:before="120" w:after="120"/>
        <w:rPr>
          <w:rFonts w:asciiTheme="minorHAnsi" w:hAnsiTheme="minorHAnsi" w:cs="Arial"/>
          <w:szCs w:val="24"/>
        </w:rPr>
      </w:pPr>
      <w:r w:rsidRPr="00B8171C">
        <w:rPr>
          <w:rFonts w:asciiTheme="minorHAnsi" w:hAnsiTheme="minorHAnsi" w:cs="Arial"/>
          <w:noProof/>
          <w:szCs w:val="24"/>
        </w:rPr>
        <w:drawing>
          <wp:inline distT="0" distB="0" distL="0" distR="0" wp14:anchorId="5FE96413" wp14:editId="3363113E">
            <wp:extent cx="5486400" cy="2011680"/>
            <wp:effectExtent l="76200" t="76200" r="95250" b="140970"/>
            <wp:docPr id="308" name="Diyagram 3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14:paraId="7B2F7F19" w14:textId="77777777" w:rsidR="00435D1D" w:rsidRPr="00B8171C" w:rsidRDefault="00BC2ABB" w:rsidP="00394A52">
      <w:pPr>
        <w:spacing w:before="120" w:after="120"/>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712512" behindDoc="0" locked="0" layoutInCell="1" allowOverlap="1" wp14:anchorId="7D485999" wp14:editId="5BA238D1">
                <wp:simplePos x="0" y="0"/>
                <wp:positionH relativeFrom="column">
                  <wp:posOffset>6985</wp:posOffset>
                </wp:positionH>
                <wp:positionV relativeFrom="paragraph">
                  <wp:posOffset>66675</wp:posOffset>
                </wp:positionV>
                <wp:extent cx="1783080" cy="662940"/>
                <wp:effectExtent l="57150" t="38100" r="83820" b="99060"/>
                <wp:wrapNone/>
                <wp:docPr id="294" name="Yuvarlatılmış Dikdörtgen 294"/>
                <wp:cNvGraphicFramePr/>
                <a:graphic xmlns:a="http://schemas.openxmlformats.org/drawingml/2006/main">
                  <a:graphicData uri="http://schemas.microsoft.com/office/word/2010/wordprocessingShape">
                    <wps:wsp>
                      <wps:cNvSpPr/>
                      <wps:spPr>
                        <a:xfrm>
                          <a:off x="0" y="0"/>
                          <a:ext cx="1783080" cy="66294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47680B6" w14:textId="60A107E9" w:rsidR="00A22C7B" w:rsidRPr="00104A48" w:rsidRDefault="00426AE9" w:rsidP="00DC20DF">
                            <w:pPr>
                              <w:jc w:val="left"/>
                              <w:rPr>
                                <w:rFonts w:ascii="Arial" w:hAnsi="Arial" w:cs="Arial"/>
                                <w:b/>
                                <w:szCs w:val="24"/>
                              </w:rPr>
                            </w:pPr>
                            <w:r>
                              <w:rPr>
                                <w:rFonts w:ascii="Arial" w:hAnsi="Arial"/>
                                <w:b/>
                                <w:szCs w:val="24"/>
                              </w:rPr>
                              <w:t xml:space="preserve">Error 26- </w:t>
                            </w:r>
                            <w:r>
                              <w:rPr>
                                <w:rFonts w:ascii="Arial" w:hAnsi="Arial"/>
                                <w:b/>
                                <w:bCs/>
                                <w:szCs w:val="24"/>
                              </w:rPr>
                              <w:t>Generator water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485999" id="Yuvarlatılmış Dikdörtgen 294" o:spid="_x0000_s1054" style="position:absolute;left:0;text-align:left;margin-left:.55pt;margin-top:5.25pt;width:140.4pt;height:5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" fillcolor="#a3c4ff" strokecolor="#4a7ebb">
                <v:fill color2="#e5eeff" rotate="t" angle="180" colors="0 #a3c4ff;22938f #bfd5ff;1 #e5eeff" focus="100%" type="gradient"/>
                <v:shadow on="t" color="black" opacity="24903f" origin=",.5" offset="0,.55556mm"/>
                <v:textbox>
                  <w:txbxContent>
                    <w:p w14:paraId="347680B6" w14:textId="60A107E9" w:rsidR="00A22C7B" w:rsidRPr="00104A48" w:rsidRDefault="00426AE9" w:rsidP="00DC20DF">
                      <w:pPr>
                        <w:jc w:val="left"/>
                        <w:rPr>
                          <w:rFonts w:ascii="Arial" w:hAnsi="Arial" w:cs="Arial"/>
                          <w:b/>
                          <w:szCs w:val="24"/>
                        </w:rPr>
                      </w:pPr>
                      <w:r>
                        <w:rPr>
                          <w:rFonts w:ascii="Arial" w:hAnsi="Arial"/>
                          <w:b/>
                          <w:szCs w:val="24"/>
                        </w:rPr>
                        <w:t xml:space="preserve">Error 26- </w:t>
                      </w:r>
                      <w:r>
                        <w:rPr>
                          <w:rFonts w:ascii="Arial" w:hAnsi="Arial"/>
                          <w:b/>
                          <w:bCs/>
                          <w:szCs w:val="24"/>
                        </w:rPr>
                        <w:t>Generator water level</w:t>
                      </w:r>
                    </w:p>
                  </w:txbxContent>
                </v:textbox>
              </v:roundrect>
            </w:pict>
          </mc:Fallback>
        </mc:AlternateContent>
      </w:r>
    </w:p>
    <w:p w14:paraId="682BE7FA" w14:textId="77777777" w:rsidR="00FE1DE7" w:rsidRPr="00B8171C" w:rsidRDefault="00FE1DE7" w:rsidP="00394A52">
      <w:pPr>
        <w:spacing w:before="120" w:after="120"/>
        <w:rPr>
          <w:rFonts w:asciiTheme="minorHAnsi" w:hAnsiTheme="minorHAnsi" w:cs="Arial"/>
          <w:szCs w:val="24"/>
        </w:rPr>
      </w:pPr>
    </w:p>
    <w:p w14:paraId="776F526F" w14:textId="77777777" w:rsidR="00435D1D" w:rsidRPr="00B8171C" w:rsidRDefault="00435D1D" w:rsidP="00394A52">
      <w:pPr>
        <w:spacing w:before="120" w:after="120"/>
        <w:rPr>
          <w:rFonts w:asciiTheme="minorHAnsi" w:hAnsiTheme="minorHAnsi" w:cs="Arial"/>
          <w:szCs w:val="24"/>
        </w:rPr>
      </w:pPr>
    </w:p>
    <w:p w14:paraId="04BA6CC1" w14:textId="1D101D10" w:rsidR="00FE1DE7" w:rsidRDefault="00435D1D" w:rsidP="00394A52">
      <w:pPr>
        <w:spacing w:before="120" w:after="120"/>
        <w:rPr>
          <w:rFonts w:asciiTheme="minorHAnsi" w:hAnsiTheme="minorHAnsi" w:cs="Arial"/>
          <w:szCs w:val="24"/>
        </w:rPr>
      </w:pPr>
      <w:r w:rsidRPr="00B8171C">
        <w:rPr>
          <w:rFonts w:asciiTheme="minorHAnsi" w:hAnsiTheme="minorHAnsi" w:cs="Arial"/>
          <w:noProof/>
          <w:szCs w:val="24"/>
        </w:rPr>
        <w:drawing>
          <wp:inline distT="0" distB="0" distL="0" distR="0" wp14:anchorId="796A9C0A" wp14:editId="09F11DFA">
            <wp:extent cx="5486400" cy="3779520"/>
            <wp:effectExtent l="76200" t="76200" r="95250" b="106680"/>
            <wp:docPr id="309" name="Diyagram 3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0E37A3CA" w14:textId="77777777" w:rsidR="00786BE6" w:rsidRDefault="00786BE6" w:rsidP="00394A52">
      <w:pPr>
        <w:spacing w:before="120" w:after="120"/>
        <w:rPr>
          <w:rFonts w:asciiTheme="minorHAnsi" w:hAnsiTheme="minorHAnsi" w:cs="Arial"/>
          <w:szCs w:val="24"/>
        </w:rPr>
      </w:pPr>
    </w:p>
    <w:p w14:paraId="1512202B" w14:textId="77777777" w:rsidR="00FE1DE7" w:rsidRPr="00B8171C" w:rsidRDefault="00DC20DF" w:rsidP="00394A52">
      <w:pPr>
        <w:spacing w:before="120" w:after="120"/>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714560" behindDoc="0" locked="0" layoutInCell="1" allowOverlap="1" wp14:anchorId="0217BA7E" wp14:editId="635A2FDD">
                <wp:simplePos x="0" y="0"/>
                <wp:positionH relativeFrom="column">
                  <wp:posOffset>53340</wp:posOffset>
                </wp:positionH>
                <wp:positionV relativeFrom="paragraph">
                  <wp:posOffset>45085</wp:posOffset>
                </wp:positionV>
                <wp:extent cx="1590675" cy="514350"/>
                <wp:effectExtent l="57150" t="38100" r="85725" b="95250"/>
                <wp:wrapNone/>
                <wp:docPr id="295" name="Yuvarlatılmış Dikdörtgen 295"/>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C08BEBF" w14:textId="0FC54290" w:rsidR="00A22C7B" w:rsidRPr="00104A48" w:rsidRDefault="00426AE9" w:rsidP="00DC20DF">
                            <w:pPr>
                              <w:jc w:val="left"/>
                              <w:rPr>
                                <w:rFonts w:ascii="Arial" w:hAnsi="Arial" w:cs="Arial"/>
                                <w:b/>
                                <w:szCs w:val="24"/>
                              </w:rPr>
                            </w:pPr>
                            <w:r>
                              <w:rPr>
                                <w:rFonts w:ascii="Arial" w:hAnsi="Arial"/>
                                <w:b/>
                                <w:szCs w:val="24"/>
                              </w:rPr>
                              <w:t xml:space="preserve">Error 27- </w:t>
                            </w:r>
                            <w:r>
                              <w:rPr>
                                <w:rFonts w:ascii="Arial" w:hAnsi="Arial"/>
                                <w:b/>
                                <w:bCs/>
                                <w:szCs w:val="24"/>
                              </w:rPr>
                              <w:t>Insufficient water in the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7BA7E" id="Yuvarlatılmış Dikdörtgen 295" o:spid="_x0000_s1055" style="position:absolute;left:0;text-align:left;margin-left:4.2pt;margin-top:3.55pt;width:125.25pt;height:4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" fillcolor="#a3c4ff" strokecolor="#4a7ebb">
                <v:fill color2="#e5eeff" rotate="t" angle="180" colors="0 #a3c4ff;22938f #bfd5ff;1 #e5eeff" focus="100%" type="gradient"/>
                <v:shadow on="t" color="black" opacity="24903f" origin=",.5" offset="0,.55556mm"/>
                <v:textbox>
                  <w:txbxContent>
                    <w:p w14:paraId="1C08BEBF" w14:textId="0FC54290" w:rsidR="00A22C7B" w:rsidRPr="00104A48" w:rsidRDefault="00426AE9" w:rsidP="00DC20DF">
                      <w:pPr>
                        <w:jc w:val="left"/>
                        <w:rPr>
                          <w:rFonts w:ascii="Arial" w:hAnsi="Arial" w:cs="Arial"/>
                          <w:b/>
                          <w:szCs w:val="24"/>
                        </w:rPr>
                      </w:pPr>
                      <w:r>
                        <w:rPr>
                          <w:rFonts w:ascii="Arial" w:hAnsi="Arial"/>
                          <w:b/>
                          <w:szCs w:val="24"/>
                        </w:rPr>
                        <w:t xml:space="preserve">Error 27- </w:t>
                      </w:r>
                      <w:r>
                        <w:rPr>
                          <w:rFonts w:ascii="Arial" w:hAnsi="Arial"/>
                          <w:b/>
                          <w:bCs/>
                          <w:szCs w:val="24"/>
                        </w:rPr>
                        <w:t>Insufficient water in the tank</w:t>
                      </w:r>
                    </w:p>
                  </w:txbxContent>
                </v:textbox>
              </v:roundrect>
            </w:pict>
          </mc:Fallback>
        </mc:AlternateContent>
      </w:r>
    </w:p>
    <w:p w14:paraId="7368DD39" w14:textId="77777777" w:rsidR="00FE1DE7" w:rsidRPr="00B8171C" w:rsidRDefault="00FE1DE7" w:rsidP="00394A52">
      <w:pPr>
        <w:spacing w:before="120" w:after="120"/>
        <w:rPr>
          <w:rFonts w:asciiTheme="minorHAnsi" w:hAnsiTheme="minorHAnsi" w:cs="Arial"/>
          <w:szCs w:val="24"/>
        </w:rPr>
      </w:pPr>
    </w:p>
    <w:p w14:paraId="18FBB81D" w14:textId="77777777" w:rsidR="00FE1DE7" w:rsidRPr="00B8171C" w:rsidRDefault="00FE1DE7" w:rsidP="00394A52">
      <w:pPr>
        <w:spacing w:before="120" w:after="120"/>
        <w:rPr>
          <w:rFonts w:asciiTheme="minorHAnsi" w:hAnsiTheme="minorHAnsi" w:cs="Arial"/>
          <w:szCs w:val="24"/>
        </w:rPr>
      </w:pPr>
    </w:p>
    <w:p w14:paraId="0BD2F34D" w14:textId="77777777" w:rsidR="00DC20DF" w:rsidRPr="00B8171C" w:rsidRDefault="00435D1D" w:rsidP="00394A52">
      <w:pPr>
        <w:spacing w:before="120" w:after="120"/>
        <w:rPr>
          <w:rFonts w:asciiTheme="minorHAnsi" w:hAnsiTheme="minorHAnsi" w:cs="Arial"/>
          <w:szCs w:val="24"/>
        </w:rPr>
      </w:pPr>
      <w:r w:rsidRPr="00B8171C">
        <w:rPr>
          <w:rFonts w:asciiTheme="minorHAnsi" w:hAnsiTheme="minorHAnsi" w:cs="Arial"/>
          <w:noProof/>
          <w:szCs w:val="24"/>
        </w:rPr>
        <w:drawing>
          <wp:inline distT="0" distB="0" distL="0" distR="0" wp14:anchorId="15EB250E" wp14:editId="78F9468D">
            <wp:extent cx="5486400" cy="2004060"/>
            <wp:effectExtent l="76200" t="76200" r="95250" b="129540"/>
            <wp:docPr id="310" name="Diyagram 3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14:paraId="36CC7E61" w14:textId="77777777" w:rsidR="00963771" w:rsidRPr="00B8171C" w:rsidRDefault="00963771" w:rsidP="00394A52">
      <w:pPr>
        <w:spacing w:before="120" w:after="120"/>
        <w:rPr>
          <w:rFonts w:asciiTheme="minorHAnsi" w:hAnsiTheme="minorHAnsi" w:cs="Arial"/>
          <w:szCs w:val="24"/>
        </w:rPr>
      </w:pPr>
    </w:p>
    <w:p w14:paraId="1AC5DC0D" w14:textId="77777777" w:rsidR="004373D7" w:rsidRDefault="004373D7" w:rsidP="00394A52">
      <w:pPr>
        <w:spacing w:before="120" w:after="120"/>
        <w:rPr>
          <w:rFonts w:asciiTheme="minorHAnsi" w:hAnsiTheme="minorHAnsi" w:cs="Arial"/>
          <w:szCs w:val="24"/>
        </w:rPr>
      </w:pPr>
    </w:p>
    <w:p w14:paraId="33979AF7" w14:textId="77777777" w:rsidR="001A13A0" w:rsidRPr="00B8171C" w:rsidRDefault="001A13A0" w:rsidP="00394A52">
      <w:pPr>
        <w:spacing w:before="120" w:after="120"/>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718656" behindDoc="0" locked="0" layoutInCell="1" allowOverlap="1" wp14:anchorId="0E147F78" wp14:editId="436AD5F7">
                <wp:simplePos x="0" y="0"/>
                <wp:positionH relativeFrom="column">
                  <wp:posOffset>-4445</wp:posOffset>
                </wp:positionH>
                <wp:positionV relativeFrom="paragraph">
                  <wp:posOffset>37465</wp:posOffset>
                </wp:positionV>
                <wp:extent cx="1590675" cy="571500"/>
                <wp:effectExtent l="57150" t="38100" r="85725" b="95250"/>
                <wp:wrapNone/>
                <wp:docPr id="313" name="Yuvarlatılmış Dikdörtgen 313"/>
                <wp:cNvGraphicFramePr/>
                <a:graphic xmlns:a="http://schemas.openxmlformats.org/drawingml/2006/main">
                  <a:graphicData uri="http://schemas.microsoft.com/office/word/2010/wordprocessingShape">
                    <wps:wsp>
                      <wps:cNvSpPr/>
                      <wps:spPr>
                        <a:xfrm>
                          <a:off x="0" y="0"/>
                          <a:ext cx="1590675" cy="5715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55EA17A9" w14:textId="432F8665" w:rsidR="00A22C7B" w:rsidRPr="00963771" w:rsidRDefault="00426AE9" w:rsidP="001A13A0">
                            <w:pPr>
                              <w:jc w:val="left"/>
                              <w:rPr>
                                <w:rFonts w:ascii="Arial" w:hAnsi="Arial" w:cs="Arial"/>
                                <w:b/>
                                <w:szCs w:val="24"/>
                              </w:rPr>
                            </w:pPr>
                            <w:r>
                              <w:rPr>
                                <w:rFonts w:ascii="Arial" w:hAnsi="Arial"/>
                                <w:b/>
                                <w:szCs w:val="24"/>
                              </w:rPr>
                              <w:t xml:space="preserve">Error 29- </w:t>
                            </w:r>
                            <w:r>
                              <w:rPr>
                                <w:rFonts w:ascii="Arial" w:hAnsi="Arial"/>
                                <w:b/>
                                <w:bCs/>
                                <w:szCs w:val="24"/>
                              </w:rPr>
                              <w:t>Gasket air filling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47F78" id="Yuvarlatılmış Dikdörtgen 313" o:spid="_x0000_s1056" style="position:absolute;left:0;text-align:left;margin-left:-.35pt;margin-top:2.95pt;width:125.25pt;height: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" fillcolor="#a3c4ff" strokecolor="#4a7ebb">
                <v:fill color2="#e5eeff" rotate="t" angle="180" colors="0 #a3c4ff;22938f #bfd5ff;1 #e5eeff" focus="100%" type="gradient"/>
                <v:shadow on="t" color="black" opacity="24903f" origin=",.5" offset="0,.55556mm"/>
                <v:textbox>
                  <w:txbxContent>
                    <w:p w14:paraId="55EA17A9" w14:textId="432F8665" w:rsidR="00A22C7B" w:rsidRPr="00963771" w:rsidRDefault="00426AE9" w:rsidP="001A13A0">
                      <w:pPr>
                        <w:jc w:val="left"/>
                        <w:rPr>
                          <w:rFonts w:ascii="Arial" w:hAnsi="Arial" w:cs="Arial"/>
                          <w:b/>
                          <w:szCs w:val="24"/>
                        </w:rPr>
                      </w:pPr>
                      <w:r>
                        <w:rPr>
                          <w:rFonts w:ascii="Arial" w:hAnsi="Arial"/>
                          <w:b/>
                          <w:szCs w:val="24"/>
                        </w:rPr>
                        <w:t xml:space="preserve">Error 29- </w:t>
                      </w:r>
                      <w:r>
                        <w:rPr>
                          <w:rFonts w:ascii="Arial" w:hAnsi="Arial"/>
                          <w:b/>
                          <w:bCs/>
                          <w:szCs w:val="24"/>
                        </w:rPr>
                        <w:t>Gasket air filling</w:t>
                      </w:r>
                    </w:p>
                  </w:txbxContent>
                </v:textbox>
              </v:roundrect>
            </w:pict>
          </mc:Fallback>
        </mc:AlternateContent>
      </w:r>
    </w:p>
    <w:p w14:paraId="5A20D111" w14:textId="77777777" w:rsidR="00435D1D" w:rsidRPr="00B8171C" w:rsidRDefault="00435D1D" w:rsidP="00394A52">
      <w:pPr>
        <w:spacing w:before="120" w:after="120"/>
        <w:rPr>
          <w:rFonts w:asciiTheme="minorHAnsi" w:hAnsiTheme="minorHAnsi" w:cs="Arial"/>
          <w:szCs w:val="24"/>
        </w:rPr>
      </w:pPr>
    </w:p>
    <w:p w14:paraId="38016320" w14:textId="77777777" w:rsidR="00435D1D" w:rsidRDefault="00435D1D" w:rsidP="00394A52">
      <w:pPr>
        <w:spacing w:before="120" w:after="120"/>
        <w:rPr>
          <w:rFonts w:asciiTheme="minorHAnsi" w:hAnsiTheme="minorHAnsi" w:cs="Arial"/>
          <w:szCs w:val="24"/>
        </w:rPr>
      </w:pPr>
    </w:p>
    <w:p w14:paraId="28449652" w14:textId="77777777" w:rsidR="007451EB" w:rsidRDefault="007451EB" w:rsidP="00394A52">
      <w:pPr>
        <w:spacing w:before="120" w:after="120"/>
        <w:rPr>
          <w:rFonts w:asciiTheme="minorHAnsi" w:hAnsiTheme="minorHAnsi" w:cs="Arial"/>
          <w:szCs w:val="24"/>
        </w:rPr>
      </w:pPr>
      <w:r w:rsidRPr="00B8171C">
        <w:rPr>
          <w:rFonts w:asciiTheme="minorHAnsi" w:hAnsiTheme="minorHAnsi" w:cs="Arial"/>
          <w:noProof/>
          <w:szCs w:val="24"/>
        </w:rPr>
        <w:drawing>
          <wp:inline distT="0" distB="0" distL="0" distR="0" wp14:anchorId="749F477C" wp14:editId="3FC8F876">
            <wp:extent cx="5486400" cy="3482340"/>
            <wp:effectExtent l="57150" t="76200" r="114300" b="137160"/>
            <wp:docPr id="26" name="Diy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6A479D81" w14:textId="77777777" w:rsidR="007451EB" w:rsidRPr="00B8171C" w:rsidRDefault="00D82A40" w:rsidP="00394A52">
      <w:pPr>
        <w:spacing w:before="120" w:after="120"/>
        <w:rPr>
          <w:rFonts w:asciiTheme="minorHAnsi" w:hAnsiTheme="minorHAnsi" w:cs="Arial"/>
          <w:szCs w:val="24"/>
        </w:rPr>
      </w:pPr>
      <w:r w:rsidRPr="00B8171C">
        <w:rPr>
          <w:rFonts w:asciiTheme="minorHAnsi" w:hAnsiTheme="minorHAnsi" w:cs="Arial"/>
          <w:noProof/>
          <w:szCs w:val="24"/>
        </w:rPr>
        <w:lastRenderedPageBreak/>
        <mc:AlternateContent>
          <mc:Choice Requires="wps">
            <w:drawing>
              <wp:anchor distT="0" distB="0" distL="114300" distR="114300" simplePos="0" relativeHeight="251803648" behindDoc="0" locked="0" layoutInCell="1" allowOverlap="1" wp14:anchorId="43B7B092" wp14:editId="78FDAC73">
                <wp:simplePos x="0" y="0"/>
                <wp:positionH relativeFrom="column">
                  <wp:posOffset>0</wp:posOffset>
                </wp:positionH>
                <wp:positionV relativeFrom="paragraph">
                  <wp:posOffset>37465</wp:posOffset>
                </wp:positionV>
                <wp:extent cx="1590675" cy="571500"/>
                <wp:effectExtent l="57150" t="38100" r="85725" b="95250"/>
                <wp:wrapNone/>
                <wp:docPr id="37" name="Yuvarlatılmış Dikdörtgen 37"/>
                <wp:cNvGraphicFramePr/>
                <a:graphic xmlns:a="http://schemas.openxmlformats.org/drawingml/2006/main">
                  <a:graphicData uri="http://schemas.microsoft.com/office/word/2010/wordprocessingShape">
                    <wps:wsp>
                      <wps:cNvSpPr/>
                      <wps:spPr>
                        <a:xfrm>
                          <a:off x="0" y="0"/>
                          <a:ext cx="1590675" cy="5715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6041978" w14:textId="7F991E3D" w:rsidR="00A22C7B" w:rsidRPr="00661339" w:rsidRDefault="00426AE9" w:rsidP="00D82A40">
                            <w:pPr>
                              <w:jc w:val="left"/>
                              <w:rPr>
                                <w:rFonts w:ascii="Arial" w:hAnsi="Arial" w:cs="Arial"/>
                                <w:b/>
                                <w:szCs w:val="28"/>
                              </w:rPr>
                            </w:pPr>
                            <w:r>
                              <w:rPr>
                                <w:rFonts w:ascii="Arial" w:hAnsi="Arial"/>
                                <w:b/>
                                <w:szCs w:val="24"/>
                              </w:rPr>
                              <w:t>Error</w:t>
                            </w:r>
                            <w:r>
                              <w:rPr>
                                <w:rFonts w:ascii="Arial" w:hAnsi="Arial"/>
                                <w:b/>
                              </w:rPr>
                              <w:t xml:space="preserve"> </w:t>
                            </w:r>
                            <w:r>
                              <w:rPr>
                                <w:rFonts w:ascii="Arial" w:hAnsi="Arial"/>
                                <w:b/>
                                <w:szCs w:val="28"/>
                              </w:rPr>
                              <w:t>30-</w:t>
                            </w:r>
                            <w:r>
                              <w:rPr>
                                <w:rFonts w:ascii="Arial" w:hAnsi="Arial"/>
                                <w:b/>
                              </w:rPr>
                              <w:t xml:space="preserve"> </w:t>
                            </w:r>
                            <w:r>
                              <w:rPr>
                                <w:rFonts w:ascii="Arial" w:hAnsi="Arial"/>
                                <w:b/>
                                <w:bCs/>
                              </w:rPr>
                              <w:t>Steam 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7B092" id="Yuvarlatılmış Dikdörtgen 37" o:spid="_x0000_s1057" style="position:absolute;left:0;text-align:left;margin-left:0;margin-top:2.95pt;width:125.25pt;height: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" fillcolor="#a3c4ff" strokecolor="#4a7ebb">
                <v:fill color2="#e5eeff" rotate="t" angle="180" colors="0 #a3c4ff;22938f #bfd5ff;1 #e5eeff" focus="100%" type="gradient"/>
                <v:shadow on="t" color="black" opacity="24903f" origin=",.5" offset="0,.55556mm"/>
                <v:textbox>
                  <w:txbxContent>
                    <w:p w14:paraId="16041978" w14:textId="7F991E3D" w:rsidR="00A22C7B" w:rsidRPr="00661339" w:rsidRDefault="00426AE9" w:rsidP="00D82A40">
                      <w:pPr>
                        <w:jc w:val="left"/>
                        <w:rPr>
                          <w:rFonts w:ascii="Arial" w:hAnsi="Arial" w:cs="Arial"/>
                          <w:b/>
                          <w:szCs w:val="28"/>
                        </w:rPr>
                      </w:pPr>
                      <w:r>
                        <w:rPr>
                          <w:rFonts w:ascii="Arial" w:hAnsi="Arial"/>
                          <w:b/>
                          <w:szCs w:val="24"/>
                        </w:rPr>
                        <w:t>Error</w:t>
                      </w:r>
                      <w:r>
                        <w:rPr>
                          <w:rFonts w:ascii="Arial" w:hAnsi="Arial"/>
                          <w:b/>
                        </w:rPr>
                        <w:t xml:space="preserve"> </w:t>
                      </w:r>
                      <w:r>
                        <w:rPr>
                          <w:rFonts w:ascii="Arial" w:hAnsi="Arial"/>
                          <w:b/>
                          <w:szCs w:val="28"/>
                        </w:rPr>
                        <w:t>30-</w:t>
                      </w:r>
                      <w:r>
                        <w:rPr>
                          <w:rFonts w:ascii="Arial" w:hAnsi="Arial"/>
                          <w:b/>
                        </w:rPr>
                        <w:t xml:space="preserve"> </w:t>
                      </w:r>
                      <w:r>
                        <w:rPr>
                          <w:rFonts w:ascii="Arial" w:hAnsi="Arial"/>
                          <w:b/>
                          <w:bCs/>
                        </w:rPr>
                        <w:t>Steam feed</w:t>
                      </w:r>
                    </w:p>
                  </w:txbxContent>
                </v:textbox>
              </v:roundrect>
            </w:pict>
          </mc:Fallback>
        </mc:AlternateContent>
      </w:r>
    </w:p>
    <w:p w14:paraId="58725646" w14:textId="77777777" w:rsidR="00435D1D" w:rsidRDefault="00435D1D" w:rsidP="00394A52">
      <w:pPr>
        <w:spacing w:before="120" w:after="120"/>
        <w:rPr>
          <w:rFonts w:asciiTheme="minorHAnsi" w:hAnsiTheme="minorHAnsi" w:cs="Arial"/>
          <w:szCs w:val="24"/>
        </w:rPr>
      </w:pPr>
    </w:p>
    <w:p w14:paraId="3564914C" w14:textId="77777777" w:rsidR="001A13A0" w:rsidRDefault="001A13A0" w:rsidP="00394A52">
      <w:pPr>
        <w:spacing w:before="120" w:after="120"/>
        <w:rPr>
          <w:rFonts w:asciiTheme="minorHAnsi" w:hAnsiTheme="minorHAnsi" w:cs="Arial"/>
          <w:szCs w:val="24"/>
        </w:rPr>
      </w:pPr>
    </w:p>
    <w:p w14:paraId="72DF1F81" w14:textId="565E12D3" w:rsidR="004373D7" w:rsidRPr="00B8171C" w:rsidRDefault="00D82A40" w:rsidP="00394A52">
      <w:pPr>
        <w:spacing w:before="120" w:after="120"/>
        <w:rPr>
          <w:rFonts w:asciiTheme="minorHAnsi" w:hAnsiTheme="minorHAnsi" w:cs="Arial"/>
          <w:szCs w:val="24"/>
        </w:rPr>
      </w:pPr>
      <w:r>
        <w:rPr>
          <w:rFonts w:asciiTheme="minorHAnsi" w:hAnsiTheme="minorHAnsi" w:cs="Arial"/>
          <w:noProof/>
          <w:szCs w:val="24"/>
        </w:rPr>
        <w:drawing>
          <wp:inline distT="0" distB="0" distL="0" distR="0" wp14:anchorId="36CDA8B2" wp14:editId="0ACD8451">
            <wp:extent cx="5486400" cy="762000"/>
            <wp:effectExtent l="76200" t="76200" r="95250" b="133350"/>
            <wp:docPr id="38" name="Diy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14:paraId="74C89AFC" w14:textId="77777777" w:rsidR="001A13A0" w:rsidRPr="00B8171C" w:rsidRDefault="00467FC4" w:rsidP="00394A52">
      <w:pPr>
        <w:spacing w:before="120" w:after="120"/>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735040" behindDoc="0" locked="0" layoutInCell="1" allowOverlap="1" wp14:anchorId="0959CE21" wp14:editId="55456C07">
                <wp:simplePos x="0" y="0"/>
                <wp:positionH relativeFrom="column">
                  <wp:posOffset>0</wp:posOffset>
                </wp:positionH>
                <wp:positionV relativeFrom="paragraph">
                  <wp:posOffset>37465</wp:posOffset>
                </wp:positionV>
                <wp:extent cx="1590675" cy="571500"/>
                <wp:effectExtent l="57150" t="38100" r="85725" b="95250"/>
                <wp:wrapNone/>
                <wp:docPr id="523" name="Yuvarlatılmış Dikdörtgen 523"/>
                <wp:cNvGraphicFramePr/>
                <a:graphic xmlns:a="http://schemas.openxmlformats.org/drawingml/2006/main">
                  <a:graphicData uri="http://schemas.microsoft.com/office/word/2010/wordprocessingShape">
                    <wps:wsp>
                      <wps:cNvSpPr/>
                      <wps:spPr>
                        <a:xfrm>
                          <a:off x="0" y="0"/>
                          <a:ext cx="1590675" cy="5715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A3D73D0" w14:textId="5D205BE8" w:rsidR="00A22C7B" w:rsidRPr="00D82A40" w:rsidRDefault="00426AE9" w:rsidP="00467FC4">
                            <w:pPr>
                              <w:jc w:val="left"/>
                              <w:rPr>
                                <w:rFonts w:ascii="Arial" w:hAnsi="Arial" w:cs="Arial"/>
                                <w:b/>
                                <w:szCs w:val="24"/>
                              </w:rPr>
                            </w:pPr>
                            <w:r>
                              <w:rPr>
                                <w:rFonts w:ascii="Arial" w:hAnsi="Arial"/>
                                <w:b/>
                                <w:szCs w:val="24"/>
                              </w:rPr>
                              <w:t xml:space="preserve">Error 31- </w:t>
                            </w:r>
                            <w:r>
                              <w:rPr>
                                <w:rFonts w:ascii="Arial" w:hAnsi="Arial"/>
                                <w:b/>
                                <w:bCs/>
                                <w:szCs w:val="24"/>
                              </w:rPr>
                              <w:t>Gasket air intake</w:t>
                            </w:r>
                          </w:p>
                          <w:p w14:paraId="2290D94B" w14:textId="77777777" w:rsidR="00A22C7B" w:rsidRDefault="00A22C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9CE21" id="Yuvarlatılmış Dikdörtgen 523" o:spid="_x0000_s1058" style="position:absolute;left:0;text-align:left;margin-left:0;margin-top:2.95pt;width:125.25pt;height: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" fillcolor="#a3c4ff" strokecolor="#4a7ebb">
                <v:fill color2="#e5eeff" rotate="t" angle="180" colors="0 #a3c4ff;22938f #bfd5ff;1 #e5eeff" focus="100%" type="gradient"/>
                <v:shadow on="t" color="black" opacity="24903f" origin=",.5" offset="0,.55556mm"/>
                <v:textbox>
                  <w:txbxContent>
                    <w:p w14:paraId="7A3D73D0" w14:textId="5D205BE8" w:rsidR="00A22C7B" w:rsidRPr="00D82A40" w:rsidRDefault="00426AE9" w:rsidP="00467FC4">
                      <w:pPr>
                        <w:jc w:val="left"/>
                        <w:rPr>
                          <w:rFonts w:ascii="Arial" w:hAnsi="Arial" w:cs="Arial"/>
                          <w:b/>
                          <w:szCs w:val="24"/>
                        </w:rPr>
                      </w:pPr>
                      <w:r>
                        <w:rPr>
                          <w:rFonts w:ascii="Arial" w:hAnsi="Arial"/>
                          <w:b/>
                          <w:szCs w:val="24"/>
                        </w:rPr>
                        <w:t xml:space="preserve">Error 31- </w:t>
                      </w:r>
                      <w:r>
                        <w:rPr>
                          <w:rFonts w:ascii="Arial" w:hAnsi="Arial"/>
                          <w:b/>
                          <w:bCs/>
                          <w:szCs w:val="24"/>
                        </w:rPr>
                        <w:t>Gasket air intake</w:t>
                      </w:r>
                    </w:p>
                    <w:p w14:paraId="2290D94B" w14:textId="77777777" w:rsidR="00A22C7B" w:rsidRDefault="00A22C7B"/>
                  </w:txbxContent>
                </v:textbox>
              </v:roundrect>
            </w:pict>
          </mc:Fallback>
        </mc:AlternateContent>
      </w:r>
    </w:p>
    <w:p w14:paraId="4EEEB0F4" w14:textId="77777777" w:rsidR="001A13A0" w:rsidRDefault="001A13A0" w:rsidP="001A13A0">
      <w:pPr>
        <w:rPr>
          <w:rFonts w:asciiTheme="minorHAnsi" w:hAnsiTheme="minorHAnsi" w:cs="Arial"/>
          <w:szCs w:val="24"/>
        </w:rPr>
      </w:pPr>
    </w:p>
    <w:p w14:paraId="360760C6" w14:textId="77777777" w:rsidR="0096336B" w:rsidRPr="00B8171C" w:rsidRDefault="0096336B" w:rsidP="001A13A0">
      <w:pPr>
        <w:rPr>
          <w:rFonts w:asciiTheme="minorHAnsi" w:hAnsiTheme="minorHAnsi" w:cs="Arial"/>
          <w:szCs w:val="24"/>
        </w:rPr>
      </w:pPr>
    </w:p>
    <w:p w14:paraId="543A46B7" w14:textId="7464D486" w:rsidR="00C97416" w:rsidRDefault="00C97416" w:rsidP="001A13A0">
      <w:pPr>
        <w:rPr>
          <w:rFonts w:asciiTheme="minorHAnsi" w:hAnsiTheme="minorHAnsi" w:cs="Arial"/>
          <w:szCs w:val="24"/>
        </w:rPr>
      </w:pPr>
      <w:r w:rsidRPr="00B8171C">
        <w:rPr>
          <w:rFonts w:asciiTheme="minorHAnsi" w:hAnsiTheme="minorHAnsi" w:cs="Arial"/>
          <w:noProof/>
          <w:szCs w:val="24"/>
        </w:rPr>
        <mc:AlternateContent>
          <mc:Choice Requires="wps">
            <w:drawing>
              <wp:anchor distT="0" distB="0" distL="114300" distR="114300" simplePos="0" relativeHeight="251722752" behindDoc="0" locked="0" layoutInCell="1" allowOverlap="1" wp14:anchorId="78AA1327" wp14:editId="18A712B6">
                <wp:simplePos x="0" y="0"/>
                <wp:positionH relativeFrom="column">
                  <wp:posOffset>-4445</wp:posOffset>
                </wp:positionH>
                <wp:positionV relativeFrom="paragraph">
                  <wp:posOffset>1536065</wp:posOffset>
                </wp:positionV>
                <wp:extent cx="2061210" cy="571500"/>
                <wp:effectExtent l="57150" t="38100" r="72390" b="95250"/>
                <wp:wrapNone/>
                <wp:docPr id="317" name="Yuvarlatılmış Dikdörtgen 317"/>
                <wp:cNvGraphicFramePr/>
                <a:graphic xmlns:a="http://schemas.openxmlformats.org/drawingml/2006/main">
                  <a:graphicData uri="http://schemas.microsoft.com/office/word/2010/wordprocessingShape">
                    <wps:wsp>
                      <wps:cNvSpPr/>
                      <wps:spPr>
                        <a:xfrm>
                          <a:off x="0" y="0"/>
                          <a:ext cx="2061210" cy="5715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B9819CE" w14:textId="56142E5C" w:rsidR="00A22C7B" w:rsidRPr="00AF6F49" w:rsidRDefault="00426AE9" w:rsidP="001A13A0">
                            <w:pPr>
                              <w:jc w:val="left"/>
                              <w:rPr>
                                <w:rFonts w:ascii="Arial" w:hAnsi="Arial" w:cs="Arial"/>
                                <w:b/>
                                <w:szCs w:val="24"/>
                              </w:rPr>
                            </w:pPr>
                            <w:r>
                              <w:rPr>
                                <w:rFonts w:ascii="Arial" w:hAnsi="Arial"/>
                                <w:b/>
                                <w:szCs w:val="24"/>
                              </w:rPr>
                              <w:t xml:space="preserve">Error 32- </w:t>
                            </w:r>
                            <w:r>
                              <w:rPr>
                                <w:rFonts w:ascii="Arial" w:hAnsi="Arial"/>
                                <w:b/>
                                <w:bCs/>
                                <w:szCs w:val="24"/>
                              </w:rPr>
                              <w:t>Vacuum test high 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AA1327" id="Yuvarlatılmış Dikdörtgen 317" o:spid="_x0000_s1059" style="position:absolute;left:0;text-align:left;margin-left:-.35pt;margin-top:120.95pt;width:162.3pt;height: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" fillcolor="#a3c4ff" strokecolor="#4a7ebb">
                <v:fill color2="#e5eeff" rotate="t" angle="180" colors="0 #a3c4ff;22938f #bfd5ff;1 #e5eeff" focus="100%" type="gradient"/>
                <v:shadow on="t" color="black" opacity="24903f" origin=",.5" offset="0,.55556mm"/>
                <v:textbox>
                  <w:txbxContent>
                    <w:p w14:paraId="7B9819CE" w14:textId="56142E5C" w:rsidR="00A22C7B" w:rsidRPr="00AF6F49" w:rsidRDefault="00426AE9" w:rsidP="001A13A0">
                      <w:pPr>
                        <w:jc w:val="left"/>
                        <w:rPr>
                          <w:rFonts w:ascii="Arial" w:hAnsi="Arial" w:cs="Arial"/>
                          <w:b/>
                          <w:szCs w:val="24"/>
                        </w:rPr>
                      </w:pPr>
                      <w:r>
                        <w:rPr>
                          <w:rFonts w:ascii="Arial" w:hAnsi="Arial"/>
                          <w:b/>
                          <w:szCs w:val="24"/>
                        </w:rPr>
                        <w:t xml:space="preserve">Error 32- </w:t>
                      </w:r>
                      <w:r>
                        <w:rPr>
                          <w:rFonts w:ascii="Arial" w:hAnsi="Arial"/>
                          <w:b/>
                          <w:bCs/>
                          <w:szCs w:val="24"/>
                        </w:rPr>
                        <w:t>Vacuum test high temperature</w:t>
                      </w:r>
                    </w:p>
                  </w:txbxContent>
                </v:textbox>
              </v:roundrect>
            </w:pict>
          </mc:Fallback>
        </mc:AlternateContent>
      </w:r>
      <w:r w:rsidR="001A13A0" w:rsidRPr="00B8171C">
        <w:rPr>
          <w:rFonts w:asciiTheme="minorHAnsi" w:hAnsiTheme="minorHAnsi" w:cs="Arial"/>
          <w:noProof/>
          <w:szCs w:val="24"/>
        </w:rPr>
        <w:drawing>
          <wp:inline distT="0" distB="0" distL="0" distR="0" wp14:anchorId="634E308B" wp14:editId="3BC6D820">
            <wp:extent cx="5486400" cy="1356360"/>
            <wp:effectExtent l="76200" t="76200" r="95250" b="129540"/>
            <wp:docPr id="316" name="Diyagram 3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47472543" w14:textId="04DEDA2E" w:rsidR="001A13A0" w:rsidRPr="00B8171C" w:rsidRDefault="001A13A0" w:rsidP="001A13A0">
      <w:pPr>
        <w:rPr>
          <w:rFonts w:asciiTheme="minorHAnsi" w:hAnsiTheme="minorHAnsi" w:cs="Arial"/>
          <w:szCs w:val="24"/>
        </w:rPr>
      </w:pPr>
    </w:p>
    <w:p w14:paraId="44C50104"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59A08C97" w14:textId="08256E59" w:rsidR="004373D7" w:rsidRPr="00B8171C" w:rsidRDefault="001A13A0" w:rsidP="00394A52">
      <w:pPr>
        <w:pStyle w:val="GvdeMetni"/>
        <w:spacing w:before="120" w:line="240" w:lineRule="auto"/>
        <w:jc w:val="both"/>
        <w:rPr>
          <w:rFonts w:asciiTheme="minorHAnsi" w:hAnsiTheme="minorHAnsi" w:cs="Arial"/>
          <w:sz w:val="24"/>
          <w:szCs w:val="24"/>
        </w:rPr>
      </w:pPr>
      <w:r w:rsidRPr="00B8171C">
        <w:rPr>
          <w:rFonts w:asciiTheme="minorHAnsi" w:hAnsiTheme="minorHAnsi" w:cs="Arial"/>
          <w:noProof/>
          <w:sz w:val="24"/>
          <w:szCs w:val="24"/>
        </w:rPr>
        <w:drawing>
          <wp:inline distT="0" distB="0" distL="0" distR="0" wp14:anchorId="34F2CF86" wp14:editId="753DC20A">
            <wp:extent cx="5486400" cy="2926080"/>
            <wp:effectExtent l="76200" t="57150" r="95250" b="121920"/>
            <wp:docPr id="318" name="Diyagram 3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14:paraId="3AE3E576" w14:textId="7F0A6F75" w:rsidR="00786BE6" w:rsidRDefault="00786BE6" w:rsidP="00394A52">
      <w:pPr>
        <w:pStyle w:val="GvdeMetni"/>
        <w:spacing w:before="120" w:line="240" w:lineRule="auto"/>
        <w:jc w:val="both"/>
        <w:rPr>
          <w:rFonts w:asciiTheme="minorHAnsi" w:hAnsiTheme="minorHAnsi" w:cs="Arial"/>
          <w:sz w:val="24"/>
          <w:szCs w:val="24"/>
        </w:rPr>
      </w:pPr>
      <w:r w:rsidRPr="00B8171C">
        <w:rPr>
          <w:rFonts w:cs="Arial"/>
          <w:noProof/>
          <w:szCs w:val="24"/>
        </w:rPr>
        <w:lastRenderedPageBreak/>
        <mc:AlternateContent>
          <mc:Choice Requires="wps">
            <w:drawing>
              <wp:anchor distT="0" distB="0" distL="114300" distR="114300" simplePos="0" relativeHeight="251858944" behindDoc="0" locked="0" layoutInCell="1" allowOverlap="1" wp14:anchorId="4E62D15E" wp14:editId="799F2002">
                <wp:simplePos x="0" y="0"/>
                <wp:positionH relativeFrom="column">
                  <wp:posOffset>3175</wp:posOffset>
                </wp:positionH>
                <wp:positionV relativeFrom="paragraph">
                  <wp:posOffset>37465</wp:posOffset>
                </wp:positionV>
                <wp:extent cx="2183130" cy="822960"/>
                <wp:effectExtent l="57150" t="38100" r="83820" b="91440"/>
                <wp:wrapNone/>
                <wp:docPr id="53" name="Yuvarlatılmış Dikdörtgen 317"/>
                <wp:cNvGraphicFramePr/>
                <a:graphic xmlns:a="http://schemas.openxmlformats.org/drawingml/2006/main">
                  <a:graphicData uri="http://schemas.microsoft.com/office/word/2010/wordprocessingShape">
                    <wps:wsp>
                      <wps:cNvSpPr/>
                      <wps:spPr>
                        <a:xfrm>
                          <a:off x="0" y="0"/>
                          <a:ext cx="2183130" cy="82296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332C5BF" w14:textId="29DC39E5" w:rsidR="00A22C7B" w:rsidRPr="00C9118D" w:rsidRDefault="00426AE9" w:rsidP="00786BE6">
                            <w:pPr>
                              <w:rPr>
                                <w:rFonts w:ascii="Arial" w:hAnsi="Arial" w:cs="Arial"/>
                                <w:b/>
                                <w:szCs w:val="28"/>
                              </w:rPr>
                            </w:pPr>
                            <w:r>
                              <w:rPr>
                                <w:rFonts w:ascii="Arial" w:hAnsi="Arial"/>
                                <w:b/>
                                <w:szCs w:val="24"/>
                              </w:rPr>
                              <w:t>Error</w:t>
                            </w:r>
                            <w:r>
                              <w:rPr>
                                <w:rFonts w:ascii="Arial" w:hAnsi="Arial"/>
                                <w:b/>
                              </w:rPr>
                              <w:t xml:space="preserve"> </w:t>
                            </w:r>
                            <w:r>
                              <w:rPr>
                                <w:rFonts w:ascii="Arial" w:hAnsi="Arial"/>
                                <w:b/>
                                <w:szCs w:val="28"/>
                              </w:rPr>
                              <w:t>33-</w:t>
                            </w:r>
                            <w:r>
                              <w:rPr>
                                <w:rFonts w:ascii="Arial" w:hAnsi="Arial"/>
                                <w:b/>
                              </w:rPr>
                              <w:t xml:space="preserve"> </w:t>
                            </w:r>
                            <w:r>
                              <w:rPr>
                                <w:rFonts w:ascii="Arial" w:hAnsi="Arial"/>
                                <w:b/>
                                <w:bCs/>
                              </w:rPr>
                              <w:t>Power cut sterilization cancelled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2D15E" id="_x0000_s1060" style="position:absolute;left:0;text-align:left;margin-left:.25pt;margin-top:2.95pt;width:171.9pt;height:64.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" fillcolor="#a3c4ff" strokecolor="#4a7ebb">
                <v:fill color2="#e5eeff" rotate="t" angle="180" colors="0 #a3c4ff;22938f #bfd5ff;1 #e5eeff" focus="100%" type="gradient"/>
                <v:shadow on="t" color="black" opacity="24903f" origin=",.5" offset="0,.55556mm"/>
                <v:textbox>
                  <w:txbxContent>
                    <w:p w14:paraId="6332C5BF" w14:textId="29DC39E5" w:rsidR="00A22C7B" w:rsidRPr="00C9118D" w:rsidRDefault="00426AE9" w:rsidP="00786BE6">
                      <w:pPr>
                        <w:rPr>
                          <w:rFonts w:ascii="Arial" w:hAnsi="Arial" w:cs="Arial"/>
                          <w:b/>
                          <w:szCs w:val="28"/>
                        </w:rPr>
                      </w:pPr>
                      <w:r>
                        <w:rPr>
                          <w:rFonts w:ascii="Arial" w:hAnsi="Arial"/>
                          <w:b/>
                          <w:szCs w:val="24"/>
                        </w:rPr>
                        <w:t>Error</w:t>
                      </w:r>
                      <w:r>
                        <w:rPr>
                          <w:rFonts w:ascii="Arial" w:hAnsi="Arial"/>
                          <w:b/>
                        </w:rPr>
                        <w:t xml:space="preserve"> </w:t>
                      </w:r>
                      <w:r>
                        <w:rPr>
                          <w:rFonts w:ascii="Arial" w:hAnsi="Arial"/>
                          <w:b/>
                          <w:szCs w:val="28"/>
                        </w:rPr>
                        <w:t>33-</w:t>
                      </w:r>
                      <w:r>
                        <w:rPr>
                          <w:rFonts w:ascii="Arial" w:hAnsi="Arial"/>
                          <w:b/>
                        </w:rPr>
                        <w:t xml:space="preserve"> </w:t>
                      </w:r>
                      <w:r>
                        <w:rPr>
                          <w:rFonts w:ascii="Arial" w:hAnsi="Arial"/>
                          <w:b/>
                          <w:bCs/>
                        </w:rPr>
                        <w:t>Power cut sterilization cancelled</w:t>
                      </w:r>
                    </w:p>
                  </w:txbxContent>
                </v:textbox>
              </v:roundrect>
            </w:pict>
          </mc:Fallback>
        </mc:AlternateContent>
      </w:r>
    </w:p>
    <w:p w14:paraId="55A8A3D7" w14:textId="77777777" w:rsidR="00786BE6" w:rsidRDefault="00786BE6" w:rsidP="00394A52">
      <w:pPr>
        <w:pStyle w:val="GvdeMetni"/>
        <w:spacing w:before="120" w:line="240" w:lineRule="auto"/>
        <w:jc w:val="both"/>
        <w:rPr>
          <w:rFonts w:asciiTheme="minorHAnsi" w:hAnsiTheme="minorHAnsi" w:cs="Arial"/>
          <w:sz w:val="24"/>
          <w:szCs w:val="24"/>
        </w:rPr>
      </w:pPr>
    </w:p>
    <w:p w14:paraId="08E98832" w14:textId="77777777" w:rsidR="00786BE6" w:rsidRDefault="00786BE6" w:rsidP="00394A52">
      <w:pPr>
        <w:pStyle w:val="GvdeMetni"/>
        <w:spacing w:before="120" w:line="240" w:lineRule="auto"/>
        <w:jc w:val="both"/>
        <w:rPr>
          <w:rFonts w:asciiTheme="minorHAnsi" w:hAnsiTheme="minorHAnsi" w:cs="Arial"/>
          <w:sz w:val="24"/>
          <w:szCs w:val="24"/>
        </w:rPr>
      </w:pPr>
    </w:p>
    <w:p w14:paraId="505A07B3" w14:textId="77777777" w:rsidR="00786BE6" w:rsidRDefault="00786BE6" w:rsidP="00394A52">
      <w:pPr>
        <w:pStyle w:val="GvdeMetni"/>
        <w:spacing w:before="120" w:line="240" w:lineRule="auto"/>
        <w:jc w:val="both"/>
        <w:rPr>
          <w:rFonts w:asciiTheme="minorHAnsi" w:hAnsiTheme="minorHAnsi" w:cs="Arial"/>
          <w:sz w:val="24"/>
          <w:szCs w:val="24"/>
        </w:rPr>
      </w:pPr>
    </w:p>
    <w:p w14:paraId="23E5DDB8" w14:textId="1893C45F" w:rsidR="00786BE6" w:rsidRDefault="00786BE6" w:rsidP="00394A52">
      <w:pPr>
        <w:pStyle w:val="GvdeMetni"/>
        <w:spacing w:before="120" w:line="240" w:lineRule="auto"/>
        <w:jc w:val="both"/>
        <w:rPr>
          <w:rFonts w:asciiTheme="minorHAnsi" w:hAnsiTheme="minorHAnsi" w:cs="Arial"/>
          <w:sz w:val="24"/>
          <w:szCs w:val="24"/>
        </w:rPr>
      </w:pPr>
      <w:r>
        <w:rPr>
          <w:rFonts w:asciiTheme="majorHAnsi" w:hAnsiTheme="majorHAnsi" w:cstheme="majorHAnsi"/>
          <w:noProof/>
        </w:rPr>
        <w:drawing>
          <wp:inline distT="0" distB="0" distL="0" distR="0" wp14:anchorId="77E13CDC" wp14:editId="78BD0FFE">
            <wp:extent cx="5486400" cy="1356360"/>
            <wp:effectExtent l="76200" t="76200" r="95250" b="129540"/>
            <wp:docPr id="54" name="Diy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3F2E6FFF" w14:textId="5774BEF5" w:rsidR="00786BE6" w:rsidRDefault="00786BE6" w:rsidP="00394A52">
      <w:pPr>
        <w:pStyle w:val="GvdeMetni"/>
        <w:spacing w:before="120" w:line="240" w:lineRule="auto"/>
        <w:jc w:val="both"/>
        <w:rPr>
          <w:rFonts w:asciiTheme="minorHAnsi" w:hAnsiTheme="minorHAnsi" w:cs="Arial"/>
          <w:sz w:val="24"/>
          <w:szCs w:val="24"/>
        </w:rPr>
      </w:pPr>
      <w:r w:rsidRPr="00B8171C">
        <w:rPr>
          <w:rFonts w:cs="Arial"/>
          <w:noProof/>
          <w:szCs w:val="24"/>
        </w:rPr>
        <mc:AlternateContent>
          <mc:Choice Requires="wps">
            <w:drawing>
              <wp:anchor distT="0" distB="0" distL="114300" distR="114300" simplePos="0" relativeHeight="251860992" behindDoc="0" locked="0" layoutInCell="1" allowOverlap="1" wp14:anchorId="34CEB33E" wp14:editId="208D3200">
                <wp:simplePos x="0" y="0"/>
                <wp:positionH relativeFrom="column">
                  <wp:posOffset>3175</wp:posOffset>
                </wp:positionH>
                <wp:positionV relativeFrom="paragraph">
                  <wp:posOffset>40005</wp:posOffset>
                </wp:positionV>
                <wp:extent cx="2221230" cy="807720"/>
                <wp:effectExtent l="57150" t="38100" r="83820" b="87630"/>
                <wp:wrapNone/>
                <wp:docPr id="55" name="Yuvarlatılmış Dikdörtgen 317"/>
                <wp:cNvGraphicFramePr/>
                <a:graphic xmlns:a="http://schemas.openxmlformats.org/drawingml/2006/main">
                  <a:graphicData uri="http://schemas.microsoft.com/office/word/2010/wordprocessingShape">
                    <wps:wsp>
                      <wps:cNvSpPr/>
                      <wps:spPr>
                        <a:xfrm>
                          <a:off x="0" y="0"/>
                          <a:ext cx="2221230" cy="80772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55A3AB0" w14:textId="22317E9E" w:rsidR="00A22C7B" w:rsidRPr="00C9118D" w:rsidRDefault="00426AE9" w:rsidP="00786BE6">
                            <w:pPr>
                              <w:rPr>
                                <w:rFonts w:ascii="Arial" w:hAnsi="Arial" w:cs="Arial"/>
                                <w:b/>
                                <w:szCs w:val="28"/>
                              </w:rPr>
                            </w:pPr>
                            <w:r>
                              <w:rPr>
                                <w:rFonts w:ascii="Arial" w:hAnsi="Arial"/>
                                <w:b/>
                                <w:szCs w:val="24"/>
                              </w:rPr>
                              <w:t>Error</w:t>
                            </w:r>
                            <w:r>
                              <w:rPr>
                                <w:rFonts w:ascii="Arial" w:hAnsi="Arial"/>
                                <w:b/>
                              </w:rPr>
                              <w:t xml:space="preserve"> </w:t>
                            </w:r>
                            <w:r>
                              <w:rPr>
                                <w:rFonts w:ascii="Arial" w:hAnsi="Arial"/>
                                <w:b/>
                                <w:szCs w:val="28"/>
                              </w:rPr>
                              <w:t>34-</w:t>
                            </w:r>
                            <w:r>
                              <w:rPr>
                                <w:rFonts w:ascii="Arial" w:hAnsi="Arial"/>
                                <w:b/>
                              </w:rPr>
                              <w:t xml:space="preserve"> </w:t>
                            </w:r>
                            <w:r>
                              <w:rPr>
                                <w:rFonts w:ascii="Arial" w:hAnsi="Arial"/>
                                <w:b/>
                                <w:bCs/>
                              </w:rPr>
                              <w:t>Power cut sterilization continued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CEB33E" id="_x0000_s1061" style="position:absolute;left:0;text-align:left;margin-left:.25pt;margin-top:3.15pt;width:174.9pt;height:63.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" fillcolor="#a3c4ff" strokecolor="#4a7ebb">
                <v:fill color2="#e5eeff" rotate="t" angle="180" colors="0 #a3c4ff;22938f #bfd5ff;1 #e5eeff" focus="100%" type="gradient"/>
                <v:shadow on="t" color="black" opacity="24903f" origin=",.5" offset="0,.55556mm"/>
                <v:textbox>
                  <w:txbxContent>
                    <w:p w14:paraId="755A3AB0" w14:textId="22317E9E" w:rsidR="00A22C7B" w:rsidRPr="00C9118D" w:rsidRDefault="00426AE9" w:rsidP="00786BE6">
                      <w:pPr>
                        <w:rPr>
                          <w:rFonts w:ascii="Arial" w:hAnsi="Arial" w:cs="Arial"/>
                          <w:b/>
                          <w:szCs w:val="28"/>
                        </w:rPr>
                      </w:pPr>
                      <w:r>
                        <w:rPr>
                          <w:rFonts w:ascii="Arial" w:hAnsi="Arial"/>
                          <w:b/>
                          <w:szCs w:val="24"/>
                        </w:rPr>
                        <w:t>Error</w:t>
                      </w:r>
                      <w:r>
                        <w:rPr>
                          <w:rFonts w:ascii="Arial" w:hAnsi="Arial"/>
                          <w:b/>
                        </w:rPr>
                        <w:t xml:space="preserve"> </w:t>
                      </w:r>
                      <w:r>
                        <w:rPr>
                          <w:rFonts w:ascii="Arial" w:hAnsi="Arial"/>
                          <w:b/>
                          <w:szCs w:val="28"/>
                        </w:rPr>
                        <w:t>34-</w:t>
                      </w:r>
                      <w:r>
                        <w:rPr>
                          <w:rFonts w:ascii="Arial" w:hAnsi="Arial"/>
                          <w:b/>
                        </w:rPr>
                        <w:t xml:space="preserve"> </w:t>
                      </w:r>
                      <w:r>
                        <w:rPr>
                          <w:rFonts w:ascii="Arial" w:hAnsi="Arial"/>
                          <w:b/>
                          <w:bCs/>
                        </w:rPr>
                        <w:t>Power cut sterilization continued</w:t>
                      </w:r>
                    </w:p>
                  </w:txbxContent>
                </v:textbox>
              </v:roundrect>
            </w:pict>
          </mc:Fallback>
        </mc:AlternateContent>
      </w:r>
    </w:p>
    <w:p w14:paraId="21E338D4" w14:textId="2507E819" w:rsidR="00786BE6" w:rsidRDefault="00786BE6" w:rsidP="00394A52">
      <w:pPr>
        <w:pStyle w:val="GvdeMetni"/>
        <w:spacing w:before="120" w:line="240" w:lineRule="auto"/>
        <w:jc w:val="both"/>
        <w:rPr>
          <w:rFonts w:asciiTheme="minorHAnsi" w:hAnsiTheme="minorHAnsi" w:cs="Arial"/>
          <w:sz w:val="24"/>
          <w:szCs w:val="24"/>
        </w:rPr>
      </w:pPr>
    </w:p>
    <w:p w14:paraId="3B5FBAB5" w14:textId="77777777" w:rsidR="00786BE6" w:rsidRDefault="00786BE6" w:rsidP="00394A52">
      <w:pPr>
        <w:pStyle w:val="GvdeMetni"/>
        <w:spacing w:before="120" w:line="240" w:lineRule="auto"/>
        <w:jc w:val="both"/>
        <w:rPr>
          <w:rFonts w:asciiTheme="minorHAnsi" w:hAnsiTheme="minorHAnsi" w:cs="Arial"/>
          <w:sz w:val="24"/>
          <w:szCs w:val="24"/>
        </w:rPr>
      </w:pPr>
    </w:p>
    <w:p w14:paraId="460C6A23" w14:textId="32CD35E4" w:rsidR="00786BE6" w:rsidRDefault="00786BE6" w:rsidP="00394A52">
      <w:pPr>
        <w:pStyle w:val="GvdeMetni"/>
        <w:spacing w:before="120" w:line="240" w:lineRule="auto"/>
        <w:jc w:val="both"/>
        <w:rPr>
          <w:rFonts w:asciiTheme="minorHAnsi" w:hAnsiTheme="minorHAnsi" w:cs="Arial"/>
          <w:sz w:val="24"/>
          <w:szCs w:val="24"/>
        </w:rPr>
      </w:pPr>
    </w:p>
    <w:p w14:paraId="05994885" w14:textId="701D83D4" w:rsidR="00786BE6" w:rsidRDefault="00786BE6" w:rsidP="00394A52">
      <w:pPr>
        <w:pStyle w:val="GvdeMetni"/>
        <w:spacing w:before="120" w:line="240" w:lineRule="auto"/>
        <w:jc w:val="both"/>
        <w:rPr>
          <w:rFonts w:asciiTheme="minorHAnsi" w:hAnsiTheme="minorHAnsi" w:cs="Arial"/>
          <w:sz w:val="24"/>
          <w:szCs w:val="24"/>
        </w:rPr>
      </w:pPr>
      <w:r>
        <w:rPr>
          <w:rFonts w:asciiTheme="majorHAnsi" w:hAnsiTheme="majorHAnsi" w:cstheme="majorHAnsi"/>
          <w:noProof/>
        </w:rPr>
        <w:drawing>
          <wp:inline distT="0" distB="0" distL="0" distR="0" wp14:anchorId="37573D46" wp14:editId="28D67794">
            <wp:extent cx="5486400" cy="891540"/>
            <wp:effectExtent l="76200" t="76200" r="114300" b="137160"/>
            <wp:docPr id="61" name="Diy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14:paraId="7B514BD0" w14:textId="77777777" w:rsidR="00786BE6" w:rsidRDefault="00786BE6" w:rsidP="00394A52">
      <w:pPr>
        <w:pStyle w:val="GvdeMetni"/>
        <w:spacing w:before="120" w:line="240" w:lineRule="auto"/>
        <w:jc w:val="both"/>
        <w:rPr>
          <w:rFonts w:asciiTheme="minorHAnsi" w:hAnsiTheme="minorHAnsi" w:cs="Arial"/>
          <w:sz w:val="24"/>
          <w:szCs w:val="24"/>
        </w:rPr>
      </w:pPr>
    </w:p>
    <w:p w14:paraId="7F3E666D" w14:textId="738B6772" w:rsidR="000C238C" w:rsidRDefault="000C238C" w:rsidP="00394A52">
      <w:pPr>
        <w:pStyle w:val="GvdeMetni"/>
        <w:spacing w:before="120" w:line="240" w:lineRule="auto"/>
        <w:jc w:val="both"/>
        <w:rPr>
          <w:rFonts w:asciiTheme="minorHAnsi" w:hAnsiTheme="minorHAnsi" w:cs="Arial"/>
          <w:sz w:val="24"/>
          <w:szCs w:val="24"/>
        </w:rPr>
      </w:pPr>
      <w:r w:rsidRPr="00B8171C">
        <w:rPr>
          <w:rFonts w:asciiTheme="minorHAnsi" w:eastAsia="Calibri" w:hAnsiTheme="minorHAnsi" w:cs="Arial"/>
          <w:noProof/>
          <w:sz w:val="24"/>
          <w:szCs w:val="24"/>
        </w:rPr>
        <mc:AlternateContent>
          <mc:Choice Requires="wps">
            <w:drawing>
              <wp:anchor distT="0" distB="0" distL="114300" distR="114300" simplePos="0" relativeHeight="251805696" behindDoc="0" locked="0" layoutInCell="1" allowOverlap="1" wp14:anchorId="1BE64AE7" wp14:editId="7A66EAE5">
                <wp:simplePos x="0" y="0"/>
                <wp:positionH relativeFrom="column">
                  <wp:posOffset>18415</wp:posOffset>
                </wp:positionH>
                <wp:positionV relativeFrom="paragraph">
                  <wp:posOffset>39370</wp:posOffset>
                </wp:positionV>
                <wp:extent cx="2251710" cy="632460"/>
                <wp:effectExtent l="57150" t="38100" r="72390" b="91440"/>
                <wp:wrapNone/>
                <wp:docPr id="39" name="Yuvarlatılmış Dikdörtgen 39"/>
                <wp:cNvGraphicFramePr/>
                <a:graphic xmlns:a="http://schemas.openxmlformats.org/drawingml/2006/main">
                  <a:graphicData uri="http://schemas.microsoft.com/office/word/2010/wordprocessingShape">
                    <wps:wsp>
                      <wps:cNvSpPr/>
                      <wps:spPr>
                        <a:xfrm>
                          <a:off x="0" y="0"/>
                          <a:ext cx="2251710" cy="63246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A85A388" w14:textId="4EF7D85C" w:rsidR="00A22C7B" w:rsidRPr="00BF2672" w:rsidRDefault="00A22C7B" w:rsidP="000C238C">
                            <w:pPr>
                              <w:jc w:val="left"/>
                              <w:rPr>
                                <w:rFonts w:ascii="Arial" w:hAnsi="Arial" w:cs="Arial"/>
                                <w:b/>
                                <w:sz w:val="22"/>
                                <w:szCs w:val="24"/>
                              </w:rPr>
                            </w:pPr>
                            <w:r>
                              <w:rPr>
                                <w:rFonts w:ascii="Arial" w:hAnsi="Arial"/>
                                <w:b/>
                                <w:sz w:val="22"/>
                                <w:szCs w:val="24"/>
                              </w:rPr>
                              <w:t xml:space="preserve"> </w:t>
                            </w:r>
                            <w:r>
                              <w:rPr>
                                <w:rFonts w:ascii="Arial" w:hAnsi="Arial"/>
                                <w:b/>
                                <w:szCs w:val="24"/>
                              </w:rPr>
                              <w:t xml:space="preserve">Error 44- </w:t>
                            </w:r>
                            <w:r>
                              <w:rPr>
                                <w:rFonts w:ascii="Arial" w:hAnsi="Arial"/>
                                <w:b/>
                                <w:bCs/>
                                <w:szCs w:val="24"/>
                              </w:rPr>
                              <w:t xml:space="preserve">Incompatible main board version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E64AE7" id="Yuvarlatılmış Dikdörtgen 39" o:spid="_x0000_s1062" style="position:absolute;left:0;text-align:left;margin-left:1.45pt;margin-top:3.1pt;width:177.3pt;height:4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" fillcolor="#a3c4ff" strokecolor="#4a7ebb">
                <v:fill color2="#e5eeff" rotate="t" angle="180" colors="0 #a3c4ff;22938f #bfd5ff;1 #e5eeff" focus="100%" type="gradient"/>
                <v:shadow on="t" color="black" opacity="24903f" origin=",.5" offset="0,.55556mm"/>
                <v:textbox>
                  <w:txbxContent>
                    <w:p w14:paraId="7A85A388" w14:textId="4EF7D85C" w:rsidR="00A22C7B" w:rsidRPr="00BF2672" w:rsidRDefault="00A22C7B" w:rsidP="000C238C">
                      <w:pPr>
                        <w:jc w:val="left"/>
                        <w:rPr>
                          <w:rFonts w:ascii="Arial" w:hAnsi="Arial" w:cs="Arial"/>
                          <w:b/>
                          <w:sz w:val="22"/>
                          <w:szCs w:val="24"/>
                        </w:rPr>
                      </w:pPr>
                      <w:r>
                        <w:rPr>
                          <w:rFonts w:ascii="Arial" w:hAnsi="Arial"/>
                          <w:b/>
                          <w:sz w:val="22"/>
                          <w:szCs w:val="24"/>
                        </w:rPr>
                        <w:t xml:space="preserve"> </w:t>
                      </w:r>
                      <w:r>
                        <w:rPr>
                          <w:rFonts w:ascii="Arial" w:hAnsi="Arial"/>
                          <w:b/>
                          <w:szCs w:val="24"/>
                        </w:rPr>
                        <w:t xml:space="preserve">Error 44- </w:t>
                      </w:r>
                      <w:r>
                        <w:rPr>
                          <w:rFonts w:ascii="Arial" w:hAnsi="Arial"/>
                          <w:b/>
                          <w:bCs/>
                          <w:szCs w:val="24"/>
                        </w:rPr>
                        <w:t xml:space="preserve">Incompatible main board version </w:t>
                      </w:r>
                    </w:p>
                  </w:txbxContent>
                </v:textbox>
              </v:roundrect>
            </w:pict>
          </mc:Fallback>
        </mc:AlternateContent>
      </w:r>
    </w:p>
    <w:p w14:paraId="17EC612E" w14:textId="77777777" w:rsidR="000C238C" w:rsidRDefault="000C238C" w:rsidP="00394A52">
      <w:pPr>
        <w:pStyle w:val="GvdeMetni"/>
        <w:spacing w:before="120" w:line="240" w:lineRule="auto"/>
        <w:jc w:val="both"/>
        <w:rPr>
          <w:rFonts w:asciiTheme="minorHAnsi" w:hAnsiTheme="minorHAnsi" w:cs="Arial"/>
          <w:sz w:val="24"/>
          <w:szCs w:val="24"/>
        </w:rPr>
      </w:pPr>
    </w:p>
    <w:p w14:paraId="6258E5AB" w14:textId="77777777" w:rsidR="000C238C" w:rsidRDefault="000C238C" w:rsidP="00394A52">
      <w:pPr>
        <w:pStyle w:val="GvdeMetni"/>
        <w:spacing w:before="120" w:line="240" w:lineRule="auto"/>
        <w:jc w:val="both"/>
        <w:rPr>
          <w:rFonts w:asciiTheme="minorHAnsi" w:hAnsiTheme="minorHAnsi" w:cs="Arial"/>
          <w:sz w:val="24"/>
          <w:szCs w:val="24"/>
        </w:rPr>
      </w:pPr>
    </w:p>
    <w:p w14:paraId="076FC7A9" w14:textId="77777777" w:rsidR="000C238C" w:rsidRDefault="000C238C" w:rsidP="00394A52">
      <w:pPr>
        <w:pStyle w:val="GvdeMetni"/>
        <w:spacing w:before="120" w:line="240" w:lineRule="auto"/>
        <w:jc w:val="both"/>
        <w:rPr>
          <w:rFonts w:asciiTheme="minorHAnsi" w:hAnsiTheme="minorHAnsi" w:cs="Arial"/>
          <w:sz w:val="24"/>
          <w:szCs w:val="24"/>
        </w:rPr>
      </w:pPr>
      <w:r>
        <w:rPr>
          <w:rFonts w:asciiTheme="minorHAnsi" w:hAnsiTheme="minorHAnsi" w:cs="Arial"/>
          <w:noProof/>
          <w:sz w:val="24"/>
          <w:szCs w:val="24"/>
        </w:rPr>
        <w:drawing>
          <wp:inline distT="0" distB="0" distL="0" distR="0" wp14:anchorId="24799338" wp14:editId="6711875C">
            <wp:extent cx="5486400" cy="861060"/>
            <wp:effectExtent l="76200" t="76200" r="95250" b="129540"/>
            <wp:docPr id="40" name="Diy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inline>
        </w:drawing>
      </w:r>
    </w:p>
    <w:p w14:paraId="664B5F81" w14:textId="1183A2FD" w:rsidR="000C238C" w:rsidRDefault="000C238C" w:rsidP="00394A52">
      <w:pPr>
        <w:pStyle w:val="GvdeMetni"/>
        <w:spacing w:before="120" w:line="240" w:lineRule="auto"/>
        <w:jc w:val="both"/>
        <w:rPr>
          <w:rFonts w:asciiTheme="minorHAnsi" w:hAnsiTheme="minorHAnsi" w:cs="Arial"/>
          <w:sz w:val="24"/>
          <w:szCs w:val="24"/>
        </w:rPr>
      </w:pPr>
    </w:p>
    <w:p w14:paraId="02108746" w14:textId="4F224738" w:rsidR="00786BE6" w:rsidRDefault="00786BE6" w:rsidP="00394A52">
      <w:pPr>
        <w:pStyle w:val="GvdeMetni"/>
        <w:spacing w:before="120" w:line="240" w:lineRule="auto"/>
        <w:jc w:val="both"/>
        <w:rPr>
          <w:rFonts w:asciiTheme="minorHAnsi" w:hAnsiTheme="minorHAnsi" w:cs="Arial"/>
          <w:sz w:val="24"/>
          <w:szCs w:val="24"/>
        </w:rPr>
      </w:pPr>
    </w:p>
    <w:p w14:paraId="7113116D" w14:textId="03906A87" w:rsidR="00786BE6" w:rsidRDefault="00786BE6" w:rsidP="00394A52">
      <w:pPr>
        <w:pStyle w:val="GvdeMetni"/>
        <w:spacing w:before="120" w:line="240" w:lineRule="auto"/>
        <w:jc w:val="both"/>
        <w:rPr>
          <w:rFonts w:asciiTheme="minorHAnsi" w:hAnsiTheme="minorHAnsi" w:cs="Arial"/>
          <w:sz w:val="24"/>
          <w:szCs w:val="24"/>
        </w:rPr>
      </w:pPr>
    </w:p>
    <w:p w14:paraId="56536E1F" w14:textId="77777777" w:rsidR="00786BE6" w:rsidRDefault="00786BE6" w:rsidP="00394A52">
      <w:pPr>
        <w:pStyle w:val="GvdeMetni"/>
        <w:spacing w:before="120" w:line="240" w:lineRule="auto"/>
        <w:jc w:val="both"/>
        <w:rPr>
          <w:rFonts w:asciiTheme="minorHAnsi" w:hAnsiTheme="minorHAnsi" w:cs="Arial"/>
          <w:sz w:val="24"/>
          <w:szCs w:val="24"/>
        </w:rPr>
      </w:pPr>
    </w:p>
    <w:p w14:paraId="749BD225" w14:textId="77777777" w:rsidR="001A13A0" w:rsidRPr="00B8171C" w:rsidRDefault="001A13A0" w:rsidP="00394A52">
      <w:pPr>
        <w:pStyle w:val="GvdeMetni"/>
        <w:spacing w:before="120" w:line="240" w:lineRule="auto"/>
        <w:jc w:val="both"/>
        <w:rPr>
          <w:rFonts w:asciiTheme="minorHAnsi" w:hAnsiTheme="minorHAnsi" w:cs="Arial"/>
          <w:sz w:val="24"/>
          <w:szCs w:val="24"/>
        </w:rPr>
      </w:pPr>
      <w:r w:rsidRPr="00B8171C">
        <w:rPr>
          <w:rFonts w:asciiTheme="minorHAnsi" w:eastAsia="Calibri" w:hAnsiTheme="minorHAnsi" w:cs="Arial"/>
          <w:noProof/>
          <w:sz w:val="24"/>
          <w:szCs w:val="24"/>
        </w:rPr>
        <w:lastRenderedPageBreak/>
        <mc:AlternateContent>
          <mc:Choice Requires="wps">
            <w:drawing>
              <wp:anchor distT="0" distB="0" distL="114300" distR="114300" simplePos="0" relativeHeight="251724800" behindDoc="0" locked="0" layoutInCell="1" allowOverlap="1" wp14:anchorId="2682C138" wp14:editId="013B514C">
                <wp:simplePos x="0" y="0"/>
                <wp:positionH relativeFrom="column">
                  <wp:posOffset>0</wp:posOffset>
                </wp:positionH>
                <wp:positionV relativeFrom="paragraph">
                  <wp:posOffset>38100</wp:posOffset>
                </wp:positionV>
                <wp:extent cx="1590675" cy="514350"/>
                <wp:effectExtent l="57150" t="38100" r="85725" b="95250"/>
                <wp:wrapNone/>
                <wp:docPr id="319" name="Yuvarlatılmış Dikdörtgen 319"/>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02B75AB" w14:textId="51A0AF1A" w:rsidR="00A22C7B" w:rsidRPr="000C238C" w:rsidRDefault="00426AE9" w:rsidP="001A13A0">
                            <w:pPr>
                              <w:jc w:val="left"/>
                              <w:rPr>
                                <w:rFonts w:ascii="Arial" w:hAnsi="Arial" w:cs="Arial"/>
                                <w:b/>
                                <w:szCs w:val="24"/>
                              </w:rPr>
                            </w:pPr>
                            <w:r>
                              <w:rPr>
                                <w:rFonts w:ascii="Arial" w:hAnsi="Arial"/>
                                <w:b/>
                                <w:szCs w:val="24"/>
                              </w:rPr>
                              <w:t xml:space="preserve">Error 46- </w:t>
                            </w:r>
                            <w:r>
                              <w:rPr>
                                <w:rFonts w:ascii="Arial" w:hAnsi="Arial"/>
                                <w:b/>
                                <w:bCs/>
                                <w:szCs w:val="24"/>
                              </w:rPr>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82C138" id="Yuvarlatılmış Dikdörtgen 319" o:spid="_x0000_s1063" style="position:absolute;left:0;text-align:left;margin-left:0;margin-top:3pt;width:125.2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" fillcolor="#a3c4ff" strokecolor="#4a7ebb">
                <v:fill color2="#e5eeff" rotate="t" angle="180" colors="0 #a3c4ff;22938f #bfd5ff;1 #e5eeff" focus="100%" type="gradient"/>
                <v:shadow on="t" color="black" opacity="24903f" origin=",.5" offset="0,.55556mm"/>
                <v:textbox>
                  <w:txbxContent>
                    <w:p w14:paraId="602B75AB" w14:textId="51A0AF1A" w:rsidR="00A22C7B" w:rsidRPr="000C238C" w:rsidRDefault="00426AE9" w:rsidP="001A13A0">
                      <w:pPr>
                        <w:jc w:val="left"/>
                        <w:rPr>
                          <w:rFonts w:ascii="Arial" w:hAnsi="Arial" w:cs="Arial"/>
                          <w:b/>
                          <w:szCs w:val="24"/>
                        </w:rPr>
                      </w:pPr>
                      <w:r>
                        <w:rPr>
                          <w:rFonts w:ascii="Arial" w:hAnsi="Arial"/>
                          <w:b/>
                          <w:szCs w:val="24"/>
                        </w:rPr>
                        <w:t xml:space="preserve">Error 46- </w:t>
                      </w:r>
                      <w:r>
                        <w:rPr>
                          <w:rFonts w:ascii="Arial" w:hAnsi="Arial"/>
                          <w:b/>
                          <w:bCs/>
                          <w:szCs w:val="24"/>
                        </w:rPr>
                        <w:t>Gasket</w:t>
                      </w:r>
                    </w:p>
                  </w:txbxContent>
                </v:textbox>
              </v:roundrect>
            </w:pict>
          </mc:Fallback>
        </mc:AlternateContent>
      </w:r>
    </w:p>
    <w:p w14:paraId="18D9C011"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74AA11EE"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3B7EDBC9" w14:textId="77777777" w:rsidR="0090778E" w:rsidRPr="00B8171C" w:rsidRDefault="001A13A0" w:rsidP="00394A52">
      <w:pPr>
        <w:pStyle w:val="GvdeMetni"/>
        <w:spacing w:before="120" w:line="240" w:lineRule="auto"/>
        <w:jc w:val="both"/>
        <w:rPr>
          <w:rFonts w:asciiTheme="minorHAnsi" w:hAnsiTheme="minorHAnsi" w:cs="Arial"/>
          <w:sz w:val="24"/>
          <w:szCs w:val="24"/>
        </w:rPr>
      </w:pPr>
      <w:r w:rsidRPr="00B8171C">
        <w:rPr>
          <w:rFonts w:asciiTheme="minorHAnsi" w:hAnsiTheme="minorHAnsi" w:cs="Arial"/>
          <w:noProof/>
          <w:sz w:val="24"/>
          <w:szCs w:val="24"/>
        </w:rPr>
        <w:drawing>
          <wp:inline distT="0" distB="0" distL="0" distR="0" wp14:anchorId="5BAA7CD1" wp14:editId="2894905C">
            <wp:extent cx="5486400" cy="1508760"/>
            <wp:effectExtent l="76200" t="76200" r="95250" b="129540"/>
            <wp:docPr id="512" name="Diyagram 5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7" r:lo="rId208" r:qs="rId209" r:cs="rId210"/>
              </a:graphicData>
            </a:graphic>
          </wp:inline>
        </w:drawing>
      </w:r>
    </w:p>
    <w:p w14:paraId="0CC27F78" w14:textId="77777777" w:rsidR="001A13A0" w:rsidRPr="00B8171C" w:rsidRDefault="001D6289" w:rsidP="00394A52">
      <w:pPr>
        <w:pStyle w:val="GvdeMetni"/>
        <w:spacing w:before="120" w:line="240" w:lineRule="auto"/>
        <w:jc w:val="both"/>
        <w:rPr>
          <w:rFonts w:asciiTheme="minorHAnsi" w:hAnsiTheme="minorHAnsi" w:cs="Arial"/>
          <w:sz w:val="24"/>
          <w:szCs w:val="24"/>
        </w:rPr>
      </w:pPr>
      <w:r w:rsidRPr="00B8171C">
        <w:rPr>
          <w:rFonts w:asciiTheme="minorHAnsi" w:eastAsia="Calibri" w:hAnsiTheme="minorHAnsi" w:cs="Arial"/>
          <w:noProof/>
          <w:sz w:val="24"/>
          <w:szCs w:val="24"/>
        </w:rPr>
        <mc:AlternateContent>
          <mc:Choice Requires="wps">
            <w:drawing>
              <wp:anchor distT="0" distB="0" distL="114300" distR="114300" simplePos="0" relativeHeight="251726848" behindDoc="0" locked="0" layoutInCell="1" allowOverlap="1" wp14:anchorId="63F66C37" wp14:editId="7FA26892">
                <wp:simplePos x="0" y="0"/>
                <wp:positionH relativeFrom="column">
                  <wp:posOffset>0</wp:posOffset>
                </wp:positionH>
                <wp:positionV relativeFrom="paragraph">
                  <wp:posOffset>37465</wp:posOffset>
                </wp:positionV>
                <wp:extent cx="1590675" cy="514350"/>
                <wp:effectExtent l="57150" t="38100" r="85725" b="95250"/>
                <wp:wrapNone/>
                <wp:docPr id="513" name="Yuvarlatılmış Dikdörtgen 513"/>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07F0298" w14:textId="0744531C" w:rsidR="00A22C7B" w:rsidRPr="000C238C" w:rsidRDefault="00426AE9" w:rsidP="001D6289">
                            <w:pPr>
                              <w:jc w:val="left"/>
                              <w:rPr>
                                <w:rFonts w:ascii="Arial" w:hAnsi="Arial" w:cs="Arial"/>
                                <w:b/>
                                <w:szCs w:val="24"/>
                              </w:rPr>
                            </w:pPr>
                            <w:r>
                              <w:rPr>
                                <w:rFonts w:ascii="Arial" w:hAnsi="Arial"/>
                                <w:b/>
                                <w:szCs w:val="24"/>
                              </w:rPr>
                              <w:t xml:space="preserve">Error 47- </w:t>
                            </w:r>
                            <w:r>
                              <w:rPr>
                                <w:rFonts w:ascii="Arial" w:hAnsi="Arial"/>
                                <w:b/>
                                <w:bCs/>
                                <w:szCs w:val="24"/>
                              </w:rPr>
                              <w:t>Hepa filter</w:t>
                            </w:r>
                          </w:p>
                          <w:p w14:paraId="73933F7B" w14:textId="77777777" w:rsidR="00A22C7B" w:rsidRDefault="00A22C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F66C37" id="Yuvarlatılmış Dikdörtgen 513" o:spid="_x0000_s1064" style="position:absolute;left:0;text-align:left;margin-left:0;margin-top:2.95pt;width:125.25pt;height:4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" fillcolor="#a3c4ff" strokecolor="#4a7ebb">
                <v:fill color2="#e5eeff" rotate="t" angle="180" colors="0 #a3c4ff;22938f #bfd5ff;1 #e5eeff" focus="100%" type="gradient"/>
                <v:shadow on="t" color="black" opacity="24903f" origin=",.5" offset="0,.55556mm"/>
                <v:textbox>
                  <w:txbxContent>
                    <w:p w14:paraId="107F0298" w14:textId="0744531C" w:rsidR="00A22C7B" w:rsidRPr="000C238C" w:rsidRDefault="00426AE9" w:rsidP="001D6289">
                      <w:pPr>
                        <w:jc w:val="left"/>
                        <w:rPr>
                          <w:rFonts w:ascii="Arial" w:hAnsi="Arial" w:cs="Arial"/>
                          <w:b/>
                          <w:szCs w:val="24"/>
                        </w:rPr>
                      </w:pPr>
                      <w:r>
                        <w:rPr>
                          <w:rFonts w:ascii="Arial" w:hAnsi="Arial"/>
                          <w:b/>
                          <w:szCs w:val="24"/>
                        </w:rPr>
                        <w:t xml:space="preserve">Error 47- </w:t>
                      </w:r>
                      <w:r>
                        <w:rPr>
                          <w:rFonts w:ascii="Arial" w:hAnsi="Arial"/>
                          <w:b/>
                          <w:bCs/>
                          <w:szCs w:val="24"/>
                        </w:rPr>
                        <w:t>Hepa filter</w:t>
                      </w:r>
                    </w:p>
                    <w:p w14:paraId="73933F7B" w14:textId="77777777" w:rsidR="00A22C7B" w:rsidRDefault="00A22C7B"/>
                  </w:txbxContent>
                </v:textbox>
              </v:roundrect>
            </w:pict>
          </mc:Fallback>
        </mc:AlternateContent>
      </w:r>
    </w:p>
    <w:p w14:paraId="1CA0E315"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633450DA"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690EAC2F" w14:textId="77777777" w:rsidR="001D6289" w:rsidRPr="00B8171C" w:rsidRDefault="001D6289" w:rsidP="00394A52">
      <w:pPr>
        <w:pStyle w:val="GvdeMetni"/>
        <w:spacing w:before="120" w:line="240" w:lineRule="auto"/>
        <w:jc w:val="both"/>
        <w:rPr>
          <w:rFonts w:asciiTheme="minorHAnsi" w:hAnsiTheme="minorHAnsi" w:cs="Arial"/>
          <w:sz w:val="24"/>
          <w:szCs w:val="24"/>
        </w:rPr>
      </w:pPr>
      <w:r w:rsidRPr="00B8171C">
        <w:rPr>
          <w:rFonts w:asciiTheme="minorHAnsi" w:hAnsiTheme="minorHAnsi" w:cs="Arial"/>
          <w:noProof/>
          <w:sz w:val="24"/>
          <w:szCs w:val="24"/>
        </w:rPr>
        <w:drawing>
          <wp:inline distT="0" distB="0" distL="0" distR="0" wp14:anchorId="1492AD24" wp14:editId="522D10F6">
            <wp:extent cx="5486400" cy="1409700"/>
            <wp:effectExtent l="76200" t="76200" r="95250" b="133350"/>
            <wp:docPr id="514" name="Diyagram 5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14:paraId="72F083FA" w14:textId="77777777" w:rsidR="0090778E" w:rsidRDefault="0090778E" w:rsidP="00394A52">
      <w:pPr>
        <w:pStyle w:val="GvdeMetni"/>
        <w:spacing w:before="120" w:line="240" w:lineRule="auto"/>
        <w:jc w:val="both"/>
        <w:rPr>
          <w:rFonts w:asciiTheme="minorHAnsi" w:hAnsiTheme="minorHAnsi" w:cs="Arial"/>
          <w:sz w:val="24"/>
          <w:szCs w:val="24"/>
        </w:rPr>
      </w:pPr>
    </w:p>
    <w:p w14:paraId="10040629" w14:textId="77777777" w:rsidR="000C238C" w:rsidRDefault="000C238C" w:rsidP="00394A52">
      <w:pPr>
        <w:pStyle w:val="GvdeMetni"/>
        <w:spacing w:before="120" w:line="240" w:lineRule="auto"/>
        <w:jc w:val="both"/>
        <w:rPr>
          <w:rFonts w:asciiTheme="minorHAnsi" w:hAnsiTheme="minorHAnsi" w:cs="Arial"/>
          <w:sz w:val="24"/>
          <w:szCs w:val="24"/>
        </w:rPr>
      </w:pPr>
    </w:p>
    <w:p w14:paraId="056CFB96" w14:textId="77777777" w:rsidR="000C238C" w:rsidRDefault="000C238C" w:rsidP="00394A52">
      <w:pPr>
        <w:pStyle w:val="GvdeMetni"/>
        <w:spacing w:before="120" w:line="240" w:lineRule="auto"/>
        <w:jc w:val="both"/>
        <w:rPr>
          <w:rFonts w:asciiTheme="minorHAnsi" w:hAnsiTheme="minorHAnsi" w:cs="Arial"/>
          <w:sz w:val="24"/>
          <w:szCs w:val="24"/>
        </w:rPr>
      </w:pPr>
    </w:p>
    <w:p w14:paraId="40FC4ECF" w14:textId="25F09FC9" w:rsidR="000C238C" w:rsidRDefault="000C238C" w:rsidP="00394A52">
      <w:pPr>
        <w:pStyle w:val="GvdeMetni"/>
        <w:spacing w:before="120" w:line="240" w:lineRule="auto"/>
        <w:jc w:val="both"/>
        <w:rPr>
          <w:rFonts w:asciiTheme="minorHAnsi" w:hAnsiTheme="minorHAnsi" w:cs="Arial"/>
          <w:sz w:val="24"/>
          <w:szCs w:val="24"/>
        </w:rPr>
      </w:pPr>
    </w:p>
    <w:p w14:paraId="1B2EA382" w14:textId="6743829F" w:rsidR="00786BE6" w:rsidRDefault="00786BE6" w:rsidP="00394A52">
      <w:pPr>
        <w:pStyle w:val="GvdeMetni"/>
        <w:spacing w:before="120" w:line="240" w:lineRule="auto"/>
        <w:jc w:val="both"/>
        <w:rPr>
          <w:rFonts w:asciiTheme="minorHAnsi" w:hAnsiTheme="minorHAnsi" w:cs="Arial"/>
          <w:sz w:val="24"/>
          <w:szCs w:val="24"/>
        </w:rPr>
      </w:pPr>
    </w:p>
    <w:p w14:paraId="23F70A25" w14:textId="574CF4FF" w:rsidR="00786BE6" w:rsidRDefault="00786BE6" w:rsidP="00394A52">
      <w:pPr>
        <w:pStyle w:val="GvdeMetni"/>
        <w:spacing w:before="120" w:line="240" w:lineRule="auto"/>
        <w:jc w:val="both"/>
        <w:rPr>
          <w:rFonts w:asciiTheme="minorHAnsi" w:hAnsiTheme="minorHAnsi" w:cs="Arial"/>
          <w:sz w:val="24"/>
          <w:szCs w:val="24"/>
        </w:rPr>
      </w:pPr>
    </w:p>
    <w:p w14:paraId="3E5FC662" w14:textId="7B4A7F14" w:rsidR="00786BE6" w:rsidRDefault="00786BE6" w:rsidP="00394A52">
      <w:pPr>
        <w:pStyle w:val="GvdeMetni"/>
        <w:spacing w:before="120" w:line="240" w:lineRule="auto"/>
        <w:jc w:val="both"/>
        <w:rPr>
          <w:rFonts w:asciiTheme="minorHAnsi" w:hAnsiTheme="minorHAnsi" w:cs="Arial"/>
          <w:sz w:val="24"/>
          <w:szCs w:val="24"/>
        </w:rPr>
      </w:pPr>
    </w:p>
    <w:p w14:paraId="73FA2E87" w14:textId="5FD7F271" w:rsidR="00786BE6" w:rsidRDefault="00786BE6" w:rsidP="00394A52">
      <w:pPr>
        <w:pStyle w:val="GvdeMetni"/>
        <w:spacing w:before="120" w:line="240" w:lineRule="auto"/>
        <w:jc w:val="both"/>
        <w:rPr>
          <w:rFonts w:asciiTheme="minorHAnsi" w:hAnsiTheme="minorHAnsi" w:cs="Arial"/>
          <w:sz w:val="24"/>
          <w:szCs w:val="24"/>
        </w:rPr>
      </w:pPr>
    </w:p>
    <w:p w14:paraId="7A7CCD90" w14:textId="20E6F876" w:rsidR="00786BE6" w:rsidRDefault="00786BE6" w:rsidP="00394A52">
      <w:pPr>
        <w:pStyle w:val="GvdeMetni"/>
        <w:spacing w:before="120" w:line="240" w:lineRule="auto"/>
        <w:jc w:val="both"/>
        <w:rPr>
          <w:rFonts w:asciiTheme="minorHAnsi" w:hAnsiTheme="minorHAnsi" w:cs="Arial"/>
          <w:sz w:val="24"/>
          <w:szCs w:val="24"/>
        </w:rPr>
      </w:pPr>
    </w:p>
    <w:p w14:paraId="57D6971D" w14:textId="5E7021FA" w:rsidR="00786BE6" w:rsidRDefault="00786BE6" w:rsidP="00394A52">
      <w:pPr>
        <w:pStyle w:val="GvdeMetni"/>
        <w:spacing w:before="120" w:line="240" w:lineRule="auto"/>
        <w:jc w:val="both"/>
        <w:rPr>
          <w:rFonts w:asciiTheme="minorHAnsi" w:hAnsiTheme="minorHAnsi" w:cs="Arial"/>
          <w:sz w:val="24"/>
          <w:szCs w:val="24"/>
        </w:rPr>
      </w:pPr>
    </w:p>
    <w:p w14:paraId="0ED469FC" w14:textId="05F2AD2F" w:rsidR="00786BE6" w:rsidRDefault="00786BE6" w:rsidP="00394A52">
      <w:pPr>
        <w:pStyle w:val="GvdeMetni"/>
        <w:spacing w:before="120" w:line="240" w:lineRule="auto"/>
        <w:jc w:val="both"/>
        <w:rPr>
          <w:rFonts w:asciiTheme="minorHAnsi" w:hAnsiTheme="minorHAnsi" w:cs="Arial"/>
          <w:sz w:val="24"/>
          <w:szCs w:val="24"/>
        </w:rPr>
      </w:pPr>
    </w:p>
    <w:p w14:paraId="49EAA63C" w14:textId="77777777" w:rsidR="00786BE6" w:rsidRPr="00B8171C" w:rsidRDefault="00786BE6" w:rsidP="00394A52">
      <w:pPr>
        <w:pStyle w:val="GvdeMetni"/>
        <w:spacing w:before="120" w:line="240" w:lineRule="auto"/>
        <w:jc w:val="both"/>
        <w:rPr>
          <w:rFonts w:asciiTheme="minorHAnsi" w:hAnsiTheme="minorHAnsi" w:cs="Arial"/>
          <w:sz w:val="24"/>
          <w:szCs w:val="24"/>
        </w:rPr>
      </w:pPr>
    </w:p>
    <w:p w14:paraId="2A682036" w14:textId="77777777" w:rsidR="0090778E" w:rsidRPr="00B8171C" w:rsidRDefault="001D6289" w:rsidP="00394A52">
      <w:pPr>
        <w:pStyle w:val="GvdeMetni"/>
        <w:spacing w:before="120" w:line="240" w:lineRule="auto"/>
        <w:jc w:val="both"/>
        <w:rPr>
          <w:rFonts w:asciiTheme="minorHAnsi" w:hAnsiTheme="minorHAnsi" w:cs="Arial"/>
          <w:sz w:val="24"/>
          <w:szCs w:val="24"/>
        </w:rPr>
      </w:pPr>
      <w:r w:rsidRPr="00B8171C">
        <w:rPr>
          <w:rFonts w:asciiTheme="minorHAnsi" w:eastAsia="Calibri" w:hAnsiTheme="minorHAnsi" w:cs="Arial"/>
          <w:noProof/>
          <w:sz w:val="24"/>
          <w:szCs w:val="24"/>
        </w:rPr>
        <w:lastRenderedPageBreak/>
        <mc:AlternateContent>
          <mc:Choice Requires="wps">
            <w:drawing>
              <wp:anchor distT="0" distB="0" distL="114300" distR="114300" simplePos="0" relativeHeight="251728896" behindDoc="0" locked="0" layoutInCell="1" allowOverlap="1" wp14:anchorId="258096BE" wp14:editId="5123AE3F">
                <wp:simplePos x="0" y="0"/>
                <wp:positionH relativeFrom="column">
                  <wp:posOffset>0</wp:posOffset>
                </wp:positionH>
                <wp:positionV relativeFrom="paragraph">
                  <wp:posOffset>37465</wp:posOffset>
                </wp:positionV>
                <wp:extent cx="1590675" cy="514350"/>
                <wp:effectExtent l="57150" t="38100" r="85725" b="95250"/>
                <wp:wrapNone/>
                <wp:docPr id="515" name="Yuvarlatılmış Dikdörtgen 515"/>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4B9E70A" w14:textId="3F811555" w:rsidR="00A22C7B" w:rsidRPr="000C238C" w:rsidRDefault="00426AE9" w:rsidP="001D6289">
                            <w:pPr>
                              <w:jc w:val="left"/>
                              <w:rPr>
                                <w:rFonts w:ascii="Arial" w:hAnsi="Arial" w:cs="Arial"/>
                                <w:b/>
                                <w:szCs w:val="24"/>
                              </w:rPr>
                            </w:pPr>
                            <w:r>
                              <w:rPr>
                                <w:rFonts w:ascii="Arial" w:hAnsi="Arial"/>
                                <w:b/>
                                <w:szCs w:val="24"/>
                              </w:rPr>
                              <w:t xml:space="preserve">Error 48- </w:t>
                            </w:r>
                            <w:r>
                              <w:rPr>
                                <w:rFonts w:ascii="Arial" w:hAnsi="Arial"/>
                                <w:b/>
                                <w:bCs/>
                                <w:szCs w:val="24"/>
                              </w:rPr>
                              <w:t>Communication error</w:t>
                            </w:r>
                          </w:p>
                          <w:p w14:paraId="3AE13018" w14:textId="77777777" w:rsidR="00A22C7B" w:rsidRDefault="00A22C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096BE" id="Yuvarlatılmış Dikdörtgen 515" o:spid="_x0000_s1065" style="position:absolute;left:0;text-align:left;margin-left:0;margin-top:2.95pt;width:125.25pt;height:4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" fillcolor="#a3c4ff" strokecolor="#4a7ebb">
                <v:fill color2="#e5eeff" rotate="t" angle="180" colors="0 #a3c4ff;22938f #bfd5ff;1 #e5eeff" focus="100%" type="gradient"/>
                <v:shadow on="t" color="black" opacity="24903f" origin=",.5" offset="0,.55556mm"/>
                <v:textbox>
                  <w:txbxContent>
                    <w:p w14:paraId="14B9E70A" w14:textId="3F811555" w:rsidR="00A22C7B" w:rsidRPr="000C238C" w:rsidRDefault="00426AE9" w:rsidP="001D6289">
                      <w:pPr>
                        <w:jc w:val="left"/>
                        <w:rPr>
                          <w:rFonts w:ascii="Arial" w:hAnsi="Arial" w:cs="Arial"/>
                          <w:b/>
                          <w:szCs w:val="24"/>
                        </w:rPr>
                      </w:pPr>
                      <w:r>
                        <w:rPr>
                          <w:rFonts w:ascii="Arial" w:hAnsi="Arial"/>
                          <w:b/>
                          <w:szCs w:val="24"/>
                        </w:rPr>
                        <w:t xml:space="preserve">Error 48- </w:t>
                      </w:r>
                      <w:r>
                        <w:rPr>
                          <w:rFonts w:ascii="Arial" w:hAnsi="Arial"/>
                          <w:b/>
                          <w:bCs/>
                          <w:szCs w:val="24"/>
                        </w:rPr>
                        <w:t>Communication error</w:t>
                      </w:r>
                    </w:p>
                    <w:p w14:paraId="3AE13018" w14:textId="77777777" w:rsidR="00A22C7B" w:rsidRDefault="00A22C7B"/>
                  </w:txbxContent>
                </v:textbox>
              </v:roundrect>
            </w:pict>
          </mc:Fallback>
        </mc:AlternateContent>
      </w:r>
    </w:p>
    <w:p w14:paraId="77A87641"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14CD9620"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2E04FC81" w14:textId="77777777" w:rsidR="00200B76" w:rsidRPr="00B8171C" w:rsidRDefault="00200B76" w:rsidP="00394A52">
      <w:pPr>
        <w:pStyle w:val="GvdeMetni"/>
        <w:spacing w:before="120" w:line="240" w:lineRule="auto"/>
        <w:jc w:val="both"/>
        <w:rPr>
          <w:rFonts w:asciiTheme="minorHAnsi" w:hAnsiTheme="minorHAnsi" w:cs="Arial"/>
          <w:sz w:val="24"/>
          <w:szCs w:val="24"/>
        </w:rPr>
      </w:pPr>
      <w:r>
        <w:rPr>
          <w:noProof/>
        </w:rPr>
        <w:drawing>
          <wp:inline distT="0" distB="0" distL="0" distR="0" wp14:anchorId="60E07BB4" wp14:editId="6672EEFD">
            <wp:extent cx="5486400" cy="2895600"/>
            <wp:effectExtent l="76200" t="76200" r="95250" b="133350"/>
            <wp:docPr id="41" name="Diy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7" r:lo="rId218" r:qs="rId219" r:cs="rId220"/>
              </a:graphicData>
            </a:graphic>
          </wp:inline>
        </w:drawing>
      </w:r>
    </w:p>
    <w:p w14:paraId="1057A128" w14:textId="77777777" w:rsidR="001D6289" w:rsidRPr="00B8171C" w:rsidRDefault="001D6289" w:rsidP="00394A52">
      <w:pPr>
        <w:pStyle w:val="GvdeMetni"/>
        <w:spacing w:before="120" w:line="240" w:lineRule="auto"/>
        <w:jc w:val="both"/>
        <w:rPr>
          <w:rFonts w:asciiTheme="minorHAnsi" w:hAnsiTheme="minorHAnsi" w:cs="Arial"/>
          <w:sz w:val="24"/>
          <w:szCs w:val="24"/>
        </w:rPr>
      </w:pPr>
      <w:r w:rsidRPr="00B8171C">
        <w:rPr>
          <w:rFonts w:asciiTheme="minorHAnsi" w:eastAsia="Calibri" w:hAnsiTheme="minorHAnsi" w:cs="Arial"/>
          <w:noProof/>
          <w:sz w:val="24"/>
          <w:szCs w:val="24"/>
        </w:rPr>
        <mc:AlternateContent>
          <mc:Choice Requires="wps">
            <w:drawing>
              <wp:anchor distT="0" distB="0" distL="114300" distR="114300" simplePos="0" relativeHeight="251730944" behindDoc="0" locked="0" layoutInCell="1" allowOverlap="1" wp14:anchorId="757B3A3C" wp14:editId="137611A7">
                <wp:simplePos x="0" y="0"/>
                <wp:positionH relativeFrom="column">
                  <wp:posOffset>0</wp:posOffset>
                </wp:positionH>
                <wp:positionV relativeFrom="paragraph">
                  <wp:posOffset>38100</wp:posOffset>
                </wp:positionV>
                <wp:extent cx="1590675" cy="514350"/>
                <wp:effectExtent l="57150" t="38100" r="85725" b="95250"/>
                <wp:wrapNone/>
                <wp:docPr id="517" name="Yuvarlatılmış Dikdörtgen 517"/>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8B7229E" w14:textId="5D6E58BC" w:rsidR="00A22C7B" w:rsidRPr="000C238C" w:rsidRDefault="00426AE9" w:rsidP="001D6289">
                            <w:pPr>
                              <w:jc w:val="left"/>
                              <w:rPr>
                                <w:rFonts w:ascii="Arial" w:hAnsi="Arial" w:cs="Arial"/>
                                <w:b/>
                                <w:szCs w:val="24"/>
                              </w:rPr>
                            </w:pPr>
                            <w:r>
                              <w:rPr>
                                <w:rFonts w:ascii="Arial" w:hAnsi="Arial"/>
                                <w:b/>
                                <w:szCs w:val="24"/>
                              </w:rPr>
                              <w:t xml:space="preserve">Error 49- </w:t>
                            </w:r>
                            <w:r>
                              <w:rPr>
                                <w:rFonts w:ascii="Arial" w:hAnsi="Arial"/>
                                <w:b/>
                                <w:bCs/>
                                <w:szCs w:val="24"/>
                              </w:rPr>
                              <w:t>SMS</w:t>
                            </w:r>
                          </w:p>
                          <w:p w14:paraId="14B7E2E4" w14:textId="77777777" w:rsidR="00A22C7B" w:rsidRDefault="00A22C7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B3A3C" id="Yuvarlatılmış Dikdörtgen 517" o:spid="_x0000_s1066" style="position:absolute;left:0;text-align:left;margin-left:0;margin-top:3pt;width:125.25pt;height:4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" fillcolor="#a3c4ff" strokecolor="#4a7ebb">
                <v:fill color2="#e5eeff" rotate="t" angle="180" colors="0 #a3c4ff;22938f #bfd5ff;1 #e5eeff" focus="100%" type="gradient"/>
                <v:shadow on="t" color="black" opacity="24903f" origin=",.5" offset="0,.55556mm"/>
                <v:textbox>
                  <w:txbxContent>
                    <w:p w14:paraId="28B7229E" w14:textId="5D6E58BC" w:rsidR="00A22C7B" w:rsidRPr="000C238C" w:rsidRDefault="00426AE9" w:rsidP="001D6289">
                      <w:pPr>
                        <w:jc w:val="left"/>
                        <w:rPr>
                          <w:rFonts w:ascii="Arial" w:hAnsi="Arial" w:cs="Arial"/>
                          <w:b/>
                          <w:szCs w:val="24"/>
                        </w:rPr>
                      </w:pPr>
                      <w:r>
                        <w:rPr>
                          <w:rFonts w:ascii="Arial" w:hAnsi="Arial"/>
                          <w:b/>
                          <w:szCs w:val="24"/>
                        </w:rPr>
                        <w:t xml:space="preserve">Error 49- </w:t>
                      </w:r>
                      <w:r>
                        <w:rPr>
                          <w:rFonts w:ascii="Arial" w:hAnsi="Arial"/>
                          <w:b/>
                          <w:bCs/>
                          <w:szCs w:val="24"/>
                        </w:rPr>
                        <w:t>SMS</w:t>
                      </w:r>
                    </w:p>
                    <w:p w14:paraId="14B7E2E4" w14:textId="77777777" w:rsidR="00A22C7B" w:rsidRDefault="00A22C7B"/>
                  </w:txbxContent>
                </v:textbox>
              </v:roundrect>
            </w:pict>
          </mc:Fallback>
        </mc:AlternateContent>
      </w:r>
    </w:p>
    <w:p w14:paraId="0CCE292B"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5C0DFB7C"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1F75ABFA" w14:textId="77777777" w:rsidR="001D6289" w:rsidRDefault="001D6289" w:rsidP="00394A52">
      <w:pPr>
        <w:pStyle w:val="GvdeMetni"/>
        <w:spacing w:before="120" w:line="240" w:lineRule="auto"/>
        <w:jc w:val="both"/>
        <w:rPr>
          <w:rFonts w:asciiTheme="minorHAnsi" w:hAnsiTheme="minorHAnsi" w:cs="Arial"/>
          <w:sz w:val="24"/>
          <w:szCs w:val="24"/>
        </w:rPr>
      </w:pPr>
      <w:r w:rsidRPr="00B8171C">
        <w:rPr>
          <w:rFonts w:asciiTheme="minorHAnsi" w:hAnsiTheme="minorHAnsi" w:cs="Arial"/>
          <w:noProof/>
          <w:sz w:val="24"/>
          <w:szCs w:val="24"/>
        </w:rPr>
        <w:drawing>
          <wp:inline distT="0" distB="0" distL="0" distR="0" wp14:anchorId="338FDEE7" wp14:editId="31671657">
            <wp:extent cx="5486400" cy="2371725"/>
            <wp:effectExtent l="57150" t="76200" r="95250" b="104775"/>
            <wp:docPr id="518" name="Diyagram 5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14:paraId="005346D4" w14:textId="77777777" w:rsidR="000C238C" w:rsidRDefault="000C238C" w:rsidP="00394A52">
      <w:pPr>
        <w:pStyle w:val="GvdeMetni"/>
        <w:spacing w:before="120" w:line="240" w:lineRule="auto"/>
        <w:jc w:val="both"/>
        <w:rPr>
          <w:rFonts w:asciiTheme="minorHAnsi" w:hAnsiTheme="minorHAnsi" w:cs="Arial"/>
          <w:sz w:val="24"/>
          <w:szCs w:val="24"/>
        </w:rPr>
      </w:pPr>
    </w:p>
    <w:p w14:paraId="15D0DE8D" w14:textId="77777777" w:rsidR="000C238C" w:rsidRDefault="000C238C" w:rsidP="00394A52">
      <w:pPr>
        <w:pStyle w:val="GvdeMetni"/>
        <w:spacing w:before="120" w:line="240" w:lineRule="auto"/>
        <w:jc w:val="both"/>
        <w:rPr>
          <w:rFonts w:asciiTheme="minorHAnsi" w:hAnsiTheme="minorHAnsi" w:cs="Arial"/>
          <w:sz w:val="24"/>
          <w:szCs w:val="24"/>
        </w:rPr>
      </w:pPr>
    </w:p>
    <w:p w14:paraId="08F68F29" w14:textId="77777777" w:rsidR="000C238C" w:rsidRPr="00B8171C" w:rsidRDefault="000C238C" w:rsidP="00394A52">
      <w:pPr>
        <w:pStyle w:val="GvdeMetni"/>
        <w:spacing w:before="120" w:line="240" w:lineRule="auto"/>
        <w:jc w:val="both"/>
        <w:rPr>
          <w:rFonts w:asciiTheme="minorHAnsi" w:hAnsiTheme="minorHAnsi" w:cs="Arial"/>
          <w:sz w:val="24"/>
          <w:szCs w:val="24"/>
        </w:rPr>
      </w:pPr>
    </w:p>
    <w:p w14:paraId="75DEC1C2" w14:textId="77777777" w:rsidR="001D6289" w:rsidRPr="00B8171C" w:rsidRDefault="001D6289" w:rsidP="00394A52">
      <w:pPr>
        <w:pStyle w:val="GvdeMetni"/>
        <w:spacing w:before="120" w:line="240" w:lineRule="auto"/>
        <w:jc w:val="both"/>
        <w:rPr>
          <w:rFonts w:asciiTheme="minorHAnsi" w:hAnsiTheme="minorHAnsi" w:cs="Arial"/>
          <w:sz w:val="24"/>
          <w:szCs w:val="24"/>
        </w:rPr>
      </w:pPr>
      <w:r w:rsidRPr="00B8171C">
        <w:rPr>
          <w:rFonts w:asciiTheme="minorHAnsi" w:eastAsia="Calibri" w:hAnsiTheme="minorHAnsi" w:cs="Arial"/>
          <w:noProof/>
          <w:sz w:val="24"/>
          <w:szCs w:val="24"/>
        </w:rPr>
        <w:lastRenderedPageBreak/>
        <mc:AlternateContent>
          <mc:Choice Requires="wps">
            <w:drawing>
              <wp:anchor distT="0" distB="0" distL="114300" distR="114300" simplePos="0" relativeHeight="251732992" behindDoc="0" locked="0" layoutInCell="1" allowOverlap="1" wp14:anchorId="5AD0D9F3" wp14:editId="19463105">
                <wp:simplePos x="0" y="0"/>
                <wp:positionH relativeFrom="column">
                  <wp:posOffset>0</wp:posOffset>
                </wp:positionH>
                <wp:positionV relativeFrom="paragraph">
                  <wp:posOffset>37465</wp:posOffset>
                </wp:positionV>
                <wp:extent cx="1590675" cy="514350"/>
                <wp:effectExtent l="57150" t="38100" r="85725" b="95250"/>
                <wp:wrapNone/>
                <wp:docPr id="519" name="Yuvarlatılmış Dikdörtgen 519"/>
                <wp:cNvGraphicFramePr/>
                <a:graphic xmlns:a="http://schemas.openxmlformats.org/drawingml/2006/main">
                  <a:graphicData uri="http://schemas.microsoft.com/office/word/2010/wordprocessingShape">
                    <wps:wsp>
                      <wps:cNvSpPr/>
                      <wps:spPr>
                        <a:xfrm>
                          <a:off x="0" y="0"/>
                          <a:ext cx="1590675" cy="514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30E885E" w14:textId="181417FC" w:rsidR="00A22C7B" w:rsidRPr="000C238C" w:rsidRDefault="00426AE9" w:rsidP="001D6289">
                            <w:pPr>
                              <w:jc w:val="left"/>
                              <w:rPr>
                                <w:rFonts w:ascii="Arial" w:hAnsi="Arial" w:cs="Arial"/>
                                <w:b/>
                                <w:szCs w:val="24"/>
                              </w:rPr>
                            </w:pPr>
                            <w:r>
                              <w:rPr>
                                <w:rFonts w:ascii="Arial" w:hAnsi="Arial"/>
                                <w:b/>
                                <w:szCs w:val="24"/>
                              </w:rPr>
                              <w:t>Error 50- Modem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D0D9F3" id="Yuvarlatılmış Dikdörtgen 519" o:spid="_x0000_s1067" style="position:absolute;left:0;text-align:left;margin-left:0;margin-top:2.95pt;width:125.25pt;height: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" fillcolor="#a3c4ff" strokecolor="#4a7ebb">
                <v:fill color2="#e5eeff" rotate="t" angle="180" colors="0 #a3c4ff;22938f #bfd5ff;1 #e5eeff" focus="100%" type="gradient"/>
                <v:shadow on="t" color="black" opacity="24903f" origin=",.5" offset="0,.55556mm"/>
                <v:textbox>
                  <w:txbxContent>
                    <w:p w14:paraId="130E885E" w14:textId="181417FC" w:rsidR="00A22C7B" w:rsidRPr="000C238C" w:rsidRDefault="00426AE9" w:rsidP="001D6289">
                      <w:pPr>
                        <w:jc w:val="left"/>
                        <w:rPr>
                          <w:rFonts w:ascii="Arial" w:hAnsi="Arial" w:cs="Arial"/>
                          <w:b/>
                          <w:szCs w:val="24"/>
                        </w:rPr>
                      </w:pPr>
                      <w:r>
                        <w:rPr>
                          <w:rFonts w:ascii="Arial" w:hAnsi="Arial"/>
                          <w:b/>
                          <w:szCs w:val="24"/>
                        </w:rPr>
                        <w:t>Error 50- Modem</w:t>
                      </w:r>
                    </w:p>
                  </w:txbxContent>
                </v:textbox>
              </v:roundrect>
            </w:pict>
          </mc:Fallback>
        </mc:AlternateContent>
      </w:r>
    </w:p>
    <w:p w14:paraId="7DBC25C4"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3601D101" w14:textId="77777777" w:rsidR="0090778E" w:rsidRPr="00B8171C" w:rsidRDefault="0090778E" w:rsidP="00394A52">
      <w:pPr>
        <w:pStyle w:val="GvdeMetni"/>
        <w:spacing w:before="120" w:line="240" w:lineRule="auto"/>
        <w:jc w:val="both"/>
        <w:rPr>
          <w:rFonts w:asciiTheme="minorHAnsi" w:hAnsiTheme="minorHAnsi" w:cs="Arial"/>
          <w:sz w:val="24"/>
          <w:szCs w:val="24"/>
        </w:rPr>
      </w:pPr>
    </w:p>
    <w:p w14:paraId="7EBBF67D" w14:textId="77777777" w:rsidR="00AA40AC" w:rsidRDefault="001D6289" w:rsidP="00D46F47">
      <w:pPr>
        <w:pStyle w:val="GvdeMetni"/>
        <w:spacing w:before="120" w:line="240" w:lineRule="auto"/>
        <w:jc w:val="both"/>
        <w:rPr>
          <w:rFonts w:asciiTheme="minorHAnsi" w:hAnsiTheme="minorHAnsi" w:cs="Arial"/>
          <w:sz w:val="24"/>
          <w:szCs w:val="24"/>
        </w:rPr>
      </w:pPr>
      <w:r w:rsidRPr="00B8171C">
        <w:rPr>
          <w:rFonts w:asciiTheme="minorHAnsi" w:hAnsiTheme="minorHAnsi" w:cs="Arial"/>
          <w:noProof/>
          <w:sz w:val="24"/>
          <w:szCs w:val="24"/>
        </w:rPr>
        <w:drawing>
          <wp:inline distT="0" distB="0" distL="0" distR="0" wp14:anchorId="34D35C51" wp14:editId="2B895E8D">
            <wp:extent cx="5486400" cy="1800225"/>
            <wp:effectExtent l="57150" t="76200" r="95250" b="123825"/>
            <wp:docPr id="520" name="Diy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14:paraId="0BEC2588" w14:textId="77777777" w:rsidR="0003084F" w:rsidRDefault="0003084F" w:rsidP="00D46F47">
      <w:pPr>
        <w:pStyle w:val="GvdeMetni"/>
        <w:spacing w:before="120" w:line="240" w:lineRule="auto"/>
        <w:jc w:val="both"/>
        <w:rPr>
          <w:rFonts w:asciiTheme="minorHAnsi" w:hAnsiTheme="minorHAnsi" w:cs="Arial"/>
          <w:sz w:val="24"/>
          <w:szCs w:val="24"/>
        </w:rPr>
      </w:pPr>
    </w:p>
    <w:p w14:paraId="7D68794A" w14:textId="77777777" w:rsidR="0003084F" w:rsidRDefault="0003084F" w:rsidP="00D46F47">
      <w:pPr>
        <w:pStyle w:val="GvdeMetni"/>
        <w:spacing w:before="120" w:line="240" w:lineRule="auto"/>
        <w:jc w:val="both"/>
        <w:rPr>
          <w:rFonts w:asciiTheme="minorHAnsi" w:hAnsiTheme="minorHAnsi" w:cs="Arial"/>
          <w:sz w:val="24"/>
          <w:szCs w:val="24"/>
        </w:rPr>
      </w:pPr>
    </w:p>
    <w:p w14:paraId="2C021680" w14:textId="77777777" w:rsidR="003A7CE3" w:rsidRDefault="003A7CE3" w:rsidP="00D46F47">
      <w:pPr>
        <w:pStyle w:val="GvdeMetni"/>
        <w:spacing w:before="120" w:line="240" w:lineRule="auto"/>
        <w:jc w:val="both"/>
        <w:rPr>
          <w:rFonts w:asciiTheme="minorHAnsi" w:hAnsiTheme="minorHAnsi" w:cs="Arial"/>
          <w:sz w:val="24"/>
          <w:szCs w:val="24"/>
        </w:rPr>
      </w:pPr>
    </w:p>
    <w:p w14:paraId="672607D6" w14:textId="77777777" w:rsidR="003A7CE3" w:rsidRDefault="003A7CE3" w:rsidP="00D46F47">
      <w:pPr>
        <w:pStyle w:val="GvdeMetni"/>
        <w:spacing w:before="120" w:line="240" w:lineRule="auto"/>
        <w:jc w:val="both"/>
        <w:rPr>
          <w:rFonts w:asciiTheme="minorHAnsi" w:hAnsiTheme="minorHAnsi" w:cs="Arial"/>
          <w:sz w:val="24"/>
          <w:szCs w:val="24"/>
        </w:rPr>
      </w:pPr>
    </w:p>
    <w:p w14:paraId="390786B1" w14:textId="77777777" w:rsidR="003A7CE3" w:rsidRDefault="003A7CE3" w:rsidP="00D46F47">
      <w:pPr>
        <w:pStyle w:val="GvdeMetni"/>
        <w:spacing w:before="120" w:line="240" w:lineRule="auto"/>
        <w:jc w:val="both"/>
        <w:rPr>
          <w:rFonts w:asciiTheme="minorHAnsi" w:hAnsiTheme="minorHAnsi" w:cs="Arial"/>
          <w:sz w:val="24"/>
          <w:szCs w:val="24"/>
        </w:rPr>
      </w:pPr>
    </w:p>
    <w:p w14:paraId="70C707FE" w14:textId="77777777" w:rsidR="000C238C" w:rsidRDefault="000C238C" w:rsidP="00D46F47">
      <w:pPr>
        <w:pStyle w:val="GvdeMetni"/>
        <w:spacing w:before="120" w:line="240" w:lineRule="auto"/>
        <w:jc w:val="both"/>
        <w:rPr>
          <w:rFonts w:asciiTheme="minorHAnsi" w:hAnsiTheme="minorHAnsi" w:cs="Arial"/>
          <w:sz w:val="24"/>
          <w:szCs w:val="24"/>
        </w:rPr>
      </w:pPr>
    </w:p>
    <w:p w14:paraId="1E8A975B" w14:textId="77777777" w:rsidR="000C238C" w:rsidRDefault="000C238C" w:rsidP="00D46F47">
      <w:pPr>
        <w:pStyle w:val="GvdeMetni"/>
        <w:spacing w:before="120" w:line="240" w:lineRule="auto"/>
        <w:jc w:val="both"/>
        <w:rPr>
          <w:rFonts w:asciiTheme="minorHAnsi" w:hAnsiTheme="minorHAnsi" w:cs="Arial"/>
          <w:sz w:val="24"/>
          <w:szCs w:val="24"/>
        </w:rPr>
      </w:pPr>
    </w:p>
    <w:p w14:paraId="45DD501B" w14:textId="77777777" w:rsidR="000C238C" w:rsidRDefault="000C238C" w:rsidP="00D46F47">
      <w:pPr>
        <w:pStyle w:val="GvdeMetni"/>
        <w:spacing w:before="120" w:line="240" w:lineRule="auto"/>
        <w:jc w:val="both"/>
        <w:rPr>
          <w:rFonts w:asciiTheme="minorHAnsi" w:hAnsiTheme="minorHAnsi" w:cs="Arial"/>
          <w:sz w:val="24"/>
          <w:szCs w:val="24"/>
        </w:rPr>
      </w:pPr>
    </w:p>
    <w:p w14:paraId="5656F1AD" w14:textId="77777777" w:rsidR="000C238C" w:rsidRDefault="000C238C" w:rsidP="00D46F47">
      <w:pPr>
        <w:pStyle w:val="GvdeMetni"/>
        <w:spacing w:before="120" w:line="240" w:lineRule="auto"/>
        <w:jc w:val="both"/>
        <w:rPr>
          <w:rFonts w:asciiTheme="minorHAnsi" w:hAnsiTheme="minorHAnsi" w:cs="Arial"/>
          <w:sz w:val="24"/>
          <w:szCs w:val="24"/>
        </w:rPr>
      </w:pPr>
    </w:p>
    <w:p w14:paraId="608259D4" w14:textId="77777777" w:rsidR="000C238C" w:rsidRDefault="000C238C" w:rsidP="00D46F47">
      <w:pPr>
        <w:pStyle w:val="GvdeMetni"/>
        <w:spacing w:before="120" w:line="240" w:lineRule="auto"/>
        <w:jc w:val="both"/>
        <w:rPr>
          <w:rFonts w:asciiTheme="minorHAnsi" w:hAnsiTheme="minorHAnsi" w:cs="Arial"/>
          <w:sz w:val="24"/>
          <w:szCs w:val="24"/>
        </w:rPr>
      </w:pPr>
    </w:p>
    <w:p w14:paraId="03BD0E02" w14:textId="77777777" w:rsidR="000C238C" w:rsidRDefault="000C238C" w:rsidP="00D46F47">
      <w:pPr>
        <w:pStyle w:val="GvdeMetni"/>
        <w:spacing w:before="120" w:line="240" w:lineRule="auto"/>
        <w:jc w:val="both"/>
        <w:rPr>
          <w:rFonts w:asciiTheme="minorHAnsi" w:hAnsiTheme="minorHAnsi" w:cs="Arial"/>
          <w:sz w:val="24"/>
          <w:szCs w:val="24"/>
        </w:rPr>
      </w:pPr>
    </w:p>
    <w:p w14:paraId="06CF1D19" w14:textId="77777777" w:rsidR="000C238C" w:rsidRDefault="000C238C" w:rsidP="00D46F47">
      <w:pPr>
        <w:pStyle w:val="GvdeMetni"/>
        <w:spacing w:before="120" w:line="240" w:lineRule="auto"/>
        <w:jc w:val="both"/>
        <w:rPr>
          <w:rFonts w:asciiTheme="minorHAnsi" w:hAnsiTheme="minorHAnsi" w:cs="Arial"/>
          <w:sz w:val="24"/>
          <w:szCs w:val="24"/>
        </w:rPr>
      </w:pPr>
    </w:p>
    <w:p w14:paraId="529C0EAA" w14:textId="77777777" w:rsidR="000C238C" w:rsidRDefault="000C238C" w:rsidP="00D46F47">
      <w:pPr>
        <w:pStyle w:val="GvdeMetni"/>
        <w:spacing w:before="120" w:line="240" w:lineRule="auto"/>
        <w:jc w:val="both"/>
        <w:rPr>
          <w:rFonts w:asciiTheme="minorHAnsi" w:hAnsiTheme="minorHAnsi" w:cs="Arial"/>
          <w:sz w:val="24"/>
          <w:szCs w:val="24"/>
        </w:rPr>
      </w:pPr>
    </w:p>
    <w:p w14:paraId="47EB6DA5" w14:textId="77777777" w:rsidR="000C238C" w:rsidRDefault="000C238C" w:rsidP="00D46F47">
      <w:pPr>
        <w:pStyle w:val="GvdeMetni"/>
        <w:spacing w:before="120" w:line="240" w:lineRule="auto"/>
        <w:jc w:val="both"/>
        <w:rPr>
          <w:rFonts w:asciiTheme="minorHAnsi" w:hAnsiTheme="minorHAnsi" w:cs="Arial"/>
          <w:sz w:val="24"/>
          <w:szCs w:val="24"/>
        </w:rPr>
      </w:pPr>
    </w:p>
    <w:p w14:paraId="2DDA1D46" w14:textId="77777777" w:rsidR="000C238C" w:rsidRDefault="000C238C" w:rsidP="00D46F47">
      <w:pPr>
        <w:pStyle w:val="GvdeMetni"/>
        <w:spacing w:before="120" w:line="240" w:lineRule="auto"/>
        <w:jc w:val="both"/>
        <w:rPr>
          <w:rFonts w:asciiTheme="minorHAnsi" w:hAnsiTheme="minorHAnsi" w:cs="Arial"/>
          <w:sz w:val="24"/>
          <w:szCs w:val="24"/>
        </w:rPr>
      </w:pPr>
    </w:p>
    <w:p w14:paraId="23A1C11A" w14:textId="77777777" w:rsidR="000C238C" w:rsidRDefault="000C238C" w:rsidP="00D46F47">
      <w:pPr>
        <w:pStyle w:val="GvdeMetni"/>
        <w:spacing w:before="120" w:line="240" w:lineRule="auto"/>
        <w:jc w:val="both"/>
        <w:rPr>
          <w:rFonts w:asciiTheme="minorHAnsi" w:hAnsiTheme="minorHAnsi" w:cs="Arial"/>
          <w:sz w:val="24"/>
          <w:szCs w:val="24"/>
        </w:rPr>
      </w:pPr>
    </w:p>
    <w:p w14:paraId="0F79BE8B" w14:textId="77777777" w:rsidR="000C238C" w:rsidRDefault="000C238C" w:rsidP="00D46F47">
      <w:pPr>
        <w:pStyle w:val="GvdeMetni"/>
        <w:spacing w:before="120" w:line="240" w:lineRule="auto"/>
        <w:jc w:val="both"/>
        <w:rPr>
          <w:rFonts w:asciiTheme="minorHAnsi" w:hAnsiTheme="minorHAnsi" w:cs="Arial"/>
          <w:sz w:val="24"/>
          <w:szCs w:val="24"/>
        </w:rPr>
      </w:pPr>
    </w:p>
    <w:p w14:paraId="4C8F8189" w14:textId="77777777" w:rsidR="000C238C" w:rsidRDefault="000C238C" w:rsidP="00D46F47">
      <w:pPr>
        <w:pStyle w:val="GvdeMetni"/>
        <w:spacing w:before="120" w:line="240" w:lineRule="auto"/>
        <w:jc w:val="both"/>
        <w:rPr>
          <w:rFonts w:asciiTheme="minorHAnsi" w:hAnsiTheme="minorHAnsi" w:cs="Arial"/>
          <w:sz w:val="24"/>
          <w:szCs w:val="24"/>
        </w:rPr>
      </w:pPr>
    </w:p>
    <w:p w14:paraId="38693099" w14:textId="77777777" w:rsidR="00A55B7E" w:rsidRDefault="00A55B7E" w:rsidP="00D46F47">
      <w:pPr>
        <w:pStyle w:val="GvdeMetni"/>
        <w:spacing w:before="120" w:line="240" w:lineRule="auto"/>
        <w:jc w:val="both"/>
        <w:rPr>
          <w:rFonts w:asciiTheme="minorHAnsi" w:hAnsiTheme="minorHAnsi" w:cs="Arial"/>
          <w:sz w:val="24"/>
          <w:szCs w:val="24"/>
        </w:rPr>
      </w:pPr>
    </w:p>
    <w:p w14:paraId="367A3087" w14:textId="77777777" w:rsidR="0003084F" w:rsidRPr="00B8171C" w:rsidRDefault="0003084F" w:rsidP="00D46F47">
      <w:pPr>
        <w:pStyle w:val="GvdeMetni"/>
        <w:spacing w:before="120" w:line="240" w:lineRule="auto"/>
        <w:jc w:val="both"/>
        <w:rPr>
          <w:rFonts w:asciiTheme="minorHAnsi" w:hAnsiTheme="minorHAnsi" w:cs="Arial"/>
          <w:sz w:val="24"/>
          <w:szCs w:val="24"/>
        </w:rPr>
      </w:pPr>
    </w:p>
    <w:p w14:paraId="08A487CF" w14:textId="77777777" w:rsidR="00D46F47" w:rsidRPr="000C238C" w:rsidRDefault="00D46F47" w:rsidP="00485F80">
      <w:pPr>
        <w:pStyle w:val="GvdeMetni"/>
        <w:spacing w:before="120" w:line="240" w:lineRule="auto"/>
        <w:jc w:val="center"/>
        <w:outlineLvl w:val="0"/>
        <w:rPr>
          <w:rFonts w:cs="Arial"/>
          <w:b/>
          <w:sz w:val="44"/>
          <w:szCs w:val="36"/>
        </w:rPr>
      </w:pPr>
      <w:bookmarkStart w:id="203" w:name="_Toc82510618"/>
      <w:bookmarkStart w:id="204" w:name="_Toc82510969"/>
      <w:r>
        <w:rPr>
          <w:b/>
          <w:sz w:val="44"/>
          <w:szCs w:val="36"/>
        </w:rPr>
        <w:lastRenderedPageBreak/>
        <w:t>4. SPARE PARTS REPLACEMENT</w:t>
      </w:r>
      <w:bookmarkEnd w:id="203"/>
      <w:bookmarkEnd w:id="204"/>
    </w:p>
    <w:p w14:paraId="2AFABEBB" w14:textId="77777777" w:rsidR="00B8171C" w:rsidRPr="00B8171C" w:rsidRDefault="00B8171C" w:rsidP="000C238C">
      <w:pPr>
        <w:pStyle w:val="GvdeMetni"/>
        <w:spacing w:before="120" w:line="240" w:lineRule="auto"/>
        <w:jc w:val="center"/>
        <w:rPr>
          <w:rFonts w:asciiTheme="minorHAnsi" w:hAnsiTheme="minorHAnsi" w:cs="Arial"/>
          <w:b/>
          <w:sz w:val="36"/>
          <w:szCs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6"/>
        <w:gridCol w:w="8540"/>
      </w:tblGrid>
      <w:tr w:rsidR="00876162" w:rsidRPr="00B8171C" w14:paraId="1FDC88AC" w14:textId="77777777" w:rsidTr="00D06F0B">
        <w:trPr>
          <w:jc w:val="center"/>
        </w:trPr>
        <w:tc>
          <w:tcPr>
            <w:tcW w:w="857" w:type="dxa"/>
            <w:tcBorders>
              <w:right w:val="nil"/>
            </w:tcBorders>
            <w:shd w:val="clear" w:color="auto" w:fill="D9D9D9"/>
            <w:vAlign w:val="center"/>
          </w:tcPr>
          <w:p w14:paraId="7073DE0D" w14:textId="77777777" w:rsidR="00876162" w:rsidRPr="00B5700C" w:rsidRDefault="00340545" w:rsidP="00394A52">
            <w:pPr>
              <w:spacing w:before="120" w:after="120"/>
              <w:jc w:val="center"/>
              <w:rPr>
                <w:rFonts w:ascii="Arial" w:hAnsi="Arial" w:cs="Arial"/>
                <w:szCs w:val="24"/>
              </w:rPr>
            </w:pPr>
            <w:r w:rsidRPr="00B5700C">
              <w:rPr>
                <w:rFonts w:ascii="Arial" w:hAnsi="Arial" w:cs="Arial"/>
                <w:noProof/>
                <w:szCs w:val="24"/>
              </w:rPr>
              <w:drawing>
                <wp:inline distT="0" distB="0" distL="0" distR="0" wp14:anchorId="4FFD19DE" wp14:editId="3BD640E6">
                  <wp:extent cx="332740" cy="332740"/>
                  <wp:effectExtent l="0" t="0" r="0" b="0"/>
                  <wp:docPr id="29" name="Resim 2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rning"/>
                          <pic:cNvPicPr>
                            <a:picLocks noChangeAspect="1" noChangeArrowheads="1"/>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inline>
              </w:drawing>
            </w:r>
          </w:p>
        </w:tc>
        <w:tc>
          <w:tcPr>
            <w:tcW w:w="8607" w:type="dxa"/>
            <w:tcBorders>
              <w:left w:val="nil"/>
            </w:tcBorders>
            <w:shd w:val="clear" w:color="auto" w:fill="D9D9D9"/>
            <w:vAlign w:val="center"/>
          </w:tcPr>
          <w:p w14:paraId="281A9BED" w14:textId="77777777" w:rsidR="00876162" w:rsidRPr="00B5700C" w:rsidRDefault="00876162" w:rsidP="00394A52">
            <w:pPr>
              <w:spacing w:before="120" w:after="120"/>
              <w:rPr>
                <w:rFonts w:ascii="Arial" w:hAnsi="Arial" w:cs="Arial"/>
                <w:szCs w:val="24"/>
              </w:rPr>
            </w:pPr>
            <w:r>
              <w:rPr>
                <w:rFonts w:ascii="Arial" w:hAnsi="Arial"/>
                <w:szCs w:val="24"/>
              </w:rPr>
              <w:t>Disconnect the device from the power supply before replacing any part.</w:t>
            </w:r>
          </w:p>
        </w:tc>
      </w:tr>
    </w:tbl>
    <w:p w14:paraId="6A740373" w14:textId="77777777" w:rsidR="00856E78" w:rsidRDefault="00856E78" w:rsidP="00AB33C3">
      <w:pPr>
        <w:rPr>
          <w:rFonts w:ascii="Arial" w:hAnsi="Arial" w:cs="Arial"/>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6"/>
        <w:gridCol w:w="8540"/>
      </w:tblGrid>
      <w:tr w:rsidR="00415D1A" w:rsidRPr="00B8171C" w14:paraId="7AFAE00A" w14:textId="77777777" w:rsidTr="00CE75F5">
        <w:trPr>
          <w:jc w:val="center"/>
        </w:trPr>
        <w:tc>
          <w:tcPr>
            <w:tcW w:w="857" w:type="dxa"/>
            <w:tcBorders>
              <w:right w:val="nil"/>
            </w:tcBorders>
            <w:shd w:val="clear" w:color="auto" w:fill="D9D9D9"/>
            <w:vAlign w:val="center"/>
          </w:tcPr>
          <w:p w14:paraId="7FB5523A" w14:textId="77777777" w:rsidR="00415D1A" w:rsidRPr="00B5700C" w:rsidRDefault="00415D1A" w:rsidP="00CE75F5">
            <w:pPr>
              <w:spacing w:before="120" w:after="120"/>
              <w:jc w:val="center"/>
              <w:rPr>
                <w:rFonts w:ascii="Arial" w:hAnsi="Arial" w:cs="Arial"/>
                <w:szCs w:val="24"/>
              </w:rPr>
            </w:pPr>
            <w:r w:rsidRPr="00B5700C">
              <w:rPr>
                <w:rFonts w:ascii="Arial" w:hAnsi="Arial" w:cs="Arial"/>
                <w:noProof/>
                <w:szCs w:val="24"/>
              </w:rPr>
              <w:drawing>
                <wp:inline distT="0" distB="0" distL="0" distR="0" wp14:anchorId="25849CEF" wp14:editId="6B854D72">
                  <wp:extent cx="332740" cy="332740"/>
                  <wp:effectExtent l="0" t="0" r="0" b="0"/>
                  <wp:docPr id="44" name="Resim 44"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rning"/>
                          <pic:cNvPicPr>
                            <a:picLocks noChangeAspect="1" noChangeArrowheads="1"/>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inline>
              </w:drawing>
            </w:r>
          </w:p>
        </w:tc>
        <w:tc>
          <w:tcPr>
            <w:tcW w:w="8607" w:type="dxa"/>
            <w:tcBorders>
              <w:left w:val="nil"/>
            </w:tcBorders>
            <w:shd w:val="clear" w:color="auto" w:fill="D9D9D9"/>
            <w:vAlign w:val="center"/>
          </w:tcPr>
          <w:p w14:paraId="6A207A25" w14:textId="77777777" w:rsidR="00415D1A" w:rsidRPr="00415D1A" w:rsidRDefault="00415D1A" w:rsidP="00415D1A">
            <w:pPr>
              <w:spacing w:after="0"/>
              <w:rPr>
                <w:rFonts w:ascii="Arial" w:hAnsi="Arial" w:cs="Arial"/>
                <w:szCs w:val="24"/>
              </w:rPr>
            </w:pPr>
            <w:r>
              <w:rPr>
                <w:rFonts w:ascii="Arial" w:hAnsi="Arial"/>
                <w:szCs w:val="24"/>
              </w:rPr>
              <w:t>For the next steps from here on, remove the closing sheet by pulling clamping locks on both sides of the closing sheet at the top of the device towards inside.</w:t>
            </w:r>
          </w:p>
        </w:tc>
      </w:tr>
    </w:tbl>
    <w:p w14:paraId="0571D07B" w14:textId="027FC5EA" w:rsidR="00415D1A" w:rsidRDefault="00415D1A" w:rsidP="00415D1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6"/>
        <w:gridCol w:w="8540"/>
      </w:tblGrid>
      <w:tr w:rsidR="00786BE6" w:rsidRPr="00B8171C" w14:paraId="579DFC18" w14:textId="77777777" w:rsidTr="00A22C7B">
        <w:trPr>
          <w:jc w:val="center"/>
        </w:trPr>
        <w:tc>
          <w:tcPr>
            <w:tcW w:w="857" w:type="dxa"/>
            <w:tcBorders>
              <w:right w:val="nil"/>
            </w:tcBorders>
            <w:shd w:val="clear" w:color="auto" w:fill="D9D9D9"/>
            <w:vAlign w:val="center"/>
          </w:tcPr>
          <w:p w14:paraId="59095F93" w14:textId="77777777" w:rsidR="00786BE6" w:rsidRPr="00B5700C" w:rsidRDefault="00786BE6" w:rsidP="00A22C7B">
            <w:pPr>
              <w:spacing w:before="120" w:after="120"/>
              <w:jc w:val="center"/>
              <w:rPr>
                <w:rFonts w:ascii="Arial" w:hAnsi="Arial" w:cs="Arial"/>
                <w:szCs w:val="24"/>
              </w:rPr>
            </w:pPr>
            <w:r w:rsidRPr="00B5700C">
              <w:rPr>
                <w:rFonts w:ascii="Arial" w:hAnsi="Arial" w:cs="Arial"/>
                <w:noProof/>
                <w:szCs w:val="24"/>
              </w:rPr>
              <w:drawing>
                <wp:inline distT="0" distB="0" distL="0" distR="0" wp14:anchorId="62DCF99C" wp14:editId="5260CE28">
                  <wp:extent cx="332740" cy="332740"/>
                  <wp:effectExtent l="0" t="0" r="0" b="0"/>
                  <wp:docPr id="16" name="Resim 1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rning"/>
                          <pic:cNvPicPr>
                            <a:picLocks noChangeAspect="1" noChangeArrowheads="1"/>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inline>
              </w:drawing>
            </w:r>
          </w:p>
        </w:tc>
        <w:tc>
          <w:tcPr>
            <w:tcW w:w="8607" w:type="dxa"/>
            <w:tcBorders>
              <w:left w:val="nil"/>
            </w:tcBorders>
            <w:shd w:val="clear" w:color="auto" w:fill="D9D9D9"/>
            <w:vAlign w:val="center"/>
          </w:tcPr>
          <w:p w14:paraId="57A45D59" w14:textId="77777777" w:rsidR="00786BE6" w:rsidRPr="007E78DD" w:rsidRDefault="00786BE6" w:rsidP="00A22C7B">
            <w:pPr>
              <w:spacing w:after="0"/>
              <w:rPr>
                <w:rFonts w:ascii="Arial" w:hAnsi="Arial" w:cs="Arial"/>
                <w:szCs w:val="28"/>
              </w:rPr>
            </w:pPr>
            <w:r>
              <w:rPr>
                <w:rFonts w:ascii="Arial" w:hAnsi="Arial"/>
                <w:szCs w:val="28"/>
              </w:rPr>
              <w:t>Use a liquid gasket (Loxeal 55-37 should be used) or a teflon tape to ensure tightness.</w:t>
            </w:r>
          </w:p>
        </w:tc>
      </w:tr>
    </w:tbl>
    <w:p w14:paraId="7AD85A33" w14:textId="77777777" w:rsidR="00786BE6" w:rsidRPr="00415D1A" w:rsidRDefault="00786BE6" w:rsidP="00415D1A"/>
    <w:p w14:paraId="7A57A113" w14:textId="77777777" w:rsidR="0090778E" w:rsidRPr="00B8171C" w:rsidRDefault="0090778E" w:rsidP="00D34924">
      <w:pPr>
        <w:pStyle w:val="ListeParagraf"/>
        <w:keepNext/>
        <w:keepLines/>
        <w:numPr>
          <w:ilvl w:val="1"/>
          <w:numId w:val="41"/>
        </w:numPr>
        <w:spacing w:before="200" w:after="0"/>
        <w:contextualSpacing w:val="0"/>
        <w:outlineLvl w:val="1"/>
        <w:rPr>
          <w:rFonts w:asciiTheme="minorHAnsi" w:eastAsia="Times New Roman" w:hAnsiTheme="minorHAnsi" w:cs="Arial"/>
          <w:b/>
          <w:bCs/>
          <w:vanish/>
          <w:szCs w:val="24"/>
        </w:rPr>
      </w:pPr>
      <w:bookmarkStart w:id="205" w:name="_Toc18598768"/>
      <w:bookmarkStart w:id="206" w:name="_Toc18598852"/>
      <w:bookmarkStart w:id="207" w:name="_Toc18598936"/>
      <w:bookmarkStart w:id="208" w:name="_Toc20233890"/>
      <w:bookmarkStart w:id="209" w:name="_Toc20234647"/>
      <w:bookmarkStart w:id="210" w:name="_Toc20237632"/>
      <w:bookmarkStart w:id="211" w:name="_Toc39826035"/>
      <w:bookmarkStart w:id="212" w:name="_Toc39826101"/>
      <w:bookmarkStart w:id="213" w:name="_Toc39826687"/>
      <w:bookmarkStart w:id="214" w:name="_Toc39826752"/>
      <w:bookmarkStart w:id="215" w:name="_Toc39826823"/>
      <w:bookmarkStart w:id="216" w:name="_Toc39826887"/>
      <w:bookmarkStart w:id="217" w:name="_Toc39826952"/>
      <w:bookmarkStart w:id="218" w:name="_Toc59015871"/>
      <w:bookmarkStart w:id="219" w:name="_Toc75358786"/>
      <w:bookmarkStart w:id="220" w:name="_Toc79763476"/>
      <w:bookmarkStart w:id="221" w:name="_Toc79763824"/>
      <w:bookmarkStart w:id="222" w:name="_Toc82510619"/>
      <w:bookmarkStart w:id="223" w:name="_Toc82510970"/>
      <w:bookmarkStart w:id="224" w:name="_Toc329337062"/>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0ECB3E0E" w14:textId="739E6C81" w:rsidR="0090778E" w:rsidRDefault="00516F83" w:rsidP="00B42F19">
      <w:pPr>
        <w:pStyle w:val="Balk2"/>
        <w:rPr>
          <w:rFonts w:ascii="Arial" w:hAnsi="Arial" w:cs="Arial"/>
          <w:szCs w:val="24"/>
        </w:rPr>
      </w:pPr>
      <w:bookmarkStart w:id="225" w:name="_Toc39826753"/>
      <w:bookmarkStart w:id="226" w:name="_Toc82510620"/>
      <w:bookmarkStart w:id="227" w:name="_Toc82510971"/>
      <w:r>
        <w:rPr>
          <w:rFonts w:ascii="Arial" w:hAnsi="Arial"/>
          <w:szCs w:val="24"/>
        </w:rPr>
        <w:t>Main Board Replacement</w:t>
      </w:r>
      <w:bookmarkEnd w:id="224"/>
      <w:bookmarkEnd w:id="225"/>
      <w:bookmarkEnd w:id="226"/>
      <w:bookmarkEnd w:id="227"/>
    </w:p>
    <w:p w14:paraId="26186525" w14:textId="77777777" w:rsidR="00B5700C" w:rsidRPr="00B5700C" w:rsidRDefault="00B5700C" w:rsidP="00B5700C"/>
    <w:p w14:paraId="10ED0FEA" w14:textId="77777777" w:rsidR="00600F4E" w:rsidRPr="004D7074" w:rsidRDefault="00600F4E" w:rsidP="00600F4E">
      <w:pPr>
        <w:jc w:val="center"/>
        <w:rPr>
          <w:sz w:val="22"/>
        </w:rPr>
      </w:pPr>
      <w:r w:rsidRPr="004D7074">
        <w:rPr>
          <w:noProof/>
          <w:sz w:val="22"/>
        </w:rPr>
        <w:drawing>
          <wp:inline distT="0" distB="0" distL="0" distR="0" wp14:anchorId="73F8F955" wp14:editId="318239E0">
            <wp:extent cx="4676775" cy="2466975"/>
            <wp:effectExtent l="0" t="0" r="9525" b="9525"/>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1802.JPG"/>
                    <pic:cNvPicPr/>
                  </pic:nvPicPr>
                  <pic:blipFill rotWithShape="1">
                    <a:blip r:embed="rId232" cstate="print">
                      <a:extLst>
                        <a:ext uri="{28A0092B-C50C-407E-A947-70E740481C1C}">
                          <a14:useLocalDpi xmlns:a14="http://schemas.microsoft.com/office/drawing/2010/main" val="0"/>
                        </a:ext>
                      </a:extLst>
                    </a:blip>
                    <a:srcRect l="10047" t="3403" r="11652" b="41530"/>
                    <a:stretch/>
                  </pic:blipFill>
                  <pic:spPr bwMode="auto">
                    <a:xfrm>
                      <a:off x="0" y="0"/>
                      <a:ext cx="4676775" cy="2466975"/>
                    </a:xfrm>
                    <a:prstGeom prst="rect">
                      <a:avLst/>
                    </a:prstGeom>
                    <a:ln>
                      <a:noFill/>
                    </a:ln>
                    <a:extLst>
                      <a:ext uri="{53640926-AAD7-44D8-BBD7-CCE9431645EC}">
                        <a14:shadowObscured xmlns:a14="http://schemas.microsoft.com/office/drawing/2010/main"/>
                      </a:ext>
                    </a:extLst>
                  </pic:spPr>
                </pic:pic>
              </a:graphicData>
            </a:graphic>
          </wp:inline>
        </w:drawing>
      </w:r>
    </w:p>
    <w:p w14:paraId="718844D1" w14:textId="589B1264" w:rsidR="00B5700C" w:rsidRPr="00415D1A" w:rsidRDefault="004373D7" w:rsidP="00600F4E">
      <w:pPr>
        <w:jc w:val="center"/>
        <w:rPr>
          <w:rFonts w:ascii="Arial" w:hAnsi="Arial" w:cs="Arial"/>
          <w:b/>
        </w:rPr>
      </w:pPr>
      <w:r>
        <w:rPr>
          <w:rFonts w:ascii="Arial" w:hAnsi="Arial"/>
          <w:b/>
        </w:rPr>
        <w:t xml:space="preserve">Figure </w:t>
      </w:r>
      <w:r w:rsidR="00E64AC9">
        <w:rPr>
          <w:rFonts w:ascii="Arial" w:hAnsi="Arial"/>
          <w:b/>
        </w:rPr>
        <w:t>7</w:t>
      </w:r>
    </w:p>
    <w:p w14:paraId="13C50AB4" w14:textId="77777777" w:rsidR="0090778E" w:rsidRPr="004E2C59" w:rsidRDefault="0090778E" w:rsidP="003D29B6">
      <w:pPr>
        <w:pStyle w:val="ListeParagraf"/>
        <w:numPr>
          <w:ilvl w:val="0"/>
          <w:numId w:val="34"/>
        </w:numPr>
        <w:tabs>
          <w:tab w:val="left" w:pos="426"/>
        </w:tabs>
        <w:suppressAutoHyphens/>
        <w:spacing w:before="120" w:after="120"/>
        <w:rPr>
          <w:rFonts w:ascii="Arial" w:eastAsia="Arial" w:hAnsi="Arial" w:cs="Arial"/>
          <w:szCs w:val="24"/>
        </w:rPr>
      </w:pPr>
      <w:r>
        <w:rPr>
          <w:rFonts w:ascii="Arial" w:hAnsi="Arial"/>
          <w:szCs w:val="24"/>
        </w:rPr>
        <w:t>Remove all the cable terminals connected to the main board connectors.</w:t>
      </w:r>
    </w:p>
    <w:p w14:paraId="093849C6" w14:textId="77777777" w:rsidR="004E2C59" w:rsidRDefault="004E2C59" w:rsidP="003D29B6">
      <w:pPr>
        <w:pStyle w:val="ListeParagraf"/>
        <w:numPr>
          <w:ilvl w:val="0"/>
          <w:numId w:val="34"/>
        </w:numPr>
        <w:tabs>
          <w:tab w:val="left" w:pos="426"/>
        </w:tabs>
        <w:suppressAutoHyphens/>
        <w:spacing w:before="120" w:after="120"/>
        <w:rPr>
          <w:rFonts w:ascii="Arial" w:eastAsia="Arial" w:hAnsi="Arial" w:cs="Arial"/>
          <w:szCs w:val="24"/>
        </w:rPr>
      </w:pPr>
      <w:r>
        <w:rPr>
          <w:rFonts w:ascii="Arial" w:hAnsi="Arial"/>
          <w:szCs w:val="24"/>
        </w:rPr>
        <w:t>Remove the tabs that keep the main board on the rails.</w:t>
      </w:r>
    </w:p>
    <w:p w14:paraId="08323E9E" w14:textId="77777777" w:rsidR="0090778E" w:rsidRPr="004E2C59" w:rsidRDefault="0090778E" w:rsidP="003D29B6">
      <w:pPr>
        <w:pStyle w:val="ListeParagraf"/>
        <w:numPr>
          <w:ilvl w:val="0"/>
          <w:numId w:val="34"/>
        </w:numPr>
        <w:tabs>
          <w:tab w:val="left" w:pos="426"/>
        </w:tabs>
        <w:suppressAutoHyphens/>
        <w:spacing w:before="120" w:after="120"/>
        <w:rPr>
          <w:rFonts w:ascii="Arial" w:eastAsia="Arial" w:hAnsi="Arial" w:cs="Arial"/>
          <w:szCs w:val="24"/>
        </w:rPr>
      </w:pPr>
      <w:r>
        <w:rPr>
          <w:rFonts w:ascii="Arial" w:hAnsi="Arial"/>
          <w:szCs w:val="24"/>
        </w:rPr>
        <w:t>Mount the new board and carefully make the terminal connections in accordance with the electrical circuit diagram.</w:t>
      </w:r>
    </w:p>
    <w:p w14:paraId="0A98E827" w14:textId="457D5B89" w:rsidR="009766FE" w:rsidRPr="004E2C59" w:rsidRDefault="009766FE" w:rsidP="003D29B6">
      <w:pPr>
        <w:pStyle w:val="ListeParagraf"/>
        <w:numPr>
          <w:ilvl w:val="0"/>
          <w:numId w:val="34"/>
        </w:numPr>
        <w:spacing w:line="276" w:lineRule="auto"/>
      </w:pPr>
      <w:r>
        <w:rPr>
          <w:rFonts w:ascii="Arial" w:hAnsi="Arial"/>
        </w:rPr>
        <w:t>Do not forget to select the device from Menu &gt; service (password: 2111) &gt; factory settings (password: 1968).</w:t>
      </w:r>
    </w:p>
    <w:p w14:paraId="08BB38ED" w14:textId="77777777" w:rsidR="003A7CE3" w:rsidRPr="003A7CE3" w:rsidRDefault="003A7CE3" w:rsidP="003A7CE3">
      <w:pPr>
        <w:pStyle w:val="AralkYok"/>
      </w:pPr>
    </w:p>
    <w:p w14:paraId="118383AA" w14:textId="385A17BE" w:rsidR="00AB33C3" w:rsidRDefault="00516F83" w:rsidP="0096336B">
      <w:pPr>
        <w:pStyle w:val="Balk2"/>
        <w:rPr>
          <w:rFonts w:ascii="Arial" w:hAnsi="Arial" w:cs="Arial"/>
          <w:szCs w:val="24"/>
        </w:rPr>
      </w:pPr>
      <w:bookmarkStart w:id="228" w:name="_Toc39826754"/>
      <w:bookmarkStart w:id="229" w:name="_Toc82510621"/>
      <w:bookmarkStart w:id="230" w:name="_Toc82510972"/>
      <w:r>
        <w:rPr>
          <w:rFonts w:ascii="Arial" w:hAnsi="Arial"/>
          <w:szCs w:val="24"/>
        </w:rPr>
        <w:lastRenderedPageBreak/>
        <w:t>Display Board Replacement</w:t>
      </w:r>
      <w:bookmarkEnd w:id="228"/>
      <w:bookmarkEnd w:id="229"/>
      <w:bookmarkEnd w:id="230"/>
    </w:p>
    <w:p w14:paraId="7D5ED7A1" w14:textId="1A0AA6F3" w:rsidR="0096336B" w:rsidRPr="00873BEA" w:rsidRDefault="000F3054" w:rsidP="00AB33C3">
      <w:pPr>
        <w:rPr>
          <w:rFonts w:ascii="Arial" w:hAnsi="Arial" w:cs="Arial"/>
          <w:szCs w:val="24"/>
        </w:rPr>
      </w:pPr>
      <w:r>
        <w:rPr>
          <w:rFonts w:ascii="Arial" w:hAnsi="Arial" w:cs="Arial"/>
          <w:noProof/>
          <w:szCs w:val="24"/>
        </w:rPr>
        <mc:AlternateContent>
          <mc:Choice Requires="wps">
            <w:drawing>
              <wp:anchor distT="0" distB="0" distL="114300" distR="114300" simplePos="0" relativeHeight="251862016" behindDoc="0" locked="0" layoutInCell="1" allowOverlap="1" wp14:anchorId="25B36AA2" wp14:editId="7F406FA5">
                <wp:simplePos x="0" y="0"/>
                <wp:positionH relativeFrom="column">
                  <wp:posOffset>3580765</wp:posOffset>
                </wp:positionH>
                <wp:positionV relativeFrom="paragraph">
                  <wp:posOffset>128905</wp:posOffset>
                </wp:positionV>
                <wp:extent cx="967740" cy="769620"/>
                <wp:effectExtent l="57150" t="38100" r="41910" b="87630"/>
                <wp:wrapNone/>
                <wp:docPr id="43" name="Düz Ok Bağlayıcısı 43"/>
                <wp:cNvGraphicFramePr/>
                <a:graphic xmlns:a="http://schemas.openxmlformats.org/drawingml/2006/main">
                  <a:graphicData uri="http://schemas.microsoft.com/office/word/2010/wordprocessingShape">
                    <wps:wsp>
                      <wps:cNvCnPr/>
                      <wps:spPr>
                        <a:xfrm flipH="1">
                          <a:off x="0" y="0"/>
                          <a:ext cx="967740" cy="7696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65D6D316" id="_x0000_t32" coordsize="21600,21600" o:spt="32" o:oned="t" path="m,l21600,21600e" filled="f">
                <v:path arrowok="t" fillok="f" o:connecttype="none"/>
                <o:lock v:ext="edit" shapetype="t"/>
              </v:shapetype>
              <v:shape id="Düz Ok Bağlayıcısı 43" o:spid="_x0000_s1026" type="#_x0000_t32" style="position:absolute;margin-left:281.95pt;margin-top:10.15pt;width:76.2pt;height:60.6pt;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" strokecolor="#f79646 [3209]" strokeweight="3pt">
                <v:stroke endarrow="block"/>
                <v:shadow on="t" color="black" opacity="22937f" origin=",.5" offset="0,.63889mm"/>
              </v:shape>
            </w:pict>
          </mc:Fallback>
        </mc:AlternateContent>
      </w:r>
    </w:p>
    <w:p w14:paraId="3A832600" w14:textId="77777777" w:rsidR="007451EB" w:rsidRDefault="0096336B" w:rsidP="0096336B">
      <w:pPr>
        <w:jc w:val="center"/>
      </w:pPr>
      <w:r>
        <w:rPr>
          <w:noProof/>
        </w:rPr>
        <w:drawing>
          <wp:inline distT="0" distB="0" distL="0" distR="0" wp14:anchorId="0D6E9D24" wp14:editId="678F3329">
            <wp:extent cx="4396652" cy="2019300"/>
            <wp:effectExtent l="0" t="0" r="4445"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1806.JPG"/>
                    <pic:cNvPicPr/>
                  </pic:nvPicPr>
                  <pic:blipFill rotWithShape="1">
                    <a:blip r:embed="rId233" cstate="print">
                      <a:extLst>
                        <a:ext uri="{28A0092B-C50C-407E-A947-70E740481C1C}">
                          <a14:useLocalDpi xmlns:a14="http://schemas.microsoft.com/office/drawing/2010/main" val="0"/>
                        </a:ext>
                      </a:extLst>
                    </a:blip>
                    <a:srcRect t="11269" b="27498"/>
                    <a:stretch/>
                  </pic:blipFill>
                  <pic:spPr bwMode="auto">
                    <a:xfrm>
                      <a:off x="0" y="0"/>
                      <a:ext cx="4399491" cy="2020604"/>
                    </a:xfrm>
                    <a:prstGeom prst="rect">
                      <a:avLst/>
                    </a:prstGeom>
                    <a:ln>
                      <a:noFill/>
                    </a:ln>
                    <a:extLst>
                      <a:ext uri="{53640926-AAD7-44D8-BBD7-CCE9431645EC}">
                        <a14:shadowObscured xmlns:a14="http://schemas.microsoft.com/office/drawing/2010/main"/>
                      </a:ext>
                    </a:extLst>
                  </pic:spPr>
                </pic:pic>
              </a:graphicData>
            </a:graphic>
          </wp:inline>
        </w:drawing>
      </w:r>
    </w:p>
    <w:p w14:paraId="54559C73" w14:textId="11FF234C" w:rsidR="00B5700C" w:rsidRPr="004E2C59" w:rsidRDefault="004373D7" w:rsidP="0096336B">
      <w:pPr>
        <w:jc w:val="center"/>
        <w:rPr>
          <w:rFonts w:ascii="Arial" w:hAnsi="Arial" w:cs="Arial"/>
          <w:b/>
        </w:rPr>
      </w:pPr>
      <w:r>
        <w:rPr>
          <w:rFonts w:ascii="Arial" w:hAnsi="Arial"/>
          <w:b/>
        </w:rPr>
        <w:t xml:space="preserve">Figure </w:t>
      </w:r>
      <w:r w:rsidR="00E64AC9">
        <w:rPr>
          <w:rFonts w:ascii="Arial" w:hAnsi="Arial"/>
          <w:b/>
        </w:rPr>
        <w:t>8</w:t>
      </w:r>
    </w:p>
    <w:p w14:paraId="735FC86F" w14:textId="77777777" w:rsidR="00C12844" w:rsidRPr="004E2C59" w:rsidRDefault="004E2C59" w:rsidP="003D29B6">
      <w:pPr>
        <w:pStyle w:val="ListeParagraf"/>
        <w:numPr>
          <w:ilvl w:val="0"/>
          <w:numId w:val="39"/>
        </w:numPr>
        <w:spacing w:after="0"/>
        <w:rPr>
          <w:rFonts w:ascii="Arial" w:hAnsi="Arial" w:cs="Arial"/>
          <w:szCs w:val="24"/>
        </w:rPr>
      </w:pPr>
      <w:r>
        <w:rPr>
          <w:rFonts w:ascii="Arial" w:hAnsi="Arial"/>
        </w:rPr>
        <w:t>Separate the display board connection cables from the display board.</w:t>
      </w:r>
      <w:r>
        <w:rPr>
          <w:rFonts w:ascii="Arial" w:hAnsi="Arial"/>
          <w:szCs w:val="24"/>
        </w:rPr>
        <w:t xml:space="preserve"> </w:t>
      </w:r>
    </w:p>
    <w:p w14:paraId="3C99304D" w14:textId="77777777" w:rsidR="00C12844" w:rsidRPr="00EA521D" w:rsidRDefault="00535307" w:rsidP="003D29B6">
      <w:pPr>
        <w:pStyle w:val="ListeParagraf"/>
        <w:numPr>
          <w:ilvl w:val="0"/>
          <w:numId w:val="38"/>
        </w:numPr>
        <w:spacing w:after="0"/>
        <w:rPr>
          <w:rFonts w:ascii="Arial" w:hAnsi="Arial" w:cs="Arial"/>
          <w:szCs w:val="24"/>
        </w:rPr>
      </w:pPr>
      <w:r w:rsidRPr="00EA521D">
        <w:rPr>
          <w:rFonts w:ascii="Arial" w:hAnsi="Arial" w:cs="Arial"/>
        </w:rPr>
        <w:t>Unscrew 2 connecting screws on two sides of the display board and remove the display board.</w:t>
      </w:r>
    </w:p>
    <w:p w14:paraId="5BDEDC0D" w14:textId="77777777" w:rsidR="00C12844" w:rsidRPr="004E2C59" w:rsidRDefault="00535307" w:rsidP="003D29B6">
      <w:pPr>
        <w:pStyle w:val="ListeParagraf"/>
        <w:numPr>
          <w:ilvl w:val="0"/>
          <w:numId w:val="37"/>
        </w:numPr>
        <w:spacing w:after="0"/>
        <w:rPr>
          <w:rFonts w:ascii="Arial" w:hAnsi="Arial" w:cs="Arial"/>
          <w:szCs w:val="24"/>
        </w:rPr>
      </w:pPr>
      <w:r w:rsidRPr="00EA521D">
        <w:rPr>
          <w:rFonts w:ascii="Arial" w:hAnsi="Arial" w:cs="Arial"/>
        </w:rPr>
        <w:t>Locate the display board onto the panel sheet and mount it using the 2 screws.</w:t>
      </w:r>
      <w:r w:rsidRPr="00EA521D">
        <w:rPr>
          <w:rFonts w:ascii="Arial" w:hAnsi="Arial" w:cs="Arial"/>
          <w:szCs w:val="24"/>
        </w:rPr>
        <w:t xml:space="preserve"> </w:t>
      </w:r>
    </w:p>
    <w:p w14:paraId="0FACD603" w14:textId="77777777" w:rsidR="009161F3" w:rsidRPr="004E2C59" w:rsidRDefault="004E2C59" w:rsidP="003D29B6">
      <w:pPr>
        <w:pStyle w:val="ListeParagraf"/>
        <w:keepNext/>
        <w:numPr>
          <w:ilvl w:val="0"/>
          <w:numId w:val="36"/>
        </w:numPr>
        <w:spacing w:before="120" w:after="0"/>
        <w:rPr>
          <w:rFonts w:ascii="Arial" w:eastAsia="Arial" w:hAnsi="Arial" w:cs="Arial"/>
          <w:szCs w:val="24"/>
        </w:rPr>
      </w:pPr>
      <w:r>
        <w:rPr>
          <w:rFonts w:ascii="Arial" w:hAnsi="Arial"/>
          <w:color w:val="000000"/>
          <w:szCs w:val="24"/>
        </w:rPr>
        <w:t>Affix connection cables.</w:t>
      </w:r>
      <w:bookmarkStart w:id="231" w:name="_Toc329337064"/>
    </w:p>
    <w:p w14:paraId="7AE1FC03" w14:textId="71A0EF58" w:rsidR="00786BE6" w:rsidRPr="00873BEA" w:rsidRDefault="009766FE" w:rsidP="00786BE6">
      <w:pPr>
        <w:pStyle w:val="ListeParagraf"/>
        <w:numPr>
          <w:ilvl w:val="0"/>
          <w:numId w:val="36"/>
        </w:numPr>
        <w:spacing w:line="276" w:lineRule="auto"/>
      </w:pPr>
      <w:r>
        <w:rPr>
          <w:rFonts w:ascii="Arial" w:hAnsi="Arial"/>
        </w:rPr>
        <w:t>Do not forget to select the device from Menu &gt; service (password: 2111) &gt; factory settings (password: 1968).</w:t>
      </w:r>
    </w:p>
    <w:p w14:paraId="763C54F7" w14:textId="125DEFA9" w:rsidR="00415D1A" w:rsidRDefault="00516F83" w:rsidP="00415D1A">
      <w:pPr>
        <w:pStyle w:val="Balk2"/>
        <w:rPr>
          <w:rFonts w:ascii="Arial" w:eastAsia="Arial" w:hAnsi="Arial" w:cs="Arial"/>
          <w:szCs w:val="24"/>
        </w:rPr>
      </w:pPr>
      <w:bookmarkStart w:id="232" w:name="_Toc329337071"/>
      <w:bookmarkStart w:id="233" w:name="_Toc39826755"/>
      <w:bookmarkStart w:id="234" w:name="_Toc82510622"/>
      <w:bookmarkStart w:id="235" w:name="_Toc82510973"/>
      <w:r>
        <w:rPr>
          <w:rFonts w:ascii="Arial" w:hAnsi="Arial"/>
          <w:szCs w:val="24"/>
        </w:rPr>
        <w:t>Air Vent Solenoid Valve Replacement</w:t>
      </w:r>
      <w:bookmarkEnd w:id="232"/>
      <w:bookmarkEnd w:id="233"/>
      <w:bookmarkEnd w:id="234"/>
      <w:bookmarkEnd w:id="235"/>
      <w:r>
        <w:rPr>
          <w:rFonts w:ascii="Arial" w:hAnsi="Arial"/>
          <w:szCs w:val="24"/>
        </w:rPr>
        <w:t xml:space="preserve"> </w:t>
      </w:r>
    </w:p>
    <w:p w14:paraId="03947641" w14:textId="77777777" w:rsidR="00415D1A" w:rsidRPr="00E16D9D" w:rsidRDefault="00415D1A" w:rsidP="00415D1A"/>
    <w:p w14:paraId="71894C17" w14:textId="17AFE46C" w:rsidR="00415D1A" w:rsidRDefault="000F3054" w:rsidP="00415D1A">
      <w:pPr>
        <w:jc w:val="center"/>
      </w:pPr>
      <w:r>
        <w:rPr>
          <w:noProof/>
        </w:rPr>
        <mc:AlternateContent>
          <mc:Choice Requires="wps">
            <w:drawing>
              <wp:anchor distT="0" distB="0" distL="114300" distR="114300" simplePos="0" relativeHeight="251863040" behindDoc="0" locked="0" layoutInCell="1" allowOverlap="1" wp14:anchorId="51DACADD" wp14:editId="26B9D3B4">
                <wp:simplePos x="0" y="0"/>
                <wp:positionH relativeFrom="column">
                  <wp:posOffset>532765</wp:posOffset>
                </wp:positionH>
                <wp:positionV relativeFrom="paragraph">
                  <wp:posOffset>1347470</wp:posOffset>
                </wp:positionV>
                <wp:extent cx="1874520" cy="327660"/>
                <wp:effectExtent l="57150" t="38100" r="30480" b="129540"/>
                <wp:wrapNone/>
                <wp:docPr id="45" name="Düz Ok Bağlayıcısı 45"/>
                <wp:cNvGraphicFramePr/>
                <a:graphic xmlns:a="http://schemas.openxmlformats.org/drawingml/2006/main">
                  <a:graphicData uri="http://schemas.microsoft.com/office/word/2010/wordprocessingShape">
                    <wps:wsp>
                      <wps:cNvCnPr/>
                      <wps:spPr>
                        <a:xfrm>
                          <a:off x="0" y="0"/>
                          <a:ext cx="1874520" cy="3276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8234092" id="Düz Ok Bağlayıcısı 45" o:spid="_x0000_s1026" type="#_x0000_t32" style="position:absolute;margin-left:41.95pt;margin-top:106.1pt;width:147.6pt;height:25.8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" strokecolor="#f79646 [3209]" strokeweight="3pt">
                <v:stroke endarrow="block"/>
                <v:shadow on="t" color="black" opacity="22937f" origin=",.5" offset="0,.63889mm"/>
              </v:shape>
            </w:pict>
          </mc:Fallback>
        </mc:AlternateContent>
      </w:r>
      <w:r w:rsidR="00415D1A">
        <w:rPr>
          <w:noProof/>
        </w:rPr>
        <w:drawing>
          <wp:inline distT="0" distB="0" distL="0" distR="0" wp14:anchorId="05477307" wp14:editId="2B60D087">
            <wp:extent cx="3761117" cy="2821037"/>
            <wp:effectExtent l="0" t="0" r="0" b="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WAOP7801.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765176" cy="2824081"/>
                    </a:xfrm>
                    <a:prstGeom prst="rect">
                      <a:avLst/>
                    </a:prstGeom>
                  </pic:spPr>
                </pic:pic>
              </a:graphicData>
            </a:graphic>
          </wp:inline>
        </w:drawing>
      </w:r>
    </w:p>
    <w:p w14:paraId="3B38FC33" w14:textId="7CE11ECD" w:rsidR="00415D1A" w:rsidRPr="003D29B6" w:rsidRDefault="004373D7" w:rsidP="00415D1A">
      <w:pPr>
        <w:jc w:val="center"/>
        <w:rPr>
          <w:rFonts w:ascii="Arial" w:hAnsi="Arial" w:cs="Arial"/>
          <w:b/>
        </w:rPr>
      </w:pPr>
      <w:r>
        <w:rPr>
          <w:rFonts w:ascii="Arial" w:hAnsi="Arial"/>
          <w:b/>
        </w:rPr>
        <w:t xml:space="preserve">Figure </w:t>
      </w:r>
      <w:r w:rsidR="00E64AC9">
        <w:rPr>
          <w:rFonts w:ascii="Arial" w:hAnsi="Arial"/>
          <w:b/>
        </w:rPr>
        <w:t>9</w:t>
      </w:r>
    </w:p>
    <w:p w14:paraId="14301575" w14:textId="77777777" w:rsidR="00415D1A" w:rsidRPr="003D29B6" w:rsidRDefault="00415D1A" w:rsidP="00580EB1">
      <w:pPr>
        <w:pStyle w:val="ListeParagraf"/>
        <w:numPr>
          <w:ilvl w:val="0"/>
          <w:numId w:val="14"/>
        </w:numPr>
        <w:spacing w:line="276" w:lineRule="auto"/>
        <w:rPr>
          <w:rFonts w:ascii="Arial" w:eastAsia="Arial" w:hAnsi="Arial" w:cs="Arial"/>
        </w:rPr>
      </w:pPr>
      <w:r>
        <w:rPr>
          <w:rFonts w:ascii="Arial" w:hAnsi="Arial"/>
        </w:rPr>
        <w:lastRenderedPageBreak/>
        <w:t>Disassemble the microbiological filter connected to the air vent solenoid valve.</w:t>
      </w:r>
    </w:p>
    <w:p w14:paraId="13B3F6AF" w14:textId="77777777" w:rsidR="00415D1A" w:rsidRPr="003D29B6" w:rsidRDefault="00415D1A" w:rsidP="00580EB1">
      <w:pPr>
        <w:pStyle w:val="ListeParagraf"/>
        <w:numPr>
          <w:ilvl w:val="0"/>
          <w:numId w:val="14"/>
        </w:numPr>
        <w:spacing w:line="276" w:lineRule="auto"/>
        <w:rPr>
          <w:rFonts w:ascii="Arial" w:eastAsia="Arial" w:hAnsi="Arial" w:cs="Arial"/>
        </w:rPr>
      </w:pPr>
      <w:r>
        <w:rPr>
          <w:rFonts w:ascii="Arial" w:hAnsi="Arial"/>
        </w:rPr>
        <w:t>Remove the air vent solenoid valve coil socket by unscrewing.</w:t>
      </w:r>
    </w:p>
    <w:p w14:paraId="7A0B4E7E" w14:textId="77777777" w:rsidR="00415D1A" w:rsidRPr="003D29B6" w:rsidRDefault="00415D1A" w:rsidP="00580EB1">
      <w:pPr>
        <w:pStyle w:val="ListeParagraf"/>
        <w:numPr>
          <w:ilvl w:val="0"/>
          <w:numId w:val="14"/>
        </w:numPr>
        <w:spacing w:line="276" w:lineRule="auto"/>
        <w:rPr>
          <w:rFonts w:ascii="Arial" w:eastAsia="Arial" w:hAnsi="Arial" w:cs="Arial"/>
        </w:rPr>
      </w:pPr>
      <w:r>
        <w:rPr>
          <w:rFonts w:ascii="Arial" w:hAnsi="Arial"/>
        </w:rPr>
        <w:t>Separate the valve from the line by disassembling solenoid valve connection adapters.</w:t>
      </w:r>
    </w:p>
    <w:p w14:paraId="1ECF3D73" w14:textId="77777777" w:rsidR="00415D1A" w:rsidRPr="003D29B6" w:rsidRDefault="00415D1A" w:rsidP="00580EB1">
      <w:pPr>
        <w:pStyle w:val="ListeParagraf"/>
        <w:numPr>
          <w:ilvl w:val="0"/>
          <w:numId w:val="14"/>
        </w:numPr>
        <w:spacing w:line="276" w:lineRule="auto"/>
        <w:rPr>
          <w:rFonts w:ascii="Arial" w:eastAsia="Arial" w:hAnsi="Arial" w:cs="Arial"/>
        </w:rPr>
      </w:pPr>
      <w:r>
        <w:rPr>
          <w:rFonts w:ascii="Arial" w:hAnsi="Arial"/>
        </w:rPr>
        <w:t>Disassemble connection adapters in the inlet and outlet of the solenoid valve and assemble them on the new solenoid valve.</w:t>
      </w:r>
    </w:p>
    <w:p w14:paraId="0F751A0E" w14:textId="77777777" w:rsidR="00415D1A" w:rsidRPr="003D29B6" w:rsidRDefault="00415D1A" w:rsidP="00580EB1">
      <w:pPr>
        <w:pStyle w:val="ListeParagraf"/>
        <w:numPr>
          <w:ilvl w:val="0"/>
          <w:numId w:val="14"/>
        </w:numPr>
        <w:spacing w:line="276" w:lineRule="auto"/>
        <w:rPr>
          <w:rFonts w:ascii="Arial" w:eastAsia="Arial" w:hAnsi="Arial" w:cs="Arial"/>
        </w:rPr>
      </w:pPr>
      <w:r>
        <w:rPr>
          <w:rFonts w:ascii="Arial" w:hAnsi="Arial"/>
        </w:rPr>
        <w:t>Assemble new solenoid valve in the arrow direction as shown in the figure.</w:t>
      </w:r>
    </w:p>
    <w:p w14:paraId="3BA61F6B" w14:textId="476683E1" w:rsidR="00786BE6" w:rsidRPr="000F3054" w:rsidRDefault="00415D1A" w:rsidP="00786BE6">
      <w:pPr>
        <w:pStyle w:val="ListeParagraf"/>
        <w:numPr>
          <w:ilvl w:val="0"/>
          <w:numId w:val="14"/>
        </w:numPr>
        <w:spacing w:line="276" w:lineRule="auto"/>
        <w:rPr>
          <w:rFonts w:ascii="Arial" w:eastAsia="Arial" w:hAnsi="Arial" w:cs="Arial"/>
        </w:rPr>
      </w:pPr>
      <w:r>
        <w:rPr>
          <w:rFonts w:ascii="Arial" w:hAnsi="Arial"/>
        </w:rPr>
        <w:t>Assemble solenoid valve coil socket.</w:t>
      </w:r>
    </w:p>
    <w:p w14:paraId="1FC5824A" w14:textId="1112D4EE" w:rsidR="00415D1A" w:rsidRDefault="00516F83" w:rsidP="00415D1A">
      <w:pPr>
        <w:pStyle w:val="Balk2"/>
        <w:rPr>
          <w:rFonts w:ascii="Arial" w:eastAsia="Arial" w:hAnsi="Arial" w:cs="Arial"/>
          <w:szCs w:val="24"/>
        </w:rPr>
      </w:pPr>
      <w:bookmarkStart w:id="236" w:name="_Toc329337072"/>
      <w:bookmarkStart w:id="237" w:name="_Toc39826756"/>
      <w:bookmarkStart w:id="238" w:name="_Toc82510623"/>
      <w:bookmarkStart w:id="239" w:name="_Toc82510974"/>
      <w:r>
        <w:rPr>
          <w:rFonts w:ascii="Arial" w:hAnsi="Arial"/>
          <w:szCs w:val="24"/>
        </w:rPr>
        <w:t>Chamber Steam Feed Solenoid Valve Replacement</w:t>
      </w:r>
      <w:bookmarkEnd w:id="236"/>
      <w:bookmarkEnd w:id="237"/>
      <w:bookmarkEnd w:id="238"/>
      <w:bookmarkEnd w:id="239"/>
      <w:r>
        <w:rPr>
          <w:rFonts w:ascii="Arial" w:hAnsi="Arial"/>
          <w:szCs w:val="24"/>
        </w:rPr>
        <w:t xml:space="preserve"> </w:t>
      </w:r>
    </w:p>
    <w:p w14:paraId="772401BC" w14:textId="77777777" w:rsidR="00415D1A" w:rsidRDefault="00415D1A" w:rsidP="00AB33C3">
      <w:pPr>
        <w:rPr>
          <w:rFonts w:ascii="Arial" w:eastAsia="Arial" w:hAnsi="Arial" w:cs="Arial"/>
          <w:szCs w:val="24"/>
        </w:rPr>
      </w:pPr>
      <w:r>
        <w:rPr>
          <w:rFonts w:ascii="Arial" w:hAnsi="Arial"/>
          <w:szCs w:val="24"/>
        </w:rPr>
        <w:t xml:space="preserve"> </w:t>
      </w:r>
    </w:p>
    <w:p w14:paraId="3B63739F" w14:textId="78F9D3E8" w:rsidR="00415D1A" w:rsidRDefault="000F3054" w:rsidP="00415D1A">
      <w:pPr>
        <w:jc w:val="center"/>
      </w:pPr>
      <w:r>
        <w:rPr>
          <w:noProof/>
        </w:rPr>
        <mc:AlternateContent>
          <mc:Choice Requires="wps">
            <w:drawing>
              <wp:anchor distT="0" distB="0" distL="114300" distR="114300" simplePos="0" relativeHeight="251864064" behindDoc="0" locked="0" layoutInCell="1" allowOverlap="1" wp14:anchorId="23436E2F" wp14:editId="46D48F06">
                <wp:simplePos x="0" y="0"/>
                <wp:positionH relativeFrom="column">
                  <wp:posOffset>3946525</wp:posOffset>
                </wp:positionH>
                <wp:positionV relativeFrom="paragraph">
                  <wp:posOffset>1134745</wp:posOffset>
                </wp:positionV>
                <wp:extent cx="1432560" cy="601980"/>
                <wp:effectExtent l="57150" t="38100" r="53340" b="102870"/>
                <wp:wrapNone/>
                <wp:docPr id="46" name="Düz Ok Bağlayıcısı 46"/>
                <wp:cNvGraphicFramePr/>
                <a:graphic xmlns:a="http://schemas.openxmlformats.org/drawingml/2006/main">
                  <a:graphicData uri="http://schemas.microsoft.com/office/word/2010/wordprocessingShape">
                    <wps:wsp>
                      <wps:cNvCnPr/>
                      <wps:spPr>
                        <a:xfrm flipH="1">
                          <a:off x="0" y="0"/>
                          <a:ext cx="1432560" cy="6019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B70D675" id="Düz Ok Bağlayıcısı 46" o:spid="_x0000_s1026" type="#_x0000_t32" style="position:absolute;margin-left:310.75pt;margin-top:89.35pt;width:112.8pt;height:47.4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" strokecolor="#f79646 [3209]" strokeweight="3pt">
                <v:stroke endarrow="block"/>
                <v:shadow on="t" color="black" opacity="22937f" origin=",.5" offset="0,.63889mm"/>
              </v:shape>
            </w:pict>
          </mc:Fallback>
        </mc:AlternateContent>
      </w:r>
      <w:r w:rsidR="00415D1A">
        <w:rPr>
          <w:noProof/>
        </w:rPr>
        <w:drawing>
          <wp:inline distT="0" distB="0" distL="0" distR="0" wp14:anchorId="706C7CFB" wp14:editId="624B6A77">
            <wp:extent cx="4235570" cy="3176903"/>
            <wp:effectExtent l="0" t="0" r="0" b="508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WAOP7801.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238089" cy="3178792"/>
                    </a:xfrm>
                    <a:prstGeom prst="rect">
                      <a:avLst/>
                    </a:prstGeom>
                  </pic:spPr>
                </pic:pic>
              </a:graphicData>
            </a:graphic>
          </wp:inline>
        </w:drawing>
      </w:r>
    </w:p>
    <w:p w14:paraId="71576B02" w14:textId="172B5C99" w:rsidR="00415D1A" w:rsidRPr="003D29B6" w:rsidRDefault="004373D7" w:rsidP="00415D1A">
      <w:pPr>
        <w:jc w:val="center"/>
        <w:rPr>
          <w:rFonts w:ascii="Arial" w:hAnsi="Arial" w:cs="Arial"/>
          <w:b/>
        </w:rPr>
      </w:pPr>
      <w:r>
        <w:rPr>
          <w:rFonts w:ascii="Arial" w:hAnsi="Arial"/>
          <w:b/>
        </w:rPr>
        <w:t>Figure 1</w:t>
      </w:r>
      <w:r w:rsidR="00E64AC9">
        <w:rPr>
          <w:rFonts w:ascii="Arial" w:hAnsi="Arial"/>
          <w:b/>
        </w:rPr>
        <w:t>0</w:t>
      </w:r>
    </w:p>
    <w:p w14:paraId="41B11A2C" w14:textId="77777777" w:rsidR="00415D1A" w:rsidRPr="003D29B6" w:rsidRDefault="00415D1A" w:rsidP="00580EB1">
      <w:pPr>
        <w:pStyle w:val="ListeParagraf"/>
        <w:numPr>
          <w:ilvl w:val="0"/>
          <w:numId w:val="15"/>
        </w:numPr>
        <w:spacing w:line="276" w:lineRule="auto"/>
        <w:rPr>
          <w:rFonts w:ascii="Arial" w:eastAsia="Arial" w:hAnsi="Arial" w:cs="Arial"/>
        </w:rPr>
      </w:pPr>
      <w:r>
        <w:rPr>
          <w:rFonts w:ascii="Arial" w:hAnsi="Arial"/>
        </w:rPr>
        <w:t>Make sure that steam generator pressure is zero before replacing chamber steam feed solenoid valve.</w:t>
      </w:r>
    </w:p>
    <w:p w14:paraId="4245D9EF" w14:textId="77777777" w:rsidR="00415D1A" w:rsidRPr="003D29B6" w:rsidRDefault="00415D1A" w:rsidP="00580EB1">
      <w:pPr>
        <w:pStyle w:val="ListeParagraf"/>
        <w:numPr>
          <w:ilvl w:val="0"/>
          <w:numId w:val="15"/>
        </w:numPr>
        <w:spacing w:line="276" w:lineRule="auto"/>
        <w:rPr>
          <w:rFonts w:ascii="Arial" w:eastAsia="Arial" w:hAnsi="Arial" w:cs="Arial"/>
        </w:rPr>
      </w:pPr>
      <w:r>
        <w:rPr>
          <w:rFonts w:ascii="Arial" w:hAnsi="Arial"/>
        </w:rPr>
        <w:t>Separate chamber steam feed solenoid valve coil socket by unscrewing.</w:t>
      </w:r>
    </w:p>
    <w:p w14:paraId="0CC67866" w14:textId="77777777" w:rsidR="00415D1A" w:rsidRPr="003D29B6" w:rsidRDefault="00415D1A" w:rsidP="00580EB1">
      <w:pPr>
        <w:pStyle w:val="ListeParagraf"/>
        <w:numPr>
          <w:ilvl w:val="0"/>
          <w:numId w:val="15"/>
        </w:numPr>
        <w:spacing w:line="276" w:lineRule="auto"/>
        <w:rPr>
          <w:rFonts w:ascii="Arial" w:eastAsia="Arial" w:hAnsi="Arial" w:cs="Arial"/>
        </w:rPr>
      </w:pPr>
      <w:r>
        <w:rPr>
          <w:rFonts w:ascii="Arial" w:hAnsi="Arial"/>
        </w:rPr>
        <w:t>Separate solenoid valve inlet and outlet hoses by loosening connecting nuts.</w:t>
      </w:r>
    </w:p>
    <w:p w14:paraId="35059AFA" w14:textId="77777777" w:rsidR="00415D1A" w:rsidRPr="003D29B6" w:rsidRDefault="00415D1A" w:rsidP="00580EB1">
      <w:pPr>
        <w:pStyle w:val="ListeParagraf"/>
        <w:numPr>
          <w:ilvl w:val="0"/>
          <w:numId w:val="15"/>
        </w:numPr>
        <w:spacing w:line="276" w:lineRule="auto"/>
        <w:rPr>
          <w:rFonts w:ascii="Arial" w:eastAsia="Arial" w:hAnsi="Arial" w:cs="Arial"/>
        </w:rPr>
      </w:pPr>
      <w:r>
        <w:rPr>
          <w:rFonts w:ascii="Arial" w:hAnsi="Arial"/>
        </w:rPr>
        <w:t>Disassemble connection adapters in the inlet and outlet of the solenoid valve and assemble them on the new solenoid valve.</w:t>
      </w:r>
    </w:p>
    <w:p w14:paraId="33172BF5" w14:textId="77777777" w:rsidR="00415D1A" w:rsidRPr="003D29B6" w:rsidRDefault="00415D1A" w:rsidP="00580EB1">
      <w:pPr>
        <w:pStyle w:val="ListeParagraf"/>
        <w:numPr>
          <w:ilvl w:val="0"/>
          <w:numId w:val="15"/>
        </w:numPr>
        <w:spacing w:line="276" w:lineRule="auto"/>
        <w:rPr>
          <w:rFonts w:ascii="Arial" w:eastAsia="Arial" w:hAnsi="Arial" w:cs="Arial"/>
        </w:rPr>
      </w:pPr>
      <w:r>
        <w:rPr>
          <w:rFonts w:ascii="Arial" w:hAnsi="Arial"/>
        </w:rPr>
        <w:t>Assemble new solenoid valve in the arrow direction and as shown in the water and steam unit flowchart.</w:t>
      </w:r>
    </w:p>
    <w:p w14:paraId="1AFE2641" w14:textId="77777777" w:rsidR="00415D1A" w:rsidRPr="003D29B6" w:rsidRDefault="00415D1A" w:rsidP="00580EB1">
      <w:pPr>
        <w:pStyle w:val="ListeParagraf"/>
        <w:numPr>
          <w:ilvl w:val="0"/>
          <w:numId w:val="15"/>
        </w:numPr>
        <w:spacing w:line="276" w:lineRule="auto"/>
        <w:rPr>
          <w:rFonts w:ascii="Arial" w:eastAsia="Arial" w:hAnsi="Arial" w:cs="Arial"/>
        </w:rPr>
      </w:pPr>
      <w:r>
        <w:rPr>
          <w:rFonts w:ascii="Arial" w:hAnsi="Arial"/>
        </w:rPr>
        <w:t>Assemble solenoid valve coil socket.</w:t>
      </w:r>
    </w:p>
    <w:p w14:paraId="69DAD427" w14:textId="77777777" w:rsidR="00786BE6" w:rsidRPr="00B33F72" w:rsidRDefault="00786BE6" w:rsidP="00415D1A">
      <w:pPr>
        <w:spacing w:line="276" w:lineRule="auto"/>
        <w:jc w:val="left"/>
        <w:rPr>
          <w:rFonts w:ascii="Arial" w:eastAsia="Arial" w:hAnsi="Arial" w:cs="Arial"/>
          <w:sz w:val="22"/>
        </w:rPr>
      </w:pPr>
    </w:p>
    <w:p w14:paraId="45AD96CF" w14:textId="12D62D7D" w:rsidR="00415D1A" w:rsidRPr="004D7074" w:rsidRDefault="00516F83" w:rsidP="00415D1A">
      <w:pPr>
        <w:pStyle w:val="Balk2"/>
        <w:rPr>
          <w:rFonts w:ascii="Arial" w:eastAsia="Arial" w:hAnsi="Arial" w:cs="Arial"/>
          <w:szCs w:val="24"/>
        </w:rPr>
      </w:pPr>
      <w:bookmarkStart w:id="240" w:name="_Toc329337077"/>
      <w:bookmarkStart w:id="241" w:name="_Toc39826757"/>
      <w:bookmarkStart w:id="242" w:name="_Toc82510624"/>
      <w:bookmarkStart w:id="243" w:name="_Toc82510975"/>
      <w:r>
        <w:rPr>
          <w:rFonts w:ascii="Arial" w:hAnsi="Arial"/>
          <w:szCs w:val="24"/>
        </w:rPr>
        <w:lastRenderedPageBreak/>
        <w:t>Chamber Safety Valve Replacement</w:t>
      </w:r>
      <w:bookmarkEnd w:id="240"/>
      <w:bookmarkEnd w:id="241"/>
      <w:bookmarkEnd w:id="242"/>
      <w:bookmarkEnd w:id="243"/>
    </w:p>
    <w:p w14:paraId="2F7F6BF3" w14:textId="77777777" w:rsidR="00415D1A" w:rsidRDefault="00415D1A" w:rsidP="00873BEA">
      <w:pPr>
        <w:rPr>
          <w:rFonts w:ascii="Arial" w:hAnsi="Arial" w:cs="Arial"/>
          <w:b/>
          <w:sz w:val="22"/>
        </w:rPr>
      </w:pPr>
    </w:p>
    <w:p w14:paraId="465D2092" w14:textId="31CAD8F3" w:rsidR="00415D1A" w:rsidRDefault="000F3054" w:rsidP="00415D1A">
      <w:pPr>
        <w:jc w:val="center"/>
        <w:rPr>
          <w:rFonts w:ascii="Arial" w:hAnsi="Arial" w:cs="Arial"/>
          <w:b/>
          <w:sz w:val="22"/>
        </w:rPr>
      </w:pPr>
      <w:r>
        <w:rPr>
          <w:rFonts w:ascii="Arial" w:hAnsi="Arial" w:cs="Arial"/>
          <w:b/>
          <w:noProof/>
          <w:sz w:val="22"/>
        </w:rPr>
        <mc:AlternateContent>
          <mc:Choice Requires="wps">
            <w:drawing>
              <wp:anchor distT="0" distB="0" distL="114300" distR="114300" simplePos="0" relativeHeight="251865088" behindDoc="0" locked="0" layoutInCell="1" allowOverlap="1" wp14:anchorId="4DF1A0EB" wp14:editId="69F202F9">
                <wp:simplePos x="0" y="0"/>
                <wp:positionH relativeFrom="column">
                  <wp:posOffset>631825</wp:posOffset>
                </wp:positionH>
                <wp:positionV relativeFrom="paragraph">
                  <wp:posOffset>1052830</wp:posOffset>
                </wp:positionV>
                <wp:extent cx="2377440" cy="320040"/>
                <wp:effectExtent l="57150" t="38100" r="41910" b="118110"/>
                <wp:wrapNone/>
                <wp:docPr id="49" name="Düz Ok Bağlayıcısı 49"/>
                <wp:cNvGraphicFramePr/>
                <a:graphic xmlns:a="http://schemas.openxmlformats.org/drawingml/2006/main">
                  <a:graphicData uri="http://schemas.microsoft.com/office/word/2010/wordprocessingShape">
                    <wps:wsp>
                      <wps:cNvCnPr/>
                      <wps:spPr>
                        <a:xfrm>
                          <a:off x="0" y="0"/>
                          <a:ext cx="2377440" cy="3200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EE6A58C" id="Düz Ok Bağlayıcısı 49" o:spid="_x0000_s1026" type="#_x0000_t32" style="position:absolute;margin-left:49.75pt;margin-top:82.9pt;width:187.2pt;height:25.2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" strokecolor="#f79646 [3209]" strokeweight="3pt">
                <v:stroke endarrow="block"/>
                <v:shadow on="t" color="black" opacity="22937f" origin=",.5" offset="0,.63889mm"/>
              </v:shape>
            </w:pict>
          </mc:Fallback>
        </mc:AlternateContent>
      </w:r>
      <w:r w:rsidR="00415D1A">
        <w:rPr>
          <w:rFonts w:ascii="Arial" w:hAnsi="Arial" w:cs="Arial"/>
          <w:b/>
          <w:noProof/>
          <w:sz w:val="22"/>
        </w:rPr>
        <w:drawing>
          <wp:inline distT="0" distB="0" distL="0" distR="0" wp14:anchorId="293C9037" wp14:editId="339688EA">
            <wp:extent cx="3634338" cy="2725947"/>
            <wp:effectExtent l="0" t="0" r="4445" b="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WAOP7801.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638821" cy="2729310"/>
                    </a:xfrm>
                    <a:prstGeom prst="rect">
                      <a:avLst/>
                    </a:prstGeom>
                  </pic:spPr>
                </pic:pic>
              </a:graphicData>
            </a:graphic>
          </wp:inline>
        </w:drawing>
      </w:r>
    </w:p>
    <w:p w14:paraId="7DB74BF7" w14:textId="1A285B40" w:rsidR="00415D1A" w:rsidRPr="00873BEA" w:rsidRDefault="004373D7" w:rsidP="00873BEA">
      <w:pPr>
        <w:jc w:val="center"/>
        <w:rPr>
          <w:rFonts w:ascii="Arial" w:hAnsi="Arial" w:cs="Arial"/>
          <w:b/>
        </w:rPr>
      </w:pPr>
      <w:r>
        <w:rPr>
          <w:rFonts w:ascii="Arial" w:hAnsi="Arial"/>
          <w:b/>
        </w:rPr>
        <w:t>Figure 1</w:t>
      </w:r>
      <w:r w:rsidR="00E64AC9">
        <w:rPr>
          <w:rFonts w:ascii="Arial" w:hAnsi="Arial"/>
          <w:b/>
        </w:rPr>
        <w:t>1</w:t>
      </w:r>
    </w:p>
    <w:p w14:paraId="7BEA3525" w14:textId="77777777" w:rsidR="00415D1A" w:rsidRPr="00D54B97" w:rsidRDefault="00415D1A" w:rsidP="00580EB1">
      <w:pPr>
        <w:pStyle w:val="ListeParagraf"/>
        <w:numPr>
          <w:ilvl w:val="0"/>
          <w:numId w:val="19"/>
        </w:numPr>
        <w:spacing w:line="276" w:lineRule="auto"/>
        <w:rPr>
          <w:rFonts w:ascii="Arial" w:eastAsia="Arial" w:hAnsi="Arial" w:cs="Arial"/>
        </w:rPr>
      </w:pPr>
      <w:r>
        <w:rPr>
          <w:rFonts w:ascii="Arial" w:hAnsi="Arial"/>
        </w:rPr>
        <w:t>Make sure that there is no pressure in the chamber before disassembling safety valve.</w:t>
      </w:r>
    </w:p>
    <w:p w14:paraId="6305B45D" w14:textId="77777777" w:rsidR="00415D1A" w:rsidRPr="00D54B97" w:rsidRDefault="00415D1A" w:rsidP="00580EB1">
      <w:pPr>
        <w:pStyle w:val="ListeParagraf"/>
        <w:numPr>
          <w:ilvl w:val="0"/>
          <w:numId w:val="19"/>
        </w:numPr>
        <w:spacing w:line="276" w:lineRule="auto"/>
        <w:rPr>
          <w:rFonts w:ascii="Arial" w:eastAsia="Arial" w:hAnsi="Arial" w:cs="Arial"/>
        </w:rPr>
      </w:pPr>
      <w:r>
        <w:rPr>
          <w:rFonts w:ascii="Arial" w:hAnsi="Arial"/>
        </w:rPr>
        <w:t>Disassemble the connection nut on the safety valve by fixing safety valve outlet hose adapter.</w:t>
      </w:r>
    </w:p>
    <w:p w14:paraId="6CE55196" w14:textId="77777777" w:rsidR="00415D1A" w:rsidRDefault="00415D1A" w:rsidP="00580EB1">
      <w:pPr>
        <w:pStyle w:val="ListeParagraf"/>
        <w:numPr>
          <w:ilvl w:val="0"/>
          <w:numId w:val="19"/>
        </w:numPr>
        <w:spacing w:line="276" w:lineRule="auto"/>
        <w:rPr>
          <w:rFonts w:ascii="Arial" w:eastAsia="Arial" w:hAnsi="Arial" w:cs="Arial"/>
        </w:rPr>
      </w:pPr>
      <w:r>
        <w:rPr>
          <w:rFonts w:ascii="Arial" w:hAnsi="Arial"/>
        </w:rPr>
        <w:t>Disassemble safety valve by rotating towards the left by the help of a wrench.</w:t>
      </w:r>
    </w:p>
    <w:p w14:paraId="3477E6B9" w14:textId="6118F263" w:rsidR="00415D1A" w:rsidRPr="00D54B97" w:rsidRDefault="00786BE6" w:rsidP="00580EB1">
      <w:pPr>
        <w:pStyle w:val="ListeParagraf"/>
        <w:numPr>
          <w:ilvl w:val="0"/>
          <w:numId w:val="19"/>
        </w:numPr>
        <w:spacing w:line="276" w:lineRule="auto"/>
        <w:rPr>
          <w:rFonts w:ascii="Arial" w:eastAsia="Arial" w:hAnsi="Arial" w:cs="Arial"/>
          <w:szCs w:val="24"/>
        </w:rPr>
      </w:pPr>
      <w:r>
        <w:rPr>
          <w:rFonts w:ascii="Arial" w:hAnsi="Arial"/>
          <w:szCs w:val="24"/>
        </w:rPr>
        <w:t>Ensure tightness.</w:t>
      </w:r>
    </w:p>
    <w:p w14:paraId="76DB0B2A" w14:textId="5BB44260" w:rsidR="00415D1A" w:rsidRDefault="00415D1A" w:rsidP="00580EB1">
      <w:pPr>
        <w:pStyle w:val="ListeParagraf"/>
        <w:numPr>
          <w:ilvl w:val="0"/>
          <w:numId w:val="19"/>
        </w:numPr>
        <w:spacing w:line="276" w:lineRule="auto"/>
        <w:rPr>
          <w:rFonts w:ascii="Arial" w:eastAsia="Arial" w:hAnsi="Arial" w:cs="Arial"/>
        </w:rPr>
      </w:pPr>
      <w:r>
        <w:rPr>
          <w:rFonts w:ascii="Arial" w:hAnsi="Arial"/>
        </w:rPr>
        <w:t>Carefully mount the new safety valve.</w:t>
      </w:r>
    </w:p>
    <w:p w14:paraId="2D6340FB" w14:textId="06DC8DC2" w:rsidR="00C97416" w:rsidRDefault="00C97416" w:rsidP="00C97416">
      <w:pPr>
        <w:spacing w:line="276" w:lineRule="auto"/>
        <w:jc w:val="left"/>
        <w:rPr>
          <w:rFonts w:ascii="Arial" w:eastAsia="Arial" w:hAnsi="Arial" w:cs="Arial"/>
        </w:rPr>
      </w:pPr>
    </w:p>
    <w:p w14:paraId="5636F9B5" w14:textId="28ACE82D" w:rsidR="00C97416" w:rsidRDefault="00C97416" w:rsidP="00C97416">
      <w:pPr>
        <w:spacing w:line="276" w:lineRule="auto"/>
        <w:jc w:val="left"/>
        <w:rPr>
          <w:rFonts w:ascii="Arial" w:eastAsia="Arial" w:hAnsi="Arial" w:cs="Arial"/>
        </w:rPr>
      </w:pPr>
    </w:p>
    <w:p w14:paraId="0C53BC39" w14:textId="736FBB35" w:rsidR="00C97416" w:rsidRDefault="00C97416" w:rsidP="00C97416">
      <w:pPr>
        <w:spacing w:line="276" w:lineRule="auto"/>
        <w:jc w:val="left"/>
        <w:rPr>
          <w:rFonts w:ascii="Arial" w:eastAsia="Arial" w:hAnsi="Arial" w:cs="Arial"/>
        </w:rPr>
      </w:pPr>
    </w:p>
    <w:p w14:paraId="206DD4C5" w14:textId="37E29025" w:rsidR="00C97416" w:rsidRDefault="00C97416" w:rsidP="00C97416">
      <w:pPr>
        <w:spacing w:line="276" w:lineRule="auto"/>
        <w:jc w:val="left"/>
        <w:rPr>
          <w:rFonts w:ascii="Arial" w:eastAsia="Arial" w:hAnsi="Arial" w:cs="Arial"/>
        </w:rPr>
      </w:pPr>
    </w:p>
    <w:p w14:paraId="09C0B3EF" w14:textId="238B625C" w:rsidR="00C97416" w:rsidRDefault="00C97416" w:rsidP="00C97416">
      <w:pPr>
        <w:spacing w:line="276" w:lineRule="auto"/>
        <w:jc w:val="left"/>
        <w:rPr>
          <w:rFonts w:ascii="Arial" w:eastAsia="Arial" w:hAnsi="Arial" w:cs="Arial"/>
        </w:rPr>
      </w:pPr>
    </w:p>
    <w:p w14:paraId="354921D7" w14:textId="03961BB3" w:rsidR="00C97416" w:rsidRDefault="00C97416" w:rsidP="00C97416">
      <w:pPr>
        <w:spacing w:line="276" w:lineRule="auto"/>
        <w:jc w:val="left"/>
        <w:rPr>
          <w:rFonts w:ascii="Arial" w:eastAsia="Arial" w:hAnsi="Arial" w:cs="Arial"/>
        </w:rPr>
      </w:pPr>
    </w:p>
    <w:p w14:paraId="30B15E59" w14:textId="1517BC46" w:rsidR="00C97416" w:rsidRDefault="00C97416" w:rsidP="00C97416">
      <w:pPr>
        <w:spacing w:line="276" w:lineRule="auto"/>
        <w:jc w:val="left"/>
        <w:rPr>
          <w:rFonts w:ascii="Arial" w:eastAsia="Arial" w:hAnsi="Arial" w:cs="Arial"/>
        </w:rPr>
      </w:pPr>
    </w:p>
    <w:p w14:paraId="4A9E8A04" w14:textId="3F21AB52" w:rsidR="00786BE6" w:rsidRDefault="00786BE6" w:rsidP="00C97416">
      <w:pPr>
        <w:spacing w:line="276" w:lineRule="auto"/>
        <w:jc w:val="left"/>
        <w:rPr>
          <w:rFonts w:ascii="Arial" w:eastAsia="Arial" w:hAnsi="Arial" w:cs="Arial"/>
        </w:rPr>
      </w:pPr>
    </w:p>
    <w:p w14:paraId="09B649E6" w14:textId="77777777" w:rsidR="00786BE6" w:rsidRDefault="00786BE6" w:rsidP="00C97416">
      <w:pPr>
        <w:spacing w:line="276" w:lineRule="auto"/>
        <w:jc w:val="left"/>
        <w:rPr>
          <w:rFonts w:ascii="Arial" w:eastAsia="Arial" w:hAnsi="Arial" w:cs="Arial"/>
        </w:rPr>
      </w:pPr>
    </w:p>
    <w:p w14:paraId="5145498E" w14:textId="77777777" w:rsidR="00C97416" w:rsidRPr="00C97416" w:rsidRDefault="00C97416" w:rsidP="00C97416">
      <w:pPr>
        <w:spacing w:line="276" w:lineRule="auto"/>
        <w:jc w:val="left"/>
        <w:rPr>
          <w:rFonts w:ascii="Arial" w:eastAsia="Arial" w:hAnsi="Arial" w:cs="Arial"/>
        </w:rPr>
      </w:pPr>
    </w:p>
    <w:p w14:paraId="4C4840CB" w14:textId="537E1099" w:rsidR="00415D1A" w:rsidRPr="005802BF" w:rsidRDefault="00516F83" w:rsidP="00415D1A">
      <w:pPr>
        <w:pStyle w:val="Balk2"/>
        <w:rPr>
          <w:rFonts w:ascii="Arial" w:eastAsia="Arial" w:hAnsi="Arial" w:cs="Arial"/>
          <w:szCs w:val="24"/>
        </w:rPr>
      </w:pPr>
      <w:bookmarkStart w:id="244" w:name="_Toc329337083"/>
      <w:bookmarkStart w:id="245" w:name="_Toc39826758"/>
      <w:bookmarkStart w:id="246" w:name="_Toc82510625"/>
      <w:bookmarkStart w:id="247" w:name="_Toc82510976"/>
      <w:r>
        <w:rPr>
          <w:rFonts w:ascii="Arial" w:hAnsi="Arial"/>
          <w:szCs w:val="24"/>
        </w:rPr>
        <w:t>Surface Thermostat Replacement</w:t>
      </w:r>
      <w:bookmarkEnd w:id="244"/>
      <w:bookmarkEnd w:id="245"/>
      <w:bookmarkEnd w:id="246"/>
      <w:bookmarkEnd w:id="247"/>
    </w:p>
    <w:p w14:paraId="0AEA9360" w14:textId="77777777" w:rsidR="00415D1A" w:rsidRDefault="00415D1A" w:rsidP="00415D1A"/>
    <w:p w14:paraId="6424855E" w14:textId="1032C257" w:rsidR="00415D1A" w:rsidRDefault="000F3054" w:rsidP="00415D1A">
      <w:pPr>
        <w:jc w:val="center"/>
      </w:pPr>
      <w:r>
        <w:rPr>
          <w:noProof/>
        </w:rPr>
        <mc:AlternateContent>
          <mc:Choice Requires="wps">
            <w:drawing>
              <wp:anchor distT="0" distB="0" distL="114300" distR="114300" simplePos="0" relativeHeight="251867136" behindDoc="0" locked="0" layoutInCell="1" allowOverlap="1" wp14:anchorId="065638E2" wp14:editId="21DD7E78">
                <wp:simplePos x="0" y="0"/>
                <wp:positionH relativeFrom="column">
                  <wp:posOffset>3397885</wp:posOffset>
                </wp:positionH>
                <wp:positionV relativeFrom="paragraph">
                  <wp:posOffset>577215</wp:posOffset>
                </wp:positionV>
                <wp:extent cx="1310640" cy="259080"/>
                <wp:effectExtent l="57150" t="76200" r="60960" b="83820"/>
                <wp:wrapNone/>
                <wp:docPr id="51" name="Düz Ok Bağlayıcısı 51"/>
                <wp:cNvGraphicFramePr/>
                <a:graphic xmlns:a="http://schemas.openxmlformats.org/drawingml/2006/main">
                  <a:graphicData uri="http://schemas.microsoft.com/office/word/2010/wordprocessingShape">
                    <wps:wsp>
                      <wps:cNvCnPr/>
                      <wps:spPr>
                        <a:xfrm flipH="1" flipV="1">
                          <a:off x="0" y="0"/>
                          <a:ext cx="1310640" cy="2590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BF78930" id="Düz Ok Bağlayıcısı 51" o:spid="_x0000_s1026" type="#_x0000_t32" style="position:absolute;margin-left:267.55pt;margin-top:45.45pt;width:103.2pt;height:20.4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" strokecolor="#f79646 [3209]"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866112" behindDoc="0" locked="0" layoutInCell="1" allowOverlap="1" wp14:anchorId="061CA3D6" wp14:editId="2567F673">
                <wp:simplePos x="0" y="0"/>
                <wp:positionH relativeFrom="column">
                  <wp:posOffset>959485</wp:posOffset>
                </wp:positionH>
                <wp:positionV relativeFrom="paragraph">
                  <wp:posOffset>554355</wp:posOffset>
                </wp:positionV>
                <wp:extent cx="914400" cy="220980"/>
                <wp:effectExtent l="57150" t="76200" r="0" b="83820"/>
                <wp:wrapNone/>
                <wp:docPr id="50" name="Düz Ok Bağlayıcısı 50"/>
                <wp:cNvGraphicFramePr/>
                <a:graphic xmlns:a="http://schemas.openxmlformats.org/drawingml/2006/main">
                  <a:graphicData uri="http://schemas.microsoft.com/office/word/2010/wordprocessingShape">
                    <wps:wsp>
                      <wps:cNvCnPr/>
                      <wps:spPr>
                        <a:xfrm flipV="1">
                          <a:off x="0" y="0"/>
                          <a:ext cx="914400" cy="2209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2A8A885" id="Düz Ok Bağlayıcısı 50" o:spid="_x0000_s1026" type="#_x0000_t32" style="position:absolute;margin-left:75.55pt;margin-top:43.65pt;width:1in;height:17.4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" strokecolor="#f79646 [3209]" strokeweight="3pt">
                <v:stroke endarrow="block"/>
                <v:shadow on="t" color="black" opacity="22937f" origin=",.5" offset="0,.63889mm"/>
              </v:shape>
            </w:pict>
          </mc:Fallback>
        </mc:AlternateContent>
      </w:r>
      <w:r w:rsidR="00415D1A">
        <w:rPr>
          <w:noProof/>
        </w:rPr>
        <w:drawing>
          <wp:inline distT="0" distB="0" distL="0" distR="0" wp14:anchorId="7E226DA9" wp14:editId="48EFAA52">
            <wp:extent cx="2978878" cy="2234317"/>
            <wp:effectExtent l="0" t="0" r="0" b="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ncc.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84875" cy="2238815"/>
                    </a:xfrm>
                    <a:prstGeom prst="rect">
                      <a:avLst/>
                    </a:prstGeom>
                  </pic:spPr>
                </pic:pic>
              </a:graphicData>
            </a:graphic>
          </wp:inline>
        </w:drawing>
      </w:r>
    </w:p>
    <w:p w14:paraId="681D4987" w14:textId="7EC51C14" w:rsidR="00415D1A" w:rsidRPr="00D735A5" w:rsidRDefault="004373D7" w:rsidP="00415D1A">
      <w:pPr>
        <w:jc w:val="center"/>
        <w:rPr>
          <w:rFonts w:ascii="Arial" w:hAnsi="Arial" w:cs="Arial"/>
          <w:b/>
        </w:rPr>
      </w:pPr>
      <w:r>
        <w:rPr>
          <w:rFonts w:ascii="Arial" w:hAnsi="Arial"/>
          <w:b/>
        </w:rPr>
        <w:t>Figure 1</w:t>
      </w:r>
      <w:r w:rsidR="00E64AC9">
        <w:rPr>
          <w:rFonts w:ascii="Arial" w:hAnsi="Arial"/>
          <w:b/>
        </w:rPr>
        <w:t>2</w:t>
      </w:r>
    </w:p>
    <w:p w14:paraId="469AACD7" w14:textId="77777777" w:rsidR="00415D1A" w:rsidRPr="00D735A5" w:rsidRDefault="00415D1A" w:rsidP="00580EB1">
      <w:pPr>
        <w:pStyle w:val="ListeParagraf"/>
        <w:numPr>
          <w:ilvl w:val="0"/>
          <w:numId w:val="25"/>
        </w:numPr>
        <w:spacing w:line="276" w:lineRule="auto"/>
        <w:rPr>
          <w:rFonts w:ascii="Arial" w:hAnsi="Arial" w:cs="Arial"/>
          <w:szCs w:val="24"/>
        </w:rPr>
      </w:pPr>
      <w:r>
        <w:rPr>
          <w:rFonts w:ascii="Arial" w:hAnsi="Arial"/>
          <w:szCs w:val="24"/>
        </w:rPr>
        <w:t>Carefully disconnect the surface thermostat terminal connections.</w:t>
      </w:r>
    </w:p>
    <w:p w14:paraId="36E5840E" w14:textId="77777777" w:rsidR="00415D1A" w:rsidRPr="00D735A5" w:rsidRDefault="00415D1A" w:rsidP="00580EB1">
      <w:pPr>
        <w:pStyle w:val="ListeParagraf"/>
        <w:numPr>
          <w:ilvl w:val="0"/>
          <w:numId w:val="25"/>
        </w:numPr>
        <w:spacing w:line="276" w:lineRule="auto"/>
        <w:rPr>
          <w:rFonts w:ascii="Arial" w:hAnsi="Arial" w:cs="Arial"/>
          <w:szCs w:val="24"/>
        </w:rPr>
      </w:pPr>
      <w:r>
        <w:rPr>
          <w:rFonts w:ascii="Arial" w:hAnsi="Arial"/>
          <w:szCs w:val="24"/>
        </w:rPr>
        <w:t>Disassemble the thermostat.</w:t>
      </w:r>
    </w:p>
    <w:p w14:paraId="1E07DFA9" w14:textId="77777777" w:rsidR="00415D1A" w:rsidRDefault="00415D1A" w:rsidP="00580EB1">
      <w:pPr>
        <w:pStyle w:val="ListeParagraf"/>
        <w:numPr>
          <w:ilvl w:val="0"/>
          <w:numId w:val="25"/>
        </w:numPr>
        <w:spacing w:line="276" w:lineRule="auto"/>
        <w:rPr>
          <w:rFonts w:ascii="Arial" w:hAnsi="Arial" w:cs="Arial"/>
          <w:szCs w:val="24"/>
        </w:rPr>
      </w:pPr>
      <w:r>
        <w:rPr>
          <w:rFonts w:ascii="Arial" w:hAnsi="Arial"/>
          <w:szCs w:val="24"/>
        </w:rPr>
        <w:t>Assemble new surface thermostat and carefully make terminal connections.</w:t>
      </w:r>
    </w:p>
    <w:p w14:paraId="2F1C1051" w14:textId="49AC7115" w:rsidR="00873BEA" w:rsidRDefault="00516F83" w:rsidP="00873BEA">
      <w:pPr>
        <w:pStyle w:val="Balk2"/>
        <w:rPr>
          <w:rFonts w:ascii="Arial" w:hAnsi="Arial"/>
          <w:szCs w:val="24"/>
        </w:rPr>
      </w:pPr>
      <w:bookmarkStart w:id="248" w:name="_Toc39826759"/>
      <w:bookmarkStart w:id="249" w:name="_Toc82510626"/>
      <w:bookmarkStart w:id="250" w:name="_Toc82510977"/>
      <w:r>
        <w:rPr>
          <w:rFonts w:ascii="Arial" w:hAnsi="Arial"/>
          <w:szCs w:val="24"/>
        </w:rPr>
        <w:t>Temperature Sensor Replacement (PT-CHAMBER (PT-1), PT-CHAMBER AIR DET.) (PT-2) PT-JACKET ( PT-3), PT- GEN(PT- 4))</w:t>
      </w:r>
      <w:bookmarkEnd w:id="248"/>
      <w:bookmarkEnd w:id="249"/>
      <w:bookmarkEnd w:id="250"/>
    </w:p>
    <w:p w14:paraId="777B01FA" w14:textId="77777777" w:rsidR="00EA521D" w:rsidRPr="00EA521D" w:rsidRDefault="00EA521D" w:rsidP="00EA521D"/>
    <w:p w14:paraId="62AAB68F" w14:textId="07A24CE7" w:rsidR="00873BEA" w:rsidRDefault="000F3054" w:rsidP="00873BEA">
      <w:pPr>
        <w:jc w:val="center"/>
        <w:rPr>
          <w:b/>
        </w:rPr>
      </w:pPr>
      <w:r>
        <w:rPr>
          <w:b/>
          <w:noProof/>
        </w:rPr>
        <mc:AlternateContent>
          <mc:Choice Requires="wps">
            <w:drawing>
              <wp:anchor distT="0" distB="0" distL="114300" distR="114300" simplePos="0" relativeHeight="251868160" behindDoc="0" locked="0" layoutInCell="1" allowOverlap="1" wp14:anchorId="786CDC15" wp14:editId="01B2B687">
                <wp:simplePos x="0" y="0"/>
                <wp:positionH relativeFrom="column">
                  <wp:posOffset>1409065</wp:posOffset>
                </wp:positionH>
                <wp:positionV relativeFrom="paragraph">
                  <wp:posOffset>1182370</wp:posOffset>
                </wp:positionV>
                <wp:extent cx="1318260" cy="0"/>
                <wp:effectExtent l="0" t="95250" r="0" b="152400"/>
                <wp:wrapNone/>
                <wp:docPr id="52" name="Düz Ok Bağlayıcısı 52"/>
                <wp:cNvGraphicFramePr/>
                <a:graphic xmlns:a="http://schemas.openxmlformats.org/drawingml/2006/main">
                  <a:graphicData uri="http://schemas.microsoft.com/office/word/2010/wordprocessingShape">
                    <wps:wsp>
                      <wps:cNvCnPr/>
                      <wps:spPr>
                        <a:xfrm>
                          <a:off x="0" y="0"/>
                          <a:ext cx="131826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B192C7E" id="Düz Ok Bağlayıcısı 52" o:spid="_x0000_s1026" type="#_x0000_t32" style="position:absolute;margin-left:110.95pt;margin-top:93.1pt;width:103.8pt;height:0;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" strokecolor="#f79646 [3209]" strokeweight="3pt">
                <v:stroke endarrow="block"/>
                <v:shadow on="t" color="black" opacity="22937f" origin=",.5" offset="0,.63889mm"/>
              </v:shape>
            </w:pict>
          </mc:Fallback>
        </mc:AlternateContent>
      </w:r>
      <w:r w:rsidR="00873BEA">
        <w:rPr>
          <w:b/>
          <w:noProof/>
        </w:rPr>
        <w:drawing>
          <wp:inline distT="0" distB="0" distL="0" distR="0" wp14:anchorId="2D089BF7" wp14:editId="24534BBC">
            <wp:extent cx="2536315" cy="2130950"/>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cc.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555705" cy="2147241"/>
                    </a:xfrm>
                    <a:prstGeom prst="rect">
                      <a:avLst/>
                    </a:prstGeom>
                  </pic:spPr>
                </pic:pic>
              </a:graphicData>
            </a:graphic>
          </wp:inline>
        </w:drawing>
      </w:r>
    </w:p>
    <w:p w14:paraId="4A2A828F" w14:textId="42096E69" w:rsidR="00873BEA" w:rsidRPr="004E2C59" w:rsidRDefault="004373D7" w:rsidP="00873BEA">
      <w:pPr>
        <w:jc w:val="center"/>
        <w:rPr>
          <w:rFonts w:ascii="Arial" w:hAnsi="Arial" w:cs="Arial"/>
          <w:b/>
        </w:rPr>
      </w:pPr>
      <w:r>
        <w:rPr>
          <w:rFonts w:ascii="Arial" w:hAnsi="Arial"/>
          <w:b/>
        </w:rPr>
        <w:t>Figure 1</w:t>
      </w:r>
      <w:r w:rsidR="00E64AC9">
        <w:rPr>
          <w:rFonts w:ascii="Arial" w:hAnsi="Arial"/>
          <w:b/>
        </w:rPr>
        <w:t>3</w:t>
      </w:r>
      <w:r>
        <w:rPr>
          <w:rFonts w:ascii="Arial" w:hAnsi="Arial"/>
          <w:b/>
        </w:rPr>
        <w:t>: PT-CHAMBER (PT-1)</w:t>
      </w:r>
    </w:p>
    <w:p w14:paraId="5BDF9664" w14:textId="2A25F154" w:rsidR="00873BEA" w:rsidRPr="009A13F2" w:rsidRDefault="000F3054" w:rsidP="00873BEA">
      <w:pPr>
        <w:jc w:val="center"/>
        <w:rPr>
          <w:rFonts w:ascii="Arial" w:hAnsi="Arial" w:cs="Arial"/>
          <w:b/>
        </w:rPr>
      </w:pPr>
      <w:r>
        <w:rPr>
          <w:rFonts w:ascii="Arial" w:hAnsi="Arial" w:cs="Arial"/>
          <w:b/>
          <w:noProof/>
        </w:rPr>
        <w:lastRenderedPageBreak/>
        <mc:AlternateContent>
          <mc:Choice Requires="wps">
            <w:drawing>
              <wp:anchor distT="0" distB="0" distL="114300" distR="114300" simplePos="0" relativeHeight="251871232" behindDoc="0" locked="0" layoutInCell="1" allowOverlap="1" wp14:anchorId="0CA7E648" wp14:editId="6DA46826">
                <wp:simplePos x="0" y="0"/>
                <wp:positionH relativeFrom="column">
                  <wp:posOffset>1165225</wp:posOffset>
                </wp:positionH>
                <wp:positionV relativeFrom="paragraph">
                  <wp:posOffset>1732914</wp:posOffset>
                </wp:positionV>
                <wp:extent cx="1002030" cy="603885"/>
                <wp:effectExtent l="57150" t="38100" r="45720" b="81915"/>
                <wp:wrapNone/>
                <wp:docPr id="58" name="Düz Ok Bağlayıcısı 58"/>
                <wp:cNvGraphicFramePr/>
                <a:graphic xmlns:a="http://schemas.openxmlformats.org/drawingml/2006/main">
                  <a:graphicData uri="http://schemas.microsoft.com/office/word/2010/wordprocessingShape">
                    <wps:wsp>
                      <wps:cNvCnPr/>
                      <wps:spPr>
                        <a:xfrm flipV="1">
                          <a:off x="0" y="0"/>
                          <a:ext cx="1002030" cy="60388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C3E45" id="Düz Ok Bağlayıcısı 58" o:spid="_x0000_s1026" type="#_x0000_t32" style="position:absolute;margin-left:91.75pt;margin-top:136.45pt;width:78.9pt;height:47.55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" strokecolor="#f79646 [3209]" strokeweight="3pt">
                <v:stroke endarrow="block"/>
                <v:shadow on="t" color="black" opacity="22937f" origin=",.5" offset="0,.63889mm"/>
              </v:shape>
            </w:pict>
          </mc:Fallback>
        </mc:AlternateContent>
      </w:r>
      <w:r w:rsidR="00873BEA">
        <w:rPr>
          <w:rFonts w:ascii="Arial" w:hAnsi="Arial" w:cs="Arial"/>
          <w:b/>
          <w:noProof/>
        </w:rPr>
        <w:drawing>
          <wp:inline distT="0" distB="0" distL="0" distR="0" wp14:anchorId="23A41E4E" wp14:editId="2F5BDF2A">
            <wp:extent cx="2338046" cy="2338046"/>
            <wp:effectExtent l="0" t="0" r="5715" b="5715"/>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UFRQ0842.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338046" cy="2338046"/>
                    </a:xfrm>
                    <a:prstGeom prst="rect">
                      <a:avLst/>
                    </a:prstGeom>
                  </pic:spPr>
                </pic:pic>
              </a:graphicData>
            </a:graphic>
          </wp:inline>
        </w:drawing>
      </w:r>
    </w:p>
    <w:p w14:paraId="2B99707E" w14:textId="13AF1B77" w:rsidR="00873BEA" w:rsidRDefault="004373D7" w:rsidP="00873BEA">
      <w:pPr>
        <w:jc w:val="center"/>
        <w:rPr>
          <w:rFonts w:ascii="Arial" w:hAnsi="Arial" w:cs="Arial"/>
          <w:b/>
        </w:rPr>
      </w:pPr>
      <w:r>
        <w:rPr>
          <w:rFonts w:ascii="Arial" w:hAnsi="Arial"/>
          <w:b/>
        </w:rPr>
        <w:t>Figure 1</w:t>
      </w:r>
      <w:r w:rsidR="00E64AC9">
        <w:rPr>
          <w:rFonts w:ascii="Arial" w:hAnsi="Arial"/>
          <w:b/>
        </w:rPr>
        <w:t>4</w:t>
      </w:r>
      <w:r>
        <w:rPr>
          <w:rFonts w:ascii="Arial" w:hAnsi="Arial"/>
          <w:b/>
        </w:rPr>
        <w:t>: PT-CHAMBER AIR DET. (PT-2)</w:t>
      </w:r>
    </w:p>
    <w:p w14:paraId="387D5669" w14:textId="33EE0DA6" w:rsidR="00873BEA" w:rsidRDefault="000F3054" w:rsidP="00873BEA">
      <w:pPr>
        <w:jc w:val="center"/>
      </w:pPr>
      <w:r>
        <w:rPr>
          <w:noProof/>
        </w:rPr>
        <mc:AlternateContent>
          <mc:Choice Requires="wps">
            <w:drawing>
              <wp:anchor distT="0" distB="0" distL="114300" distR="114300" simplePos="0" relativeHeight="251869184" behindDoc="0" locked="0" layoutInCell="1" allowOverlap="1" wp14:anchorId="4E8E716B" wp14:editId="77193732">
                <wp:simplePos x="0" y="0"/>
                <wp:positionH relativeFrom="column">
                  <wp:posOffset>3062605</wp:posOffset>
                </wp:positionH>
                <wp:positionV relativeFrom="paragraph">
                  <wp:posOffset>1044575</wp:posOffset>
                </wp:positionV>
                <wp:extent cx="1143000" cy="68580"/>
                <wp:effectExtent l="57150" t="57150" r="57150" b="140970"/>
                <wp:wrapNone/>
                <wp:docPr id="56" name="Düz Ok Bağlayıcısı 56"/>
                <wp:cNvGraphicFramePr/>
                <a:graphic xmlns:a="http://schemas.openxmlformats.org/drawingml/2006/main">
                  <a:graphicData uri="http://schemas.microsoft.com/office/word/2010/wordprocessingShape">
                    <wps:wsp>
                      <wps:cNvCnPr/>
                      <wps:spPr>
                        <a:xfrm flipH="1">
                          <a:off x="0" y="0"/>
                          <a:ext cx="1143000" cy="685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FCA8333" id="Düz Ok Bağlayıcısı 56" o:spid="_x0000_s1026" type="#_x0000_t32" style="position:absolute;margin-left:241.15pt;margin-top:82.25pt;width:90pt;height:5.4pt;flip:x;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" strokecolor="#f79646 [3209]" strokeweight="3pt">
                <v:stroke endarrow="block"/>
                <v:shadow on="t" color="black" opacity="22937f" origin=",.5" offset="0,.63889mm"/>
              </v:shape>
            </w:pict>
          </mc:Fallback>
        </mc:AlternateContent>
      </w:r>
      <w:r w:rsidR="00873BEA">
        <w:rPr>
          <w:noProof/>
        </w:rPr>
        <w:drawing>
          <wp:inline distT="0" distB="0" distL="0" distR="0" wp14:anchorId="2DC2B8EC" wp14:editId="6B0B659D">
            <wp:extent cx="1598255" cy="2130949"/>
            <wp:effectExtent l="0" t="0" r="2540" b="3175"/>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G_1103.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604944" cy="2139868"/>
                    </a:xfrm>
                    <a:prstGeom prst="rect">
                      <a:avLst/>
                    </a:prstGeom>
                  </pic:spPr>
                </pic:pic>
              </a:graphicData>
            </a:graphic>
          </wp:inline>
        </w:drawing>
      </w:r>
    </w:p>
    <w:p w14:paraId="3B68BC4F" w14:textId="5DE60BE8" w:rsidR="00873BEA" w:rsidRPr="004E2C59" w:rsidRDefault="004373D7" w:rsidP="004373D7">
      <w:pPr>
        <w:jc w:val="center"/>
        <w:rPr>
          <w:rFonts w:ascii="Arial" w:hAnsi="Arial" w:cs="Arial"/>
          <w:b/>
        </w:rPr>
      </w:pPr>
      <w:r>
        <w:rPr>
          <w:rFonts w:ascii="Arial" w:hAnsi="Arial"/>
          <w:b/>
        </w:rPr>
        <w:t>Figure 1</w:t>
      </w:r>
      <w:r w:rsidR="00E64AC9">
        <w:rPr>
          <w:rFonts w:ascii="Arial" w:hAnsi="Arial"/>
          <w:b/>
        </w:rPr>
        <w:t>5</w:t>
      </w:r>
      <w:r>
        <w:rPr>
          <w:rFonts w:ascii="Arial" w:hAnsi="Arial"/>
          <w:b/>
        </w:rPr>
        <w:t>: PT-GEN (PT-4)</w:t>
      </w:r>
    </w:p>
    <w:p w14:paraId="3C0CE516" w14:textId="77777777" w:rsidR="00873BEA" w:rsidRPr="004E2C59" w:rsidRDefault="00873BEA" w:rsidP="00873BEA">
      <w:pPr>
        <w:pStyle w:val="ListeParagraf"/>
        <w:numPr>
          <w:ilvl w:val="0"/>
          <w:numId w:val="9"/>
        </w:numPr>
        <w:spacing w:line="276" w:lineRule="auto"/>
        <w:rPr>
          <w:rFonts w:ascii="Arial" w:eastAsia="Arial" w:hAnsi="Arial" w:cs="Arial"/>
          <w:szCs w:val="24"/>
        </w:rPr>
      </w:pPr>
      <w:r>
        <w:rPr>
          <w:rFonts w:ascii="Arial" w:hAnsi="Arial"/>
          <w:szCs w:val="24"/>
        </w:rPr>
        <w:t>Disconnect electrical connection cables of malfunctioned temperature sensor from the main board. (Do not forget to disconnect safety thermostat connection when disconnecting generator temperature sensor.)</w:t>
      </w:r>
    </w:p>
    <w:p w14:paraId="55BD5448" w14:textId="77777777" w:rsidR="00873BEA" w:rsidRPr="004E2C59" w:rsidRDefault="00873BEA" w:rsidP="00873BEA">
      <w:pPr>
        <w:pStyle w:val="ListeParagraf"/>
        <w:numPr>
          <w:ilvl w:val="0"/>
          <w:numId w:val="9"/>
        </w:numPr>
        <w:spacing w:line="276" w:lineRule="auto"/>
        <w:rPr>
          <w:rFonts w:ascii="Arial" w:eastAsia="Arial" w:hAnsi="Arial" w:cs="Arial"/>
          <w:szCs w:val="24"/>
        </w:rPr>
      </w:pPr>
      <w:r>
        <w:rPr>
          <w:rFonts w:ascii="Arial" w:hAnsi="Arial"/>
          <w:szCs w:val="24"/>
        </w:rPr>
        <w:t>Remove temperature sensor and assemble a new one.</w:t>
      </w:r>
    </w:p>
    <w:p w14:paraId="5B573F72" w14:textId="7DD9B26A" w:rsidR="00873BEA" w:rsidRPr="004E2C59" w:rsidRDefault="00873BEA" w:rsidP="00873BEA">
      <w:pPr>
        <w:pStyle w:val="ListeParagraf"/>
        <w:numPr>
          <w:ilvl w:val="0"/>
          <w:numId w:val="9"/>
        </w:numPr>
        <w:spacing w:line="276" w:lineRule="auto"/>
        <w:rPr>
          <w:rFonts w:ascii="Arial" w:eastAsia="Arial" w:hAnsi="Arial" w:cs="Arial"/>
          <w:szCs w:val="24"/>
        </w:rPr>
      </w:pPr>
      <w:r>
        <w:rPr>
          <w:rFonts w:ascii="Arial" w:hAnsi="Arial"/>
          <w:szCs w:val="24"/>
        </w:rPr>
        <w:t>Ensure tightness of new temperature sensor. (Make sure to not twist the connection cable.)</w:t>
      </w:r>
    </w:p>
    <w:p w14:paraId="3D29EAD4" w14:textId="77777777" w:rsidR="00873BEA" w:rsidRPr="00873BEA" w:rsidRDefault="00873BEA" w:rsidP="00873BEA">
      <w:pPr>
        <w:pStyle w:val="ListeParagraf"/>
        <w:numPr>
          <w:ilvl w:val="0"/>
          <w:numId w:val="9"/>
        </w:numPr>
        <w:spacing w:line="276" w:lineRule="auto"/>
        <w:rPr>
          <w:rFonts w:ascii="Arial" w:eastAsia="Arial" w:hAnsi="Arial" w:cs="Arial"/>
          <w:szCs w:val="24"/>
        </w:rPr>
      </w:pPr>
      <w:r>
        <w:rPr>
          <w:rFonts w:ascii="Arial" w:hAnsi="Arial"/>
          <w:szCs w:val="24"/>
        </w:rPr>
        <w:t>Carefully make the temperature sensor terminal connections in accordance with the electrical circuit diagram.</w:t>
      </w:r>
    </w:p>
    <w:p w14:paraId="0C22AEDF" w14:textId="77777777" w:rsidR="00873BEA" w:rsidRPr="00D735A5" w:rsidRDefault="00873BEA" w:rsidP="00873BEA">
      <w:pPr>
        <w:pStyle w:val="ListeParagraf"/>
        <w:spacing w:line="276" w:lineRule="auto"/>
        <w:jc w:val="left"/>
        <w:rPr>
          <w:rFonts w:ascii="Arial" w:hAnsi="Arial" w:cs="Arial"/>
          <w:szCs w:val="24"/>
        </w:rPr>
      </w:pPr>
    </w:p>
    <w:p w14:paraId="299B4B0C" w14:textId="019EC378" w:rsidR="00415D1A" w:rsidRPr="00B33F72" w:rsidRDefault="00516F83" w:rsidP="00415D1A">
      <w:pPr>
        <w:pStyle w:val="Balk2"/>
        <w:rPr>
          <w:rFonts w:ascii="Arial" w:eastAsia="Arial" w:hAnsi="Arial" w:cs="Arial"/>
          <w:szCs w:val="24"/>
        </w:rPr>
      </w:pPr>
      <w:bookmarkStart w:id="251" w:name="_Toc329337085"/>
      <w:bookmarkStart w:id="252" w:name="_Toc39826760"/>
      <w:bookmarkStart w:id="253" w:name="_Toc82510627"/>
      <w:bookmarkStart w:id="254" w:name="_Toc82510978"/>
      <w:r>
        <w:rPr>
          <w:rFonts w:ascii="Arial" w:hAnsi="Arial"/>
          <w:szCs w:val="24"/>
        </w:rPr>
        <w:lastRenderedPageBreak/>
        <w:t>Lock Switch Replacement</w:t>
      </w:r>
      <w:bookmarkEnd w:id="251"/>
      <w:bookmarkEnd w:id="252"/>
      <w:bookmarkEnd w:id="253"/>
      <w:bookmarkEnd w:id="254"/>
      <w:r>
        <w:rPr>
          <w:rFonts w:ascii="Arial" w:hAnsi="Arial"/>
          <w:szCs w:val="24"/>
        </w:rPr>
        <w:t xml:space="preserve">   </w:t>
      </w:r>
    </w:p>
    <w:p w14:paraId="459AE161" w14:textId="64D27927" w:rsidR="00415D1A" w:rsidRDefault="000F3054" w:rsidP="00415D1A">
      <w:pPr>
        <w:jc w:val="center"/>
        <w:rPr>
          <w:rFonts w:ascii="Arial" w:hAnsi="Arial" w:cs="Arial"/>
        </w:rPr>
      </w:pPr>
      <w:r>
        <w:rPr>
          <w:rFonts w:ascii="Arial" w:hAnsi="Arial" w:cs="Arial"/>
          <w:noProof/>
        </w:rPr>
        <mc:AlternateContent>
          <mc:Choice Requires="wps">
            <w:drawing>
              <wp:anchor distT="0" distB="0" distL="114300" distR="114300" simplePos="0" relativeHeight="251870208" behindDoc="0" locked="0" layoutInCell="1" allowOverlap="1" wp14:anchorId="797ECB45" wp14:editId="4F1AC339">
                <wp:simplePos x="0" y="0"/>
                <wp:positionH relativeFrom="column">
                  <wp:posOffset>4022725</wp:posOffset>
                </wp:positionH>
                <wp:positionV relativeFrom="paragraph">
                  <wp:posOffset>1035685</wp:posOffset>
                </wp:positionV>
                <wp:extent cx="944880" cy="15240"/>
                <wp:effectExtent l="0" t="76200" r="0" b="137160"/>
                <wp:wrapNone/>
                <wp:docPr id="57" name="Düz Ok Bağlayıcısı 57"/>
                <wp:cNvGraphicFramePr/>
                <a:graphic xmlns:a="http://schemas.openxmlformats.org/drawingml/2006/main">
                  <a:graphicData uri="http://schemas.microsoft.com/office/word/2010/wordprocessingShape">
                    <wps:wsp>
                      <wps:cNvCnPr/>
                      <wps:spPr>
                        <a:xfrm flipH="1">
                          <a:off x="0" y="0"/>
                          <a:ext cx="944880" cy="152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45BAB0A" id="Düz Ok Bağlayıcısı 57" o:spid="_x0000_s1026" type="#_x0000_t32" style="position:absolute;margin-left:316.75pt;margin-top:81.55pt;width:74.4pt;height:1.2pt;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" strokecolor="#f79646 [3209]" strokeweight="3pt">
                <v:stroke endarrow="block"/>
                <v:shadow on="t" color="black" opacity="22937f" origin=",.5" offset="0,.63889mm"/>
              </v:shape>
            </w:pict>
          </mc:Fallback>
        </mc:AlternateContent>
      </w:r>
      <w:r w:rsidR="00415D1A">
        <w:rPr>
          <w:rFonts w:ascii="Arial" w:hAnsi="Arial" w:cs="Arial"/>
          <w:noProof/>
        </w:rPr>
        <w:drawing>
          <wp:inline distT="0" distB="0" distL="0" distR="0" wp14:anchorId="0C20C37C" wp14:editId="2426AE3A">
            <wp:extent cx="2357720" cy="1768415"/>
            <wp:effectExtent l="0" t="0" r="5080" b="381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EQH4898.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365629" cy="1774347"/>
                    </a:xfrm>
                    <a:prstGeom prst="rect">
                      <a:avLst/>
                    </a:prstGeom>
                  </pic:spPr>
                </pic:pic>
              </a:graphicData>
            </a:graphic>
          </wp:inline>
        </w:drawing>
      </w:r>
    </w:p>
    <w:p w14:paraId="61C50DCB" w14:textId="54C59AF2" w:rsidR="00415D1A" w:rsidRPr="00A21AD5" w:rsidRDefault="004373D7" w:rsidP="00415D1A">
      <w:pPr>
        <w:jc w:val="center"/>
        <w:rPr>
          <w:rFonts w:ascii="Arial" w:hAnsi="Arial" w:cs="Arial"/>
          <w:b/>
        </w:rPr>
      </w:pPr>
      <w:r>
        <w:rPr>
          <w:rFonts w:ascii="Arial" w:hAnsi="Arial"/>
          <w:b/>
        </w:rPr>
        <w:t>Figure 1</w:t>
      </w:r>
      <w:r w:rsidR="00E64AC9">
        <w:rPr>
          <w:rFonts w:ascii="Arial" w:hAnsi="Arial"/>
          <w:b/>
        </w:rPr>
        <w:t>6</w:t>
      </w:r>
    </w:p>
    <w:p w14:paraId="5FAF107E" w14:textId="77777777" w:rsidR="00415D1A" w:rsidRPr="00A21AD5" w:rsidRDefault="00415D1A" w:rsidP="00580EB1">
      <w:pPr>
        <w:pStyle w:val="ListeParagraf"/>
        <w:numPr>
          <w:ilvl w:val="0"/>
          <w:numId w:val="27"/>
        </w:numPr>
        <w:spacing w:line="276" w:lineRule="auto"/>
        <w:rPr>
          <w:rFonts w:ascii="Arial" w:hAnsi="Arial" w:cs="Arial"/>
          <w:szCs w:val="24"/>
        </w:rPr>
      </w:pPr>
      <w:r>
        <w:rPr>
          <w:rFonts w:ascii="Arial" w:hAnsi="Arial"/>
          <w:szCs w:val="24"/>
        </w:rPr>
        <w:t xml:space="preserve">Disconnect the lock switch terminal connections. </w:t>
      </w:r>
    </w:p>
    <w:p w14:paraId="5A189341" w14:textId="77777777" w:rsidR="00415D1A" w:rsidRPr="00A21AD5" w:rsidRDefault="00415D1A" w:rsidP="00580EB1">
      <w:pPr>
        <w:pStyle w:val="ListeParagraf"/>
        <w:numPr>
          <w:ilvl w:val="0"/>
          <w:numId w:val="27"/>
        </w:numPr>
        <w:spacing w:line="276" w:lineRule="auto"/>
        <w:rPr>
          <w:rFonts w:ascii="Arial" w:hAnsi="Arial" w:cs="Arial"/>
          <w:szCs w:val="24"/>
        </w:rPr>
      </w:pPr>
      <w:r>
        <w:rPr>
          <w:rFonts w:ascii="Arial" w:hAnsi="Arial"/>
          <w:szCs w:val="24"/>
        </w:rPr>
        <w:t xml:space="preserve">Separate the lock switch from the sheet by unscrewing the connection screws. </w:t>
      </w:r>
    </w:p>
    <w:p w14:paraId="7BD60A83" w14:textId="77777777" w:rsidR="00415D1A" w:rsidRPr="00A21AD5" w:rsidRDefault="00415D1A" w:rsidP="00580EB1">
      <w:pPr>
        <w:pStyle w:val="ListeParagraf"/>
        <w:numPr>
          <w:ilvl w:val="0"/>
          <w:numId w:val="27"/>
        </w:numPr>
        <w:spacing w:line="276" w:lineRule="auto"/>
        <w:rPr>
          <w:rFonts w:ascii="Arial" w:hAnsi="Arial" w:cs="Arial"/>
          <w:szCs w:val="24"/>
        </w:rPr>
      </w:pPr>
      <w:r>
        <w:rPr>
          <w:rFonts w:ascii="Arial" w:hAnsi="Arial"/>
          <w:szCs w:val="24"/>
        </w:rPr>
        <w:t xml:space="preserve">Mount the new door switch. </w:t>
      </w:r>
    </w:p>
    <w:p w14:paraId="5D5E44FD" w14:textId="77777777" w:rsidR="00415D1A" w:rsidRPr="00A21AD5" w:rsidRDefault="00415D1A" w:rsidP="00580EB1">
      <w:pPr>
        <w:pStyle w:val="ListeParagraf"/>
        <w:numPr>
          <w:ilvl w:val="0"/>
          <w:numId w:val="27"/>
        </w:numPr>
        <w:spacing w:line="276" w:lineRule="auto"/>
        <w:rPr>
          <w:rFonts w:ascii="Arial" w:hAnsi="Arial" w:cs="Arial"/>
          <w:b/>
          <w:szCs w:val="24"/>
        </w:rPr>
      </w:pPr>
      <w:r>
        <w:rPr>
          <w:rFonts w:ascii="Arial" w:hAnsi="Arial"/>
          <w:szCs w:val="24"/>
        </w:rPr>
        <w:t>Carefully make the door switch terminal connections in accordance with the electrical circuit diagram.</w:t>
      </w:r>
    </w:p>
    <w:p w14:paraId="0489926D" w14:textId="2941D0E3" w:rsidR="00415D1A" w:rsidRDefault="00516F83" w:rsidP="00415D1A">
      <w:pPr>
        <w:pStyle w:val="Balk2"/>
        <w:rPr>
          <w:rFonts w:ascii="Arial" w:eastAsia="Arial" w:hAnsi="Arial" w:cs="Arial"/>
          <w:szCs w:val="24"/>
        </w:rPr>
      </w:pPr>
      <w:bookmarkStart w:id="255" w:name="_Toc329337086"/>
      <w:bookmarkStart w:id="256" w:name="_Toc39826761"/>
      <w:r>
        <w:rPr>
          <w:rFonts w:ascii="Arial" w:hAnsi="Arial"/>
          <w:szCs w:val="24"/>
        </w:rPr>
        <w:t xml:space="preserve"> </w:t>
      </w:r>
      <w:bookmarkStart w:id="257" w:name="_Toc82510628"/>
      <w:bookmarkStart w:id="258" w:name="_Toc82510979"/>
      <w:r>
        <w:rPr>
          <w:rFonts w:ascii="Arial" w:hAnsi="Arial"/>
          <w:szCs w:val="24"/>
        </w:rPr>
        <w:t>Lock Coil Replacement</w:t>
      </w:r>
      <w:bookmarkEnd w:id="255"/>
      <w:bookmarkEnd w:id="256"/>
      <w:bookmarkEnd w:id="257"/>
      <w:bookmarkEnd w:id="258"/>
      <w:r>
        <w:rPr>
          <w:rFonts w:ascii="Arial" w:hAnsi="Arial"/>
          <w:szCs w:val="24"/>
        </w:rPr>
        <w:t xml:space="preserve">  </w:t>
      </w:r>
    </w:p>
    <w:p w14:paraId="2CC32462" w14:textId="77777777" w:rsidR="00415D1A" w:rsidRPr="0060542E" w:rsidRDefault="00415D1A" w:rsidP="00415D1A"/>
    <w:p w14:paraId="555793B3" w14:textId="77777777" w:rsidR="00415D1A" w:rsidRDefault="00415D1A" w:rsidP="00415D1A">
      <w:pPr>
        <w:jc w:val="center"/>
      </w:pPr>
      <w:r>
        <w:rPr>
          <w:rFonts w:ascii="Arial" w:hAnsi="Arial" w:cs="Arial"/>
          <w:noProof/>
        </w:rPr>
        <mc:AlternateContent>
          <mc:Choice Requires="wps">
            <w:drawing>
              <wp:anchor distT="0" distB="0" distL="114300" distR="114300" simplePos="0" relativeHeight="251837440" behindDoc="0" locked="0" layoutInCell="1" allowOverlap="1" wp14:anchorId="4CAD4B8D" wp14:editId="2F3832F2">
                <wp:simplePos x="0" y="0"/>
                <wp:positionH relativeFrom="column">
                  <wp:posOffset>1274061</wp:posOffset>
                </wp:positionH>
                <wp:positionV relativeFrom="paragraph">
                  <wp:posOffset>1044539</wp:posOffset>
                </wp:positionV>
                <wp:extent cx="1406105" cy="129396"/>
                <wp:effectExtent l="57150" t="38100" r="60960" b="137795"/>
                <wp:wrapNone/>
                <wp:docPr id="279" name="Düz Ok Bağlayıcısı 279"/>
                <wp:cNvGraphicFramePr/>
                <a:graphic xmlns:a="http://schemas.openxmlformats.org/drawingml/2006/main">
                  <a:graphicData uri="http://schemas.microsoft.com/office/word/2010/wordprocessingShape">
                    <wps:wsp>
                      <wps:cNvCnPr/>
                      <wps:spPr>
                        <a:xfrm>
                          <a:off x="0" y="0"/>
                          <a:ext cx="1406105" cy="12939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67CD13F7" id="_x0000_t32" coordsize="21600,21600" o:spt="32" o:oned="t" path="m,l21600,21600e" filled="f">
                <v:path arrowok="t" fillok="f" o:connecttype="none"/>
                <o:lock v:ext="edit" shapetype="t"/>
              </v:shapetype>
              <v:shape id="Düz Ok Bağlayıcısı 279" o:spid="_x0000_s1026" type="#_x0000_t32" style="position:absolute;margin-left:100.3pt;margin-top:82.25pt;width:110.7pt;height:10.2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" strokecolor="#f79646 [3209]" strokeweight="3pt">
                <v:stroke endarrow="block"/>
                <v:shadow on="t" color="black" opacity="22937f" origin=",.5" offset="0,.63889mm"/>
              </v:shape>
            </w:pict>
          </mc:Fallback>
        </mc:AlternateContent>
      </w:r>
      <w:r>
        <w:rPr>
          <w:rFonts w:ascii="Arial" w:hAnsi="Arial" w:cs="Arial"/>
          <w:noProof/>
        </w:rPr>
        <w:drawing>
          <wp:inline distT="0" distB="0" distL="0" distR="0" wp14:anchorId="1A0735C6" wp14:editId="7D4592A9">
            <wp:extent cx="2783259" cy="2087592"/>
            <wp:effectExtent l="0" t="0" r="0" b="8255"/>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EQH4898.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787246" cy="2090582"/>
                    </a:xfrm>
                    <a:prstGeom prst="rect">
                      <a:avLst/>
                    </a:prstGeom>
                  </pic:spPr>
                </pic:pic>
              </a:graphicData>
            </a:graphic>
          </wp:inline>
        </w:drawing>
      </w:r>
    </w:p>
    <w:p w14:paraId="1BCA1A8A" w14:textId="0647EDF3" w:rsidR="00415D1A" w:rsidRPr="00A21AD5" w:rsidRDefault="004373D7" w:rsidP="00415D1A">
      <w:pPr>
        <w:jc w:val="center"/>
        <w:rPr>
          <w:rFonts w:ascii="Arial" w:hAnsi="Arial" w:cs="Arial"/>
          <w:b/>
        </w:rPr>
      </w:pPr>
      <w:r>
        <w:rPr>
          <w:rFonts w:ascii="Arial" w:hAnsi="Arial"/>
          <w:b/>
        </w:rPr>
        <w:t>Figure 1</w:t>
      </w:r>
      <w:r w:rsidR="00E64AC9">
        <w:rPr>
          <w:rFonts w:ascii="Arial" w:hAnsi="Arial"/>
          <w:b/>
        </w:rPr>
        <w:t>7</w:t>
      </w:r>
    </w:p>
    <w:p w14:paraId="3368D1D0" w14:textId="77777777" w:rsidR="00415D1A" w:rsidRPr="00A21AD5" w:rsidRDefault="00415D1A" w:rsidP="00580EB1">
      <w:pPr>
        <w:pStyle w:val="ListeParagraf"/>
        <w:numPr>
          <w:ilvl w:val="0"/>
          <w:numId w:val="28"/>
        </w:numPr>
        <w:spacing w:line="276" w:lineRule="auto"/>
        <w:rPr>
          <w:rFonts w:ascii="Arial" w:hAnsi="Arial" w:cs="Arial"/>
          <w:szCs w:val="24"/>
        </w:rPr>
      </w:pPr>
      <w:r>
        <w:rPr>
          <w:rFonts w:ascii="Arial" w:hAnsi="Arial"/>
          <w:szCs w:val="24"/>
        </w:rPr>
        <w:t>Disconnect the lock coil terminal connections.</w:t>
      </w:r>
    </w:p>
    <w:p w14:paraId="5745DC72" w14:textId="77777777" w:rsidR="00415D1A" w:rsidRDefault="00415D1A" w:rsidP="00580EB1">
      <w:pPr>
        <w:pStyle w:val="ListeParagraf"/>
        <w:numPr>
          <w:ilvl w:val="0"/>
          <w:numId w:val="28"/>
        </w:numPr>
        <w:spacing w:line="276" w:lineRule="auto"/>
        <w:rPr>
          <w:rFonts w:ascii="Arial" w:hAnsi="Arial" w:cs="Arial"/>
          <w:szCs w:val="24"/>
        </w:rPr>
      </w:pPr>
      <w:r>
        <w:rPr>
          <w:rFonts w:ascii="Arial" w:hAnsi="Arial"/>
          <w:szCs w:val="24"/>
        </w:rPr>
        <w:t>Separate the lock coil from the mounting sheet by unscrewing the connection screws.</w:t>
      </w:r>
    </w:p>
    <w:p w14:paraId="2E26F0FC" w14:textId="77777777" w:rsidR="00415D1A" w:rsidRPr="00A21AD5" w:rsidRDefault="00415D1A" w:rsidP="00580EB1">
      <w:pPr>
        <w:pStyle w:val="ListeParagraf"/>
        <w:numPr>
          <w:ilvl w:val="0"/>
          <w:numId w:val="28"/>
        </w:numPr>
        <w:spacing w:line="276" w:lineRule="auto"/>
        <w:rPr>
          <w:rFonts w:ascii="Arial" w:hAnsi="Arial" w:cs="Arial"/>
          <w:szCs w:val="24"/>
        </w:rPr>
      </w:pPr>
      <w:r>
        <w:rPr>
          <w:rFonts w:ascii="Arial" w:hAnsi="Arial"/>
          <w:szCs w:val="24"/>
        </w:rPr>
        <w:t>Disassemble mechanisms on the locking coil pin and assemble them on the new locking coil pin.</w:t>
      </w:r>
    </w:p>
    <w:p w14:paraId="26F7B8C8" w14:textId="77777777" w:rsidR="00415D1A" w:rsidRPr="00A21AD5" w:rsidRDefault="00415D1A" w:rsidP="00580EB1">
      <w:pPr>
        <w:pStyle w:val="ListeParagraf"/>
        <w:numPr>
          <w:ilvl w:val="0"/>
          <w:numId w:val="28"/>
        </w:numPr>
        <w:spacing w:line="276" w:lineRule="auto"/>
        <w:rPr>
          <w:rFonts w:ascii="Arial" w:hAnsi="Arial" w:cs="Arial"/>
          <w:szCs w:val="24"/>
        </w:rPr>
      </w:pPr>
      <w:r>
        <w:rPr>
          <w:rFonts w:ascii="Arial" w:hAnsi="Arial"/>
          <w:szCs w:val="24"/>
        </w:rPr>
        <w:t>Mount the new locking coil.</w:t>
      </w:r>
    </w:p>
    <w:p w14:paraId="0878A434" w14:textId="77777777" w:rsidR="00415D1A" w:rsidRPr="00A21AD5" w:rsidRDefault="00415D1A" w:rsidP="00580EB1">
      <w:pPr>
        <w:pStyle w:val="ListeParagraf"/>
        <w:numPr>
          <w:ilvl w:val="0"/>
          <w:numId w:val="28"/>
        </w:numPr>
        <w:spacing w:line="276" w:lineRule="auto"/>
        <w:rPr>
          <w:rFonts w:ascii="Arial" w:hAnsi="Arial" w:cs="Arial"/>
          <w:szCs w:val="24"/>
        </w:rPr>
      </w:pPr>
      <w:r>
        <w:rPr>
          <w:rFonts w:ascii="Arial" w:hAnsi="Arial"/>
          <w:szCs w:val="24"/>
        </w:rPr>
        <w:t>Carefully make the locking coil terminal connections in accordance with the electrical circuit diagram.</w:t>
      </w:r>
    </w:p>
    <w:p w14:paraId="174026AD" w14:textId="1BEE6589" w:rsidR="00415D1A" w:rsidRPr="00790F3A" w:rsidRDefault="00516F83" w:rsidP="00415D1A">
      <w:pPr>
        <w:pStyle w:val="Balk2"/>
        <w:spacing w:before="320" w:after="120" w:line="276" w:lineRule="auto"/>
        <w:jc w:val="left"/>
        <w:rPr>
          <w:rFonts w:ascii="Arial" w:hAnsi="Arial" w:cs="Arial"/>
        </w:rPr>
      </w:pPr>
      <w:bookmarkStart w:id="259" w:name="_Toc20231058"/>
      <w:bookmarkStart w:id="260" w:name="_Toc39826762"/>
      <w:r>
        <w:rPr>
          <w:rFonts w:ascii="Arial" w:hAnsi="Arial"/>
        </w:rPr>
        <w:lastRenderedPageBreak/>
        <w:t xml:space="preserve"> </w:t>
      </w:r>
      <w:bookmarkStart w:id="261" w:name="_Toc82510629"/>
      <w:bookmarkStart w:id="262" w:name="_Toc82510980"/>
      <w:r>
        <w:rPr>
          <w:rFonts w:ascii="Arial" w:hAnsi="Arial"/>
        </w:rPr>
        <w:t>Door Position Switch Replacement</w:t>
      </w:r>
      <w:bookmarkEnd w:id="259"/>
      <w:bookmarkEnd w:id="260"/>
      <w:bookmarkEnd w:id="261"/>
      <w:bookmarkEnd w:id="262"/>
    </w:p>
    <w:p w14:paraId="13186EC7" w14:textId="77777777" w:rsidR="00415D1A" w:rsidRDefault="00415D1A" w:rsidP="00415D1A">
      <w:pPr>
        <w:jc w:val="center"/>
      </w:pPr>
      <w:r>
        <w:rPr>
          <w:noProof/>
        </w:rPr>
        <mc:AlternateContent>
          <mc:Choice Requires="wps">
            <w:drawing>
              <wp:anchor distT="0" distB="0" distL="114300" distR="114300" simplePos="0" relativeHeight="251838464" behindDoc="0" locked="0" layoutInCell="1" allowOverlap="1" wp14:anchorId="11811AA7" wp14:editId="20E839B5">
                <wp:simplePos x="0" y="0"/>
                <wp:positionH relativeFrom="column">
                  <wp:posOffset>652959</wp:posOffset>
                </wp:positionH>
                <wp:positionV relativeFrom="paragraph">
                  <wp:posOffset>567846</wp:posOffset>
                </wp:positionV>
                <wp:extent cx="1639019" cy="457200"/>
                <wp:effectExtent l="57150" t="38100" r="37465" b="114300"/>
                <wp:wrapNone/>
                <wp:docPr id="280" name="Düz Ok Bağlayıcısı 280"/>
                <wp:cNvGraphicFramePr/>
                <a:graphic xmlns:a="http://schemas.openxmlformats.org/drawingml/2006/main">
                  <a:graphicData uri="http://schemas.microsoft.com/office/word/2010/wordprocessingShape">
                    <wps:wsp>
                      <wps:cNvCnPr/>
                      <wps:spPr>
                        <a:xfrm>
                          <a:off x="0" y="0"/>
                          <a:ext cx="1639019" cy="4572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E9F44E1" id="Düz Ok Bağlayıcısı 280" o:spid="_x0000_s1026" type="#_x0000_t32" style="position:absolute;margin-left:51.4pt;margin-top:44.7pt;width:129.05pt;height:36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" strokecolor="#f79646 [3209]" strokeweight="3pt">
                <v:stroke endarrow="block"/>
                <v:shadow on="t" color="black" opacity="22937f" origin=",.5" offset="0,.63889mm"/>
              </v:shape>
            </w:pict>
          </mc:Fallback>
        </mc:AlternateContent>
      </w:r>
      <w:r>
        <w:rPr>
          <w:noProof/>
        </w:rPr>
        <w:drawing>
          <wp:inline distT="0" distB="0" distL="0" distR="0" wp14:anchorId="07FAA1B6" wp14:editId="351A6523">
            <wp:extent cx="2817764" cy="2113472"/>
            <wp:effectExtent l="0" t="0" r="1905" b="127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XGIY0231.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21607" cy="2116355"/>
                    </a:xfrm>
                    <a:prstGeom prst="rect">
                      <a:avLst/>
                    </a:prstGeom>
                  </pic:spPr>
                </pic:pic>
              </a:graphicData>
            </a:graphic>
          </wp:inline>
        </w:drawing>
      </w:r>
    </w:p>
    <w:p w14:paraId="2B5E770D" w14:textId="229BD1F5" w:rsidR="00415D1A" w:rsidRPr="00A21AD5" w:rsidRDefault="004373D7" w:rsidP="00415D1A">
      <w:pPr>
        <w:jc w:val="center"/>
        <w:rPr>
          <w:rFonts w:ascii="Arial" w:hAnsi="Arial" w:cs="Arial"/>
          <w:b/>
        </w:rPr>
      </w:pPr>
      <w:r>
        <w:rPr>
          <w:rFonts w:ascii="Arial" w:hAnsi="Arial"/>
          <w:b/>
        </w:rPr>
        <w:t>Figure 1</w:t>
      </w:r>
      <w:r w:rsidR="00E64AC9">
        <w:rPr>
          <w:rFonts w:ascii="Arial" w:hAnsi="Arial"/>
          <w:b/>
        </w:rPr>
        <w:t>8</w:t>
      </w:r>
    </w:p>
    <w:p w14:paraId="6209EE62" w14:textId="77777777" w:rsidR="00415D1A" w:rsidRPr="00A21AD5" w:rsidRDefault="00415D1A" w:rsidP="00415D1A">
      <w:pPr>
        <w:pStyle w:val="ListeParagraf"/>
        <w:numPr>
          <w:ilvl w:val="0"/>
          <w:numId w:val="42"/>
        </w:numPr>
        <w:spacing w:line="276" w:lineRule="auto"/>
        <w:jc w:val="left"/>
        <w:rPr>
          <w:rFonts w:ascii="Arial" w:hAnsi="Arial" w:cs="Arial"/>
        </w:rPr>
      </w:pPr>
      <w:r>
        <w:rPr>
          <w:rFonts w:ascii="Arial" w:hAnsi="Arial"/>
        </w:rPr>
        <w:t>Disconnect position switch cables.</w:t>
      </w:r>
    </w:p>
    <w:p w14:paraId="320B1C70" w14:textId="77777777" w:rsidR="00415D1A" w:rsidRPr="00A21AD5" w:rsidRDefault="00415D1A" w:rsidP="00415D1A">
      <w:pPr>
        <w:pStyle w:val="ListeParagraf"/>
        <w:numPr>
          <w:ilvl w:val="0"/>
          <w:numId w:val="42"/>
        </w:numPr>
        <w:spacing w:line="276" w:lineRule="auto"/>
        <w:jc w:val="left"/>
        <w:rPr>
          <w:rFonts w:ascii="Arial" w:hAnsi="Arial" w:cs="Arial"/>
        </w:rPr>
      </w:pPr>
      <w:r>
        <w:rPr>
          <w:rFonts w:ascii="Arial" w:hAnsi="Arial"/>
        </w:rPr>
        <w:t>Remove the nuts providing connection to the sheet from the screws.</w:t>
      </w:r>
    </w:p>
    <w:p w14:paraId="6F4ED1AC" w14:textId="77777777" w:rsidR="00415D1A" w:rsidRPr="00A21AD5" w:rsidRDefault="00415D1A" w:rsidP="00415D1A">
      <w:pPr>
        <w:pStyle w:val="ListeParagraf"/>
        <w:numPr>
          <w:ilvl w:val="0"/>
          <w:numId w:val="42"/>
        </w:numPr>
        <w:spacing w:line="276" w:lineRule="auto"/>
        <w:jc w:val="left"/>
        <w:rPr>
          <w:rFonts w:ascii="Arial" w:hAnsi="Arial" w:cs="Arial"/>
        </w:rPr>
      </w:pPr>
      <w:r>
        <w:rPr>
          <w:rFonts w:ascii="Arial" w:hAnsi="Arial"/>
        </w:rPr>
        <w:t>Make the screw connections of the new switch.</w:t>
      </w:r>
    </w:p>
    <w:p w14:paraId="3DCE9D49" w14:textId="77777777" w:rsidR="00415D1A" w:rsidRPr="00A21AD5" w:rsidRDefault="00415D1A" w:rsidP="00415D1A">
      <w:pPr>
        <w:pStyle w:val="ListeParagraf"/>
        <w:numPr>
          <w:ilvl w:val="0"/>
          <w:numId w:val="42"/>
        </w:numPr>
        <w:spacing w:line="276" w:lineRule="auto"/>
        <w:jc w:val="left"/>
        <w:rPr>
          <w:rFonts w:ascii="Arial" w:hAnsi="Arial" w:cs="Arial"/>
          <w:sz w:val="22"/>
          <w:szCs w:val="24"/>
        </w:rPr>
      </w:pPr>
      <w:r>
        <w:rPr>
          <w:rFonts w:ascii="Arial" w:hAnsi="Arial"/>
        </w:rPr>
        <w:t>Make the cable connections of the new switch.</w:t>
      </w:r>
    </w:p>
    <w:bookmarkStart w:id="263" w:name="_Toc20231059"/>
    <w:bookmarkStart w:id="264" w:name="_Toc39826763"/>
    <w:bookmarkStart w:id="265" w:name="_Toc82510630"/>
    <w:bookmarkStart w:id="266" w:name="_Toc82510981"/>
    <w:p w14:paraId="3A74BF47" w14:textId="1147DD4F" w:rsidR="00415D1A" w:rsidRDefault="00C97416" w:rsidP="00415D1A">
      <w:pPr>
        <w:pStyle w:val="Balk2"/>
        <w:spacing w:before="320" w:after="120" w:line="276" w:lineRule="auto"/>
        <w:jc w:val="left"/>
        <w:rPr>
          <w:rFonts w:ascii="Arial" w:hAnsi="Arial" w:cs="Arial"/>
        </w:rPr>
      </w:pPr>
      <w:r w:rsidRPr="00A21AD5">
        <w:rPr>
          <w:rFonts w:ascii="Arial" w:hAnsi="Arial" w:cs="Arial"/>
          <w:noProof/>
        </w:rPr>
        <mc:AlternateContent>
          <mc:Choice Requires="wps">
            <w:drawing>
              <wp:anchor distT="0" distB="0" distL="114300" distR="114300" simplePos="0" relativeHeight="251840512" behindDoc="0" locked="0" layoutInCell="1" allowOverlap="1" wp14:anchorId="50A6B506" wp14:editId="1CB9C5D0">
                <wp:simplePos x="0" y="0"/>
                <wp:positionH relativeFrom="column">
                  <wp:posOffset>3234055</wp:posOffset>
                </wp:positionH>
                <wp:positionV relativeFrom="paragraph">
                  <wp:posOffset>351790</wp:posOffset>
                </wp:positionV>
                <wp:extent cx="819150" cy="609600"/>
                <wp:effectExtent l="57150" t="38100" r="38100" b="95250"/>
                <wp:wrapNone/>
                <wp:docPr id="32" name="Düz Ok Bağlayıcısı 32"/>
                <wp:cNvGraphicFramePr/>
                <a:graphic xmlns:a="http://schemas.openxmlformats.org/drawingml/2006/main">
                  <a:graphicData uri="http://schemas.microsoft.com/office/word/2010/wordprocessingShape">
                    <wps:wsp>
                      <wps:cNvCnPr/>
                      <wps:spPr>
                        <a:xfrm flipH="1">
                          <a:off x="0" y="0"/>
                          <a:ext cx="819150" cy="6096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F7CAB" id="Düz Ok Bağlayıcısı 32" o:spid="_x0000_s1026" type="#_x0000_t32" style="position:absolute;margin-left:254.65pt;margin-top:27.7pt;width:64.5pt;height:48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" strokecolor="#f79646 [3209]" strokeweight="3pt">
                <v:stroke endarrow="block"/>
                <v:shadow on="t" color="black" opacity="22937f" origin=",.5" offset="0,.63889mm"/>
              </v:shape>
            </w:pict>
          </mc:Fallback>
        </mc:AlternateContent>
      </w:r>
      <w:r>
        <w:rPr>
          <w:rFonts w:ascii="Arial" w:hAnsi="Arial"/>
        </w:rPr>
        <w:t>AC/DC Converter Card Replacement</w:t>
      </w:r>
      <w:bookmarkEnd w:id="263"/>
      <w:bookmarkEnd w:id="264"/>
      <w:bookmarkEnd w:id="265"/>
      <w:bookmarkEnd w:id="266"/>
    </w:p>
    <w:p w14:paraId="2BDAE4C1" w14:textId="473C7C5D" w:rsidR="00AB33C3" w:rsidRPr="00AB33C3" w:rsidRDefault="00AB33C3" w:rsidP="00AB33C3"/>
    <w:p w14:paraId="0786916A" w14:textId="77777777" w:rsidR="00415D1A" w:rsidRPr="00790F3A" w:rsidRDefault="00415D1A" w:rsidP="00415D1A">
      <w:pPr>
        <w:jc w:val="center"/>
        <w:rPr>
          <w:rFonts w:ascii="Arial" w:hAnsi="Arial" w:cs="Arial"/>
          <w:sz w:val="22"/>
        </w:rPr>
      </w:pPr>
      <w:r>
        <w:rPr>
          <w:rFonts w:ascii="Arial" w:hAnsi="Arial" w:cs="Arial"/>
          <w:noProof/>
          <w:sz w:val="22"/>
        </w:rPr>
        <w:drawing>
          <wp:inline distT="0" distB="0" distL="0" distR="0" wp14:anchorId="6B2B4D52" wp14:editId="774243D0">
            <wp:extent cx="2863970" cy="2148130"/>
            <wp:effectExtent l="0" t="0" r="0" b="508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G_1803.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879397" cy="2159701"/>
                    </a:xfrm>
                    <a:prstGeom prst="rect">
                      <a:avLst/>
                    </a:prstGeom>
                  </pic:spPr>
                </pic:pic>
              </a:graphicData>
            </a:graphic>
          </wp:inline>
        </w:drawing>
      </w:r>
    </w:p>
    <w:p w14:paraId="5085460E" w14:textId="02CE3EA6" w:rsidR="00415D1A" w:rsidRPr="000C10BA" w:rsidRDefault="004373D7" w:rsidP="00415D1A">
      <w:pPr>
        <w:jc w:val="center"/>
        <w:rPr>
          <w:rFonts w:ascii="Arial" w:hAnsi="Arial" w:cs="Arial"/>
          <w:b/>
        </w:rPr>
      </w:pPr>
      <w:r>
        <w:rPr>
          <w:rFonts w:ascii="Arial" w:hAnsi="Arial"/>
          <w:b/>
        </w:rPr>
        <w:t xml:space="preserve">Figure </w:t>
      </w:r>
      <w:r w:rsidR="00E64AC9">
        <w:rPr>
          <w:rFonts w:ascii="Arial" w:hAnsi="Arial"/>
          <w:b/>
        </w:rPr>
        <w:t>19</w:t>
      </w:r>
    </w:p>
    <w:p w14:paraId="23DD69EB" w14:textId="77777777" w:rsidR="00415D1A" w:rsidRPr="000C10BA" w:rsidRDefault="00415D1A" w:rsidP="00415D1A">
      <w:pPr>
        <w:pStyle w:val="ListeParagraf"/>
        <w:numPr>
          <w:ilvl w:val="0"/>
          <w:numId w:val="43"/>
        </w:numPr>
        <w:spacing w:line="276" w:lineRule="auto"/>
        <w:jc w:val="left"/>
        <w:rPr>
          <w:rFonts w:ascii="Arial" w:hAnsi="Arial" w:cs="Arial"/>
        </w:rPr>
      </w:pPr>
      <w:r>
        <w:rPr>
          <w:rFonts w:ascii="Arial" w:hAnsi="Arial"/>
        </w:rPr>
        <w:t>Disconnect the cables from the connectors of the AC/DC converter card.</w:t>
      </w:r>
    </w:p>
    <w:p w14:paraId="00352641" w14:textId="77777777" w:rsidR="00415D1A" w:rsidRPr="000C10BA" w:rsidRDefault="00415D1A" w:rsidP="00415D1A">
      <w:pPr>
        <w:pStyle w:val="ListeParagraf"/>
        <w:numPr>
          <w:ilvl w:val="0"/>
          <w:numId w:val="43"/>
        </w:numPr>
        <w:spacing w:line="276" w:lineRule="auto"/>
        <w:jc w:val="left"/>
        <w:rPr>
          <w:rFonts w:ascii="Arial" w:hAnsi="Arial" w:cs="Arial"/>
        </w:rPr>
      </w:pPr>
      <w:r>
        <w:rPr>
          <w:rFonts w:ascii="Arial" w:hAnsi="Arial"/>
        </w:rPr>
        <w:t>Remove the card from the clips on which the card was mounted.</w:t>
      </w:r>
    </w:p>
    <w:p w14:paraId="120942D7" w14:textId="77777777" w:rsidR="00415D1A" w:rsidRPr="000C10BA" w:rsidRDefault="00415D1A" w:rsidP="00415D1A">
      <w:pPr>
        <w:pStyle w:val="ListeParagraf"/>
        <w:numPr>
          <w:ilvl w:val="0"/>
          <w:numId w:val="43"/>
        </w:numPr>
        <w:spacing w:line="276" w:lineRule="auto"/>
        <w:jc w:val="left"/>
        <w:rPr>
          <w:rFonts w:ascii="Arial" w:hAnsi="Arial" w:cs="Arial"/>
        </w:rPr>
      </w:pPr>
      <w:r>
        <w:rPr>
          <w:rFonts w:ascii="Arial" w:hAnsi="Arial"/>
        </w:rPr>
        <w:t>Mount the new card on the clips.</w:t>
      </w:r>
    </w:p>
    <w:p w14:paraId="0855E091" w14:textId="77777777" w:rsidR="00415D1A" w:rsidRDefault="00415D1A" w:rsidP="00415D1A">
      <w:pPr>
        <w:pStyle w:val="ListeParagraf"/>
        <w:numPr>
          <w:ilvl w:val="0"/>
          <w:numId w:val="43"/>
        </w:numPr>
        <w:spacing w:line="276" w:lineRule="auto"/>
        <w:jc w:val="left"/>
        <w:rPr>
          <w:rFonts w:ascii="Arial" w:hAnsi="Arial" w:cs="Arial"/>
        </w:rPr>
      </w:pPr>
      <w:r>
        <w:rPr>
          <w:rFonts w:ascii="Arial" w:hAnsi="Arial"/>
        </w:rPr>
        <w:t>Make the cable connections in accordance with the electrical circuit diagram.</w:t>
      </w:r>
    </w:p>
    <w:p w14:paraId="6194CDD5" w14:textId="4507BB5F" w:rsidR="00873BEA" w:rsidRDefault="00516F83" w:rsidP="00873BEA">
      <w:pPr>
        <w:pStyle w:val="Balk2"/>
        <w:rPr>
          <w:rFonts w:ascii="Arial" w:hAnsi="Arial"/>
          <w:szCs w:val="24"/>
        </w:rPr>
      </w:pPr>
      <w:bookmarkStart w:id="267" w:name="_Toc329337076"/>
      <w:bookmarkStart w:id="268" w:name="_Toc39826764"/>
      <w:r>
        <w:rPr>
          <w:rFonts w:ascii="Arial" w:hAnsi="Arial"/>
          <w:szCs w:val="24"/>
        </w:rPr>
        <w:lastRenderedPageBreak/>
        <w:t xml:space="preserve"> </w:t>
      </w:r>
      <w:bookmarkStart w:id="269" w:name="_Toc82510631"/>
      <w:bookmarkStart w:id="270" w:name="_Toc82510982"/>
      <w:r>
        <w:rPr>
          <w:rFonts w:ascii="Arial" w:hAnsi="Arial"/>
          <w:szCs w:val="24"/>
        </w:rPr>
        <w:t>SSR Replacement</w:t>
      </w:r>
      <w:bookmarkEnd w:id="267"/>
      <w:bookmarkEnd w:id="268"/>
      <w:bookmarkEnd w:id="269"/>
      <w:bookmarkEnd w:id="270"/>
      <w:r>
        <w:rPr>
          <w:rFonts w:ascii="Arial" w:hAnsi="Arial"/>
          <w:szCs w:val="24"/>
        </w:rPr>
        <w:t xml:space="preserve"> </w:t>
      </w:r>
    </w:p>
    <w:p w14:paraId="54AC068C" w14:textId="77777777" w:rsidR="00EA521D" w:rsidRPr="00EA521D" w:rsidRDefault="00EA521D" w:rsidP="00EA521D"/>
    <w:p w14:paraId="24A94864" w14:textId="77777777" w:rsidR="00873BEA" w:rsidRDefault="00873BEA" w:rsidP="00873BEA">
      <w:pPr>
        <w:jc w:val="center"/>
      </w:pPr>
      <w:r>
        <w:rPr>
          <w:noProof/>
        </w:rPr>
        <w:drawing>
          <wp:inline distT="0" distB="0" distL="0" distR="0" wp14:anchorId="44307AAC" wp14:editId="12DEF8EC">
            <wp:extent cx="3857625" cy="1551330"/>
            <wp:effectExtent l="0" t="0" r="0" b="0"/>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G_1802.JPG"/>
                    <pic:cNvPicPr/>
                  </pic:nvPicPr>
                  <pic:blipFill rotWithShape="1">
                    <a:blip r:embed="rId245" cstate="print">
                      <a:extLst>
                        <a:ext uri="{28A0092B-C50C-407E-A947-70E740481C1C}">
                          <a14:useLocalDpi xmlns:a14="http://schemas.microsoft.com/office/drawing/2010/main" val="0"/>
                        </a:ext>
                      </a:extLst>
                    </a:blip>
                    <a:srcRect l="9408" t="54855" r="6390"/>
                    <a:stretch/>
                  </pic:blipFill>
                  <pic:spPr bwMode="auto">
                    <a:xfrm>
                      <a:off x="0" y="0"/>
                      <a:ext cx="3875905" cy="1558681"/>
                    </a:xfrm>
                    <a:prstGeom prst="rect">
                      <a:avLst/>
                    </a:prstGeom>
                    <a:ln>
                      <a:noFill/>
                    </a:ln>
                    <a:extLst>
                      <a:ext uri="{53640926-AAD7-44D8-BBD7-CCE9431645EC}">
                        <a14:shadowObscured xmlns:a14="http://schemas.microsoft.com/office/drawing/2010/main"/>
                      </a:ext>
                    </a:extLst>
                  </pic:spPr>
                </pic:pic>
              </a:graphicData>
            </a:graphic>
          </wp:inline>
        </w:drawing>
      </w:r>
    </w:p>
    <w:p w14:paraId="0D4AF27B" w14:textId="45CADA28" w:rsidR="00873BEA" w:rsidRPr="00D54B97" w:rsidRDefault="004373D7" w:rsidP="00873BEA">
      <w:pPr>
        <w:jc w:val="center"/>
        <w:rPr>
          <w:rFonts w:ascii="Arial" w:hAnsi="Arial" w:cs="Arial"/>
          <w:b/>
        </w:rPr>
      </w:pPr>
      <w:r>
        <w:rPr>
          <w:rFonts w:ascii="Arial" w:hAnsi="Arial"/>
          <w:b/>
        </w:rPr>
        <w:t>Figure 2</w:t>
      </w:r>
      <w:r w:rsidR="00E64AC9">
        <w:rPr>
          <w:rFonts w:ascii="Arial" w:hAnsi="Arial"/>
          <w:b/>
        </w:rPr>
        <w:t>0</w:t>
      </w:r>
    </w:p>
    <w:p w14:paraId="0F451D79" w14:textId="77777777" w:rsidR="00873BEA" w:rsidRPr="00D54B97" w:rsidRDefault="00873BEA" w:rsidP="00873BEA">
      <w:pPr>
        <w:pStyle w:val="ListeParagraf"/>
        <w:numPr>
          <w:ilvl w:val="0"/>
          <w:numId w:val="18"/>
        </w:numPr>
        <w:spacing w:line="276" w:lineRule="auto"/>
        <w:jc w:val="left"/>
        <w:rPr>
          <w:rFonts w:ascii="Arial" w:eastAsia="Arial" w:hAnsi="Arial" w:cs="Arial"/>
        </w:rPr>
      </w:pPr>
      <w:r>
        <w:rPr>
          <w:rFonts w:ascii="Arial" w:hAnsi="Arial"/>
        </w:rPr>
        <w:t>Remove SSR terminal connections.</w:t>
      </w:r>
    </w:p>
    <w:p w14:paraId="698854B1" w14:textId="77777777" w:rsidR="00873BEA" w:rsidRPr="00D54B97" w:rsidRDefault="00873BEA" w:rsidP="00873BEA">
      <w:pPr>
        <w:pStyle w:val="ListeParagraf"/>
        <w:numPr>
          <w:ilvl w:val="0"/>
          <w:numId w:val="18"/>
        </w:numPr>
        <w:spacing w:line="276" w:lineRule="auto"/>
        <w:jc w:val="left"/>
        <w:rPr>
          <w:rFonts w:ascii="Arial" w:eastAsia="Arial" w:hAnsi="Arial" w:cs="Arial"/>
        </w:rPr>
      </w:pPr>
      <w:r>
        <w:rPr>
          <w:rFonts w:ascii="Arial" w:hAnsi="Arial"/>
        </w:rPr>
        <w:t>Unscrew SSR connection screws and remove the SSR.</w:t>
      </w:r>
    </w:p>
    <w:p w14:paraId="2E25EACF" w14:textId="77777777" w:rsidR="00873BEA" w:rsidRPr="00873BEA" w:rsidRDefault="00873BEA" w:rsidP="00873BEA">
      <w:pPr>
        <w:pStyle w:val="ListeParagraf"/>
        <w:numPr>
          <w:ilvl w:val="0"/>
          <w:numId w:val="18"/>
        </w:numPr>
        <w:spacing w:line="276" w:lineRule="auto"/>
        <w:jc w:val="left"/>
        <w:rPr>
          <w:rFonts w:ascii="Arial" w:eastAsia="Arial" w:hAnsi="Arial" w:cs="Arial"/>
          <w:sz w:val="28"/>
          <w:szCs w:val="24"/>
        </w:rPr>
      </w:pPr>
      <w:r>
        <w:rPr>
          <w:rFonts w:ascii="Arial" w:hAnsi="Arial"/>
        </w:rPr>
        <w:t>Mount the new SSR and make the terminal connections in accordance with the electrical circuit diagram.</w:t>
      </w:r>
    </w:p>
    <w:p w14:paraId="7FADDF3D" w14:textId="74AABF0E" w:rsidR="00873BEA" w:rsidRPr="00A61E37" w:rsidRDefault="00516F83" w:rsidP="00873BEA">
      <w:pPr>
        <w:pStyle w:val="Balk2"/>
        <w:rPr>
          <w:rFonts w:ascii="Arial" w:eastAsia="Arial" w:hAnsi="Arial" w:cs="Arial"/>
          <w:szCs w:val="24"/>
        </w:rPr>
      </w:pPr>
      <w:bookmarkStart w:id="271" w:name="_Toc329337081"/>
      <w:bookmarkStart w:id="272" w:name="_Toc39826765"/>
      <w:r>
        <w:rPr>
          <w:rFonts w:ascii="Arial" w:hAnsi="Arial"/>
          <w:szCs w:val="24"/>
        </w:rPr>
        <w:t xml:space="preserve"> </w:t>
      </w:r>
      <w:bookmarkStart w:id="273" w:name="_Toc82510632"/>
      <w:bookmarkStart w:id="274" w:name="_Toc82510983"/>
      <w:r>
        <w:rPr>
          <w:rFonts w:ascii="Arial" w:hAnsi="Arial"/>
          <w:szCs w:val="24"/>
        </w:rPr>
        <w:t>Thermal Relay Replacement</w:t>
      </w:r>
      <w:bookmarkEnd w:id="271"/>
      <w:bookmarkEnd w:id="272"/>
      <w:bookmarkEnd w:id="273"/>
      <w:bookmarkEnd w:id="274"/>
      <w:r>
        <w:rPr>
          <w:rFonts w:ascii="Arial" w:hAnsi="Arial"/>
          <w:szCs w:val="24"/>
        </w:rPr>
        <w:t xml:space="preserve">  </w:t>
      </w:r>
    </w:p>
    <w:p w14:paraId="4C5A1168" w14:textId="77777777" w:rsidR="00873BEA" w:rsidRDefault="00873BEA" w:rsidP="00873BEA">
      <w:pPr>
        <w:jc w:val="center"/>
      </w:pPr>
      <w:r>
        <w:rPr>
          <w:noProof/>
        </w:rPr>
        <mc:AlternateContent>
          <mc:Choice Requires="wps">
            <w:drawing>
              <wp:anchor distT="0" distB="0" distL="114300" distR="114300" simplePos="0" relativeHeight="251844608" behindDoc="0" locked="0" layoutInCell="1" allowOverlap="1" wp14:anchorId="0F002072" wp14:editId="12E97D6C">
                <wp:simplePos x="0" y="0"/>
                <wp:positionH relativeFrom="column">
                  <wp:posOffset>2938960</wp:posOffset>
                </wp:positionH>
                <wp:positionV relativeFrom="paragraph">
                  <wp:posOffset>3343</wp:posOffset>
                </wp:positionV>
                <wp:extent cx="43132" cy="724619"/>
                <wp:effectExtent l="76200" t="19050" r="109855" b="75565"/>
                <wp:wrapNone/>
                <wp:docPr id="502" name="Düz Ok Bağlayıcısı 502"/>
                <wp:cNvGraphicFramePr/>
                <a:graphic xmlns:a="http://schemas.openxmlformats.org/drawingml/2006/main">
                  <a:graphicData uri="http://schemas.microsoft.com/office/word/2010/wordprocessingShape">
                    <wps:wsp>
                      <wps:cNvCnPr/>
                      <wps:spPr>
                        <a:xfrm>
                          <a:off x="0" y="0"/>
                          <a:ext cx="43132" cy="7246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71218EE" id="Düz Ok Bağlayıcısı 502" o:spid="_x0000_s1026" type="#_x0000_t32" style="position:absolute;margin-left:231.4pt;margin-top:.25pt;width:3.4pt;height:57.0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" strokecolor="#f79646 [3209]" strokeweight="3pt">
                <v:stroke endarrow="block"/>
                <v:shadow on="t" color="black" opacity="22937f" origin=",.5" offset="0,.63889mm"/>
              </v:shape>
            </w:pict>
          </mc:Fallback>
        </mc:AlternateContent>
      </w:r>
      <w:r>
        <w:rPr>
          <w:noProof/>
        </w:rPr>
        <w:drawing>
          <wp:inline distT="0" distB="0" distL="0" distR="0" wp14:anchorId="227D6111" wp14:editId="3F0191EE">
            <wp:extent cx="2596551" cy="1947550"/>
            <wp:effectExtent l="0" t="0" r="0"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G_1804.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610770" cy="1958215"/>
                    </a:xfrm>
                    <a:prstGeom prst="rect">
                      <a:avLst/>
                    </a:prstGeom>
                  </pic:spPr>
                </pic:pic>
              </a:graphicData>
            </a:graphic>
          </wp:inline>
        </w:drawing>
      </w:r>
    </w:p>
    <w:p w14:paraId="365AB280" w14:textId="73E6FCE9" w:rsidR="00873BEA" w:rsidRPr="00D735A5" w:rsidRDefault="00873BEA" w:rsidP="00873BEA">
      <w:pPr>
        <w:jc w:val="center"/>
        <w:rPr>
          <w:rFonts w:ascii="Arial" w:hAnsi="Arial" w:cs="Arial"/>
          <w:b/>
        </w:rPr>
      </w:pPr>
      <w:r>
        <w:rPr>
          <w:rFonts w:ascii="Arial" w:hAnsi="Arial"/>
          <w:b/>
        </w:rPr>
        <w:t>Figure 2</w:t>
      </w:r>
      <w:r w:rsidR="00E64AC9">
        <w:rPr>
          <w:rFonts w:ascii="Arial" w:hAnsi="Arial"/>
          <w:b/>
        </w:rPr>
        <w:t>1</w:t>
      </w:r>
    </w:p>
    <w:p w14:paraId="507EABAB" w14:textId="77777777" w:rsidR="00873BEA" w:rsidRPr="00D735A5" w:rsidRDefault="00873BEA" w:rsidP="00C97416">
      <w:pPr>
        <w:pStyle w:val="ListeParagraf"/>
        <w:numPr>
          <w:ilvl w:val="0"/>
          <w:numId w:val="23"/>
        </w:numPr>
        <w:spacing w:line="276" w:lineRule="auto"/>
        <w:rPr>
          <w:rFonts w:ascii="Arial" w:eastAsia="Arial" w:hAnsi="Arial" w:cs="Arial"/>
          <w:szCs w:val="24"/>
        </w:rPr>
      </w:pPr>
      <w:r>
        <w:rPr>
          <w:rFonts w:ascii="Arial" w:hAnsi="Arial"/>
          <w:szCs w:val="24"/>
        </w:rPr>
        <w:t>Remove thermal relay electrical connection terminals.</w:t>
      </w:r>
    </w:p>
    <w:p w14:paraId="268CB0CA" w14:textId="77777777" w:rsidR="00873BEA" w:rsidRPr="00D735A5" w:rsidRDefault="00873BEA" w:rsidP="00C97416">
      <w:pPr>
        <w:pStyle w:val="ListeParagraf"/>
        <w:numPr>
          <w:ilvl w:val="0"/>
          <w:numId w:val="23"/>
        </w:numPr>
        <w:spacing w:line="276" w:lineRule="auto"/>
        <w:rPr>
          <w:rFonts w:ascii="Arial" w:eastAsia="Arial" w:hAnsi="Arial" w:cs="Arial"/>
          <w:szCs w:val="24"/>
        </w:rPr>
      </w:pPr>
      <w:r>
        <w:rPr>
          <w:rFonts w:ascii="Arial" w:hAnsi="Arial"/>
          <w:szCs w:val="24"/>
        </w:rPr>
        <w:t>Hold the thermal relay at its body and move upwards and remove from the steel rail.</w:t>
      </w:r>
    </w:p>
    <w:p w14:paraId="7E66FDE9" w14:textId="0A994BF4" w:rsidR="00415D1A" w:rsidRDefault="00873BEA" w:rsidP="00C97416">
      <w:pPr>
        <w:pStyle w:val="ListeParagraf"/>
        <w:numPr>
          <w:ilvl w:val="0"/>
          <w:numId w:val="23"/>
        </w:numPr>
        <w:spacing w:line="276" w:lineRule="auto"/>
        <w:rPr>
          <w:rFonts w:ascii="Arial" w:eastAsia="Arial" w:hAnsi="Arial" w:cs="Arial"/>
          <w:szCs w:val="24"/>
        </w:rPr>
      </w:pPr>
      <w:r>
        <w:rPr>
          <w:rFonts w:ascii="Arial" w:hAnsi="Arial"/>
          <w:szCs w:val="24"/>
        </w:rPr>
        <w:t>Carefully make and place thermal relay terminal connections in accordance with the electrical circuit diagram.</w:t>
      </w:r>
    </w:p>
    <w:p w14:paraId="360377BA" w14:textId="06906279" w:rsidR="00C97416" w:rsidRDefault="00C97416" w:rsidP="00C97416">
      <w:pPr>
        <w:spacing w:line="276" w:lineRule="auto"/>
        <w:jc w:val="left"/>
        <w:rPr>
          <w:rFonts w:ascii="Arial" w:eastAsia="Arial" w:hAnsi="Arial" w:cs="Arial"/>
          <w:szCs w:val="24"/>
        </w:rPr>
      </w:pPr>
    </w:p>
    <w:p w14:paraId="6C1E61F1" w14:textId="74AE7C02" w:rsidR="00C97416" w:rsidRDefault="00C97416" w:rsidP="00C97416">
      <w:pPr>
        <w:spacing w:line="276" w:lineRule="auto"/>
        <w:jc w:val="left"/>
        <w:rPr>
          <w:rFonts w:ascii="Arial" w:eastAsia="Arial" w:hAnsi="Arial" w:cs="Arial"/>
          <w:szCs w:val="24"/>
        </w:rPr>
      </w:pPr>
    </w:p>
    <w:p w14:paraId="2F316CE0" w14:textId="77777777" w:rsidR="00C97416" w:rsidRPr="00C97416" w:rsidRDefault="00C97416" w:rsidP="00C97416">
      <w:pPr>
        <w:spacing w:line="276" w:lineRule="auto"/>
        <w:jc w:val="left"/>
        <w:rPr>
          <w:rFonts w:ascii="Arial" w:eastAsia="Arial" w:hAnsi="Arial" w:cs="Arial"/>
          <w:szCs w:val="24"/>
        </w:rPr>
      </w:pPr>
    </w:p>
    <w:p w14:paraId="5027CD41" w14:textId="6136215C" w:rsidR="00415D1A" w:rsidRDefault="00516F83" w:rsidP="00415D1A">
      <w:pPr>
        <w:pStyle w:val="Balk2"/>
        <w:rPr>
          <w:rFonts w:ascii="Arial" w:eastAsia="Arial" w:hAnsi="Arial" w:cs="Arial"/>
          <w:szCs w:val="24"/>
        </w:rPr>
      </w:pPr>
      <w:bookmarkStart w:id="275" w:name="_Toc329337088"/>
      <w:bookmarkStart w:id="276" w:name="_Toc39826766"/>
      <w:r>
        <w:rPr>
          <w:rFonts w:ascii="Arial" w:hAnsi="Arial"/>
          <w:szCs w:val="24"/>
        </w:rPr>
        <w:lastRenderedPageBreak/>
        <w:t xml:space="preserve"> </w:t>
      </w:r>
      <w:bookmarkStart w:id="277" w:name="_Toc82510633"/>
      <w:bookmarkStart w:id="278" w:name="_Toc82510984"/>
      <w:r>
        <w:rPr>
          <w:rFonts w:ascii="Arial" w:hAnsi="Arial"/>
          <w:szCs w:val="24"/>
        </w:rPr>
        <w:t>Automatic Fuse Replacement</w:t>
      </w:r>
      <w:bookmarkEnd w:id="275"/>
      <w:bookmarkEnd w:id="276"/>
      <w:bookmarkEnd w:id="277"/>
      <w:bookmarkEnd w:id="278"/>
    </w:p>
    <w:p w14:paraId="21FA08F6" w14:textId="77777777" w:rsidR="00415D1A" w:rsidRPr="005802BF" w:rsidRDefault="00415D1A" w:rsidP="00415D1A"/>
    <w:p w14:paraId="103690C0" w14:textId="3B085EB8" w:rsidR="00415D1A" w:rsidRDefault="000F3054" w:rsidP="00415D1A">
      <w:pPr>
        <w:jc w:val="center"/>
      </w:pPr>
      <w:r>
        <w:rPr>
          <w:noProof/>
        </w:rPr>
        <mc:AlternateContent>
          <mc:Choice Requires="wps">
            <w:drawing>
              <wp:anchor distT="0" distB="0" distL="114300" distR="114300" simplePos="0" relativeHeight="251872256" behindDoc="0" locked="0" layoutInCell="1" allowOverlap="1" wp14:anchorId="4B268CEA" wp14:editId="6E87DA5D">
                <wp:simplePos x="0" y="0"/>
                <wp:positionH relativeFrom="column">
                  <wp:posOffset>3763645</wp:posOffset>
                </wp:positionH>
                <wp:positionV relativeFrom="paragraph">
                  <wp:posOffset>394970</wp:posOffset>
                </wp:positionV>
                <wp:extent cx="1341120" cy="571500"/>
                <wp:effectExtent l="57150" t="38100" r="49530" b="95250"/>
                <wp:wrapNone/>
                <wp:docPr id="59" name="Düz Ok Bağlayıcısı 59"/>
                <wp:cNvGraphicFramePr/>
                <a:graphic xmlns:a="http://schemas.openxmlformats.org/drawingml/2006/main">
                  <a:graphicData uri="http://schemas.microsoft.com/office/word/2010/wordprocessingShape">
                    <wps:wsp>
                      <wps:cNvCnPr/>
                      <wps:spPr>
                        <a:xfrm flipH="1">
                          <a:off x="0" y="0"/>
                          <a:ext cx="1341120" cy="571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499BAA3" id="Düz Ok Bağlayıcısı 59" o:spid="_x0000_s1026" type="#_x0000_t32" style="position:absolute;margin-left:296.35pt;margin-top:31.1pt;width:105.6pt;height:45pt;flip:x;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" strokecolor="#f79646 [3209]" strokeweight="3pt">
                <v:stroke endarrow="block"/>
                <v:shadow on="t" color="black" opacity="22937f" origin=",.5" offset="0,.63889mm"/>
              </v:shape>
            </w:pict>
          </mc:Fallback>
        </mc:AlternateContent>
      </w:r>
      <w:r w:rsidR="00415D1A">
        <w:rPr>
          <w:noProof/>
        </w:rPr>
        <w:drawing>
          <wp:inline distT="0" distB="0" distL="0" distR="0" wp14:anchorId="74E51C72" wp14:editId="4136691E">
            <wp:extent cx="3218192" cy="2413816"/>
            <wp:effectExtent l="0" t="0" r="1270" b="571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G_1804.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225741" cy="2419478"/>
                    </a:xfrm>
                    <a:prstGeom prst="rect">
                      <a:avLst/>
                    </a:prstGeom>
                  </pic:spPr>
                </pic:pic>
              </a:graphicData>
            </a:graphic>
          </wp:inline>
        </w:drawing>
      </w:r>
    </w:p>
    <w:p w14:paraId="185BBEE3" w14:textId="249F55D2" w:rsidR="00415D1A" w:rsidRPr="004D40AD" w:rsidRDefault="004373D7" w:rsidP="00415D1A">
      <w:pPr>
        <w:jc w:val="center"/>
        <w:rPr>
          <w:rFonts w:ascii="Arial" w:hAnsi="Arial" w:cs="Arial"/>
          <w:b/>
        </w:rPr>
      </w:pPr>
      <w:r>
        <w:rPr>
          <w:rFonts w:ascii="Arial" w:hAnsi="Arial"/>
          <w:b/>
        </w:rPr>
        <w:t>Figure 2</w:t>
      </w:r>
      <w:r w:rsidR="00E64AC9">
        <w:rPr>
          <w:rFonts w:ascii="Arial" w:hAnsi="Arial"/>
          <w:b/>
        </w:rPr>
        <w:t>2</w:t>
      </w:r>
    </w:p>
    <w:p w14:paraId="12B6D998" w14:textId="77777777" w:rsidR="00415D1A" w:rsidRPr="004D40AD" w:rsidRDefault="00415D1A" w:rsidP="00C97416">
      <w:pPr>
        <w:pStyle w:val="ListeParagraf"/>
        <w:numPr>
          <w:ilvl w:val="0"/>
          <w:numId w:val="30"/>
        </w:numPr>
        <w:spacing w:line="276" w:lineRule="auto"/>
        <w:rPr>
          <w:rFonts w:ascii="Arial" w:hAnsi="Arial" w:cs="Arial"/>
          <w:szCs w:val="24"/>
        </w:rPr>
      </w:pPr>
      <w:r>
        <w:rPr>
          <w:rFonts w:ascii="Arial" w:hAnsi="Arial"/>
          <w:szCs w:val="24"/>
        </w:rPr>
        <w:t>Disassemble automatic fuse electrical terminal connections.</w:t>
      </w:r>
    </w:p>
    <w:p w14:paraId="0BC64881" w14:textId="77777777" w:rsidR="00415D1A" w:rsidRPr="004D40AD" w:rsidRDefault="00415D1A" w:rsidP="00C97416">
      <w:pPr>
        <w:pStyle w:val="ListeParagraf"/>
        <w:numPr>
          <w:ilvl w:val="0"/>
          <w:numId w:val="30"/>
        </w:numPr>
        <w:spacing w:line="276" w:lineRule="auto"/>
        <w:rPr>
          <w:rFonts w:ascii="Arial" w:hAnsi="Arial" w:cs="Arial"/>
          <w:szCs w:val="24"/>
        </w:rPr>
      </w:pPr>
      <w:r>
        <w:rPr>
          <w:rFonts w:ascii="Arial" w:hAnsi="Arial"/>
          <w:szCs w:val="24"/>
        </w:rPr>
        <w:t>Pull the fixing clips on the automatic fuse by means of a screwdriver and remove the automatic fuse over the steel rail.</w:t>
      </w:r>
    </w:p>
    <w:p w14:paraId="50D83DC0" w14:textId="77777777" w:rsidR="00415D1A" w:rsidRPr="00873BEA" w:rsidRDefault="00415D1A" w:rsidP="00C97416">
      <w:pPr>
        <w:pStyle w:val="ListeParagraf"/>
        <w:numPr>
          <w:ilvl w:val="0"/>
          <w:numId w:val="30"/>
        </w:numPr>
        <w:spacing w:line="276" w:lineRule="auto"/>
        <w:rPr>
          <w:rFonts w:ascii="Arial" w:hAnsi="Arial" w:cs="Arial"/>
          <w:b/>
          <w:szCs w:val="24"/>
        </w:rPr>
      </w:pPr>
      <w:r>
        <w:rPr>
          <w:rFonts w:ascii="Arial" w:hAnsi="Arial"/>
          <w:szCs w:val="24"/>
        </w:rPr>
        <w:t>Carefully make and place the new automatic fuse terminal connections in accordance with the electrical circuit diagram.</w:t>
      </w:r>
    </w:p>
    <w:p w14:paraId="12C5D422" w14:textId="32253B81" w:rsidR="00415D1A" w:rsidRPr="005802BF" w:rsidRDefault="00516F83" w:rsidP="00415D1A">
      <w:pPr>
        <w:pStyle w:val="Balk2"/>
        <w:rPr>
          <w:rFonts w:ascii="Arial" w:eastAsia="Arial" w:hAnsi="Arial" w:cs="Arial"/>
          <w:szCs w:val="24"/>
        </w:rPr>
      </w:pPr>
      <w:bookmarkStart w:id="279" w:name="_Toc329337092"/>
      <w:bookmarkStart w:id="280" w:name="_Toc39826767"/>
      <w:r>
        <w:rPr>
          <w:rFonts w:ascii="Arial" w:hAnsi="Arial"/>
          <w:szCs w:val="24"/>
        </w:rPr>
        <w:t xml:space="preserve"> </w:t>
      </w:r>
      <w:bookmarkStart w:id="281" w:name="_Toc82510634"/>
      <w:bookmarkStart w:id="282" w:name="_Toc82510985"/>
      <w:r>
        <w:rPr>
          <w:rFonts w:ascii="Arial" w:hAnsi="Arial"/>
          <w:szCs w:val="24"/>
        </w:rPr>
        <w:t>Steam Generator Electronic Water Level Board Replacement</w:t>
      </w:r>
      <w:bookmarkEnd w:id="279"/>
      <w:bookmarkEnd w:id="280"/>
      <w:bookmarkEnd w:id="281"/>
      <w:bookmarkEnd w:id="282"/>
    </w:p>
    <w:p w14:paraId="4A67C69C" w14:textId="77777777" w:rsidR="00415D1A" w:rsidRDefault="00415D1A" w:rsidP="00415D1A"/>
    <w:p w14:paraId="0A3B3999" w14:textId="3155A334" w:rsidR="00415D1A" w:rsidRDefault="000F3054" w:rsidP="00415D1A">
      <w:pPr>
        <w:jc w:val="center"/>
      </w:pPr>
      <w:r>
        <w:rPr>
          <w:noProof/>
        </w:rPr>
        <mc:AlternateContent>
          <mc:Choice Requires="wps">
            <w:drawing>
              <wp:anchor distT="0" distB="0" distL="114300" distR="114300" simplePos="0" relativeHeight="251873280" behindDoc="0" locked="0" layoutInCell="1" allowOverlap="1" wp14:anchorId="3D62D716" wp14:editId="065A5D29">
                <wp:simplePos x="0" y="0"/>
                <wp:positionH relativeFrom="column">
                  <wp:posOffset>1401445</wp:posOffset>
                </wp:positionH>
                <wp:positionV relativeFrom="paragraph">
                  <wp:posOffset>1203960</wp:posOffset>
                </wp:positionV>
                <wp:extent cx="1303020" cy="464820"/>
                <wp:effectExtent l="57150" t="57150" r="11430" b="87630"/>
                <wp:wrapNone/>
                <wp:docPr id="60" name="Düz Ok Bağlayıcısı 60"/>
                <wp:cNvGraphicFramePr/>
                <a:graphic xmlns:a="http://schemas.openxmlformats.org/drawingml/2006/main">
                  <a:graphicData uri="http://schemas.microsoft.com/office/word/2010/wordprocessingShape">
                    <wps:wsp>
                      <wps:cNvCnPr/>
                      <wps:spPr>
                        <a:xfrm flipV="1">
                          <a:off x="0" y="0"/>
                          <a:ext cx="1303020" cy="4648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C5A18A2" id="Düz Ok Bağlayıcısı 60" o:spid="_x0000_s1026" type="#_x0000_t32" style="position:absolute;margin-left:110.35pt;margin-top:94.8pt;width:102.6pt;height:36.6pt;flip: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" strokecolor="#f79646 [3209]" strokeweight="3pt">
                <v:stroke endarrow="block"/>
                <v:shadow on="t" color="black" opacity="22937f" origin=",.5" offset="0,.63889mm"/>
              </v:shape>
            </w:pict>
          </mc:Fallback>
        </mc:AlternateContent>
      </w:r>
      <w:r w:rsidR="00415D1A">
        <w:rPr>
          <w:noProof/>
        </w:rPr>
        <w:drawing>
          <wp:inline distT="0" distB="0" distL="0" distR="0" wp14:anchorId="170CE352" wp14:editId="2D4B61A8">
            <wp:extent cx="2629261" cy="2162755"/>
            <wp:effectExtent l="0" t="0" r="0" b="9525"/>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G_1803.JPG"/>
                    <pic:cNvPicPr/>
                  </pic:nvPicPr>
                  <pic:blipFill rotWithShape="1">
                    <a:blip r:embed="rId248" cstate="print">
                      <a:extLst>
                        <a:ext uri="{28A0092B-C50C-407E-A947-70E740481C1C}">
                          <a14:useLocalDpi xmlns:a14="http://schemas.microsoft.com/office/drawing/2010/main" val="0"/>
                        </a:ext>
                      </a:extLst>
                    </a:blip>
                    <a:srcRect l="19176" r="20781" b="34152"/>
                    <a:stretch/>
                  </pic:blipFill>
                  <pic:spPr bwMode="auto">
                    <a:xfrm>
                      <a:off x="0" y="0"/>
                      <a:ext cx="2633079" cy="2165896"/>
                    </a:xfrm>
                    <a:prstGeom prst="rect">
                      <a:avLst/>
                    </a:prstGeom>
                    <a:ln>
                      <a:noFill/>
                    </a:ln>
                    <a:extLst>
                      <a:ext uri="{53640926-AAD7-44D8-BBD7-CCE9431645EC}">
                        <a14:shadowObscured xmlns:a14="http://schemas.microsoft.com/office/drawing/2010/main"/>
                      </a:ext>
                    </a:extLst>
                  </pic:spPr>
                </pic:pic>
              </a:graphicData>
            </a:graphic>
          </wp:inline>
        </w:drawing>
      </w:r>
    </w:p>
    <w:p w14:paraId="1D1D5DC7" w14:textId="5849F7AA" w:rsidR="00415D1A" w:rsidRPr="00306051" w:rsidRDefault="004373D7" w:rsidP="00415D1A">
      <w:pPr>
        <w:jc w:val="center"/>
        <w:rPr>
          <w:rFonts w:ascii="Arial" w:hAnsi="Arial" w:cs="Arial"/>
          <w:b/>
        </w:rPr>
      </w:pPr>
      <w:r>
        <w:rPr>
          <w:rFonts w:ascii="Arial" w:hAnsi="Arial"/>
          <w:b/>
        </w:rPr>
        <w:t>Figure 2</w:t>
      </w:r>
      <w:r w:rsidR="00E64AC9">
        <w:rPr>
          <w:rFonts w:ascii="Arial" w:hAnsi="Arial"/>
          <w:b/>
        </w:rPr>
        <w:t>3</w:t>
      </w:r>
    </w:p>
    <w:p w14:paraId="0AA361CE" w14:textId="77777777" w:rsidR="00415D1A" w:rsidRPr="00306051" w:rsidRDefault="00415D1A" w:rsidP="00415D1A">
      <w:pPr>
        <w:pStyle w:val="ListeParagraf"/>
        <w:numPr>
          <w:ilvl w:val="0"/>
          <w:numId w:val="33"/>
        </w:numPr>
        <w:spacing w:line="276" w:lineRule="auto"/>
        <w:jc w:val="left"/>
        <w:rPr>
          <w:rFonts w:ascii="Arial" w:hAnsi="Arial" w:cs="Arial"/>
          <w:szCs w:val="24"/>
        </w:rPr>
      </w:pPr>
      <w:r>
        <w:rPr>
          <w:rFonts w:ascii="Arial" w:hAnsi="Arial"/>
          <w:szCs w:val="24"/>
        </w:rPr>
        <w:t>Remove all the cable terminals connected to the water level board connectors.</w:t>
      </w:r>
    </w:p>
    <w:p w14:paraId="38EBCC64" w14:textId="77777777" w:rsidR="00415D1A" w:rsidRPr="00306051" w:rsidRDefault="00415D1A" w:rsidP="00415D1A">
      <w:pPr>
        <w:pStyle w:val="ListeParagraf"/>
        <w:numPr>
          <w:ilvl w:val="0"/>
          <w:numId w:val="33"/>
        </w:numPr>
        <w:spacing w:line="276" w:lineRule="auto"/>
        <w:jc w:val="left"/>
        <w:rPr>
          <w:rFonts w:ascii="Arial" w:hAnsi="Arial" w:cs="Arial"/>
          <w:szCs w:val="24"/>
        </w:rPr>
      </w:pPr>
      <w:r>
        <w:rPr>
          <w:rFonts w:ascii="Arial" w:hAnsi="Arial"/>
          <w:szCs w:val="24"/>
        </w:rPr>
        <w:t>Remove the board by disassembling it from the connecting clips on its corners.</w:t>
      </w:r>
    </w:p>
    <w:p w14:paraId="490CE6C7" w14:textId="77777777" w:rsidR="00415D1A" w:rsidRPr="00306051" w:rsidRDefault="00415D1A" w:rsidP="00415D1A">
      <w:pPr>
        <w:pStyle w:val="ListeParagraf"/>
        <w:numPr>
          <w:ilvl w:val="0"/>
          <w:numId w:val="33"/>
        </w:numPr>
        <w:spacing w:line="276" w:lineRule="auto"/>
        <w:jc w:val="left"/>
        <w:rPr>
          <w:rFonts w:ascii="Arial" w:hAnsi="Arial" w:cs="Arial"/>
          <w:szCs w:val="24"/>
        </w:rPr>
      </w:pPr>
      <w:r>
        <w:rPr>
          <w:rFonts w:ascii="Arial" w:hAnsi="Arial"/>
          <w:szCs w:val="24"/>
        </w:rPr>
        <w:lastRenderedPageBreak/>
        <w:t>Mount the new board and carefully make the terminal connections in accordance with the electrical circuit diagram.</w:t>
      </w:r>
    </w:p>
    <w:p w14:paraId="0EFE40F4" w14:textId="73BEDBCE" w:rsidR="00415D1A" w:rsidRDefault="00516F83" w:rsidP="00415D1A">
      <w:pPr>
        <w:pStyle w:val="Balk2"/>
        <w:spacing w:line="276" w:lineRule="auto"/>
        <w:jc w:val="left"/>
        <w:rPr>
          <w:rFonts w:ascii="Arial" w:hAnsi="Arial" w:cs="Arial"/>
          <w:sz w:val="22"/>
          <w:szCs w:val="24"/>
        </w:rPr>
      </w:pPr>
      <w:bookmarkStart w:id="283" w:name="_Toc39826768"/>
      <w:r>
        <w:rPr>
          <w:rFonts w:ascii="Arial" w:hAnsi="Arial"/>
          <w:szCs w:val="24"/>
        </w:rPr>
        <w:t xml:space="preserve"> </w:t>
      </w:r>
      <w:bookmarkStart w:id="284" w:name="_Toc82510635"/>
      <w:bookmarkStart w:id="285" w:name="_Toc82510986"/>
      <w:r>
        <w:rPr>
          <w:rFonts w:ascii="Arial" w:hAnsi="Arial"/>
          <w:szCs w:val="24"/>
        </w:rPr>
        <w:t>Digital Safety Thermostat Replacement</w:t>
      </w:r>
      <w:bookmarkEnd w:id="283"/>
      <w:bookmarkEnd w:id="284"/>
      <w:bookmarkEnd w:id="285"/>
    </w:p>
    <w:p w14:paraId="4B0E9041" w14:textId="77777777" w:rsidR="00415D1A" w:rsidRDefault="00415D1A" w:rsidP="00415D1A">
      <w:pPr>
        <w:jc w:val="center"/>
      </w:pPr>
      <w:r>
        <w:rPr>
          <w:noProof/>
        </w:rPr>
        <mc:AlternateContent>
          <mc:Choice Requires="wps">
            <w:drawing>
              <wp:anchor distT="0" distB="0" distL="114300" distR="114300" simplePos="0" relativeHeight="251835392" behindDoc="0" locked="0" layoutInCell="1" allowOverlap="1" wp14:anchorId="2684774D" wp14:editId="42E19A77">
                <wp:simplePos x="0" y="0"/>
                <wp:positionH relativeFrom="column">
                  <wp:posOffset>862330</wp:posOffset>
                </wp:positionH>
                <wp:positionV relativeFrom="paragraph">
                  <wp:posOffset>324485</wp:posOffset>
                </wp:positionV>
                <wp:extent cx="1676400" cy="723900"/>
                <wp:effectExtent l="57150" t="38100" r="76200" b="95250"/>
                <wp:wrapNone/>
                <wp:docPr id="261" name="Düz Ok Bağlayıcısı 261"/>
                <wp:cNvGraphicFramePr/>
                <a:graphic xmlns:a="http://schemas.openxmlformats.org/drawingml/2006/main">
                  <a:graphicData uri="http://schemas.microsoft.com/office/word/2010/wordprocessingShape">
                    <wps:wsp>
                      <wps:cNvCnPr/>
                      <wps:spPr>
                        <a:xfrm>
                          <a:off x="0" y="0"/>
                          <a:ext cx="1676400" cy="7239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45DA74A" id="Düz Ok Bağlayıcısı 261" o:spid="_x0000_s1026" type="#_x0000_t32" style="position:absolute;margin-left:67.9pt;margin-top:25.55pt;width:132pt;height:57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" strokecolor="#f79646 [3209]" strokeweight="3pt">
                <v:stroke endarrow="block"/>
                <v:shadow on="t" color="black" opacity="22937f" origin=",.5" offset="0,.63889mm"/>
              </v:shape>
            </w:pict>
          </mc:Fallback>
        </mc:AlternateContent>
      </w:r>
      <w:r>
        <w:rPr>
          <w:noProof/>
        </w:rPr>
        <w:drawing>
          <wp:inline distT="0" distB="0" distL="0" distR="0" wp14:anchorId="63EFAABC" wp14:editId="7C75D086">
            <wp:extent cx="3009900" cy="2257585"/>
            <wp:effectExtent l="0" t="0" r="0" b="952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G_1804.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013316" cy="2260147"/>
                    </a:xfrm>
                    <a:prstGeom prst="rect">
                      <a:avLst/>
                    </a:prstGeom>
                  </pic:spPr>
                </pic:pic>
              </a:graphicData>
            </a:graphic>
          </wp:inline>
        </w:drawing>
      </w:r>
    </w:p>
    <w:p w14:paraId="08C0EFA0" w14:textId="60F1FCAE" w:rsidR="00415D1A" w:rsidRPr="00306051" w:rsidRDefault="004373D7" w:rsidP="00415D1A">
      <w:pPr>
        <w:jc w:val="center"/>
        <w:rPr>
          <w:rFonts w:ascii="Arial" w:hAnsi="Arial" w:cs="Arial"/>
          <w:b/>
        </w:rPr>
      </w:pPr>
      <w:r>
        <w:rPr>
          <w:rFonts w:ascii="Arial" w:hAnsi="Arial"/>
          <w:b/>
        </w:rPr>
        <w:t>Figure 2</w:t>
      </w:r>
      <w:r w:rsidR="00E64AC9">
        <w:rPr>
          <w:rFonts w:ascii="Arial" w:hAnsi="Arial"/>
          <w:b/>
        </w:rPr>
        <w:t>4</w:t>
      </w:r>
    </w:p>
    <w:p w14:paraId="6CB570B7" w14:textId="77777777" w:rsidR="00415D1A" w:rsidRPr="00306051" w:rsidRDefault="00415D1A" w:rsidP="00415D1A">
      <w:pPr>
        <w:pStyle w:val="ListeParagraf"/>
        <w:numPr>
          <w:ilvl w:val="0"/>
          <w:numId w:val="44"/>
        </w:numPr>
        <w:spacing w:line="276" w:lineRule="auto"/>
        <w:jc w:val="left"/>
        <w:rPr>
          <w:rFonts w:ascii="Arial" w:hAnsi="Arial" w:cs="Arial"/>
          <w:szCs w:val="24"/>
        </w:rPr>
      </w:pPr>
      <w:r>
        <w:rPr>
          <w:rFonts w:ascii="Arial" w:hAnsi="Arial"/>
          <w:szCs w:val="24"/>
        </w:rPr>
        <w:t>Disconnect all cable terminals connected to digital safety thermostat.</w:t>
      </w:r>
    </w:p>
    <w:p w14:paraId="07B2010A" w14:textId="77777777" w:rsidR="00415D1A" w:rsidRPr="00306051" w:rsidRDefault="00415D1A" w:rsidP="00415D1A">
      <w:pPr>
        <w:pStyle w:val="ListeParagraf"/>
        <w:numPr>
          <w:ilvl w:val="0"/>
          <w:numId w:val="44"/>
        </w:numPr>
        <w:spacing w:line="276" w:lineRule="auto"/>
        <w:jc w:val="left"/>
        <w:rPr>
          <w:rFonts w:ascii="Arial" w:hAnsi="Arial" w:cs="Arial"/>
          <w:szCs w:val="24"/>
        </w:rPr>
      </w:pPr>
      <w:r>
        <w:rPr>
          <w:rFonts w:ascii="Arial" w:hAnsi="Arial"/>
          <w:szCs w:val="24"/>
        </w:rPr>
        <w:t>Remove digital safety thermostat by disassembling mounting sheet.</w:t>
      </w:r>
    </w:p>
    <w:p w14:paraId="52DE871E" w14:textId="77777777" w:rsidR="00415D1A" w:rsidRDefault="00415D1A" w:rsidP="00415D1A">
      <w:pPr>
        <w:pStyle w:val="ListeParagraf"/>
        <w:numPr>
          <w:ilvl w:val="0"/>
          <w:numId w:val="44"/>
        </w:numPr>
        <w:spacing w:line="276" w:lineRule="auto"/>
        <w:jc w:val="left"/>
        <w:rPr>
          <w:rFonts w:ascii="Arial" w:hAnsi="Arial" w:cs="Arial"/>
          <w:szCs w:val="24"/>
        </w:rPr>
      </w:pPr>
      <w:r>
        <w:rPr>
          <w:rFonts w:ascii="Arial" w:hAnsi="Arial"/>
          <w:szCs w:val="24"/>
        </w:rPr>
        <w:t>Mount the new thermostat and carefully make the terminal connections in accordance with the electrical circuit diagram.</w:t>
      </w:r>
    </w:p>
    <w:p w14:paraId="3DF2635D" w14:textId="3D7EC13D" w:rsidR="00873BEA" w:rsidRDefault="00873BEA" w:rsidP="00873BEA">
      <w:pPr>
        <w:pStyle w:val="ListeParagraf"/>
        <w:spacing w:line="276" w:lineRule="auto"/>
        <w:jc w:val="left"/>
        <w:rPr>
          <w:rFonts w:ascii="Arial" w:hAnsi="Arial" w:cs="Arial"/>
          <w:szCs w:val="24"/>
        </w:rPr>
      </w:pPr>
    </w:p>
    <w:p w14:paraId="42C80CC3" w14:textId="478A3C13" w:rsidR="00C97416" w:rsidRDefault="00C97416" w:rsidP="00873BEA">
      <w:pPr>
        <w:pStyle w:val="ListeParagraf"/>
        <w:spacing w:line="276" w:lineRule="auto"/>
        <w:jc w:val="left"/>
        <w:rPr>
          <w:rFonts w:ascii="Arial" w:hAnsi="Arial" w:cs="Arial"/>
          <w:szCs w:val="24"/>
        </w:rPr>
      </w:pPr>
    </w:p>
    <w:p w14:paraId="1D2F8197" w14:textId="428B4BC8" w:rsidR="00C97416" w:rsidRDefault="00C97416" w:rsidP="00873BEA">
      <w:pPr>
        <w:pStyle w:val="ListeParagraf"/>
        <w:spacing w:line="276" w:lineRule="auto"/>
        <w:jc w:val="left"/>
        <w:rPr>
          <w:rFonts w:ascii="Arial" w:hAnsi="Arial" w:cs="Arial"/>
          <w:szCs w:val="24"/>
        </w:rPr>
      </w:pPr>
    </w:p>
    <w:p w14:paraId="74E70DE5" w14:textId="5F0D0D04" w:rsidR="00C97416" w:rsidRDefault="00C97416" w:rsidP="00873BEA">
      <w:pPr>
        <w:pStyle w:val="ListeParagraf"/>
        <w:spacing w:line="276" w:lineRule="auto"/>
        <w:jc w:val="left"/>
        <w:rPr>
          <w:rFonts w:ascii="Arial" w:hAnsi="Arial" w:cs="Arial"/>
          <w:szCs w:val="24"/>
        </w:rPr>
      </w:pPr>
    </w:p>
    <w:p w14:paraId="12B931FD" w14:textId="65BF8116" w:rsidR="00C97416" w:rsidRDefault="00C97416" w:rsidP="00873BEA">
      <w:pPr>
        <w:pStyle w:val="ListeParagraf"/>
        <w:spacing w:line="276" w:lineRule="auto"/>
        <w:jc w:val="left"/>
        <w:rPr>
          <w:rFonts w:ascii="Arial" w:hAnsi="Arial" w:cs="Arial"/>
          <w:szCs w:val="24"/>
        </w:rPr>
      </w:pPr>
    </w:p>
    <w:p w14:paraId="7EC82273" w14:textId="5EDE8079" w:rsidR="00C97416" w:rsidRDefault="00C97416" w:rsidP="00873BEA">
      <w:pPr>
        <w:pStyle w:val="ListeParagraf"/>
        <w:spacing w:line="276" w:lineRule="auto"/>
        <w:jc w:val="left"/>
        <w:rPr>
          <w:rFonts w:ascii="Arial" w:hAnsi="Arial" w:cs="Arial"/>
          <w:szCs w:val="24"/>
        </w:rPr>
      </w:pPr>
    </w:p>
    <w:p w14:paraId="18F394FA" w14:textId="53A6E754" w:rsidR="00C97416" w:rsidRDefault="00C97416" w:rsidP="00873BEA">
      <w:pPr>
        <w:pStyle w:val="ListeParagraf"/>
        <w:spacing w:line="276" w:lineRule="auto"/>
        <w:jc w:val="left"/>
        <w:rPr>
          <w:rFonts w:ascii="Arial" w:hAnsi="Arial" w:cs="Arial"/>
          <w:szCs w:val="24"/>
        </w:rPr>
      </w:pPr>
    </w:p>
    <w:p w14:paraId="4505574F" w14:textId="78F34AB6" w:rsidR="00C97416" w:rsidRDefault="00C97416" w:rsidP="00873BEA">
      <w:pPr>
        <w:pStyle w:val="ListeParagraf"/>
        <w:spacing w:line="276" w:lineRule="auto"/>
        <w:jc w:val="left"/>
        <w:rPr>
          <w:rFonts w:ascii="Arial" w:hAnsi="Arial" w:cs="Arial"/>
          <w:szCs w:val="24"/>
        </w:rPr>
      </w:pPr>
    </w:p>
    <w:p w14:paraId="2886203B" w14:textId="3C8F3181" w:rsidR="00C97416" w:rsidRDefault="00C97416" w:rsidP="00873BEA">
      <w:pPr>
        <w:pStyle w:val="ListeParagraf"/>
        <w:spacing w:line="276" w:lineRule="auto"/>
        <w:jc w:val="left"/>
        <w:rPr>
          <w:rFonts w:ascii="Arial" w:hAnsi="Arial" w:cs="Arial"/>
          <w:szCs w:val="24"/>
        </w:rPr>
      </w:pPr>
    </w:p>
    <w:p w14:paraId="5C6AF2EF" w14:textId="0DF6A932" w:rsidR="00C97416" w:rsidRDefault="00C97416" w:rsidP="00873BEA">
      <w:pPr>
        <w:pStyle w:val="ListeParagraf"/>
        <w:spacing w:line="276" w:lineRule="auto"/>
        <w:jc w:val="left"/>
        <w:rPr>
          <w:rFonts w:ascii="Arial" w:hAnsi="Arial" w:cs="Arial"/>
          <w:szCs w:val="24"/>
        </w:rPr>
      </w:pPr>
    </w:p>
    <w:p w14:paraId="4AC5ABFE" w14:textId="1C641E65" w:rsidR="00C97416" w:rsidRDefault="00C97416" w:rsidP="00873BEA">
      <w:pPr>
        <w:pStyle w:val="ListeParagraf"/>
        <w:spacing w:line="276" w:lineRule="auto"/>
        <w:jc w:val="left"/>
        <w:rPr>
          <w:rFonts w:ascii="Arial" w:hAnsi="Arial" w:cs="Arial"/>
          <w:szCs w:val="24"/>
        </w:rPr>
      </w:pPr>
    </w:p>
    <w:p w14:paraId="47EECA7A" w14:textId="2EDA9698" w:rsidR="00C97416" w:rsidRDefault="00C97416" w:rsidP="00873BEA">
      <w:pPr>
        <w:pStyle w:val="ListeParagraf"/>
        <w:spacing w:line="276" w:lineRule="auto"/>
        <w:jc w:val="left"/>
        <w:rPr>
          <w:rFonts w:ascii="Arial" w:hAnsi="Arial" w:cs="Arial"/>
          <w:szCs w:val="24"/>
        </w:rPr>
      </w:pPr>
    </w:p>
    <w:p w14:paraId="12D00AC1" w14:textId="5239572B" w:rsidR="00C97416" w:rsidRDefault="00C97416" w:rsidP="00873BEA">
      <w:pPr>
        <w:pStyle w:val="ListeParagraf"/>
        <w:spacing w:line="276" w:lineRule="auto"/>
        <w:jc w:val="left"/>
        <w:rPr>
          <w:rFonts w:ascii="Arial" w:hAnsi="Arial" w:cs="Arial"/>
          <w:szCs w:val="24"/>
        </w:rPr>
      </w:pPr>
    </w:p>
    <w:p w14:paraId="7CD1EA47" w14:textId="1C15A7F2" w:rsidR="00C97416" w:rsidRDefault="00C97416" w:rsidP="00873BEA">
      <w:pPr>
        <w:pStyle w:val="ListeParagraf"/>
        <w:spacing w:line="276" w:lineRule="auto"/>
        <w:jc w:val="left"/>
        <w:rPr>
          <w:rFonts w:ascii="Arial" w:hAnsi="Arial" w:cs="Arial"/>
          <w:szCs w:val="24"/>
        </w:rPr>
      </w:pPr>
    </w:p>
    <w:p w14:paraId="05D8B606" w14:textId="65CBC61D" w:rsidR="00C97416" w:rsidRDefault="00C97416" w:rsidP="00873BEA">
      <w:pPr>
        <w:pStyle w:val="ListeParagraf"/>
        <w:spacing w:line="276" w:lineRule="auto"/>
        <w:jc w:val="left"/>
        <w:rPr>
          <w:rFonts w:ascii="Arial" w:hAnsi="Arial" w:cs="Arial"/>
          <w:szCs w:val="24"/>
        </w:rPr>
      </w:pPr>
    </w:p>
    <w:p w14:paraId="557C40BE" w14:textId="1ACC9CAE" w:rsidR="00C97416" w:rsidRDefault="00C97416" w:rsidP="00873BEA">
      <w:pPr>
        <w:pStyle w:val="ListeParagraf"/>
        <w:spacing w:line="276" w:lineRule="auto"/>
        <w:jc w:val="left"/>
        <w:rPr>
          <w:rFonts w:ascii="Arial" w:hAnsi="Arial" w:cs="Arial"/>
          <w:szCs w:val="24"/>
        </w:rPr>
      </w:pPr>
    </w:p>
    <w:p w14:paraId="36A38904" w14:textId="77777777" w:rsidR="00C97416" w:rsidRPr="00306051" w:rsidRDefault="00C97416" w:rsidP="00873BEA">
      <w:pPr>
        <w:pStyle w:val="ListeParagraf"/>
        <w:spacing w:line="276" w:lineRule="auto"/>
        <w:jc w:val="left"/>
        <w:rPr>
          <w:rFonts w:ascii="Arial" w:hAnsi="Arial" w:cs="Arial"/>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6"/>
        <w:gridCol w:w="8540"/>
      </w:tblGrid>
      <w:tr w:rsidR="00415D1A" w:rsidRPr="00B8171C" w14:paraId="6A1E4547" w14:textId="77777777" w:rsidTr="00CE75F5">
        <w:trPr>
          <w:jc w:val="center"/>
        </w:trPr>
        <w:tc>
          <w:tcPr>
            <w:tcW w:w="857" w:type="dxa"/>
            <w:tcBorders>
              <w:right w:val="nil"/>
            </w:tcBorders>
            <w:shd w:val="clear" w:color="auto" w:fill="D9D9D9"/>
            <w:vAlign w:val="center"/>
          </w:tcPr>
          <w:p w14:paraId="16DABBFB" w14:textId="77777777" w:rsidR="00415D1A" w:rsidRPr="00B5700C" w:rsidRDefault="00415D1A" w:rsidP="00CE75F5">
            <w:pPr>
              <w:spacing w:before="120" w:after="120"/>
              <w:jc w:val="center"/>
              <w:rPr>
                <w:rFonts w:ascii="Arial" w:hAnsi="Arial" w:cs="Arial"/>
                <w:szCs w:val="24"/>
              </w:rPr>
            </w:pPr>
            <w:r w:rsidRPr="00B5700C">
              <w:rPr>
                <w:rFonts w:ascii="Arial" w:hAnsi="Arial" w:cs="Arial"/>
                <w:noProof/>
                <w:szCs w:val="24"/>
              </w:rPr>
              <w:lastRenderedPageBreak/>
              <w:drawing>
                <wp:inline distT="0" distB="0" distL="0" distR="0" wp14:anchorId="4ECDA9E7" wp14:editId="42FBDB42">
                  <wp:extent cx="332740" cy="332740"/>
                  <wp:effectExtent l="0" t="0" r="0" b="0"/>
                  <wp:docPr id="42" name="Resim 4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rning"/>
                          <pic:cNvPicPr>
                            <a:picLocks noChangeAspect="1" noChangeArrowheads="1"/>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inline>
              </w:drawing>
            </w:r>
          </w:p>
        </w:tc>
        <w:tc>
          <w:tcPr>
            <w:tcW w:w="8607" w:type="dxa"/>
            <w:tcBorders>
              <w:left w:val="nil"/>
            </w:tcBorders>
            <w:shd w:val="clear" w:color="auto" w:fill="D9D9D9"/>
            <w:vAlign w:val="center"/>
          </w:tcPr>
          <w:p w14:paraId="606A53D0" w14:textId="77777777" w:rsidR="00415D1A" w:rsidRPr="00B5700C" w:rsidRDefault="00415D1A" w:rsidP="00CE75F5">
            <w:pPr>
              <w:spacing w:before="120" w:after="120"/>
              <w:rPr>
                <w:rFonts w:ascii="Arial" w:hAnsi="Arial" w:cs="Arial"/>
                <w:szCs w:val="24"/>
              </w:rPr>
            </w:pPr>
            <w:r>
              <w:rPr>
                <w:rFonts w:ascii="Arial" w:hAnsi="Arial"/>
                <w:szCs w:val="24"/>
              </w:rPr>
              <w:t>For the next steps from here on, remove the sheets on the left, right and in the front.</w:t>
            </w:r>
          </w:p>
        </w:tc>
      </w:tr>
    </w:tbl>
    <w:p w14:paraId="26549228" w14:textId="77777777" w:rsidR="009161F3" w:rsidRPr="00B8171C" w:rsidRDefault="009161F3" w:rsidP="004373D7">
      <w:pPr>
        <w:rPr>
          <w:rFonts w:asciiTheme="minorHAnsi" w:eastAsia="Arial" w:hAnsiTheme="minorHAnsi" w:cs="Arial"/>
          <w:b/>
          <w:bCs/>
          <w:vanish/>
          <w:szCs w:val="24"/>
        </w:rPr>
      </w:pPr>
      <w:bookmarkStart w:id="286" w:name="_Toc18598771"/>
      <w:bookmarkStart w:id="287" w:name="_Toc18598855"/>
      <w:bookmarkStart w:id="288" w:name="_Toc18598939"/>
      <w:bookmarkStart w:id="289" w:name="_Toc20233893"/>
      <w:bookmarkStart w:id="290" w:name="_Toc20234650"/>
      <w:bookmarkStart w:id="291" w:name="_Toc20237635"/>
      <w:bookmarkEnd w:id="286"/>
      <w:bookmarkEnd w:id="287"/>
      <w:bookmarkEnd w:id="288"/>
      <w:bookmarkEnd w:id="289"/>
      <w:bookmarkEnd w:id="290"/>
      <w:bookmarkEnd w:id="291"/>
    </w:p>
    <w:p w14:paraId="1577C873" w14:textId="77777777" w:rsidR="009161F3" w:rsidRPr="00B8171C" w:rsidRDefault="009161F3" w:rsidP="004373D7">
      <w:pPr>
        <w:rPr>
          <w:rFonts w:asciiTheme="minorHAnsi" w:eastAsia="Arial" w:hAnsiTheme="minorHAnsi" w:cs="Arial"/>
          <w:b/>
          <w:bCs/>
          <w:vanish/>
          <w:szCs w:val="24"/>
        </w:rPr>
      </w:pPr>
      <w:bookmarkStart w:id="292" w:name="_Toc18598772"/>
      <w:bookmarkStart w:id="293" w:name="_Toc18598856"/>
      <w:bookmarkStart w:id="294" w:name="_Toc18598940"/>
      <w:bookmarkStart w:id="295" w:name="_Toc20233894"/>
      <w:bookmarkStart w:id="296" w:name="_Toc20234651"/>
      <w:bookmarkStart w:id="297" w:name="_Toc20237636"/>
      <w:bookmarkEnd w:id="292"/>
      <w:bookmarkEnd w:id="293"/>
      <w:bookmarkEnd w:id="294"/>
      <w:bookmarkEnd w:id="295"/>
      <w:bookmarkEnd w:id="296"/>
      <w:bookmarkEnd w:id="297"/>
    </w:p>
    <w:p w14:paraId="2F5194EF" w14:textId="77777777" w:rsidR="009161F3" w:rsidRPr="00B8171C" w:rsidRDefault="009161F3" w:rsidP="004373D7">
      <w:pPr>
        <w:rPr>
          <w:rFonts w:asciiTheme="minorHAnsi" w:eastAsia="Arial" w:hAnsiTheme="minorHAnsi" w:cs="Arial"/>
          <w:b/>
          <w:bCs/>
          <w:vanish/>
          <w:szCs w:val="24"/>
        </w:rPr>
      </w:pPr>
      <w:bookmarkStart w:id="298" w:name="_Toc18598773"/>
      <w:bookmarkStart w:id="299" w:name="_Toc18598857"/>
      <w:bookmarkStart w:id="300" w:name="_Toc18598941"/>
      <w:bookmarkStart w:id="301" w:name="_Toc20233895"/>
      <w:bookmarkStart w:id="302" w:name="_Toc20234652"/>
      <w:bookmarkStart w:id="303" w:name="_Toc20237637"/>
      <w:bookmarkEnd w:id="298"/>
      <w:bookmarkEnd w:id="299"/>
      <w:bookmarkEnd w:id="300"/>
      <w:bookmarkEnd w:id="301"/>
      <w:bookmarkEnd w:id="302"/>
      <w:bookmarkEnd w:id="303"/>
    </w:p>
    <w:p w14:paraId="67CB4E4B" w14:textId="77777777" w:rsidR="009161F3" w:rsidRPr="00B8171C" w:rsidRDefault="009161F3" w:rsidP="004373D7">
      <w:pPr>
        <w:rPr>
          <w:rFonts w:asciiTheme="minorHAnsi" w:eastAsia="Arial" w:hAnsiTheme="minorHAnsi" w:cs="Arial"/>
          <w:b/>
          <w:bCs/>
          <w:vanish/>
          <w:szCs w:val="24"/>
        </w:rPr>
      </w:pPr>
      <w:bookmarkStart w:id="304" w:name="_Toc18598774"/>
      <w:bookmarkStart w:id="305" w:name="_Toc18598858"/>
      <w:bookmarkStart w:id="306" w:name="_Toc18598942"/>
      <w:bookmarkStart w:id="307" w:name="_Toc20233896"/>
      <w:bookmarkStart w:id="308" w:name="_Toc20234653"/>
      <w:bookmarkStart w:id="309" w:name="_Toc20237638"/>
      <w:bookmarkEnd w:id="304"/>
      <w:bookmarkEnd w:id="305"/>
      <w:bookmarkEnd w:id="306"/>
      <w:bookmarkEnd w:id="307"/>
      <w:bookmarkEnd w:id="308"/>
      <w:bookmarkEnd w:id="309"/>
    </w:p>
    <w:p w14:paraId="7D87794C" w14:textId="77777777" w:rsidR="009161F3" w:rsidRPr="00B8171C" w:rsidRDefault="009161F3" w:rsidP="004373D7">
      <w:pPr>
        <w:rPr>
          <w:rFonts w:asciiTheme="minorHAnsi" w:eastAsia="Arial" w:hAnsiTheme="minorHAnsi" w:cs="Arial"/>
          <w:b/>
          <w:bCs/>
          <w:vanish/>
          <w:szCs w:val="24"/>
        </w:rPr>
      </w:pPr>
      <w:bookmarkStart w:id="310" w:name="_Toc18598775"/>
      <w:bookmarkStart w:id="311" w:name="_Toc18598859"/>
      <w:bookmarkStart w:id="312" w:name="_Toc18598943"/>
      <w:bookmarkStart w:id="313" w:name="_Toc20233897"/>
      <w:bookmarkStart w:id="314" w:name="_Toc20234654"/>
      <w:bookmarkStart w:id="315" w:name="_Toc20237639"/>
      <w:bookmarkEnd w:id="310"/>
      <w:bookmarkEnd w:id="311"/>
      <w:bookmarkEnd w:id="312"/>
      <w:bookmarkEnd w:id="313"/>
      <w:bookmarkEnd w:id="314"/>
      <w:bookmarkEnd w:id="315"/>
    </w:p>
    <w:p w14:paraId="51454195" w14:textId="77777777" w:rsidR="009161F3" w:rsidRPr="00B8171C" w:rsidRDefault="009161F3" w:rsidP="004373D7">
      <w:pPr>
        <w:rPr>
          <w:rFonts w:asciiTheme="minorHAnsi" w:eastAsia="Arial" w:hAnsiTheme="minorHAnsi" w:cs="Arial"/>
          <w:b/>
          <w:bCs/>
          <w:vanish/>
          <w:szCs w:val="24"/>
        </w:rPr>
      </w:pPr>
      <w:bookmarkStart w:id="316" w:name="_Toc18598776"/>
      <w:bookmarkStart w:id="317" w:name="_Toc18598860"/>
      <w:bookmarkStart w:id="318" w:name="_Toc18598944"/>
      <w:bookmarkStart w:id="319" w:name="_Toc20233898"/>
      <w:bookmarkStart w:id="320" w:name="_Toc20234655"/>
      <w:bookmarkStart w:id="321" w:name="_Toc20237640"/>
      <w:bookmarkEnd w:id="316"/>
      <w:bookmarkEnd w:id="317"/>
      <w:bookmarkEnd w:id="318"/>
      <w:bookmarkEnd w:id="319"/>
      <w:bookmarkEnd w:id="320"/>
      <w:bookmarkEnd w:id="321"/>
    </w:p>
    <w:p w14:paraId="68F1DD66" w14:textId="77777777" w:rsidR="009161F3" w:rsidRPr="00B8171C" w:rsidRDefault="009161F3" w:rsidP="004373D7">
      <w:pPr>
        <w:rPr>
          <w:rFonts w:asciiTheme="minorHAnsi" w:eastAsia="Arial" w:hAnsiTheme="minorHAnsi" w:cs="Arial"/>
          <w:b/>
          <w:bCs/>
          <w:vanish/>
          <w:szCs w:val="24"/>
        </w:rPr>
      </w:pPr>
      <w:bookmarkStart w:id="322" w:name="_Toc18598777"/>
      <w:bookmarkStart w:id="323" w:name="_Toc18598861"/>
      <w:bookmarkStart w:id="324" w:name="_Toc18598945"/>
      <w:bookmarkStart w:id="325" w:name="_Toc20233899"/>
      <w:bookmarkStart w:id="326" w:name="_Toc20234656"/>
      <w:bookmarkStart w:id="327" w:name="_Toc20237641"/>
      <w:bookmarkEnd w:id="322"/>
      <w:bookmarkEnd w:id="323"/>
      <w:bookmarkEnd w:id="324"/>
      <w:bookmarkEnd w:id="325"/>
      <w:bookmarkEnd w:id="326"/>
      <w:bookmarkEnd w:id="327"/>
    </w:p>
    <w:p w14:paraId="21C77DF4" w14:textId="77777777" w:rsidR="009161F3" w:rsidRPr="00B8171C" w:rsidRDefault="009161F3" w:rsidP="004373D7">
      <w:pPr>
        <w:rPr>
          <w:rFonts w:asciiTheme="minorHAnsi" w:eastAsia="Arial" w:hAnsiTheme="minorHAnsi" w:cs="Arial"/>
          <w:b/>
          <w:bCs/>
          <w:vanish/>
          <w:szCs w:val="24"/>
        </w:rPr>
      </w:pPr>
      <w:bookmarkStart w:id="328" w:name="_Toc18598778"/>
      <w:bookmarkStart w:id="329" w:name="_Toc18598862"/>
      <w:bookmarkStart w:id="330" w:name="_Toc18598946"/>
      <w:bookmarkStart w:id="331" w:name="_Toc20233900"/>
      <w:bookmarkStart w:id="332" w:name="_Toc20234657"/>
      <w:bookmarkStart w:id="333" w:name="_Toc20237642"/>
      <w:bookmarkEnd w:id="328"/>
      <w:bookmarkEnd w:id="329"/>
      <w:bookmarkEnd w:id="330"/>
      <w:bookmarkEnd w:id="331"/>
      <w:bookmarkEnd w:id="332"/>
      <w:bookmarkEnd w:id="333"/>
    </w:p>
    <w:p w14:paraId="7D37C2B1" w14:textId="77777777" w:rsidR="009161F3" w:rsidRPr="00B8171C" w:rsidRDefault="009161F3" w:rsidP="004373D7">
      <w:pPr>
        <w:rPr>
          <w:rFonts w:asciiTheme="minorHAnsi" w:eastAsia="Arial" w:hAnsiTheme="minorHAnsi" w:cs="Arial"/>
          <w:b/>
          <w:bCs/>
          <w:vanish/>
          <w:szCs w:val="24"/>
        </w:rPr>
      </w:pPr>
      <w:bookmarkStart w:id="334" w:name="_Toc18598779"/>
      <w:bookmarkStart w:id="335" w:name="_Toc18598863"/>
      <w:bookmarkStart w:id="336" w:name="_Toc18598947"/>
      <w:bookmarkStart w:id="337" w:name="_Toc20233901"/>
      <w:bookmarkStart w:id="338" w:name="_Toc20234658"/>
      <w:bookmarkStart w:id="339" w:name="_Toc20237643"/>
      <w:bookmarkEnd w:id="334"/>
      <w:bookmarkEnd w:id="335"/>
      <w:bookmarkEnd w:id="336"/>
      <w:bookmarkEnd w:id="337"/>
      <w:bookmarkEnd w:id="338"/>
      <w:bookmarkEnd w:id="339"/>
    </w:p>
    <w:p w14:paraId="5F350453" w14:textId="77777777" w:rsidR="009161F3" w:rsidRPr="00B8171C" w:rsidRDefault="009161F3" w:rsidP="004373D7">
      <w:pPr>
        <w:rPr>
          <w:rFonts w:asciiTheme="minorHAnsi" w:eastAsia="Arial" w:hAnsiTheme="minorHAnsi" w:cs="Arial"/>
          <w:b/>
          <w:bCs/>
          <w:vanish/>
          <w:szCs w:val="24"/>
        </w:rPr>
      </w:pPr>
      <w:bookmarkStart w:id="340" w:name="_Toc18598780"/>
      <w:bookmarkStart w:id="341" w:name="_Toc18598864"/>
      <w:bookmarkStart w:id="342" w:name="_Toc18598948"/>
      <w:bookmarkStart w:id="343" w:name="_Toc20233902"/>
      <w:bookmarkStart w:id="344" w:name="_Toc20234659"/>
      <w:bookmarkStart w:id="345" w:name="_Toc20237644"/>
      <w:bookmarkEnd w:id="340"/>
      <w:bookmarkEnd w:id="341"/>
      <w:bookmarkEnd w:id="342"/>
      <w:bookmarkEnd w:id="343"/>
      <w:bookmarkEnd w:id="344"/>
      <w:bookmarkEnd w:id="345"/>
    </w:p>
    <w:bookmarkEnd w:id="231"/>
    <w:p w14:paraId="0FF3C018" w14:textId="77777777" w:rsidR="004D7074" w:rsidRPr="004373D7" w:rsidRDefault="004D7074" w:rsidP="004373D7">
      <w:pPr>
        <w:rPr>
          <w:rFonts w:ascii="Arial" w:eastAsia="Arial" w:hAnsi="Arial" w:cs="Arial"/>
          <w:szCs w:val="24"/>
        </w:rPr>
      </w:pPr>
    </w:p>
    <w:p w14:paraId="151D0754" w14:textId="66841D4C" w:rsidR="0090778E" w:rsidRDefault="00516F83" w:rsidP="00B42F19">
      <w:pPr>
        <w:pStyle w:val="Balk2"/>
        <w:rPr>
          <w:rFonts w:ascii="Arial" w:hAnsi="Arial"/>
          <w:szCs w:val="24"/>
        </w:rPr>
      </w:pPr>
      <w:bookmarkStart w:id="346" w:name="_Toc329337068"/>
      <w:bookmarkStart w:id="347" w:name="_Toc39826769"/>
      <w:r>
        <w:rPr>
          <w:rFonts w:ascii="Arial" w:hAnsi="Arial"/>
          <w:szCs w:val="24"/>
        </w:rPr>
        <w:t xml:space="preserve"> </w:t>
      </w:r>
      <w:bookmarkStart w:id="348" w:name="_Toc82510636"/>
      <w:bookmarkStart w:id="349" w:name="_Toc82510987"/>
      <w:r>
        <w:rPr>
          <w:rFonts w:ascii="Arial" w:hAnsi="Arial"/>
          <w:szCs w:val="24"/>
        </w:rPr>
        <w:t>Steam Discharge Solenoid Valve Replacement</w:t>
      </w:r>
      <w:bookmarkEnd w:id="346"/>
      <w:bookmarkEnd w:id="347"/>
      <w:bookmarkEnd w:id="348"/>
      <w:bookmarkEnd w:id="349"/>
      <w:r>
        <w:rPr>
          <w:rFonts w:ascii="Arial" w:hAnsi="Arial"/>
          <w:szCs w:val="24"/>
        </w:rPr>
        <w:t xml:space="preserve">  </w:t>
      </w:r>
    </w:p>
    <w:p w14:paraId="7564D0C9" w14:textId="77777777" w:rsidR="00EA521D" w:rsidRPr="00EA521D" w:rsidRDefault="00EA521D" w:rsidP="00EA521D"/>
    <w:p w14:paraId="15AED43F" w14:textId="5EB2A830" w:rsidR="002272E0" w:rsidRDefault="000F3054" w:rsidP="001C781C">
      <w:pPr>
        <w:jc w:val="center"/>
      </w:pPr>
      <w:r>
        <w:rPr>
          <w:noProof/>
        </w:rPr>
        <mc:AlternateContent>
          <mc:Choice Requires="wps">
            <w:drawing>
              <wp:anchor distT="0" distB="0" distL="114300" distR="114300" simplePos="0" relativeHeight="251874304" behindDoc="0" locked="0" layoutInCell="1" allowOverlap="1" wp14:anchorId="06EB18E6" wp14:editId="7E2C7A4F">
                <wp:simplePos x="0" y="0"/>
                <wp:positionH relativeFrom="column">
                  <wp:posOffset>4152265</wp:posOffset>
                </wp:positionH>
                <wp:positionV relativeFrom="paragraph">
                  <wp:posOffset>1497965</wp:posOffset>
                </wp:positionV>
                <wp:extent cx="1844040" cy="472440"/>
                <wp:effectExtent l="57150" t="38100" r="60960" b="118110"/>
                <wp:wrapNone/>
                <wp:docPr id="62" name="Düz Ok Bağlayıcısı 62"/>
                <wp:cNvGraphicFramePr/>
                <a:graphic xmlns:a="http://schemas.openxmlformats.org/drawingml/2006/main">
                  <a:graphicData uri="http://schemas.microsoft.com/office/word/2010/wordprocessingShape">
                    <wps:wsp>
                      <wps:cNvCnPr/>
                      <wps:spPr>
                        <a:xfrm flipH="1">
                          <a:off x="0" y="0"/>
                          <a:ext cx="1844040" cy="4724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664F47B" id="Düz Ok Bağlayıcısı 62" o:spid="_x0000_s1026" type="#_x0000_t32" style="position:absolute;margin-left:326.95pt;margin-top:117.95pt;width:145.2pt;height:37.2pt;flip:x;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" strokecolor="#f79646 [3209]" strokeweight="3pt">
                <v:stroke endarrow="block"/>
                <v:shadow on="t" color="black" opacity="22937f" origin=",.5" offset="0,.63889mm"/>
              </v:shape>
            </w:pict>
          </mc:Fallback>
        </mc:AlternateContent>
      </w:r>
      <w:r w:rsidR="001C781C">
        <w:rPr>
          <w:noProof/>
        </w:rPr>
        <w:drawing>
          <wp:inline distT="0" distB="0" distL="0" distR="0" wp14:anchorId="337FD756" wp14:editId="51B9C10A">
            <wp:extent cx="3950643" cy="2962982"/>
            <wp:effectExtent l="0" t="0" r="0" b="889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RPZI7279.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950643" cy="2962982"/>
                    </a:xfrm>
                    <a:prstGeom prst="rect">
                      <a:avLst/>
                    </a:prstGeom>
                  </pic:spPr>
                </pic:pic>
              </a:graphicData>
            </a:graphic>
          </wp:inline>
        </w:drawing>
      </w:r>
    </w:p>
    <w:p w14:paraId="6F11273C" w14:textId="0BBE931E" w:rsidR="0090778E" w:rsidRPr="00D54B97" w:rsidRDefault="004373D7" w:rsidP="00D54B97">
      <w:pPr>
        <w:jc w:val="center"/>
        <w:rPr>
          <w:rFonts w:ascii="Arial" w:hAnsi="Arial" w:cs="Arial"/>
          <w:b/>
        </w:rPr>
      </w:pPr>
      <w:r>
        <w:rPr>
          <w:rFonts w:ascii="Arial" w:hAnsi="Arial"/>
          <w:b/>
        </w:rPr>
        <w:t>Figure 2</w:t>
      </w:r>
      <w:r w:rsidR="00E64AC9">
        <w:rPr>
          <w:rFonts w:ascii="Arial" w:hAnsi="Arial"/>
          <w:b/>
        </w:rPr>
        <w:t>5</w:t>
      </w:r>
    </w:p>
    <w:p w14:paraId="001B2B67" w14:textId="77777777" w:rsidR="0090778E" w:rsidRPr="004E2C59" w:rsidRDefault="0090778E" w:rsidP="003D29B6">
      <w:pPr>
        <w:pStyle w:val="ListeParagraf"/>
        <w:numPr>
          <w:ilvl w:val="0"/>
          <w:numId w:val="11"/>
        </w:numPr>
        <w:spacing w:line="276" w:lineRule="auto"/>
        <w:rPr>
          <w:rFonts w:ascii="Arial" w:eastAsia="Arial" w:hAnsi="Arial" w:cs="Arial"/>
        </w:rPr>
      </w:pPr>
      <w:r>
        <w:rPr>
          <w:rFonts w:ascii="Arial" w:hAnsi="Arial"/>
        </w:rPr>
        <w:t>Remove the steam discharge solenoid valve coil socket by unscrewing.</w:t>
      </w:r>
    </w:p>
    <w:p w14:paraId="2D5CB29C" w14:textId="77777777" w:rsidR="0090778E" w:rsidRPr="004E2C59" w:rsidRDefault="0090778E" w:rsidP="003D29B6">
      <w:pPr>
        <w:pStyle w:val="ListeParagraf"/>
        <w:numPr>
          <w:ilvl w:val="0"/>
          <w:numId w:val="11"/>
        </w:numPr>
        <w:spacing w:line="276" w:lineRule="auto"/>
        <w:rPr>
          <w:rFonts w:ascii="Arial" w:eastAsia="Arial" w:hAnsi="Arial" w:cs="Arial"/>
        </w:rPr>
      </w:pPr>
      <w:r>
        <w:rPr>
          <w:rFonts w:ascii="Arial" w:hAnsi="Arial"/>
        </w:rPr>
        <w:t xml:space="preserve">Unscrew solenoid valve assembly screw at the bottom of the device. </w:t>
      </w:r>
    </w:p>
    <w:p w14:paraId="583CDA3F" w14:textId="77777777" w:rsidR="0090778E" w:rsidRPr="004E2C59" w:rsidRDefault="0090778E" w:rsidP="003D29B6">
      <w:pPr>
        <w:pStyle w:val="ListeParagraf"/>
        <w:numPr>
          <w:ilvl w:val="0"/>
          <w:numId w:val="11"/>
        </w:numPr>
        <w:spacing w:line="276" w:lineRule="auto"/>
        <w:rPr>
          <w:rFonts w:ascii="Arial" w:eastAsia="Arial" w:hAnsi="Arial" w:cs="Arial"/>
        </w:rPr>
      </w:pPr>
      <w:r>
        <w:rPr>
          <w:rFonts w:ascii="Arial" w:hAnsi="Arial"/>
        </w:rPr>
        <w:t>Separate solenoid valve inlet and outlet hoses by loosening connecting nuts.</w:t>
      </w:r>
    </w:p>
    <w:p w14:paraId="318D875E" w14:textId="77777777" w:rsidR="0090778E" w:rsidRPr="004E2C59" w:rsidRDefault="0090778E" w:rsidP="003D29B6">
      <w:pPr>
        <w:pStyle w:val="ListeParagraf"/>
        <w:numPr>
          <w:ilvl w:val="0"/>
          <w:numId w:val="11"/>
        </w:numPr>
        <w:spacing w:line="276" w:lineRule="auto"/>
        <w:rPr>
          <w:rFonts w:ascii="Arial" w:eastAsia="Arial" w:hAnsi="Arial" w:cs="Arial"/>
        </w:rPr>
      </w:pPr>
      <w:r>
        <w:rPr>
          <w:rFonts w:ascii="Arial" w:hAnsi="Arial"/>
        </w:rPr>
        <w:t>Disassemble connection adapters in the inlet and outlet of the solenoid valve and assemble them on the new solenoid valve.</w:t>
      </w:r>
    </w:p>
    <w:p w14:paraId="1D8EEAE1" w14:textId="77777777" w:rsidR="0090778E" w:rsidRPr="004E2C59" w:rsidRDefault="0090778E" w:rsidP="003D29B6">
      <w:pPr>
        <w:pStyle w:val="ListeParagraf"/>
        <w:numPr>
          <w:ilvl w:val="0"/>
          <w:numId w:val="11"/>
        </w:numPr>
        <w:spacing w:line="276" w:lineRule="auto"/>
        <w:rPr>
          <w:rFonts w:ascii="Arial" w:eastAsia="Arial" w:hAnsi="Arial" w:cs="Arial"/>
        </w:rPr>
      </w:pPr>
      <w:r>
        <w:rPr>
          <w:rFonts w:ascii="Arial" w:hAnsi="Arial"/>
        </w:rPr>
        <w:t>Assemble new solenoid valve in the arrow direction and as shown in the water and steam unit flowchart.</w:t>
      </w:r>
    </w:p>
    <w:p w14:paraId="0ED58964" w14:textId="77777777" w:rsidR="0090778E" w:rsidRPr="004E2C59" w:rsidRDefault="0090778E" w:rsidP="003D29B6">
      <w:pPr>
        <w:pStyle w:val="ListeParagraf"/>
        <w:numPr>
          <w:ilvl w:val="0"/>
          <w:numId w:val="11"/>
        </w:numPr>
        <w:spacing w:line="276" w:lineRule="auto"/>
        <w:rPr>
          <w:rFonts w:ascii="Arial" w:eastAsia="Arial" w:hAnsi="Arial" w:cs="Arial"/>
        </w:rPr>
      </w:pPr>
      <w:r>
        <w:rPr>
          <w:rFonts w:ascii="Arial" w:hAnsi="Arial"/>
        </w:rPr>
        <w:t>Assemble solenoid valve coil socket.</w:t>
      </w:r>
    </w:p>
    <w:p w14:paraId="31047807" w14:textId="77777777" w:rsidR="0001495F" w:rsidRDefault="0001495F" w:rsidP="0001495F">
      <w:pPr>
        <w:spacing w:line="276" w:lineRule="auto"/>
        <w:jc w:val="left"/>
        <w:rPr>
          <w:rFonts w:ascii="Arial" w:eastAsia="Arial" w:hAnsi="Arial" w:cs="Arial"/>
          <w:szCs w:val="24"/>
        </w:rPr>
      </w:pPr>
    </w:p>
    <w:p w14:paraId="137D6EF3" w14:textId="77777777" w:rsidR="0001495F" w:rsidRDefault="0001495F" w:rsidP="0001495F">
      <w:pPr>
        <w:spacing w:line="276" w:lineRule="auto"/>
        <w:jc w:val="left"/>
        <w:rPr>
          <w:rFonts w:ascii="Arial" w:eastAsia="Arial" w:hAnsi="Arial" w:cs="Arial"/>
          <w:szCs w:val="24"/>
        </w:rPr>
      </w:pPr>
    </w:p>
    <w:p w14:paraId="421FEC58" w14:textId="77777777" w:rsidR="0001495F" w:rsidRDefault="0001495F" w:rsidP="0001495F">
      <w:pPr>
        <w:spacing w:line="276" w:lineRule="auto"/>
        <w:jc w:val="left"/>
        <w:rPr>
          <w:rFonts w:ascii="Arial" w:eastAsia="Arial" w:hAnsi="Arial" w:cs="Arial"/>
          <w:szCs w:val="24"/>
        </w:rPr>
      </w:pPr>
    </w:p>
    <w:p w14:paraId="5DBAB9BE" w14:textId="0B5D25C2" w:rsidR="0001495F" w:rsidRDefault="0001495F" w:rsidP="0001495F">
      <w:pPr>
        <w:spacing w:line="276" w:lineRule="auto"/>
        <w:jc w:val="left"/>
        <w:rPr>
          <w:rFonts w:ascii="Arial" w:eastAsia="Arial" w:hAnsi="Arial" w:cs="Arial"/>
          <w:szCs w:val="24"/>
        </w:rPr>
      </w:pPr>
    </w:p>
    <w:p w14:paraId="5F749CB1" w14:textId="77777777" w:rsidR="0001495F" w:rsidRPr="0001495F" w:rsidRDefault="0001495F" w:rsidP="0001495F">
      <w:pPr>
        <w:spacing w:line="276" w:lineRule="auto"/>
        <w:jc w:val="left"/>
        <w:rPr>
          <w:rFonts w:ascii="Arial" w:eastAsia="Arial" w:hAnsi="Arial" w:cs="Arial"/>
          <w:szCs w:val="24"/>
        </w:rPr>
      </w:pPr>
    </w:p>
    <w:p w14:paraId="17AC1702" w14:textId="071ECFF8" w:rsidR="0090778E" w:rsidRPr="0001495F" w:rsidRDefault="00516F83" w:rsidP="00B42F19">
      <w:pPr>
        <w:pStyle w:val="Balk2"/>
        <w:rPr>
          <w:rFonts w:ascii="Arial" w:eastAsia="Arial" w:hAnsi="Arial" w:cs="Arial"/>
          <w:szCs w:val="24"/>
        </w:rPr>
      </w:pPr>
      <w:bookmarkStart w:id="350" w:name="_Toc329337069"/>
      <w:bookmarkStart w:id="351" w:name="_Toc39826770"/>
      <w:r>
        <w:rPr>
          <w:rFonts w:ascii="Arial" w:hAnsi="Arial"/>
          <w:szCs w:val="24"/>
        </w:rPr>
        <w:lastRenderedPageBreak/>
        <w:t xml:space="preserve"> </w:t>
      </w:r>
      <w:bookmarkStart w:id="352" w:name="_Toc82510637"/>
      <w:bookmarkStart w:id="353" w:name="_Toc82510988"/>
      <w:r>
        <w:rPr>
          <w:rFonts w:ascii="Arial" w:hAnsi="Arial"/>
          <w:szCs w:val="24"/>
        </w:rPr>
        <w:t>Steam Discharge / Vacuum Bridge Solenoid Valve Replacement</w:t>
      </w:r>
      <w:bookmarkEnd w:id="350"/>
      <w:bookmarkEnd w:id="351"/>
      <w:bookmarkEnd w:id="352"/>
      <w:bookmarkEnd w:id="353"/>
    </w:p>
    <w:p w14:paraId="3FFB5FFF" w14:textId="77777777" w:rsidR="00522A11" w:rsidRDefault="00522A11" w:rsidP="00522A11"/>
    <w:p w14:paraId="299EA34A" w14:textId="77777777" w:rsidR="00522A11" w:rsidRDefault="009D1451" w:rsidP="001242A7">
      <w:pPr>
        <w:jc w:val="center"/>
      </w:pPr>
      <w:r>
        <w:rPr>
          <w:noProof/>
        </w:rPr>
        <mc:AlternateContent>
          <mc:Choice Requires="wps">
            <w:drawing>
              <wp:anchor distT="0" distB="0" distL="114300" distR="114300" simplePos="0" relativeHeight="251785216" behindDoc="0" locked="0" layoutInCell="1" allowOverlap="1" wp14:anchorId="7C849279" wp14:editId="04F4341B">
                <wp:simplePos x="0" y="0"/>
                <wp:positionH relativeFrom="column">
                  <wp:posOffset>3430665</wp:posOffset>
                </wp:positionH>
                <wp:positionV relativeFrom="paragraph">
                  <wp:posOffset>1812290</wp:posOffset>
                </wp:positionV>
                <wp:extent cx="1871932" cy="207034"/>
                <wp:effectExtent l="57150" t="95250" r="52705" b="97790"/>
                <wp:wrapNone/>
                <wp:docPr id="265" name="Düz Ok Bağlayıcısı 265"/>
                <wp:cNvGraphicFramePr/>
                <a:graphic xmlns:a="http://schemas.openxmlformats.org/drawingml/2006/main">
                  <a:graphicData uri="http://schemas.microsoft.com/office/word/2010/wordprocessingShape">
                    <wps:wsp>
                      <wps:cNvCnPr/>
                      <wps:spPr>
                        <a:xfrm flipH="1" flipV="1">
                          <a:off x="0" y="0"/>
                          <a:ext cx="1871932" cy="207034"/>
                        </a:xfrm>
                        <a:prstGeom prst="straightConnector1">
                          <a:avLst/>
                        </a:prstGeom>
                        <a:ln w="3810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1F87D3D" id="Düz Ok Bağlayıcısı 265" o:spid="_x0000_s1026" type="#_x0000_t32" style="position:absolute;margin-left:270.15pt;margin-top:142.7pt;width:147.4pt;height:16.3pt;flip:x 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" strokecolor="#f79646 [3209]" strokeweight="3pt">
                <v:stroke endarrow="block"/>
                <v:shadow on="t" color="black" opacity="22937f" origin=",.5" offset="0,.63889mm"/>
              </v:shape>
            </w:pict>
          </mc:Fallback>
        </mc:AlternateContent>
      </w:r>
      <w:r>
        <w:rPr>
          <w:noProof/>
        </w:rPr>
        <w:drawing>
          <wp:inline distT="0" distB="0" distL="0" distR="0" wp14:anchorId="277FA4EF" wp14:editId="66E73658">
            <wp:extent cx="3530828" cy="2648309"/>
            <wp:effectExtent l="0" t="0" r="0" b="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KTHV0908.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533987" cy="2650678"/>
                    </a:xfrm>
                    <a:prstGeom prst="rect">
                      <a:avLst/>
                    </a:prstGeom>
                  </pic:spPr>
                </pic:pic>
              </a:graphicData>
            </a:graphic>
          </wp:inline>
        </w:drawing>
      </w:r>
    </w:p>
    <w:p w14:paraId="45EB05B4" w14:textId="17087CE0" w:rsidR="0090778E" w:rsidRPr="00D54B97" w:rsidRDefault="004373D7" w:rsidP="00D54B97">
      <w:pPr>
        <w:jc w:val="center"/>
        <w:rPr>
          <w:rFonts w:ascii="Arial" w:hAnsi="Arial" w:cs="Arial"/>
          <w:b/>
        </w:rPr>
      </w:pPr>
      <w:r>
        <w:rPr>
          <w:rFonts w:ascii="Arial" w:hAnsi="Arial"/>
          <w:b/>
        </w:rPr>
        <w:t>Figure 2</w:t>
      </w:r>
      <w:r w:rsidR="00E64AC9">
        <w:rPr>
          <w:rFonts w:ascii="Arial" w:hAnsi="Arial"/>
          <w:b/>
        </w:rPr>
        <w:t>6</w:t>
      </w:r>
    </w:p>
    <w:p w14:paraId="6446B097" w14:textId="77777777" w:rsidR="0090778E" w:rsidRPr="003D29B6" w:rsidRDefault="0090778E" w:rsidP="003D29B6">
      <w:pPr>
        <w:pStyle w:val="ListeParagraf"/>
        <w:numPr>
          <w:ilvl w:val="0"/>
          <w:numId w:val="12"/>
        </w:numPr>
        <w:spacing w:line="276" w:lineRule="auto"/>
        <w:rPr>
          <w:rFonts w:ascii="Arial" w:eastAsia="Arial" w:hAnsi="Arial" w:cs="Arial"/>
        </w:rPr>
      </w:pPr>
      <w:r>
        <w:rPr>
          <w:rFonts w:ascii="Arial" w:hAnsi="Arial"/>
        </w:rPr>
        <w:t>Remove the steam discharge / vacuum bridge solenoid valve coil socket by unscrewing.</w:t>
      </w:r>
    </w:p>
    <w:p w14:paraId="06F187C5" w14:textId="77777777" w:rsidR="0090778E" w:rsidRPr="003D29B6" w:rsidRDefault="0090778E" w:rsidP="003D29B6">
      <w:pPr>
        <w:pStyle w:val="ListeParagraf"/>
        <w:numPr>
          <w:ilvl w:val="0"/>
          <w:numId w:val="12"/>
        </w:numPr>
        <w:spacing w:line="276" w:lineRule="auto"/>
        <w:rPr>
          <w:rFonts w:ascii="Arial" w:eastAsia="Arial" w:hAnsi="Arial" w:cs="Arial"/>
        </w:rPr>
      </w:pPr>
      <w:r>
        <w:rPr>
          <w:rFonts w:ascii="Arial" w:hAnsi="Arial"/>
        </w:rPr>
        <w:t>Separate solenoid valve inlet fitting and outlet hose by loosening connecting nuts.</w:t>
      </w:r>
    </w:p>
    <w:p w14:paraId="7AF24E27" w14:textId="77777777" w:rsidR="0090778E" w:rsidRPr="003D29B6" w:rsidRDefault="0090778E" w:rsidP="003D29B6">
      <w:pPr>
        <w:pStyle w:val="ListeParagraf"/>
        <w:numPr>
          <w:ilvl w:val="0"/>
          <w:numId w:val="12"/>
        </w:numPr>
        <w:spacing w:line="276" w:lineRule="auto"/>
        <w:rPr>
          <w:rFonts w:ascii="Arial" w:eastAsia="Arial" w:hAnsi="Arial" w:cs="Arial"/>
        </w:rPr>
      </w:pPr>
      <w:r>
        <w:rPr>
          <w:rFonts w:ascii="Arial" w:hAnsi="Arial"/>
        </w:rPr>
        <w:t>Disassemble connection adapters in the inlet and outlet of the solenoid valve and assemble them on the new solenoid valve.</w:t>
      </w:r>
    </w:p>
    <w:p w14:paraId="3CAD3A36" w14:textId="77777777" w:rsidR="0090778E" w:rsidRPr="003D29B6" w:rsidRDefault="0090778E" w:rsidP="003D29B6">
      <w:pPr>
        <w:pStyle w:val="ListeParagraf"/>
        <w:numPr>
          <w:ilvl w:val="0"/>
          <w:numId w:val="12"/>
        </w:numPr>
        <w:spacing w:line="276" w:lineRule="auto"/>
        <w:rPr>
          <w:rFonts w:ascii="Arial" w:eastAsia="Arial" w:hAnsi="Arial" w:cs="Arial"/>
        </w:rPr>
      </w:pPr>
      <w:r>
        <w:rPr>
          <w:rFonts w:ascii="Arial" w:hAnsi="Arial"/>
        </w:rPr>
        <w:t>Assemble new solenoid valve in the arrow direction and as shown in the water and steam unit flowchart.</w:t>
      </w:r>
    </w:p>
    <w:p w14:paraId="5C9EEFD3" w14:textId="77777777" w:rsidR="003A2CF2" w:rsidRPr="003D29B6" w:rsidRDefault="0090778E" w:rsidP="003D29B6">
      <w:pPr>
        <w:pStyle w:val="ListeParagraf"/>
        <w:numPr>
          <w:ilvl w:val="0"/>
          <w:numId w:val="12"/>
        </w:numPr>
        <w:spacing w:line="276" w:lineRule="auto"/>
        <w:rPr>
          <w:rFonts w:ascii="Arial" w:eastAsia="Arial" w:hAnsi="Arial" w:cs="Arial"/>
        </w:rPr>
      </w:pPr>
      <w:r>
        <w:rPr>
          <w:rFonts w:ascii="Arial" w:hAnsi="Arial"/>
        </w:rPr>
        <w:t>Assemble solenoid valve coil socket.</w:t>
      </w:r>
    </w:p>
    <w:p w14:paraId="5863530F" w14:textId="77777777" w:rsidR="006D14A1" w:rsidRDefault="006D14A1" w:rsidP="006D14A1">
      <w:pPr>
        <w:spacing w:line="276" w:lineRule="auto"/>
        <w:jc w:val="left"/>
        <w:rPr>
          <w:rFonts w:ascii="Arial" w:eastAsia="Arial" w:hAnsi="Arial" w:cs="Arial"/>
          <w:sz w:val="22"/>
        </w:rPr>
      </w:pPr>
    </w:p>
    <w:p w14:paraId="75764561" w14:textId="77777777" w:rsidR="006D14A1" w:rsidRDefault="006D14A1" w:rsidP="006D14A1">
      <w:pPr>
        <w:spacing w:line="276" w:lineRule="auto"/>
        <w:jc w:val="left"/>
        <w:rPr>
          <w:rFonts w:ascii="Arial" w:eastAsia="Arial" w:hAnsi="Arial" w:cs="Arial"/>
          <w:sz w:val="22"/>
        </w:rPr>
      </w:pPr>
    </w:p>
    <w:p w14:paraId="55509FC2" w14:textId="77777777" w:rsidR="006D14A1" w:rsidRDefault="006D14A1" w:rsidP="006D14A1">
      <w:pPr>
        <w:spacing w:line="276" w:lineRule="auto"/>
        <w:jc w:val="left"/>
        <w:rPr>
          <w:rFonts w:ascii="Arial" w:eastAsia="Arial" w:hAnsi="Arial" w:cs="Arial"/>
          <w:sz w:val="22"/>
        </w:rPr>
      </w:pPr>
    </w:p>
    <w:p w14:paraId="110DC9B2" w14:textId="77777777" w:rsidR="006D14A1" w:rsidRDefault="006D14A1" w:rsidP="006D14A1">
      <w:pPr>
        <w:spacing w:line="276" w:lineRule="auto"/>
        <w:jc w:val="left"/>
        <w:rPr>
          <w:rFonts w:ascii="Arial" w:eastAsia="Arial" w:hAnsi="Arial" w:cs="Arial"/>
          <w:sz w:val="22"/>
        </w:rPr>
      </w:pPr>
    </w:p>
    <w:p w14:paraId="58FF5A93" w14:textId="77777777" w:rsidR="006D14A1" w:rsidRDefault="006D14A1" w:rsidP="006D14A1">
      <w:pPr>
        <w:spacing w:line="276" w:lineRule="auto"/>
        <w:jc w:val="left"/>
        <w:rPr>
          <w:rFonts w:ascii="Arial" w:eastAsia="Arial" w:hAnsi="Arial" w:cs="Arial"/>
          <w:sz w:val="22"/>
        </w:rPr>
      </w:pPr>
    </w:p>
    <w:p w14:paraId="574299FC" w14:textId="77777777" w:rsidR="006D14A1" w:rsidRDefault="006D14A1" w:rsidP="006D14A1">
      <w:pPr>
        <w:spacing w:line="276" w:lineRule="auto"/>
        <w:jc w:val="left"/>
        <w:rPr>
          <w:rFonts w:ascii="Arial" w:eastAsia="Arial" w:hAnsi="Arial" w:cs="Arial"/>
          <w:sz w:val="22"/>
        </w:rPr>
      </w:pPr>
    </w:p>
    <w:p w14:paraId="311A378F" w14:textId="77777777" w:rsidR="006D14A1" w:rsidRDefault="006D14A1" w:rsidP="006D14A1">
      <w:pPr>
        <w:spacing w:line="276" w:lineRule="auto"/>
        <w:jc w:val="left"/>
        <w:rPr>
          <w:rFonts w:ascii="Arial" w:eastAsia="Arial" w:hAnsi="Arial" w:cs="Arial"/>
          <w:sz w:val="22"/>
        </w:rPr>
      </w:pPr>
    </w:p>
    <w:p w14:paraId="55D228B6" w14:textId="77777777" w:rsidR="006D14A1" w:rsidRDefault="006D14A1" w:rsidP="006D14A1">
      <w:pPr>
        <w:spacing w:line="276" w:lineRule="auto"/>
        <w:jc w:val="left"/>
        <w:rPr>
          <w:rFonts w:ascii="Arial" w:eastAsia="Arial" w:hAnsi="Arial" w:cs="Arial"/>
          <w:sz w:val="22"/>
        </w:rPr>
      </w:pPr>
    </w:p>
    <w:p w14:paraId="7A70BE0F" w14:textId="77777777" w:rsidR="009D1451" w:rsidRPr="006D14A1" w:rsidRDefault="009D1451" w:rsidP="006D14A1">
      <w:pPr>
        <w:spacing w:line="276" w:lineRule="auto"/>
        <w:jc w:val="left"/>
        <w:rPr>
          <w:rFonts w:ascii="Arial" w:eastAsia="Arial" w:hAnsi="Arial" w:cs="Arial"/>
          <w:sz w:val="22"/>
        </w:rPr>
      </w:pPr>
    </w:p>
    <w:p w14:paraId="52382D86" w14:textId="78EEFB0C" w:rsidR="0090778E" w:rsidRPr="0001495F" w:rsidRDefault="00516F83" w:rsidP="00B42F19">
      <w:pPr>
        <w:pStyle w:val="Balk2"/>
        <w:rPr>
          <w:rFonts w:ascii="Arial" w:eastAsia="Arial" w:hAnsi="Arial" w:cs="Arial"/>
          <w:szCs w:val="24"/>
        </w:rPr>
      </w:pPr>
      <w:bookmarkStart w:id="354" w:name="_Toc329337070"/>
      <w:bookmarkStart w:id="355" w:name="_Toc39826771"/>
      <w:r>
        <w:rPr>
          <w:rFonts w:ascii="Arial" w:hAnsi="Arial"/>
          <w:szCs w:val="24"/>
        </w:rPr>
        <w:lastRenderedPageBreak/>
        <w:t xml:space="preserve"> </w:t>
      </w:r>
      <w:bookmarkStart w:id="356" w:name="_Toc82510638"/>
      <w:bookmarkStart w:id="357" w:name="_Toc82510989"/>
      <w:r>
        <w:rPr>
          <w:rFonts w:ascii="Arial" w:hAnsi="Arial"/>
          <w:szCs w:val="24"/>
        </w:rPr>
        <w:t>Vacuum Pump Solenoid Valve Replacement</w:t>
      </w:r>
      <w:bookmarkEnd w:id="354"/>
      <w:bookmarkEnd w:id="355"/>
      <w:bookmarkEnd w:id="356"/>
      <w:bookmarkEnd w:id="357"/>
      <w:r>
        <w:rPr>
          <w:rFonts w:ascii="Arial" w:hAnsi="Arial"/>
          <w:szCs w:val="24"/>
        </w:rPr>
        <w:t xml:space="preserve"> </w:t>
      </w:r>
    </w:p>
    <w:p w14:paraId="5037530F" w14:textId="77777777" w:rsidR="001C781C" w:rsidRDefault="001C781C" w:rsidP="00873BEA">
      <w:pPr>
        <w:rPr>
          <w:sz w:val="22"/>
        </w:rPr>
      </w:pPr>
    </w:p>
    <w:p w14:paraId="757A3712" w14:textId="288282F2" w:rsidR="001C781C" w:rsidRDefault="000F3054" w:rsidP="001C781C">
      <w:pPr>
        <w:jc w:val="center"/>
        <w:rPr>
          <w:sz w:val="22"/>
        </w:rPr>
      </w:pPr>
      <w:r>
        <w:rPr>
          <w:noProof/>
        </w:rPr>
        <mc:AlternateContent>
          <mc:Choice Requires="wps">
            <w:drawing>
              <wp:anchor distT="0" distB="0" distL="114300" distR="114300" simplePos="0" relativeHeight="251875328" behindDoc="0" locked="0" layoutInCell="1" allowOverlap="1" wp14:anchorId="31E6367C" wp14:editId="3B7FF8A9">
                <wp:simplePos x="0" y="0"/>
                <wp:positionH relativeFrom="column">
                  <wp:posOffset>3237865</wp:posOffset>
                </wp:positionH>
                <wp:positionV relativeFrom="paragraph">
                  <wp:posOffset>1454150</wp:posOffset>
                </wp:positionV>
                <wp:extent cx="2072640" cy="266700"/>
                <wp:effectExtent l="57150" t="38100" r="60960" b="133350"/>
                <wp:wrapNone/>
                <wp:docPr id="63" name="Düz Ok Bağlayıcısı 63"/>
                <wp:cNvGraphicFramePr/>
                <a:graphic xmlns:a="http://schemas.openxmlformats.org/drawingml/2006/main">
                  <a:graphicData uri="http://schemas.microsoft.com/office/word/2010/wordprocessingShape">
                    <wps:wsp>
                      <wps:cNvCnPr/>
                      <wps:spPr>
                        <a:xfrm flipH="1">
                          <a:off x="0" y="0"/>
                          <a:ext cx="2072640" cy="266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56FC288" id="Düz Ok Bağlayıcısı 63" o:spid="_x0000_s1026" type="#_x0000_t32" style="position:absolute;margin-left:254.95pt;margin-top:114.5pt;width:163.2pt;height:21pt;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" strokecolor="#f79646 [3209]" strokeweight="3pt">
                <v:stroke endarrow="block"/>
                <v:shadow on="t" color="black" opacity="22937f" origin=",.5" offset="0,.63889mm"/>
              </v:shape>
            </w:pict>
          </mc:Fallback>
        </mc:AlternateContent>
      </w:r>
      <w:r w:rsidR="001C781C">
        <w:rPr>
          <w:noProof/>
        </w:rPr>
        <w:drawing>
          <wp:inline distT="0" distB="0" distL="0" distR="0" wp14:anchorId="31AD7E6A" wp14:editId="66833407">
            <wp:extent cx="3950643" cy="2962982"/>
            <wp:effectExtent l="0" t="0" r="0" b="889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RPZI7279.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950643" cy="2962982"/>
                    </a:xfrm>
                    <a:prstGeom prst="rect">
                      <a:avLst/>
                    </a:prstGeom>
                  </pic:spPr>
                </pic:pic>
              </a:graphicData>
            </a:graphic>
          </wp:inline>
        </w:drawing>
      </w:r>
    </w:p>
    <w:p w14:paraId="6C9F9876" w14:textId="38EFEE59" w:rsidR="0090778E" w:rsidRPr="00D54B97" w:rsidRDefault="004373D7" w:rsidP="00D54B97">
      <w:pPr>
        <w:jc w:val="center"/>
        <w:rPr>
          <w:rFonts w:ascii="Arial" w:hAnsi="Arial" w:cs="Arial"/>
          <w:b/>
        </w:rPr>
      </w:pPr>
      <w:r>
        <w:rPr>
          <w:rFonts w:ascii="Arial" w:hAnsi="Arial"/>
          <w:b/>
        </w:rPr>
        <w:t>Figure 2</w:t>
      </w:r>
      <w:r w:rsidR="00E64AC9">
        <w:rPr>
          <w:rFonts w:ascii="Arial" w:hAnsi="Arial"/>
          <w:b/>
        </w:rPr>
        <w:t>7</w:t>
      </w:r>
    </w:p>
    <w:p w14:paraId="41A8C880" w14:textId="77777777" w:rsidR="0090778E" w:rsidRPr="003D29B6" w:rsidRDefault="0090778E" w:rsidP="00C97416">
      <w:pPr>
        <w:pStyle w:val="ListeParagraf"/>
        <w:numPr>
          <w:ilvl w:val="0"/>
          <w:numId w:val="13"/>
        </w:numPr>
        <w:spacing w:line="276" w:lineRule="auto"/>
        <w:rPr>
          <w:rFonts w:ascii="Arial" w:eastAsia="Arial" w:hAnsi="Arial" w:cs="Arial"/>
        </w:rPr>
      </w:pPr>
      <w:r>
        <w:rPr>
          <w:rFonts w:ascii="Arial" w:hAnsi="Arial"/>
        </w:rPr>
        <w:t>Remove the vacuum pump solenoid valve coil socket by unscrewing.</w:t>
      </w:r>
    </w:p>
    <w:p w14:paraId="0320A40E" w14:textId="77777777" w:rsidR="0090778E" w:rsidRPr="003D29B6" w:rsidRDefault="0090778E" w:rsidP="00C97416">
      <w:pPr>
        <w:pStyle w:val="ListeParagraf"/>
        <w:numPr>
          <w:ilvl w:val="0"/>
          <w:numId w:val="13"/>
        </w:numPr>
        <w:spacing w:line="276" w:lineRule="auto"/>
        <w:rPr>
          <w:rFonts w:ascii="Arial" w:eastAsia="Arial" w:hAnsi="Arial" w:cs="Arial"/>
        </w:rPr>
      </w:pPr>
      <w:r>
        <w:rPr>
          <w:rFonts w:ascii="Arial" w:hAnsi="Arial"/>
        </w:rPr>
        <w:t>Separate solenoid valve inlet and outlet hoses by loosening connecting nuts.</w:t>
      </w:r>
    </w:p>
    <w:p w14:paraId="1642607D" w14:textId="77777777" w:rsidR="0090778E" w:rsidRPr="003D29B6" w:rsidRDefault="0090778E" w:rsidP="00C97416">
      <w:pPr>
        <w:pStyle w:val="ListeParagraf"/>
        <w:numPr>
          <w:ilvl w:val="0"/>
          <w:numId w:val="13"/>
        </w:numPr>
        <w:spacing w:line="276" w:lineRule="auto"/>
        <w:rPr>
          <w:rFonts w:ascii="Arial" w:eastAsia="Arial" w:hAnsi="Arial" w:cs="Arial"/>
        </w:rPr>
      </w:pPr>
      <w:r>
        <w:rPr>
          <w:rFonts w:ascii="Arial" w:hAnsi="Arial"/>
        </w:rPr>
        <w:t>Disassemble connection adapters in the inlet and outlet of the solenoid valve and assemble them on the new solenoid valve.</w:t>
      </w:r>
    </w:p>
    <w:p w14:paraId="0B7C661F" w14:textId="77777777" w:rsidR="0090778E" w:rsidRPr="003D29B6" w:rsidRDefault="0090778E" w:rsidP="00C97416">
      <w:pPr>
        <w:pStyle w:val="ListeParagraf"/>
        <w:numPr>
          <w:ilvl w:val="0"/>
          <w:numId w:val="13"/>
        </w:numPr>
        <w:spacing w:line="276" w:lineRule="auto"/>
        <w:rPr>
          <w:rFonts w:ascii="Arial" w:eastAsia="Arial" w:hAnsi="Arial" w:cs="Arial"/>
        </w:rPr>
      </w:pPr>
      <w:r>
        <w:rPr>
          <w:rFonts w:ascii="Arial" w:hAnsi="Arial"/>
        </w:rPr>
        <w:t>Assemble new solenoid valve in the arrow direction and as shown in the water and steam unit flowchart.</w:t>
      </w:r>
    </w:p>
    <w:p w14:paraId="3E665B0D" w14:textId="77777777" w:rsidR="004D7074" w:rsidRDefault="0090778E" w:rsidP="00C97416">
      <w:pPr>
        <w:pStyle w:val="ListeParagraf"/>
        <w:numPr>
          <w:ilvl w:val="0"/>
          <w:numId w:val="13"/>
        </w:numPr>
        <w:spacing w:line="276" w:lineRule="auto"/>
        <w:rPr>
          <w:rFonts w:ascii="Arial" w:eastAsia="Arial" w:hAnsi="Arial" w:cs="Arial"/>
        </w:rPr>
      </w:pPr>
      <w:r>
        <w:rPr>
          <w:rFonts w:ascii="Arial" w:hAnsi="Arial"/>
        </w:rPr>
        <w:t>Assemble solenoid valve coil socket.</w:t>
      </w:r>
    </w:p>
    <w:p w14:paraId="77BFC681" w14:textId="77777777" w:rsidR="004373D7" w:rsidRDefault="004373D7" w:rsidP="004373D7">
      <w:pPr>
        <w:pStyle w:val="ListeParagraf"/>
        <w:spacing w:line="276" w:lineRule="auto"/>
        <w:jc w:val="left"/>
        <w:rPr>
          <w:rFonts w:ascii="Arial" w:eastAsia="Arial" w:hAnsi="Arial" w:cs="Arial"/>
        </w:rPr>
      </w:pPr>
    </w:p>
    <w:p w14:paraId="132F3954" w14:textId="77777777" w:rsidR="004373D7" w:rsidRDefault="004373D7" w:rsidP="004373D7">
      <w:pPr>
        <w:pStyle w:val="ListeParagraf"/>
        <w:spacing w:line="276" w:lineRule="auto"/>
        <w:jc w:val="left"/>
        <w:rPr>
          <w:rFonts w:ascii="Arial" w:eastAsia="Arial" w:hAnsi="Arial" w:cs="Arial"/>
        </w:rPr>
      </w:pPr>
    </w:p>
    <w:p w14:paraId="15B705BD" w14:textId="77777777" w:rsidR="004373D7" w:rsidRDefault="004373D7" w:rsidP="004373D7">
      <w:pPr>
        <w:pStyle w:val="ListeParagraf"/>
        <w:spacing w:line="276" w:lineRule="auto"/>
        <w:jc w:val="left"/>
        <w:rPr>
          <w:rFonts w:ascii="Arial" w:eastAsia="Arial" w:hAnsi="Arial" w:cs="Arial"/>
        </w:rPr>
      </w:pPr>
    </w:p>
    <w:p w14:paraId="2963DC4F" w14:textId="77777777" w:rsidR="004373D7" w:rsidRDefault="004373D7" w:rsidP="004373D7">
      <w:pPr>
        <w:pStyle w:val="ListeParagraf"/>
        <w:spacing w:line="276" w:lineRule="auto"/>
        <w:jc w:val="left"/>
        <w:rPr>
          <w:rFonts w:ascii="Arial" w:eastAsia="Arial" w:hAnsi="Arial" w:cs="Arial"/>
        </w:rPr>
      </w:pPr>
    </w:p>
    <w:p w14:paraId="77078276" w14:textId="77777777" w:rsidR="004373D7" w:rsidRDefault="004373D7" w:rsidP="004373D7">
      <w:pPr>
        <w:pStyle w:val="ListeParagraf"/>
        <w:spacing w:line="276" w:lineRule="auto"/>
        <w:jc w:val="left"/>
        <w:rPr>
          <w:rFonts w:ascii="Arial" w:eastAsia="Arial" w:hAnsi="Arial" w:cs="Arial"/>
        </w:rPr>
      </w:pPr>
    </w:p>
    <w:p w14:paraId="7624D8CF" w14:textId="77777777" w:rsidR="004373D7" w:rsidRDefault="004373D7" w:rsidP="004373D7">
      <w:pPr>
        <w:pStyle w:val="ListeParagraf"/>
        <w:spacing w:line="276" w:lineRule="auto"/>
        <w:jc w:val="left"/>
        <w:rPr>
          <w:rFonts w:ascii="Arial" w:eastAsia="Arial" w:hAnsi="Arial" w:cs="Arial"/>
        </w:rPr>
      </w:pPr>
    </w:p>
    <w:p w14:paraId="7E9E656C" w14:textId="77777777" w:rsidR="004373D7" w:rsidRDefault="004373D7" w:rsidP="004373D7">
      <w:pPr>
        <w:pStyle w:val="ListeParagraf"/>
        <w:spacing w:line="276" w:lineRule="auto"/>
        <w:jc w:val="left"/>
        <w:rPr>
          <w:rFonts w:ascii="Arial" w:eastAsia="Arial" w:hAnsi="Arial" w:cs="Arial"/>
        </w:rPr>
      </w:pPr>
    </w:p>
    <w:p w14:paraId="1DA5D38D" w14:textId="77777777" w:rsidR="004373D7" w:rsidRDefault="004373D7" w:rsidP="004373D7">
      <w:pPr>
        <w:pStyle w:val="ListeParagraf"/>
        <w:spacing w:line="276" w:lineRule="auto"/>
        <w:jc w:val="left"/>
        <w:rPr>
          <w:rFonts w:ascii="Arial" w:eastAsia="Arial" w:hAnsi="Arial" w:cs="Arial"/>
        </w:rPr>
      </w:pPr>
    </w:p>
    <w:p w14:paraId="20082F7D" w14:textId="77777777" w:rsidR="004373D7" w:rsidRDefault="004373D7" w:rsidP="004373D7">
      <w:pPr>
        <w:pStyle w:val="ListeParagraf"/>
        <w:spacing w:line="276" w:lineRule="auto"/>
        <w:jc w:val="left"/>
        <w:rPr>
          <w:rFonts w:ascii="Arial" w:eastAsia="Arial" w:hAnsi="Arial" w:cs="Arial"/>
        </w:rPr>
      </w:pPr>
    </w:p>
    <w:p w14:paraId="7512A4F3" w14:textId="77777777" w:rsidR="004373D7" w:rsidRDefault="004373D7" w:rsidP="004373D7">
      <w:pPr>
        <w:pStyle w:val="ListeParagraf"/>
        <w:spacing w:line="276" w:lineRule="auto"/>
        <w:jc w:val="left"/>
        <w:rPr>
          <w:rFonts w:ascii="Arial" w:eastAsia="Arial" w:hAnsi="Arial" w:cs="Arial"/>
        </w:rPr>
      </w:pPr>
    </w:p>
    <w:p w14:paraId="674EF69C" w14:textId="77777777" w:rsidR="004373D7" w:rsidRDefault="004373D7" w:rsidP="004373D7">
      <w:pPr>
        <w:pStyle w:val="ListeParagraf"/>
        <w:spacing w:line="276" w:lineRule="auto"/>
        <w:jc w:val="left"/>
        <w:rPr>
          <w:rFonts w:ascii="Arial" w:eastAsia="Arial" w:hAnsi="Arial" w:cs="Arial"/>
        </w:rPr>
      </w:pPr>
    </w:p>
    <w:p w14:paraId="5B57B415" w14:textId="37734A68" w:rsidR="004373D7" w:rsidRDefault="004373D7" w:rsidP="004373D7">
      <w:pPr>
        <w:pStyle w:val="ListeParagraf"/>
        <w:spacing w:line="276" w:lineRule="auto"/>
        <w:jc w:val="left"/>
        <w:rPr>
          <w:rFonts w:ascii="Arial" w:eastAsia="Arial" w:hAnsi="Arial" w:cs="Arial"/>
        </w:rPr>
      </w:pPr>
    </w:p>
    <w:p w14:paraId="5CFA378B" w14:textId="77777777" w:rsidR="000F3054" w:rsidRPr="00873BEA" w:rsidRDefault="000F3054" w:rsidP="004373D7">
      <w:pPr>
        <w:pStyle w:val="ListeParagraf"/>
        <w:spacing w:line="276" w:lineRule="auto"/>
        <w:jc w:val="left"/>
        <w:rPr>
          <w:rFonts w:ascii="Arial" w:eastAsia="Arial" w:hAnsi="Arial" w:cs="Arial"/>
        </w:rPr>
      </w:pPr>
    </w:p>
    <w:p w14:paraId="4EA47BAB" w14:textId="0321E709" w:rsidR="00E16D9D" w:rsidRPr="0001495F" w:rsidRDefault="00516F83" w:rsidP="00E16D9D">
      <w:pPr>
        <w:pStyle w:val="Balk2"/>
        <w:rPr>
          <w:rFonts w:ascii="Arial" w:eastAsia="Arial" w:hAnsi="Arial" w:cs="Arial"/>
          <w:szCs w:val="24"/>
        </w:rPr>
      </w:pPr>
      <w:bookmarkStart w:id="358" w:name="_Toc39826772"/>
      <w:r>
        <w:rPr>
          <w:rFonts w:ascii="Arial" w:hAnsi="Arial"/>
          <w:szCs w:val="24"/>
        </w:rPr>
        <w:lastRenderedPageBreak/>
        <w:t xml:space="preserve"> </w:t>
      </w:r>
      <w:bookmarkStart w:id="359" w:name="_Toc82510639"/>
      <w:bookmarkStart w:id="360" w:name="_Toc82510990"/>
      <w:r>
        <w:rPr>
          <w:rFonts w:ascii="Arial" w:hAnsi="Arial"/>
          <w:szCs w:val="24"/>
        </w:rPr>
        <w:t>Gasket Steam Filling Solenoid Valve Replacement</w:t>
      </w:r>
      <w:bookmarkEnd w:id="358"/>
      <w:bookmarkEnd w:id="359"/>
      <w:bookmarkEnd w:id="360"/>
      <w:r>
        <w:rPr>
          <w:rFonts w:ascii="Arial" w:hAnsi="Arial"/>
          <w:szCs w:val="24"/>
        </w:rPr>
        <w:t xml:space="preserve"> </w:t>
      </w:r>
    </w:p>
    <w:p w14:paraId="17293A7F" w14:textId="77777777" w:rsidR="00E16D9D" w:rsidRPr="004D7074" w:rsidRDefault="00E16D9D" w:rsidP="00E16D9D">
      <w:pPr>
        <w:rPr>
          <w:sz w:val="22"/>
        </w:rPr>
      </w:pPr>
    </w:p>
    <w:p w14:paraId="23B5D8C7" w14:textId="77777777" w:rsidR="00E16D9D" w:rsidRDefault="00E16D9D" w:rsidP="00E16D9D">
      <w:pPr>
        <w:jc w:val="center"/>
        <w:rPr>
          <w:sz w:val="22"/>
        </w:rPr>
      </w:pPr>
    </w:p>
    <w:p w14:paraId="124A1E71" w14:textId="6DFEDAE4" w:rsidR="00E16D9D" w:rsidRDefault="000F3054" w:rsidP="00E16D9D">
      <w:pPr>
        <w:jc w:val="center"/>
        <w:rPr>
          <w:sz w:val="22"/>
        </w:rPr>
      </w:pPr>
      <w:r>
        <w:rPr>
          <w:noProof/>
        </w:rPr>
        <mc:AlternateContent>
          <mc:Choice Requires="wps">
            <w:drawing>
              <wp:anchor distT="0" distB="0" distL="114300" distR="114300" simplePos="0" relativeHeight="251876352" behindDoc="0" locked="0" layoutInCell="1" allowOverlap="1" wp14:anchorId="65204919" wp14:editId="5AC2A5B8">
                <wp:simplePos x="0" y="0"/>
                <wp:positionH relativeFrom="column">
                  <wp:posOffset>601345</wp:posOffset>
                </wp:positionH>
                <wp:positionV relativeFrom="paragraph">
                  <wp:posOffset>1499870</wp:posOffset>
                </wp:positionV>
                <wp:extent cx="1607820" cy="365760"/>
                <wp:effectExtent l="57150" t="76200" r="0" b="91440"/>
                <wp:wrapNone/>
                <wp:docPr id="297" name="Düz Ok Bağlayıcısı 297"/>
                <wp:cNvGraphicFramePr/>
                <a:graphic xmlns:a="http://schemas.openxmlformats.org/drawingml/2006/main">
                  <a:graphicData uri="http://schemas.microsoft.com/office/word/2010/wordprocessingShape">
                    <wps:wsp>
                      <wps:cNvCnPr/>
                      <wps:spPr>
                        <a:xfrm flipV="1">
                          <a:off x="0" y="0"/>
                          <a:ext cx="1607820" cy="3657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2669515" id="Düz Ok Bağlayıcısı 297" o:spid="_x0000_s1026" type="#_x0000_t32" style="position:absolute;margin-left:47.35pt;margin-top:118.1pt;width:126.6pt;height:28.8pt;flip: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" strokecolor="#f79646 [3209]" strokeweight="3pt">
                <v:stroke endarrow="block"/>
                <v:shadow on="t" color="black" opacity="22937f" origin=",.5" offset="0,.63889mm"/>
              </v:shape>
            </w:pict>
          </mc:Fallback>
        </mc:AlternateContent>
      </w:r>
      <w:r w:rsidR="00E16D9D">
        <w:rPr>
          <w:noProof/>
        </w:rPr>
        <w:drawing>
          <wp:inline distT="0" distB="0" distL="0" distR="0" wp14:anchorId="2A72CCE3" wp14:editId="28432619">
            <wp:extent cx="3933365" cy="2950234"/>
            <wp:effectExtent l="0" t="0" r="0" b="254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RPZI7279.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950643" cy="2963193"/>
                    </a:xfrm>
                    <a:prstGeom prst="rect">
                      <a:avLst/>
                    </a:prstGeom>
                  </pic:spPr>
                </pic:pic>
              </a:graphicData>
            </a:graphic>
          </wp:inline>
        </w:drawing>
      </w:r>
    </w:p>
    <w:p w14:paraId="407E87DA" w14:textId="76C794BE" w:rsidR="00E16D9D" w:rsidRPr="00D54B97" w:rsidRDefault="004373D7" w:rsidP="00D54B97">
      <w:pPr>
        <w:jc w:val="center"/>
        <w:rPr>
          <w:rFonts w:ascii="Arial" w:hAnsi="Arial" w:cs="Arial"/>
          <w:b/>
        </w:rPr>
      </w:pPr>
      <w:r>
        <w:rPr>
          <w:rFonts w:ascii="Arial" w:hAnsi="Arial"/>
          <w:b/>
        </w:rPr>
        <w:t>Figure 2</w:t>
      </w:r>
      <w:r w:rsidR="00E64AC9">
        <w:rPr>
          <w:rFonts w:ascii="Arial" w:hAnsi="Arial"/>
          <w:b/>
        </w:rPr>
        <w:t>8</w:t>
      </w:r>
    </w:p>
    <w:p w14:paraId="512E95E1" w14:textId="77777777" w:rsidR="00E16D9D" w:rsidRPr="003D29B6" w:rsidRDefault="003D29B6" w:rsidP="00C97416">
      <w:pPr>
        <w:pStyle w:val="ListeParagraf"/>
        <w:numPr>
          <w:ilvl w:val="0"/>
          <w:numId w:val="13"/>
        </w:numPr>
        <w:spacing w:line="276" w:lineRule="auto"/>
        <w:rPr>
          <w:rFonts w:ascii="Arial" w:eastAsia="Arial" w:hAnsi="Arial" w:cs="Arial"/>
        </w:rPr>
      </w:pPr>
      <w:r>
        <w:rPr>
          <w:rFonts w:ascii="Arial" w:hAnsi="Arial"/>
        </w:rPr>
        <w:t>Separate the gasket steam filling valve from the mounting sheet.</w:t>
      </w:r>
    </w:p>
    <w:p w14:paraId="0338B0DC" w14:textId="77777777" w:rsidR="00E16D9D" w:rsidRPr="003D29B6" w:rsidRDefault="00E16D9D" w:rsidP="00C97416">
      <w:pPr>
        <w:pStyle w:val="ListeParagraf"/>
        <w:numPr>
          <w:ilvl w:val="0"/>
          <w:numId w:val="13"/>
        </w:numPr>
        <w:spacing w:line="276" w:lineRule="auto"/>
        <w:rPr>
          <w:rFonts w:ascii="Arial" w:eastAsia="Arial" w:hAnsi="Arial" w:cs="Arial"/>
        </w:rPr>
      </w:pPr>
      <w:r>
        <w:rPr>
          <w:rFonts w:ascii="Arial" w:hAnsi="Arial"/>
        </w:rPr>
        <w:t>Separate solenoid valve inlet and outlet hoses by loosening connecting nuts.</w:t>
      </w:r>
    </w:p>
    <w:p w14:paraId="30E58C6A" w14:textId="77777777" w:rsidR="00E16D9D" w:rsidRPr="003D29B6" w:rsidRDefault="00E16D9D" w:rsidP="00C97416">
      <w:pPr>
        <w:pStyle w:val="ListeParagraf"/>
        <w:numPr>
          <w:ilvl w:val="0"/>
          <w:numId w:val="13"/>
        </w:numPr>
        <w:spacing w:line="276" w:lineRule="auto"/>
        <w:rPr>
          <w:rFonts w:ascii="Arial" w:eastAsia="Arial" w:hAnsi="Arial" w:cs="Arial"/>
        </w:rPr>
      </w:pPr>
      <w:r>
        <w:rPr>
          <w:rFonts w:ascii="Arial" w:hAnsi="Arial"/>
        </w:rPr>
        <w:t>Disassemble connection adapters in the inlet and outlet of the solenoid valve and assemble them on the new solenoid valve.</w:t>
      </w:r>
    </w:p>
    <w:p w14:paraId="71488397" w14:textId="77777777" w:rsidR="00E16D9D" w:rsidRPr="003D29B6" w:rsidRDefault="00E16D9D" w:rsidP="00C97416">
      <w:pPr>
        <w:pStyle w:val="ListeParagraf"/>
        <w:numPr>
          <w:ilvl w:val="0"/>
          <w:numId w:val="13"/>
        </w:numPr>
        <w:spacing w:line="276" w:lineRule="auto"/>
        <w:rPr>
          <w:rFonts w:ascii="Arial" w:eastAsia="Arial" w:hAnsi="Arial" w:cs="Arial"/>
        </w:rPr>
      </w:pPr>
      <w:r>
        <w:rPr>
          <w:rFonts w:ascii="Arial" w:hAnsi="Arial"/>
        </w:rPr>
        <w:t>Assemble new solenoid valve in the arrow direction and as shown in the water and steam unit flowchart.</w:t>
      </w:r>
    </w:p>
    <w:p w14:paraId="05ED3AD6" w14:textId="77777777" w:rsidR="00E16D9D" w:rsidRDefault="00E16D9D" w:rsidP="00C97416">
      <w:pPr>
        <w:pStyle w:val="ListeParagraf"/>
        <w:numPr>
          <w:ilvl w:val="0"/>
          <w:numId w:val="13"/>
        </w:numPr>
        <w:spacing w:line="276" w:lineRule="auto"/>
        <w:rPr>
          <w:rFonts w:ascii="Arial" w:eastAsia="Arial" w:hAnsi="Arial" w:cs="Arial"/>
        </w:rPr>
      </w:pPr>
      <w:r>
        <w:rPr>
          <w:rFonts w:ascii="Arial" w:hAnsi="Arial"/>
        </w:rPr>
        <w:t>Assemble solenoid valve coil socket.</w:t>
      </w:r>
    </w:p>
    <w:p w14:paraId="4BAA5E36" w14:textId="77777777" w:rsidR="004373D7" w:rsidRDefault="004373D7" w:rsidP="004373D7">
      <w:pPr>
        <w:spacing w:line="276" w:lineRule="auto"/>
        <w:jc w:val="left"/>
        <w:rPr>
          <w:rFonts w:ascii="Arial" w:eastAsia="Arial" w:hAnsi="Arial" w:cs="Arial"/>
        </w:rPr>
      </w:pPr>
    </w:p>
    <w:p w14:paraId="61ED17D4" w14:textId="785C7236" w:rsidR="004373D7" w:rsidRDefault="004373D7" w:rsidP="004373D7">
      <w:pPr>
        <w:spacing w:line="276" w:lineRule="auto"/>
        <w:jc w:val="left"/>
        <w:rPr>
          <w:rFonts w:ascii="Arial" w:eastAsia="Arial" w:hAnsi="Arial" w:cs="Arial"/>
        </w:rPr>
      </w:pPr>
    </w:p>
    <w:p w14:paraId="0D9670D0" w14:textId="1AF4B6AD" w:rsidR="000F3054" w:rsidRDefault="000F3054" w:rsidP="004373D7">
      <w:pPr>
        <w:spacing w:line="276" w:lineRule="auto"/>
        <w:jc w:val="left"/>
        <w:rPr>
          <w:rFonts w:ascii="Arial" w:eastAsia="Arial" w:hAnsi="Arial" w:cs="Arial"/>
        </w:rPr>
      </w:pPr>
    </w:p>
    <w:p w14:paraId="3910D062" w14:textId="551708A8" w:rsidR="000F3054" w:rsidRDefault="000F3054" w:rsidP="004373D7">
      <w:pPr>
        <w:spacing w:line="276" w:lineRule="auto"/>
        <w:jc w:val="left"/>
        <w:rPr>
          <w:rFonts w:ascii="Arial" w:eastAsia="Arial" w:hAnsi="Arial" w:cs="Arial"/>
        </w:rPr>
      </w:pPr>
    </w:p>
    <w:p w14:paraId="6FB3F2B0" w14:textId="65724C16" w:rsidR="000F3054" w:rsidRDefault="000F3054" w:rsidP="004373D7">
      <w:pPr>
        <w:spacing w:line="276" w:lineRule="auto"/>
        <w:jc w:val="left"/>
        <w:rPr>
          <w:rFonts w:ascii="Arial" w:eastAsia="Arial" w:hAnsi="Arial" w:cs="Arial"/>
        </w:rPr>
      </w:pPr>
    </w:p>
    <w:p w14:paraId="6CDDD576" w14:textId="77777777" w:rsidR="000F3054" w:rsidRDefault="000F3054" w:rsidP="004373D7">
      <w:pPr>
        <w:spacing w:line="276" w:lineRule="auto"/>
        <w:jc w:val="left"/>
        <w:rPr>
          <w:rFonts w:ascii="Arial" w:eastAsia="Arial" w:hAnsi="Arial" w:cs="Arial"/>
        </w:rPr>
      </w:pPr>
    </w:p>
    <w:p w14:paraId="5FB81487" w14:textId="77777777" w:rsidR="004373D7" w:rsidRPr="004373D7" w:rsidRDefault="004373D7" w:rsidP="004373D7">
      <w:pPr>
        <w:spacing w:line="276" w:lineRule="auto"/>
        <w:jc w:val="left"/>
        <w:rPr>
          <w:rFonts w:ascii="Arial" w:eastAsia="Arial" w:hAnsi="Arial" w:cs="Arial"/>
        </w:rPr>
      </w:pPr>
    </w:p>
    <w:p w14:paraId="33F86A31" w14:textId="09114004" w:rsidR="00873BEA" w:rsidRDefault="00516F83" w:rsidP="00873BEA">
      <w:pPr>
        <w:pStyle w:val="Balk2"/>
        <w:rPr>
          <w:rFonts w:ascii="Arial" w:eastAsia="Arial" w:hAnsi="Arial" w:cs="Arial"/>
          <w:szCs w:val="24"/>
        </w:rPr>
      </w:pPr>
      <w:bookmarkStart w:id="361" w:name="_Toc329337065"/>
      <w:bookmarkStart w:id="362" w:name="_Toc39826773"/>
      <w:r>
        <w:rPr>
          <w:rFonts w:ascii="Arial" w:hAnsi="Arial"/>
          <w:szCs w:val="24"/>
        </w:rPr>
        <w:lastRenderedPageBreak/>
        <w:t xml:space="preserve"> </w:t>
      </w:r>
      <w:bookmarkStart w:id="363" w:name="_Toc82510640"/>
      <w:bookmarkStart w:id="364" w:name="_Toc82510991"/>
      <w:r>
        <w:rPr>
          <w:rFonts w:ascii="Arial" w:hAnsi="Arial"/>
          <w:szCs w:val="24"/>
        </w:rPr>
        <w:t>Steam Generator Water Filling Solenoid Valve Replacement</w:t>
      </w:r>
      <w:bookmarkEnd w:id="361"/>
      <w:bookmarkEnd w:id="362"/>
      <w:bookmarkEnd w:id="363"/>
      <w:bookmarkEnd w:id="364"/>
      <w:r>
        <w:rPr>
          <w:rFonts w:ascii="Arial" w:hAnsi="Arial"/>
          <w:szCs w:val="24"/>
        </w:rPr>
        <w:t xml:space="preserve">  </w:t>
      </w:r>
    </w:p>
    <w:p w14:paraId="5C0EA9E6" w14:textId="77777777" w:rsidR="00873BEA" w:rsidRPr="001C781C" w:rsidRDefault="00873BEA" w:rsidP="00873BEA"/>
    <w:p w14:paraId="3998BD10" w14:textId="2018AB46" w:rsidR="00873BEA" w:rsidRDefault="000F3054" w:rsidP="00873BEA">
      <w:pPr>
        <w:jc w:val="center"/>
      </w:pPr>
      <w:r>
        <w:rPr>
          <w:noProof/>
        </w:rPr>
        <mc:AlternateContent>
          <mc:Choice Requires="wps">
            <w:drawing>
              <wp:anchor distT="0" distB="0" distL="114300" distR="114300" simplePos="0" relativeHeight="251877376" behindDoc="0" locked="0" layoutInCell="1" allowOverlap="1" wp14:anchorId="6D6F4CAE" wp14:editId="37F34B8C">
                <wp:simplePos x="0" y="0"/>
                <wp:positionH relativeFrom="column">
                  <wp:posOffset>959485</wp:posOffset>
                </wp:positionH>
                <wp:positionV relativeFrom="paragraph">
                  <wp:posOffset>1339850</wp:posOffset>
                </wp:positionV>
                <wp:extent cx="1828800" cy="121920"/>
                <wp:effectExtent l="57150" t="38100" r="57150" b="144780"/>
                <wp:wrapNone/>
                <wp:docPr id="301" name="Düz Ok Bağlayıcısı 301"/>
                <wp:cNvGraphicFramePr/>
                <a:graphic xmlns:a="http://schemas.openxmlformats.org/drawingml/2006/main">
                  <a:graphicData uri="http://schemas.microsoft.com/office/word/2010/wordprocessingShape">
                    <wps:wsp>
                      <wps:cNvCnPr/>
                      <wps:spPr>
                        <a:xfrm>
                          <a:off x="0" y="0"/>
                          <a:ext cx="1828800" cy="1219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3330400" id="Düz Ok Bağlayıcısı 301" o:spid="_x0000_s1026" type="#_x0000_t32" style="position:absolute;margin-left:75.55pt;margin-top:105.5pt;width:2in;height:9.6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" strokecolor="#f79646 [3209]" strokeweight="3pt">
                <v:stroke endarrow="block"/>
                <v:shadow on="t" color="black" opacity="22937f" origin=",.5" offset="0,.63889mm"/>
              </v:shape>
            </w:pict>
          </mc:Fallback>
        </mc:AlternateContent>
      </w:r>
      <w:r w:rsidR="00873BEA">
        <w:rPr>
          <w:noProof/>
        </w:rPr>
        <w:drawing>
          <wp:inline distT="0" distB="0" distL="0" distR="0" wp14:anchorId="1EC4DDB5" wp14:editId="2B075D78">
            <wp:extent cx="3761117" cy="2821038"/>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ELCH7006.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764009" cy="2823207"/>
                    </a:xfrm>
                    <a:prstGeom prst="rect">
                      <a:avLst/>
                    </a:prstGeom>
                  </pic:spPr>
                </pic:pic>
              </a:graphicData>
            </a:graphic>
          </wp:inline>
        </w:drawing>
      </w:r>
    </w:p>
    <w:p w14:paraId="3399E6DB" w14:textId="2C8B2936" w:rsidR="00873BEA" w:rsidRPr="004E2C59" w:rsidRDefault="004373D7" w:rsidP="00873BEA">
      <w:pPr>
        <w:jc w:val="center"/>
        <w:rPr>
          <w:rFonts w:ascii="Arial" w:hAnsi="Arial" w:cs="Arial"/>
          <w:b/>
        </w:rPr>
      </w:pPr>
      <w:r>
        <w:rPr>
          <w:rFonts w:ascii="Arial" w:hAnsi="Arial"/>
          <w:b/>
        </w:rPr>
        <w:t xml:space="preserve">Figure </w:t>
      </w:r>
      <w:r w:rsidR="00E64AC9">
        <w:rPr>
          <w:rFonts w:ascii="Arial" w:hAnsi="Arial"/>
          <w:b/>
        </w:rPr>
        <w:t>29</w:t>
      </w:r>
    </w:p>
    <w:p w14:paraId="323A2372" w14:textId="77777777" w:rsidR="00873BEA" w:rsidRPr="004E2C59" w:rsidRDefault="00873BEA" w:rsidP="00873BEA">
      <w:pPr>
        <w:pStyle w:val="ListeParagraf"/>
        <w:keepNext/>
        <w:keepLines/>
        <w:numPr>
          <w:ilvl w:val="1"/>
          <w:numId w:val="41"/>
        </w:numPr>
        <w:spacing w:before="200" w:after="0"/>
        <w:contextualSpacing w:val="0"/>
        <w:outlineLvl w:val="1"/>
        <w:rPr>
          <w:rFonts w:asciiTheme="minorHAnsi" w:eastAsia="Arial" w:hAnsiTheme="minorHAnsi" w:cs="Arial"/>
          <w:b/>
          <w:bCs/>
          <w:vanish/>
        </w:rPr>
      </w:pPr>
      <w:bookmarkStart w:id="365" w:name="_Toc18598783"/>
      <w:bookmarkStart w:id="366" w:name="_Toc18598867"/>
      <w:bookmarkStart w:id="367" w:name="_Toc18598951"/>
      <w:bookmarkStart w:id="368" w:name="_Toc20233905"/>
      <w:bookmarkStart w:id="369" w:name="_Toc20234662"/>
      <w:bookmarkStart w:id="370" w:name="_Toc20237647"/>
      <w:bookmarkStart w:id="371" w:name="_Toc39826057"/>
      <w:bookmarkStart w:id="372" w:name="_Toc39826123"/>
      <w:bookmarkStart w:id="373" w:name="_Toc39826709"/>
      <w:bookmarkStart w:id="374" w:name="_Toc39826774"/>
      <w:bookmarkStart w:id="375" w:name="_Toc39826845"/>
      <w:bookmarkStart w:id="376" w:name="_Toc39826909"/>
      <w:bookmarkStart w:id="377" w:name="_Toc39826974"/>
      <w:bookmarkStart w:id="378" w:name="_Toc59015893"/>
      <w:bookmarkStart w:id="379" w:name="_Toc75358808"/>
      <w:bookmarkStart w:id="380" w:name="_Toc79763498"/>
      <w:bookmarkStart w:id="381" w:name="_Toc79763846"/>
      <w:bookmarkStart w:id="382" w:name="_Toc82510641"/>
      <w:bookmarkStart w:id="383" w:name="_Toc82510992"/>
      <w:bookmarkStart w:id="384" w:name="_Toc329337066"/>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7B6E959E" w14:textId="77777777" w:rsidR="00873BEA" w:rsidRPr="004E2C59" w:rsidRDefault="00873BEA" w:rsidP="00873BEA">
      <w:pPr>
        <w:pStyle w:val="ListeParagraf"/>
        <w:keepNext/>
        <w:keepLines/>
        <w:numPr>
          <w:ilvl w:val="1"/>
          <w:numId w:val="41"/>
        </w:numPr>
        <w:spacing w:before="200" w:after="0"/>
        <w:contextualSpacing w:val="0"/>
        <w:outlineLvl w:val="1"/>
        <w:rPr>
          <w:rFonts w:asciiTheme="minorHAnsi" w:eastAsia="Arial" w:hAnsiTheme="minorHAnsi" w:cs="Arial"/>
          <w:b/>
          <w:bCs/>
          <w:vanish/>
        </w:rPr>
      </w:pPr>
      <w:bookmarkStart w:id="385" w:name="_Toc18598784"/>
      <w:bookmarkStart w:id="386" w:name="_Toc18598868"/>
      <w:bookmarkStart w:id="387" w:name="_Toc18598952"/>
      <w:bookmarkStart w:id="388" w:name="_Toc20233906"/>
      <w:bookmarkStart w:id="389" w:name="_Toc20234663"/>
      <w:bookmarkStart w:id="390" w:name="_Toc20237648"/>
      <w:bookmarkStart w:id="391" w:name="_Toc39826058"/>
      <w:bookmarkStart w:id="392" w:name="_Toc39826124"/>
      <w:bookmarkStart w:id="393" w:name="_Toc39826710"/>
      <w:bookmarkStart w:id="394" w:name="_Toc39826775"/>
      <w:bookmarkStart w:id="395" w:name="_Toc39826846"/>
      <w:bookmarkStart w:id="396" w:name="_Toc39826910"/>
      <w:bookmarkStart w:id="397" w:name="_Toc39826975"/>
      <w:bookmarkStart w:id="398" w:name="_Toc59015894"/>
      <w:bookmarkStart w:id="399" w:name="_Toc75358809"/>
      <w:bookmarkStart w:id="400" w:name="_Toc79763499"/>
      <w:bookmarkStart w:id="401" w:name="_Toc79763847"/>
      <w:bookmarkStart w:id="402" w:name="_Toc82510642"/>
      <w:bookmarkStart w:id="403" w:name="_Toc82510993"/>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bookmarkEnd w:id="384"/>
    <w:p w14:paraId="5C6EB9FE" w14:textId="77777777" w:rsidR="00873BEA" w:rsidRPr="00D54B97" w:rsidRDefault="00873BEA" w:rsidP="00873BEA">
      <w:pPr>
        <w:pStyle w:val="ListeParagraf"/>
        <w:numPr>
          <w:ilvl w:val="0"/>
          <w:numId w:val="10"/>
        </w:numPr>
        <w:spacing w:line="276" w:lineRule="auto"/>
        <w:rPr>
          <w:rFonts w:ascii="Arial" w:eastAsia="Arial" w:hAnsi="Arial" w:cs="Arial"/>
        </w:rPr>
      </w:pPr>
      <w:r>
        <w:rPr>
          <w:rFonts w:ascii="Arial" w:hAnsi="Arial"/>
        </w:rPr>
        <w:t>Make sure that steam generator pressure is zero before replacing steam generator water filling solenoid valve.</w:t>
      </w:r>
    </w:p>
    <w:p w14:paraId="1EE23F2F" w14:textId="77777777" w:rsidR="00873BEA" w:rsidRPr="004E2C59" w:rsidRDefault="00873BEA" w:rsidP="00873BEA">
      <w:pPr>
        <w:pStyle w:val="ListeParagraf"/>
        <w:numPr>
          <w:ilvl w:val="0"/>
          <w:numId w:val="10"/>
        </w:numPr>
        <w:spacing w:line="276" w:lineRule="auto"/>
        <w:rPr>
          <w:rFonts w:ascii="Arial" w:eastAsia="Arial" w:hAnsi="Arial" w:cs="Arial"/>
        </w:rPr>
      </w:pPr>
      <w:r>
        <w:rPr>
          <w:rFonts w:ascii="Arial" w:hAnsi="Arial"/>
        </w:rPr>
        <w:t>Remove the solenoid valve coil socket by unscrewing.</w:t>
      </w:r>
    </w:p>
    <w:p w14:paraId="689EB5DA" w14:textId="77777777" w:rsidR="00873BEA" w:rsidRPr="004E2C59" w:rsidRDefault="00873BEA" w:rsidP="00873BEA">
      <w:pPr>
        <w:pStyle w:val="ListeParagraf"/>
        <w:numPr>
          <w:ilvl w:val="0"/>
          <w:numId w:val="10"/>
        </w:numPr>
        <w:spacing w:line="276" w:lineRule="auto"/>
        <w:rPr>
          <w:rFonts w:ascii="Arial" w:eastAsia="Arial" w:hAnsi="Arial" w:cs="Arial"/>
        </w:rPr>
      </w:pPr>
      <w:r>
        <w:rPr>
          <w:rFonts w:ascii="Arial" w:hAnsi="Arial"/>
        </w:rPr>
        <w:t>Unscrew solenoid valve and water pump assembly screw at the bottom of the device.</w:t>
      </w:r>
    </w:p>
    <w:p w14:paraId="2BB36CD9" w14:textId="77777777" w:rsidR="00873BEA" w:rsidRPr="004E2C59" w:rsidRDefault="00873BEA" w:rsidP="00873BEA">
      <w:pPr>
        <w:pStyle w:val="ListeParagraf"/>
        <w:numPr>
          <w:ilvl w:val="0"/>
          <w:numId w:val="10"/>
        </w:numPr>
        <w:spacing w:line="276" w:lineRule="auto"/>
        <w:rPr>
          <w:rFonts w:ascii="Arial" w:eastAsia="Arial" w:hAnsi="Arial" w:cs="Arial"/>
        </w:rPr>
      </w:pPr>
      <w:r>
        <w:rPr>
          <w:rFonts w:ascii="Arial" w:hAnsi="Arial"/>
        </w:rPr>
        <w:t>Disassemble solenoid valve water pump by keeping it firm and separate connection adapters on it.</w:t>
      </w:r>
    </w:p>
    <w:p w14:paraId="1D6395F4" w14:textId="503DC1A2" w:rsidR="00873BEA" w:rsidRPr="004E2C59" w:rsidRDefault="00873BEA" w:rsidP="00873BEA">
      <w:pPr>
        <w:pStyle w:val="ListeParagraf"/>
        <w:numPr>
          <w:ilvl w:val="0"/>
          <w:numId w:val="10"/>
        </w:numPr>
        <w:spacing w:line="276" w:lineRule="auto"/>
        <w:rPr>
          <w:rFonts w:ascii="Arial" w:eastAsia="Arial" w:hAnsi="Arial" w:cs="Arial"/>
        </w:rPr>
      </w:pPr>
      <w:r>
        <w:rPr>
          <w:rFonts w:ascii="Arial" w:hAnsi="Arial"/>
        </w:rPr>
        <w:t>Assemble connection adapters to new solenoid valve input and output using teflon gasket or spreading Loxeal 55/37.</w:t>
      </w:r>
    </w:p>
    <w:p w14:paraId="107C724F" w14:textId="77777777" w:rsidR="00873BEA" w:rsidRPr="004E2C59" w:rsidRDefault="00873BEA" w:rsidP="00873BEA">
      <w:pPr>
        <w:pStyle w:val="ListeParagraf"/>
        <w:numPr>
          <w:ilvl w:val="0"/>
          <w:numId w:val="10"/>
        </w:numPr>
        <w:spacing w:line="276" w:lineRule="auto"/>
        <w:rPr>
          <w:rFonts w:ascii="Arial" w:eastAsia="Arial" w:hAnsi="Arial" w:cs="Arial"/>
        </w:rPr>
      </w:pPr>
      <w:r>
        <w:rPr>
          <w:rFonts w:ascii="Arial" w:hAnsi="Arial"/>
        </w:rPr>
        <w:t>Assemble new solenoid valve in the arrow direction and as shown in the water and steam unit flowchart.</w:t>
      </w:r>
    </w:p>
    <w:p w14:paraId="1139EAD0" w14:textId="77777777" w:rsidR="00873BEA" w:rsidRPr="004E2C59" w:rsidRDefault="00873BEA" w:rsidP="00873BEA">
      <w:pPr>
        <w:pStyle w:val="ListeParagraf"/>
        <w:numPr>
          <w:ilvl w:val="0"/>
          <w:numId w:val="10"/>
        </w:numPr>
        <w:spacing w:line="276" w:lineRule="auto"/>
        <w:rPr>
          <w:rFonts w:ascii="Arial" w:eastAsia="Arial" w:hAnsi="Arial" w:cs="Arial"/>
        </w:rPr>
      </w:pPr>
      <w:r>
        <w:rPr>
          <w:rFonts w:ascii="Arial" w:hAnsi="Arial"/>
        </w:rPr>
        <w:t>Assemble solenoid valve inlet hose and water pump connection so as to ensure tightness.</w:t>
      </w:r>
    </w:p>
    <w:p w14:paraId="75F1E42F" w14:textId="77777777" w:rsidR="00873BEA" w:rsidRDefault="00873BEA" w:rsidP="00873BEA">
      <w:pPr>
        <w:pStyle w:val="ListeParagraf"/>
        <w:numPr>
          <w:ilvl w:val="0"/>
          <w:numId w:val="10"/>
        </w:numPr>
        <w:spacing w:line="276" w:lineRule="auto"/>
        <w:rPr>
          <w:rFonts w:ascii="Arial" w:eastAsia="Arial" w:hAnsi="Arial" w:cs="Arial"/>
        </w:rPr>
      </w:pPr>
      <w:r>
        <w:rPr>
          <w:rFonts w:ascii="Arial" w:hAnsi="Arial"/>
        </w:rPr>
        <w:t>Carefully mount the solenoid valve coil socket.</w:t>
      </w:r>
    </w:p>
    <w:p w14:paraId="5BCBC8DF" w14:textId="77777777" w:rsidR="004373D7" w:rsidRDefault="004373D7" w:rsidP="004373D7">
      <w:pPr>
        <w:spacing w:line="276" w:lineRule="auto"/>
        <w:rPr>
          <w:rFonts w:ascii="Arial" w:eastAsia="Arial" w:hAnsi="Arial" w:cs="Arial"/>
        </w:rPr>
      </w:pPr>
    </w:p>
    <w:p w14:paraId="33E5FF22" w14:textId="77777777" w:rsidR="004373D7" w:rsidRDefault="004373D7" w:rsidP="004373D7">
      <w:pPr>
        <w:spacing w:line="276" w:lineRule="auto"/>
        <w:rPr>
          <w:rFonts w:ascii="Arial" w:eastAsia="Arial" w:hAnsi="Arial" w:cs="Arial"/>
        </w:rPr>
      </w:pPr>
    </w:p>
    <w:p w14:paraId="19799950" w14:textId="77777777" w:rsidR="004373D7" w:rsidRDefault="004373D7" w:rsidP="004373D7">
      <w:pPr>
        <w:spacing w:line="276" w:lineRule="auto"/>
        <w:rPr>
          <w:rFonts w:ascii="Arial" w:eastAsia="Arial" w:hAnsi="Arial" w:cs="Arial"/>
        </w:rPr>
      </w:pPr>
    </w:p>
    <w:p w14:paraId="68FB635C" w14:textId="77777777" w:rsidR="004373D7" w:rsidRDefault="004373D7" w:rsidP="004373D7">
      <w:pPr>
        <w:spacing w:line="276" w:lineRule="auto"/>
        <w:rPr>
          <w:rFonts w:ascii="Arial" w:eastAsia="Arial" w:hAnsi="Arial" w:cs="Arial"/>
        </w:rPr>
      </w:pPr>
    </w:p>
    <w:p w14:paraId="0F1F9D56" w14:textId="77777777" w:rsidR="004373D7" w:rsidRPr="004373D7" w:rsidRDefault="004373D7" w:rsidP="004373D7">
      <w:pPr>
        <w:spacing w:line="276" w:lineRule="auto"/>
        <w:rPr>
          <w:rFonts w:ascii="Arial" w:eastAsia="Arial" w:hAnsi="Arial" w:cs="Arial"/>
        </w:rPr>
      </w:pPr>
    </w:p>
    <w:p w14:paraId="4AE3A8B5" w14:textId="43C4B24A" w:rsidR="00D54B97" w:rsidRPr="0001495F" w:rsidRDefault="00516F83" w:rsidP="00D54B97">
      <w:pPr>
        <w:pStyle w:val="Balk2"/>
        <w:rPr>
          <w:rFonts w:ascii="Arial" w:eastAsia="Arial" w:hAnsi="Arial" w:cs="Arial"/>
          <w:szCs w:val="24"/>
        </w:rPr>
      </w:pPr>
      <w:bookmarkStart w:id="404" w:name="_Toc329337075"/>
      <w:bookmarkStart w:id="405" w:name="_Toc39826776"/>
      <w:r>
        <w:rPr>
          <w:rFonts w:ascii="Arial" w:hAnsi="Arial"/>
          <w:szCs w:val="24"/>
        </w:rPr>
        <w:lastRenderedPageBreak/>
        <w:t xml:space="preserve"> </w:t>
      </w:r>
      <w:bookmarkStart w:id="406" w:name="_Toc82510643"/>
      <w:bookmarkStart w:id="407" w:name="_Toc82510994"/>
      <w:r>
        <w:rPr>
          <w:rFonts w:ascii="Arial" w:hAnsi="Arial"/>
          <w:szCs w:val="24"/>
        </w:rPr>
        <w:t>Water Pump Replacement</w:t>
      </w:r>
      <w:bookmarkEnd w:id="404"/>
      <w:bookmarkEnd w:id="405"/>
      <w:bookmarkEnd w:id="406"/>
      <w:bookmarkEnd w:id="407"/>
    </w:p>
    <w:p w14:paraId="1ACC1800" w14:textId="77777777" w:rsidR="00D54B97" w:rsidRDefault="00D54B97" w:rsidP="00D54B97"/>
    <w:p w14:paraId="22C16F39" w14:textId="3912934C" w:rsidR="00D54B97" w:rsidRDefault="000F3054" w:rsidP="00D54B97">
      <w:pPr>
        <w:jc w:val="center"/>
      </w:pPr>
      <w:r>
        <w:rPr>
          <w:noProof/>
        </w:rPr>
        <mc:AlternateContent>
          <mc:Choice Requires="wps">
            <w:drawing>
              <wp:anchor distT="0" distB="0" distL="114300" distR="114300" simplePos="0" relativeHeight="251878400" behindDoc="0" locked="0" layoutInCell="1" allowOverlap="1" wp14:anchorId="18A9953E" wp14:editId="670F3A30">
                <wp:simplePos x="0" y="0"/>
                <wp:positionH relativeFrom="column">
                  <wp:posOffset>3481705</wp:posOffset>
                </wp:positionH>
                <wp:positionV relativeFrom="paragraph">
                  <wp:posOffset>1240790</wp:posOffset>
                </wp:positionV>
                <wp:extent cx="1706880" cy="411480"/>
                <wp:effectExtent l="57150" t="38100" r="45720" b="121920"/>
                <wp:wrapNone/>
                <wp:docPr id="302" name="Düz Ok Bağlayıcısı 302"/>
                <wp:cNvGraphicFramePr/>
                <a:graphic xmlns:a="http://schemas.openxmlformats.org/drawingml/2006/main">
                  <a:graphicData uri="http://schemas.microsoft.com/office/word/2010/wordprocessingShape">
                    <wps:wsp>
                      <wps:cNvCnPr/>
                      <wps:spPr>
                        <a:xfrm flipH="1">
                          <a:off x="0" y="0"/>
                          <a:ext cx="1706880" cy="4114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04BC4A0" id="Düz Ok Bağlayıcısı 302" o:spid="_x0000_s1026" type="#_x0000_t32" style="position:absolute;margin-left:274.15pt;margin-top:97.7pt;width:134.4pt;height:32.4pt;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" strokecolor="#f79646 [3209]" strokeweight="3pt">
                <v:stroke endarrow="block"/>
                <v:shadow on="t" color="black" opacity="22937f" origin=",.5" offset="0,.63889mm"/>
              </v:shape>
            </w:pict>
          </mc:Fallback>
        </mc:AlternateContent>
      </w:r>
      <w:r w:rsidR="00D54B97">
        <w:rPr>
          <w:noProof/>
        </w:rPr>
        <w:drawing>
          <wp:inline distT="0" distB="0" distL="0" distR="0" wp14:anchorId="1D4718CF" wp14:editId="7B6021F1">
            <wp:extent cx="3841357" cy="2881222"/>
            <wp:effectExtent l="0" t="0" r="6985" b="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ELCH7006.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844085" cy="2883268"/>
                    </a:xfrm>
                    <a:prstGeom prst="rect">
                      <a:avLst/>
                    </a:prstGeom>
                  </pic:spPr>
                </pic:pic>
              </a:graphicData>
            </a:graphic>
          </wp:inline>
        </w:drawing>
      </w:r>
    </w:p>
    <w:p w14:paraId="71D4B286" w14:textId="57A9BEF9" w:rsidR="00D54B97" w:rsidRPr="00D54B97" w:rsidRDefault="004373D7" w:rsidP="00D54B97">
      <w:pPr>
        <w:jc w:val="center"/>
        <w:rPr>
          <w:rFonts w:ascii="Arial" w:hAnsi="Arial" w:cs="Arial"/>
          <w:b/>
        </w:rPr>
      </w:pPr>
      <w:r>
        <w:rPr>
          <w:rFonts w:ascii="Arial" w:hAnsi="Arial"/>
          <w:b/>
        </w:rPr>
        <w:t>Figure 3</w:t>
      </w:r>
      <w:r w:rsidR="00E64AC9">
        <w:rPr>
          <w:rFonts w:ascii="Arial" w:hAnsi="Arial"/>
          <w:b/>
        </w:rPr>
        <w:t>0</w:t>
      </w:r>
    </w:p>
    <w:p w14:paraId="07D1B033" w14:textId="77777777" w:rsidR="00D54B97" w:rsidRPr="00D54B97" w:rsidRDefault="00D54B97" w:rsidP="00C97416">
      <w:pPr>
        <w:pStyle w:val="ListeParagraf"/>
        <w:numPr>
          <w:ilvl w:val="0"/>
          <w:numId w:val="17"/>
        </w:numPr>
        <w:spacing w:line="276" w:lineRule="auto"/>
        <w:rPr>
          <w:rFonts w:ascii="Arial" w:eastAsia="Arial" w:hAnsi="Arial" w:cs="Arial"/>
        </w:rPr>
      </w:pPr>
      <w:r>
        <w:rPr>
          <w:rFonts w:ascii="Arial" w:hAnsi="Arial"/>
        </w:rPr>
        <w:t>Separate water pump electrical connection and water filling solenoid valve coil socket.</w:t>
      </w:r>
    </w:p>
    <w:p w14:paraId="12614F33" w14:textId="77777777" w:rsidR="00D54B97" w:rsidRPr="00D54B97" w:rsidRDefault="00D54B97" w:rsidP="00C97416">
      <w:pPr>
        <w:pStyle w:val="ListeParagraf"/>
        <w:numPr>
          <w:ilvl w:val="0"/>
          <w:numId w:val="17"/>
        </w:numPr>
        <w:spacing w:line="276" w:lineRule="auto"/>
        <w:rPr>
          <w:rFonts w:ascii="Arial" w:eastAsia="Arial" w:hAnsi="Arial" w:cs="Arial"/>
        </w:rPr>
      </w:pPr>
      <w:r>
        <w:rPr>
          <w:rFonts w:ascii="Arial" w:hAnsi="Arial"/>
        </w:rPr>
        <w:t>Disconnect water pump inlet hose and disconnect solenoid outlet hose.</w:t>
      </w:r>
    </w:p>
    <w:p w14:paraId="3A28139F" w14:textId="77777777" w:rsidR="00D54B97" w:rsidRPr="00D54B97" w:rsidRDefault="00D54B97" w:rsidP="00C97416">
      <w:pPr>
        <w:pStyle w:val="ListeParagraf"/>
        <w:numPr>
          <w:ilvl w:val="0"/>
          <w:numId w:val="17"/>
        </w:numPr>
        <w:spacing w:line="276" w:lineRule="auto"/>
        <w:rPr>
          <w:rFonts w:ascii="Arial" w:eastAsia="Arial" w:hAnsi="Arial" w:cs="Arial"/>
        </w:rPr>
      </w:pPr>
      <w:r>
        <w:rPr>
          <w:rFonts w:ascii="Arial" w:hAnsi="Arial"/>
        </w:rPr>
        <w:t>Unscrew water pump and water pump solenoid valve assembly screw at the bottom of the device.</w:t>
      </w:r>
    </w:p>
    <w:p w14:paraId="2E85882A" w14:textId="77777777" w:rsidR="00D54B97" w:rsidRPr="00D54B97" w:rsidRDefault="00D54B97" w:rsidP="00C97416">
      <w:pPr>
        <w:pStyle w:val="ListeParagraf"/>
        <w:numPr>
          <w:ilvl w:val="0"/>
          <w:numId w:val="17"/>
        </w:numPr>
        <w:spacing w:line="276" w:lineRule="auto"/>
        <w:rPr>
          <w:rFonts w:ascii="Arial" w:eastAsia="Arial" w:hAnsi="Arial" w:cs="Arial"/>
        </w:rPr>
      </w:pPr>
      <w:r>
        <w:rPr>
          <w:rFonts w:ascii="Arial" w:hAnsi="Arial"/>
        </w:rPr>
        <w:t>Disassemble water pump solenoid valve by keeping it fixed. Remove the fitting on it and assemble the valve by affixing the fitting to the new valve.</w:t>
      </w:r>
    </w:p>
    <w:p w14:paraId="53C57F16" w14:textId="77777777" w:rsidR="00D735A5" w:rsidRDefault="00D54B97" w:rsidP="00C97416">
      <w:pPr>
        <w:pStyle w:val="ListeParagraf"/>
        <w:numPr>
          <w:ilvl w:val="0"/>
          <w:numId w:val="17"/>
        </w:numPr>
        <w:spacing w:line="276" w:lineRule="auto"/>
        <w:rPr>
          <w:rFonts w:ascii="Arial" w:eastAsia="Arial" w:hAnsi="Arial" w:cs="Arial"/>
        </w:rPr>
      </w:pPr>
      <w:r>
        <w:rPr>
          <w:rFonts w:ascii="Arial" w:hAnsi="Arial"/>
        </w:rPr>
        <w:t>Connect the new water pump to the solenoid valve and locate it, carefully make hose and electrical connections.</w:t>
      </w:r>
    </w:p>
    <w:p w14:paraId="5AA941F0" w14:textId="77777777" w:rsidR="004373D7" w:rsidRDefault="004373D7" w:rsidP="004373D7">
      <w:pPr>
        <w:spacing w:line="276" w:lineRule="auto"/>
        <w:jc w:val="left"/>
        <w:rPr>
          <w:rFonts w:ascii="Arial" w:eastAsia="Arial" w:hAnsi="Arial" w:cs="Arial"/>
        </w:rPr>
      </w:pPr>
    </w:p>
    <w:p w14:paraId="2A5370F3" w14:textId="77777777" w:rsidR="004373D7" w:rsidRDefault="004373D7" w:rsidP="004373D7">
      <w:pPr>
        <w:spacing w:line="276" w:lineRule="auto"/>
        <w:jc w:val="left"/>
        <w:rPr>
          <w:rFonts w:ascii="Arial" w:eastAsia="Arial" w:hAnsi="Arial" w:cs="Arial"/>
        </w:rPr>
      </w:pPr>
    </w:p>
    <w:p w14:paraId="5E20EF2B" w14:textId="77777777" w:rsidR="004373D7" w:rsidRDefault="004373D7" w:rsidP="004373D7">
      <w:pPr>
        <w:spacing w:line="276" w:lineRule="auto"/>
        <w:jc w:val="left"/>
        <w:rPr>
          <w:rFonts w:ascii="Arial" w:eastAsia="Arial" w:hAnsi="Arial" w:cs="Arial"/>
        </w:rPr>
      </w:pPr>
    </w:p>
    <w:p w14:paraId="30843D1B" w14:textId="77777777" w:rsidR="004373D7" w:rsidRDefault="004373D7" w:rsidP="004373D7">
      <w:pPr>
        <w:spacing w:line="276" w:lineRule="auto"/>
        <w:jc w:val="left"/>
        <w:rPr>
          <w:rFonts w:ascii="Arial" w:eastAsia="Arial" w:hAnsi="Arial" w:cs="Arial"/>
        </w:rPr>
      </w:pPr>
    </w:p>
    <w:p w14:paraId="5C2911A5" w14:textId="77777777" w:rsidR="004373D7" w:rsidRDefault="004373D7" w:rsidP="004373D7">
      <w:pPr>
        <w:spacing w:line="276" w:lineRule="auto"/>
        <w:jc w:val="left"/>
        <w:rPr>
          <w:rFonts w:ascii="Arial" w:eastAsia="Arial" w:hAnsi="Arial" w:cs="Arial"/>
        </w:rPr>
      </w:pPr>
    </w:p>
    <w:p w14:paraId="2E96C2CE" w14:textId="77777777" w:rsidR="004373D7" w:rsidRPr="004373D7" w:rsidRDefault="004373D7" w:rsidP="004373D7">
      <w:pPr>
        <w:spacing w:line="276" w:lineRule="auto"/>
        <w:jc w:val="left"/>
        <w:rPr>
          <w:rFonts w:ascii="Arial" w:eastAsia="Arial" w:hAnsi="Arial" w:cs="Arial"/>
        </w:rPr>
      </w:pPr>
    </w:p>
    <w:p w14:paraId="68BC26D6" w14:textId="77777777" w:rsidR="00873BEA" w:rsidRPr="00D735A5" w:rsidRDefault="00873BEA" w:rsidP="00873BEA">
      <w:pPr>
        <w:pStyle w:val="ListeParagraf"/>
        <w:spacing w:line="276" w:lineRule="auto"/>
        <w:jc w:val="left"/>
        <w:rPr>
          <w:rFonts w:ascii="Arial" w:eastAsia="Arial" w:hAnsi="Arial" w:cs="Arial"/>
        </w:rPr>
      </w:pPr>
    </w:p>
    <w:p w14:paraId="152ABCF5" w14:textId="5DB7384A" w:rsidR="00D735A5" w:rsidRDefault="00516F83" w:rsidP="00D735A5">
      <w:pPr>
        <w:pStyle w:val="Balk2"/>
        <w:rPr>
          <w:rFonts w:ascii="Arial" w:eastAsia="Arial" w:hAnsi="Arial" w:cs="Arial"/>
          <w:szCs w:val="24"/>
        </w:rPr>
      </w:pPr>
      <w:bookmarkStart w:id="408" w:name="_Toc329337078"/>
      <w:bookmarkStart w:id="409" w:name="_Toc39826777"/>
      <w:r>
        <w:rPr>
          <w:rFonts w:ascii="Arial" w:hAnsi="Arial"/>
          <w:szCs w:val="24"/>
        </w:rPr>
        <w:lastRenderedPageBreak/>
        <w:t xml:space="preserve"> </w:t>
      </w:r>
      <w:bookmarkStart w:id="410" w:name="_Toc82510644"/>
      <w:bookmarkStart w:id="411" w:name="_Toc82510995"/>
      <w:r>
        <w:rPr>
          <w:rFonts w:ascii="Arial" w:hAnsi="Arial"/>
          <w:szCs w:val="24"/>
        </w:rPr>
        <w:t>Water Level Sensor</w:t>
      </w:r>
      <w:r w:rsidR="000F3054">
        <w:rPr>
          <w:rFonts w:ascii="Arial" w:hAnsi="Arial"/>
          <w:szCs w:val="24"/>
        </w:rPr>
        <w:t>s</w:t>
      </w:r>
      <w:r>
        <w:rPr>
          <w:rFonts w:ascii="Arial" w:hAnsi="Arial"/>
          <w:szCs w:val="24"/>
        </w:rPr>
        <w:t xml:space="preserve"> Replacement</w:t>
      </w:r>
      <w:bookmarkEnd w:id="408"/>
      <w:bookmarkEnd w:id="409"/>
      <w:bookmarkEnd w:id="410"/>
      <w:bookmarkEnd w:id="411"/>
    </w:p>
    <w:p w14:paraId="239FB4FC" w14:textId="77777777" w:rsidR="00D735A5" w:rsidRPr="00E16D9D" w:rsidRDefault="00D735A5" w:rsidP="00D735A5"/>
    <w:p w14:paraId="40EEE0F1" w14:textId="2F7775D3" w:rsidR="00D735A5" w:rsidRDefault="000F3054" w:rsidP="00D735A5">
      <w:pPr>
        <w:jc w:val="center"/>
      </w:pPr>
      <w:r>
        <w:rPr>
          <w:noProof/>
        </w:rPr>
        <mc:AlternateContent>
          <mc:Choice Requires="wps">
            <w:drawing>
              <wp:anchor distT="0" distB="0" distL="114300" distR="114300" simplePos="0" relativeHeight="251879424" behindDoc="0" locked="0" layoutInCell="1" allowOverlap="1" wp14:anchorId="14EFDB99" wp14:editId="73E2C547">
                <wp:simplePos x="0" y="0"/>
                <wp:positionH relativeFrom="column">
                  <wp:posOffset>3649345</wp:posOffset>
                </wp:positionH>
                <wp:positionV relativeFrom="paragraph">
                  <wp:posOffset>532130</wp:posOffset>
                </wp:positionV>
                <wp:extent cx="1173480" cy="76200"/>
                <wp:effectExtent l="57150" t="57150" r="45720" b="133350"/>
                <wp:wrapNone/>
                <wp:docPr id="306" name="Düz Ok Bağlayıcısı 306"/>
                <wp:cNvGraphicFramePr/>
                <a:graphic xmlns:a="http://schemas.openxmlformats.org/drawingml/2006/main">
                  <a:graphicData uri="http://schemas.microsoft.com/office/word/2010/wordprocessingShape">
                    <wps:wsp>
                      <wps:cNvCnPr/>
                      <wps:spPr>
                        <a:xfrm flipH="1">
                          <a:off x="0" y="0"/>
                          <a:ext cx="1173480" cy="762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B61DD3F" id="Düz Ok Bağlayıcısı 306" o:spid="_x0000_s1026" type="#_x0000_t32" style="position:absolute;margin-left:287.35pt;margin-top:41.9pt;width:92.4pt;height:6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" strokecolor="#f79646 [3209]" strokeweight="3pt">
                <v:stroke endarrow="block"/>
                <v:shadow on="t" color="black" opacity="22937f" origin=",.5" offset="0,.63889mm"/>
              </v:shape>
            </w:pict>
          </mc:Fallback>
        </mc:AlternateContent>
      </w:r>
      <w:r w:rsidR="00D735A5">
        <w:rPr>
          <w:noProof/>
        </w:rPr>
        <w:drawing>
          <wp:inline distT="0" distB="0" distL="0" distR="0" wp14:anchorId="05EDA8DD" wp14:editId="5B8B4A29">
            <wp:extent cx="2704452" cy="3605841"/>
            <wp:effectExtent l="0" t="0" r="1270" b="0"/>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G_4196.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706735" cy="3608884"/>
                    </a:xfrm>
                    <a:prstGeom prst="rect">
                      <a:avLst/>
                    </a:prstGeom>
                  </pic:spPr>
                </pic:pic>
              </a:graphicData>
            </a:graphic>
          </wp:inline>
        </w:drawing>
      </w:r>
    </w:p>
    <w:p w14:paraId="27385CA3" w14:textId="575B96CC" w:rsidR="00D735A5" w:rsidRPr="00D735A5" w:rsidRDefault="004373D7" w:rsidP="00D735A5">
      <w:pPr>
        <w:jc w:val="center"/>
        <w:rPr>
          <w:rFonts w:ascii="Arial" w:hAnsi="Arial" w:cs="Arial"/>
          <w:b/>
        </w:rPr>
      </w:pPr>
      <w:r>
        <w:rPr>
          <w:rFonts w:ascii="Arial" w:hAnsi="Arial"/>
          <w:b/>
        </w:rPr>
        <w:t>Figure 3</w:t>
      </w:r>
      <w:r w:rsidR="00E64AC9">
        <w:rPr>
          <w:rFonts w:ascii="Arial" w:hAnsi="Arial"/>
          <w:b/>
        </w:rPr>
        <w:t>1</w:t>
      </w:r>
    </w:p>
    <w:p w14:paraId="38469FF3" w14:textId="77777777" w:rsidR="00D735A5" w:rsidRPr="00D735A5" w:rsidRDefault="00D735A5" w:rsidP="00C97416">
      <w:pPr>
        <w:pStyle w:val="ListeParagraf"/>
        <w:numPr>
          <w:ilvl w:val="0"/>
          <w:numId w:val="20"/>
        </w:numPr>
        <w:spacing w:line="276" w:lineRule="auto"/>
        <w:rPr>
          <w:rFonts w:ascii="Arial" w:eastAsia="Arial" w:hAnsi="Arial" w:cs="Arial"/>
        </w:rPr>
      </w:pPr>
      <w:r>
        <w:rPr>
          <w:rFonts w:ascii="Arial" w:hAnsi="Arial"/>
        </w:rPr>
        <w:t>Disconnect generator water level sensors electrical connection terminals.</w:t>
      </w:r>
    </w:p>
    <w:p w14:paraId="0872F2BD" w14:textId="77777777" w:rsidR="00D735A5" w:rsidRDefault="00D735A5" w:rsidP="00C97416">
      <w:pPr>
        <w:pStyle w:val="ListeParagraf"/>
        <w:numPr>
          <w:ilvl w:val="0"/>
          <w:numId w:val="20"/>
        </w:numPr>
        <w:spacing w:line="276" w:lineRule="auto"/>
        <w:rPr>
          <w:rFonts w:ascii="Arial" w:eastAsia="Arial" w:hAnsi="Arial" w:cs="Arial"/>
        </w:rPr>
      </w:pPr>
      <w:r>
        <w:rPr>
          <w:rFonts w:ascii="Arial" w:hAnsi="Arial"/>
        </w:rPr>
        <w:t>Disassemble and remove water level sensor.</w:t>
      </w:r>
    </w:p>
    <w:p w14:paraId="3CD6FEBF" w14:textId="77777777" w:rsidR="00D735A5" w:rsidRPr="00D735A5" w:rsidRDefault="00D735A5" w:rsidP="00C97416">
      <w:pPr>
        <w:pStyle w:val="ListeParagraf"/>
        <w:numPr>
          <w:ilvl w:val="0"/>
          <w:numId w:val="20"/>
        </w:numPr>
        <w:spacing w:line="276" w:lineRule="auto"/>
        <w:rPr>
          <w:rFonts w:ascii="Arial" w:eastAsia="Arial" w:hAnsi="Arial" w:cs="Arial"/>
        </w:rPr>
      </w:pPr>
      <w:r>
        <w:rPr>
          <w:rFonts w:ascii="Arial" w:hAnsi="Arial"/>
        </w:rPr>
        <w:t>Disassemble water level sensor rod and mount new water level sensor.</w:t>
      </w:r>
    </w:p>
    <w:p w14:paraId="1EF7C72C" w14:textId="77777777" w:rsidR="00D735A5" w:rsidRPr="00D735A5" w:rsidRDefault="00D735A5" w:rsidP="00C97416">
      <w:pPr>
        <w:pStyle w:val="ListeParagraf"/>
        <w:numPr>
          <w:ilvl w:val="0"/>
          <w:numId w:val="20"/>
        </w:numPr>
        <w:spacing w:line="276" w:lineRule="auto"/>
        <w:rPr>
          <w:rFonts w:ascii="Arial" w:eastAsia="Arial" w:hAnsi="Arial" w:cs="Arial"/>
        </w:rPr>
      </w:pPr>
      <w:r>
        <w:rPr>
          <w:rFonts w:ascii="Arial" w:hAnsi="Arial"/>
        </w:rPr>
        <w:t>Assemble new water level sensor.</w:t>
      </w:r>
    </w:p>
    <w:p w14:paraId="22A09809" w14:textId="77777777" w:rsidR="00D735A5" w:rsidRDefault="00D735A5" w:rsidP="00C97416">
      <w:pPr>
        <w:pStyle w:val="ListeParagraf"/>
        <w:numPr>
          <w:ilvl w:val="0"/>
          <w:numId w:val="20"/>
        </w:numPr>
        <w:spacing w:line="276" w:lineRule="auto"/>
        <w:rPr>
          <w:rFonts w:ascii="Arial" w:eastAsia="Arial" w:hAnsi="Arial" w:cs="Arial"/>
        </w:rPr>
      </w:pPr>
      <w:r>
        <w:rPr>
          <w:rFonts w:ascii="Arial" w:hAnsi="Arial"/>
        </w:rPr>
        <w:t>Carefully make the electrical terminal connections in accordance with the electrical circuit diagram.</w:t>
      </w:r>
    </w:p>
    <w:p w14:paraId="05F55BD4" w14:textId="77777777" w:rsidR="004373D7" w:rsidRDefault="004373D7" w:rsidP="004373D7">
      <w:pPr>
        <w:spacing w:line="276" w:lineRule="auto"/>
        <w:jc w:val="left"/>
        <w:rPr>
          <w:rFonts w:ascii="Arial" w:eastAsia="Arial" w:hAnsi="Arial" w:cs="Arial"/>
        </w:rPr>
      </w:pPr>
    </w:p>
    <w:p w14:paraId="30D07D3A" w14:textId="77777777" w:rsidR="004373D7" w:rsidRDefault="004373D7" w:rsidP="004373D7">
      <w:pPr>
        <w:spacing w:line="276" w:lineRule="auto"/>
        <w:jc w:val="left"/>
        <w:rPr>
          <w:rFonts w:ascii="Arial" w:eastAsia="Arial" w:hAnsi="Arial" w:cs="Arial"/>
        </w:rPr>
      </w:pPr>
    </w:p>
    <w:p w14:paraId="4960F02A" w14:textId="77777777" w:rsidR="004373D7" w:rsidRDefault="004373D7" w:rsidP="004373D7">
      <w:pPr>
        <w:spacing w:line="276" w:lineRule="auto"/>
        <w:jc w:val="left"/>
        <w:rPr>
          <w:rFonts w:ascii="Arial" w:eastAsia="Arial" w:hAnsi="Arial" w:cs="Arial"/>
        </w:rPr>
      </w:pPr>
    </w:p>
    <w:p w14:paraId="26EA49C9" w14:textId="77777777" w:rsidR="004373D7" w:rsidRDefault="004373D7" w:rsidP="004373D7">
      <w:pPr>
        <w:spacing w:line="276" w:lineRule="auto"/>
        <w:jc w:val="left"/>
        <w:rPr>
          <w:rFonts w:ascii="Arial" w:eastAsia="Arial" w:hAnsi="Arial" w:cs="Arial"/>
        </w:rPr>
      </w:pPr>
    </w:p>
    <w:p w14:paraId="051D6549" w14:textId="77777777" w:rsidR="004373D7" w:rsidRDefault="004373D7" w:rsidP="004373D7">
      <w:pPr>
        <w:spacing w:line="276" w:lineRule="auto"/>
        <w:jc w:val="left"/>
        <w:rPr>
          <w:rFonts w:ascii="Arial" w:eastAsia="Arial" w:hAnsi="Arial" w:cs="Arial"/>
        </w:rPr>
      </w:pPr>
    </w:p>
    <w:p w14:paraId="53C35D03" w14:textId="77777777" w:rsidR="004373D7" w:rsidRDefault="004373D7" w:rsidP="004373D7">
      <w:pPr>
        <w:spacing w:line="276" w:lineRule="auto"/>
        <w:jc w:val="left"/>
        <w:rPr>
          <w:rFonts w:ascii="Arial" w:eastAsia="Arial" w:hAnsi="Arial" w:cs="Arial"/>
        </w:rPr>
      </w:pPr>
    </w:p>
    <w:p w14:paraId="08D41E79" w14:textId="77777777" w:rsidR="004373D7" w:rsidRPr="004373D7" w:rsidRDefault="004373D7" w:rsidP="004373D7">
      <w:pPr>
        <w:spacing w:line="276" w:lineRule="auto"/>
        <w:jc w:val="left"/>
        <w:rPr>
          <w:rFonts w:ascii="Arial" w:eastAsia="Arial" w:hAnsi="Arial" w:cs="Arial"/>
        </w:rPr>
      </w:pPr>
    </w:p>
    <w:p w14:paraId="4CA1CE64" w14:textId="2EB59339" w:rsidR="004D40AD" w:rsidRPr="005802BF" w:rsidRDefault="00516F83" w:rsidP="004D40AD">
      <w:pPr>
        <w:pStyle w:val="Balk2"/>
        <w:rPr>
          <w:rFonts w:ascii="Arial" w:eastAsia="Arial" w:hAnsi="Arial" w:cs="Arial"/>
          <w:szCs w:val="24"/>
        </w:rPr>
      </w:pPr>
      <w:bookmarkStart w:id="412" w:name="_Toc329337090"/>
      <w:bookmarkStart w:id="413" w:name="_Toc39826778"/>
      <w:r>
        <w:rPr>
          <w:rFonts w:ascii="Arial" w:hAnsi="Arial"/>
          <w:szCs w:val="24"/>
        </w:rPr>
        <w:lastRenderedPageBreak/>
        <w:t xml:space="preserve"> </w:t>
      </w:r>
      <w:bookmarkStart w:id="414" w:name="_Toc82510645"/>
      <w:bookmarkStart w:id="415" w:name="_Toc82510996"/>
      <w:r>
        <w:rPr>
          <w:rFonts w:ascii="Arial" w:hAnsi="Arial"/>
          <w:szCs w:val="24"/>
        </w:rPr>
        <w:t>Steam Generator Heater Replacement</w:t>
      </w:r>
      <w:bookmarkEnd w:id="412"/>
      <w:bookmarkEnd w:id="413"/>
      <w:bookmarkEnd w:id="414"/>
      <w:bookmarkEnd w:id="415"/>
    </w:p>
    <w:p w14:paraId="7677A246" w14:textId="77777777" w:rsidR="004D40AD" w:rsidRDefault="004D40AD" w:rsidP="004D40AD"/>
    <w:p w14:paraId="6699505D" w14:textId="078A8053" w:rsidR="004D40AD" w:rsidRDefault="000F3054" w:rsidP="004D40AD">
      <w:pPr>
        <w:jc w:val="center"/>
      </w:pPr>
      <w:r>
        <w:rPr>
          <w:noProof/>
        </w:rPr>
        <mc:AlternateContent>
          <mc:Choice Requires="wps">
            <w:drawing>
              <wp:anchor distT="0" distB="0" distL="114300" distR="114300" simplePos="0" relativeHeight="251880448" behindDoc="0" locked="0" layoutInCell="1" allowOverlap="1" wp14:anchorId="6769A054" wp14:editId="109F43CD">
                <wp:simplePos x="0" y="0"/>
                <wp:positionH relativeFrom="column">
                  <wp:posOffset>3298825</wp:posOffset>
                </wp:positionH>
                <wp:positionV relativeFrom="paragraph">
                  <wp:posOffset>1637030</wp:posOffset>
                </wp:positionV>
                <wp:extent cx="1356360" cy="289560"/>
                <wp:effectExtent l="57150" t="38100" r="53340" b="110490"/>
                <wp:wrapNone/>
                <wp:docPr id="312" name="Düz Ok Bağlayıcısı 312"/>
                <wp:cNvGraphicFramePr/>
                <a:graphic xmlns:a="http://schemas.openxmlformats.org/drawingml/2006/main">
                  <a:graphicData uri="http://schemas.microsoft.com/office/word/2010/wordprocessingShape">
                    <wps:wsp>
                      <wps:cNvCnPr/>
                      <wps:spPr>
                        <a:xfrm flipH="1">
                          <a:off x="0" y="0"/>
                          <a:ext cx="1356360" cy="2895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2508181" id="Düz Ok Bağlayıcısı 312" o:spid="_x0000_s1026" type="#_x0000_t32" style="position:absolute;margin-left:259.75pt;margin-top:128.9pt;width:106.8pt;height:22.8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" strokecolor="#f79646 [3209]" strokeweight="3pt">
                <v:stroke endarrow="block"/>
                <v:shadow on="t" color="black" opacity="22937f" origin=",.5" offset="0,.63889mm"/>
              </v:shape>
            </w:pict>
          </mc:Fallback>
        </mc:AlternateContent>
      </w:r>
      <w:r w:rsidR="004D40AD">
        <w:rPr>
          <w:noProof/>
        </w:rPr>
        <w:drawing>
          <wp:inline distT="0" distB="0" distL="0" distR="0" wp14:anchorId="03A29A17" wp14:editId="2114C5B1">
            <wp:extent cx="2468947" cy="3291840"/>
            <wp:effectExtent l="0" t="0" r="7620" b="3810"/>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G_4196.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485836" cy="3314359"/>
                    </a:xfrm>
                    <a:prstGeom prst="rect">
                      <a:avLst/>
                    </a:prstGeom>
                  </pic:spPr>
                </pic:pic>
              </a:graphicData>
            </a:graphic>
          </wp:inline>
        </w:drawing>
      </w:r>
    </w:p>
    <w:p w14:paraId="22ACE038" w14:textId="0A40A3CC" w:rsidR="004D40AD" w:rsidRPr="004D40AD" w:rsidRDefault="004D40AD" w:rsidP="004D40AD">
      <w:pPr>
        <w:jc w:val="center"/>
        <w:rPr>
          <w:rFonts w:ascii="Arial" w:hAnsi="Arial" w:cs="Arial"/>
          <w:b/>
        </w:rPr>
      </w:pPr>
      <w:r>
        <w:rPr>
          <w:rFonts w:ascii="Arial" w:hAnsi="Arial"/>
          <w:b/>
        </w:rPr>
        <w:t>Figure 3</w:t>
      </w:r>
      <w:r w:rsidR="00E64AC9">
        <w:rPr>
          <w:rFonts w:ascii="Arial" w:hAnsi="Arial"/>
          <w:b/>
        </w:rPr>
        <w:t>2</w:t>
      </w:r>
    </w:p>
    <w:p w14:paraId="5D22956A" w14:textId="77777777" w:rsidR="004D40AD" w:rsidRPr="004D40AD" w:rsidRDefault="004D40AD" w:rsidP="00C97416">
      <w:pPr>
        <w:pStyle w:val="ListeParagraf"/>
        <w:numPr>
          <w:ilvl w:val="0"/>
          <w:numId w:val="31"/>
        </w:numPr>
        <w:spacing w:line="276" w:lineRule="auto"/>
        <w:rPr>
          <w:rFonts w:ascii="Arial" w:hAnsi="Arial" w:cs="Arial"/>
          <w:szCs w:val="24"/>
        </w:rPr>
      </w:pPr>
      <w:r>
        <w:rPr>
          <w:rFonts w:ascii="Arial" w:hAnsi="Arial"/>
          <w:szCs w:val="24"/>
        </w:rPr>
        <w:t>Make sure that steam generator pressure is zero before replacing heater. After checking that steam generator pressure is zero, discharge steam generator by tapping the service valve. (Remove generator pressure hose for discharging water easily.)</w:t>
      </w:r>
    </w:p>
    <w:p w14:paraId="12CAF1E1" w14:textId="77777777" w:rsidR="004D40AD" w:rsidRDefault="004D40AD" w:rsidP="00C97416">
      <w:pPr>
        <w:pStyle w:val="ListeParagraf"/>
        <w:numPr>
          <w:ilvl w:val="0"/>
          <w:numId w:val="31"/>
        </w:numPr>
        <w:spacing w:line="276" w:lineRule="auto"/>
        <w:rPr>
          <w:rFonts w:ascii="Arial" w:hAnsi="Arial" w:cs="Arial"/>
          <w:szCs w:val="24"/>
        </w:rPr>
      </w:pPr>
      <w:r>
        <w:rPr>
          <w:rFonts w:ascii="Arial" w:hAnsi="Arial"/>
          <w:szCs w:val="24"/>
        </w:rPr>
        <w:t>Disconnect heater terminal cables.</w:t>
      </w:r>
    </w:p>
    <w:p w14:paraId="0EAE0D92" w14:textId="77777777" w:rsidR="004D40AD" w:rsidRDefault="004D40AD" w:rsidP="00C97416">
      <w:pPr>
        <w:pStyle w:val="ListeParagraf"/>
        <w:numPr>
          <w:ilvl w:val="0"/>
          <w:numId w:val="31"/>
        </w:numPr>
        <w:spacing w:line="276" w:lineRule="auto"/>
        <w:rPr>
          <w:rFonts w:ascii="Arial" w:hAnsi="Arial" w:cs="Arial"/>
          <w:szCs w:val="24"/>
        </w:rPr>
      </w:pPr>
      <w:r>
        <w:rPr>
          <w:rFonts w:ascii="Arial" w:hAnsi="Arial"/>
          <w:szCs w:val="24"/>
        </w:rPr>
        <w:t>Disconnect 6 screws that fix the heater using a box wrench no. 13 and remove the heater from the generator.</w:t>
      </w:r>
    </w:p>
    <w:p w14:paraId="464B62CB" w14:textId="77777777" w:rsidR="004D40AD" w:rsidRPr="004D40AD" w:rsidRDefault="004D40AD" w:rsidP="00C97416">
      <w:pPr>
        <w:pStyle w:val="ListeParagraf"/>
        <w:numPr>
          <w:ilvl w:val="0"/>
          <w:numId w:val="31"/>
        </w:numPr>
        <w:spacing w:line="276" w:lineRule="auto"/>
        <w:rPr>
          <w:rFonts w:ascii="Arial" w:hAnsi="Arial" w:cs="Arial"/>
          <w:szCs w:val="24"/>
        </w:rPr>
      </w:pPr>
      <w:r>
        <w:rPr>
          <w:rFonts w:ascii="Arial" w:hAnsi="Arial"/>
          <w:szCs w:val="24"/>
        </w:rPr>
        <w:t>Mount new heater gaskets to the new heater.</w:t>
      </w:r>
    </w:p>
    <w:p w14:paraId="5519EDE5" w14:textId="77777777" w:rsidR="004D40AD" w:rsidRPr="004D40AD" w:rsidRDefault="004D40AD" w:rsidP="00C97416">
      <w:pPr>
        <w:pStyle w:val="ListeParagraf"/>
        <w:numPr>
          <w:ilvl w:val="0"/>
          <w:numId w:val="31"/>
        </w:numPr>
        <w:spacing w:line="276" w:lineRule="auto"/>
        <w:rPr>
          <w:rFonts w:ascii="Arial" w:hAnsi="Arial" w:cs="Arial"/>
          <w:szCs w:val="24"/>
        </w:rPr>
      </w:pPr>
      <w:r>
        <w:rPr>
          <w:rFonts w:ascii="Arial" w:hAnsi="Arial"/>
          <w:szCs w:val="24"/>
        </w:rPr>
        <w:t>Mount the new heater to the generator.</w:t>
      </w:r>
    </w:p>
    <w:p w14:paraId="5EC85676" w14:textId="77777777" w:rsidR="004D40AD" w:rsidRDefault="004D40AD" w:rsidP="00C97416">
      <w:pPr>
        <w:pStyle w:val="ListeParagraf"/>
        <w:numPr>
          <w:ilvl w:val="0"/>
          <w:numId w:val="31"/>
        </w:numPr>
        <w:spacing w:line="276" w:lineRule="auto"/>
        <w:rPr>
          <w:rFonts w:ascii="Arial" w:hAnsi="Arial" w:cs="Arial"/>
          <w:szCs w:val="24"/>
        </w:rPr>
      </w:pPr>
      <w:r>
        <w:rPr>
          <w:rFonts w:ascii="Arial" w:hAnsi="Arial"/>
          <w:szCs w:val="24"/>
        </w:rPr>
        <w:t>Make the terminal connections of steam generator heater in accordance with the electrical circuit diagram.</w:t>
      </w:r>
    </w:p>
    <w:p w14:paraId="46A9D8C4" w14:textId="77777777" w:rsidR="004373D7" w:rsidRDefault="004373D7" w:rsidP="004373D7">
      <w:pPr>
        <w:spacing w:line="276" w:lineRule="auto"/>
        <w:jc w:val="left"/>
        <w:rPr>
          <w:rFonts w:ascii="Arial" w:hAnsi="Arial" w:cs="Arial"/>
          <w:szCs w:val="24"/>
        </w:rPr>
      </w:pPr>
    </w:p>
    <w:p w14:paraId="7CEDA041" w14:textId="77777777" w:rsidR="004373D7" w:rsidRDefault="004373D7" w:rsidP="004373D7">
      <w:pPr>
        <w:spacing w:line="276" w:lineRule="auto"/>
        <w:jc w:val="left"/>
        <w:rPr>
          <w:rFonts w:ascii="Arial" w:hAnsi="Arial" w:cs="Arial"/>
          <w:szCs w:val="24"/>
        </w:rPr>
      </w:pPr>
    </w:p>
    <w:p w14:paraId="4329E1A3" w14:textId="77777777" w:rsidR="004373D7" w:rsidRDefault="004373D7" w:rsidP="004373D7">
      <w:pPr>
        <w:spacing w:line="276" w:lineRule="auto"/>
        <w:jc w:val="left"/>
        <w:rPr>
          <w:rFonts w:ascii="Arial" w:hAnsi="Arial" w:cs="Arial"/>
          <w:szCs w:val="24"/>
        </w:rPr>
      </w:pPr>
    </w:p>
    <w:p w14:paraId="38C20627" w14:textId="77777777" w:rsidR="004373D7" w:rsidRDefault="004373D7" w:rsidP="004373D7">
      <w:pPr>
        <w:spacing w:line="276" w:lineRule="auto"/>
        <w:jc w:val="left"/>
        <w:rPr>
          <w:rFonts w:ascii="Arial" w:hAnsi="Arial" w:cs="Arial"/>
          <w:szCs w:val="24"/>
        </w:rPr>
      </w:pPr>
    </w:p>
    <w:p w14:paraId="6105058D" w14:textId="77777777" w:rsidR="004373D7" w:rsidRPr="004373D7" w:rsidRDefault="004373D7" w:rsidP="004373D7">
      <w:pPr>
        <w:spacing w:line="276" w:lineRule="auto"/>
        <w:jc w:val="left"/>
        <w:rPr>
          <w:rFonts w:ascii="Arial" w:hAnsi="Arial" w:cs="Arial"/>
          <w:szCs w:val="24"/>
        </w:rPr>
      </w:pPr>
    </w:p>
    <w:p w14:paraId="18B2CE76" w14:textId="39063615" w:rsidR="004D40AD" w:rsidRDefault="00516F83" w:rsidP="004D40AD">
      <w:pPr>
        <w:pStyle w:val="Balk2"/>
        <w:rPr>
          <w:rFonts w:ascii="Arial" w:eastAsia="Arial" w:hAnsi="Arial" w:cs="Arial"/>
          <w:szCs w:val="24"/>
        </w:rPr>
      </w:pPr>
      <w:bookmarkStart w:id="416" w:name="_Toc329337091"/>
      <w:bookmarkStart w:id="417" w:name="_Toc39826779"/>
      <w:r>
        <w:rPr>
          <w:rFonts w:ascii="Arial" w:hAnsi="Arial"/>
          <w:szCs w:val="24"/>
        </w:rPr>
        <w:lastRenderedPageBreak/>
        <w:t xml:space="preserve"> </w:t>
      </w:r>
      <w:bookmarkStart w:id="418" w:name="_Toc82510646"/>
      <w:bookmarkStart w:id="419" w:name="_Toc82510997"/>
      <w:r>
        <w:rPr>
          <w:rFonts w:ascii="Arial" w:hAnsi="Arial"/>
          <w:szCs w:val="24"/>
        </w:rPr>
        <w:t>Steam Generator Pressure Manometer Replacement</w:t>
      </w:r>
      <w:bookmarkEnd w:id="416"/>
      <w:bookmarkEnd w:id="417"/>
      <w:bookmarkEnd w:id="418"/>
      <w:bookmarkEnd w:id="419"/>
    </w:p>
    <w:p w14:paraId="1EA74F59" w14:textId="77777777" w:rsidR="004D40AD" w:rsidRPr="00E16D9D" w:rsidRDefault="004D40AD" w:rsidP="004D40AD"/>
    <w:p w14:paraId="139BD1F1" w14:textId="530B62E6" w:rsidR="004D40AD" w:rsidRDefault="000F3054" w:rsidP="004D40AD">
      <w:pPr>
        <w:jc w:val="center"/>
      </w:pPr>
      <w:r>
        <w:rPr>
          <w:noProof/>
        </w:rPr>
        <mc:AlternateContent>
          <mc:Choice Requires="wps">
            <w:drawing>
              <wp:anchor distT="0" distB="0" distL="114300" distR="114300" simplePos="0" relativeHeight="251881472" behindDoc="0" locked="0" layoutInCell="1" allowOverlap="1" wp14:anchorId="76DE053E" wp14:editId="43E6B5BC">
                <wp:simplePos x="0" y="0"/>
                <wp:positionH relativeFrom="column">
                  <wp:posOffset>3245485</wp:posOffset>
                </wp:positionH>
                <wp:positionV relativeFrom="paragraph">
                  <wp:posOffset>280670</wp:posOffset>
                </wp:positionV>
                <wp:extent cx="1135380" cy="152400"/>
                <wp:effectExtent l="57150" t="38100" r="45720" b="133350"/>
                <wp:wrapNone/>
                <wp:docPr id="516" name="Düz Ok Bağlayıcısı 516"/>
                <wp:cNvGraphicFramePr/>
                <a:graphic xmlns:a="http://schemas.openxmlformats.org/drawingml/2006/main">
                  <a:graphicData uri="http://schemas.microsoft.com/office/word/2010/wordprocessingShape">
                    <wps:wsp>
                      <wps:cNvCnPr/>
                      <wps:spPr>
                        <a:xfrm flipH="1">
                          <a:off x="0" y="0"/>
                          <a:ext cx="1135380" cy="1524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6B3EB0B" id="Düz Ok Bağlayıcısı 516" o:spid="_x0000_s1026" type="#_x0000_t32" style="position:absolute;margin-left:255.55pt;margin-top:22.1pt;width:89.4pt;height:12pt;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" strokecolor="#f79646 [3209]" strokeweight="3pt">
                <v:stroke endarrow="block"/>
                <v:shadow on="t" color="black" opacity="22937f" origin=",.5" offset="0,.63889mm"/>
              </v:shape>
            </w:pict>
          </mc:Fallback>
        </mc:AlternateContent>
      </w:r>
      <w:r w:rsidR="004D40AD">
        <w:rPr>
          <w:noProof/>
        </w:rPr>
        <w:drawing>
          <wp:inline distT="0" distB="0" distL="0" distR="0" wp14:anchorId="32DB2140" wp14:editId="4544FBC4">
            <wp:extent cx="2411796" cy="3215640"/>
            <wp:effectExtent l="0" t="0" r="7620" b="3810"/>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G_4196.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420800" cy="3227645"/>
                    </a:xfrm>
                    <a:prstGeom prst="rect">
                      <a:avLst/>
                    </a:prstGeom>
                  </pic:spPr>
                </pic:pic>
              </a:graphicData>
            </a:graphic>
          </wp:inline>
        </w:drawing>
      </w:r>
    </w:p>
    <w:p w14:paraId="5BD1BE66" w14:textId="4A35C0E3" w:rsidR="004D40AD" w:rsidRPr="004D40AD" w:rsidRDefault="004D40AD" w:rsidP="004D40AD">
      <w:pPr>
        <w:jc w:val="center"/>
        <w:rPr>
          <w:rFonts w:ascii="Arial" w:hAnsi="Arial" w:cs="Arial"/>
          <w:b/>
        </w:rPr>
      </w:pPr>
      <w:r>
        <w:rPr>
          <w:rFonts w:ascii="Arial" w:hAnsi="Arial"/>
          <w:b/>
        </w:rPr>
        <w:t>Figure 3</w:t>
      </w:r>
      <w:r w:rsidR="00E64AC9">
        <w:rPr>
          <w:rFonts w:ascii="Arial" w:hAnsi="Arial"/>
          <w:b/>
        </w:rPr>
        <w:t>3</w:t>
      </w:r>
    </w:p>
    <w:p w14:paraId="18824392" w14:textId="77777777" w:rsidR="004D40AD" w:rsidRDefault="004D40AD" w:rsidP="004D40AD">
      <w:pPr>
        <w:pStyle w:val="ListeParagraf"/>
        <w:numPr>
          <w:ilvl w:val="0"/>
          <w:numId w:val="32"/>
        </w:numPr>
        <w:spacing w:line="276" w:lineRule="auto"/>
        <w:jc w:val="left"/>
        <w:rPr>
          <w:rFonts w:ascii="Arial" w:hAnsi="Arial" w:cs="Arial"/>
          <w:szCs w:val="24"/>
        </w:rPr>
      </w:pPr>
      <w:r>
        <w:rPr>
          <w:rFonts w:ascii="Arial" w:hAnsi="Arial"/>
          <w:szCs w:val="24"/>
        </w:rPr>
        <w:t>Make sure that steam generator pressure is zero before replacing manometer.</w:t>
      </w:r>
    </w:p>
    <w:p w14:paraId="5866FCD2" w14:textId="77777777" w:rsidR="004D40AD" w:rsidRDefault="004D40AD" w:rsidP="004D40AD">
      <w:pPr>
        <w:pStyle w:val="ListeParagraf"/>
        <w:numPr>
          <w:ilvl w:val="0"/>
          <w:numId w:val="32"/>
        </w:numPr>
        <w:spacing w:line="276" w:lineRule="auto"/>
        <w:jc w:val="left"/>
        <w:rPr>
          <w:rFonts w:ascii="Arial" w:hAnsi="Arial" w:cs="Arial"/>
          <w:szCs w:val="24"/>
        </w:rPr>
      </w:pPr>
      <w:r>
        <w:rPr>
          <w:rFonts w:ascii="Arial" w:hAnsi="Arial"/>
          <w:szCs w:val="24"/>
        </w:rPr>
        <w:t>Remove the manometer by rotating with a wrench.</w:t>
      </w:r>
    </w:p>
    <w:p w14:paraId="01FDFAC1" w14:textId="1C67F4C4" w:rsidR="004D40AD" w:rsidRDefault="004D40AD" w:rsidP="004D40AD">
      <w:pPr>
        <w:pStyle w:val="ListeParagraf"/>
        <w:numPr>
          <w:ilvl w:val="0"/>
          <w:numId w:val="32"/>
        </w:numPr>
        <w:spacing w:line="276" w:lineRule="auto"/>
        <w:jc w:val="left"/>
        <w:rPr>
          <w:rFonts w:ascii="Arial" w:hAnsi="Arial" w:cs="Arial"/>
          <w:szCs w:val="24"/>
        </w:rPr>
      </w:pPr>
      <w:r>
        <w:rPr>
          <w:rFonts w:ascii="Arial" w:hAnsi="Arial"/>
          <w:szCs w:val="24"/>
        </w:rPr>
        <w:t>Ensure tightness of the new manometer.</w:t>
      </w:r>
    </w:p>
    <w:p w14:paraId="07897843" w14:textId="77777777" w:rsidR="004D40AD" w:rsidRDefault="004D40AD" w:rsidP="004D40AD">
      <w:pPr>
        <w:pStyle w:val="ListeParagraf"/>
        <w:numPr>
          <w:ilvl w:val="0"/>
          <w:numId w:val="32"/>
        </w:numPr>
        <w:spacing w:line="276" w:lineRule="auto"/>
        <w:jc w:val="left"/>
        <w:rPr>
          <w:rFonts w:ascii="Arial" w:hAnsi="Arial" w:cs="Arial"/>
          <w:szCs w:val="24"/>
        </w:rPr>
      </w:pPr>
      <w:r>
        <w:rPr>
          <w:rFonts w:ascii="Arial" w:hAnsi="Arial"/>
          <w:szCs w:val="24"/>
        </w:rPr>
        <w:t>Mount the new manometer.</w:t>
      </w:r>
    </w:p>
    <w:p w14:paraId="3FD75405" w14:textId="77777777" w:rsidR="004373D7" w:rsidRDefault="004373D7" w:rsidP="004373D7">
      <w:pPr>
        <w:spacing w:line="276" w:lineRule="auto"/>
        <w:jc w:val="left"/>
        <w:rPr>
          <w:rFonts w:ascii="Arial" w:hAnsi="Arial" w:cs="Arial"/>
          <w:szCs w:val="24"/>
        </w:rPr>
      </w:pPr>
    </w:p>
    <w:p w14:paraId="42BF1EB2" w14:textId="77777777" w:rsidR="004373D7" w:rsidRDefault="004373D7" w:rsidP="004373D7">
      <w:pPr>
        <w:spacing w:line="276" w:lineRule="auto"/>
        <w:jc w:val="left"/>
        <w:rPr>
          <w:rFonts w:ascii="Arial" w:hAnsi="Arial" w:cs="Arial"/>
          <w:szCs w:val="24"/>
        </w:rPr>
      </w:pPr>
    </w:p>
    <w:p w14:paraId="390969E2" w14:textId="77777777" w:rsidR="004373D7" w:rsidRDefault="004373D7" w:rsidP="004373D7">
      <w:pPr>
        <w:spacing w:line="276" w:lineRule="auto"/>
        <w:jc w:val="left"/>
        <w:rPr>
          <w:rFonts w:ascii="Arial" w:hAnsi="Arial" w:cs="Arial"/>
          <w:szCs w:val="24"/>
        </w:rPr>
      </w:pPr>
    </w:p>
    <w:p w14:paraId="392FC710" w14:textId="77777777" w:rsidR="004373D7" w:rsidRDefault="004373D7" w:rsidP="004373D7">
      <w:pPr>
        <w:spacing w:line="276" w:lineRule="auto"/>
        <w:jc w:val="left"/>
        <w:rPr>
          <w:rFonts w:ascii="Arial" w:hAnsi="Arial" w:cs="Arial"/>
          <w:szCs w:val="24"/>
        </w:rPr>
      </w:pPr>
    </w:p>
    <w:p w14:paraId="78F480FC" w14:textId="77777777" w:rsidR="004373D7" w:rsidRDefault="004373D7" w:rsidP="004373D7">
      <w:pPr>
        <w:spacing w:line="276" w:lineRule="auto"/>
        <w:jc w:val="left"/>
        <w:rPr>
          <w:rFonts w:ascii="Arial" w:hAnsi="Arial" w:cs="Arial"/>
          <w:szCs w:val="24"/>
        </w:rPr>
      </w:pPr>
    </w:p>
    <w:p w14:paraId="57052B06" w14:textId="77777777" w:rsidR="004373D7" w:rsidRDefault="004373D7" w:rsidP="004373D7">
      <w:pPr>
        <w:spacing w:line="276" w:lineRule="auto"/>
        <w:jc w:val="left"/>
        <w:rPr>
          <w:rFonts w:ascii="Arial" w:hAnsi="Arial" w:cs="Arial"/>
          <w:szCs w:val="24"/>
        </w:rPr>
      </w:pPr>
    </w:p>
    <w:p w14:paraId="7C50592C" w14:textId="77777777" w:rsidR="004373D7" w:rsidRDefault="004373D7" w:rsidP="004373D7">
      <w:pPr>
        <w:spacing w:line="276" w:lineRule="auto"/>
        <w:jc w:val="left"/>
        <w:rPr>
          <w:rFonts w:ascii="Arial" w:hAnsi="Arial" w:cs="Arial"/>
          <w:szCs w:val="24"/>
        </w:rPr>
      </w:pPr>
    </w:p>
    <w:p w14:paraId="3179DE94" w14:textId="77777777" w:rsidR="004373D7" w:rsidRDefault="004373D7" w:rsidP="004373D7">
      <w:pPr>
        <w:spacing w:line="276" w:lineRule="auto"/>
        <w:jc w:val="left"/>
        <w:rPr>
          <w:rFonts w:ascii="Arial" w:hAnsi="Arial" w:cs="Arial"/>
          <w:szCs w:val="24"/>
        </w:rPr>
      </w:pPr>
    </w:p>
    <w:p w14:paraId="2B5C9554" w14:textId="77777777" w:rsidR="004373D7" w:rsidRDefault="004373D7" w:rsidP="004373D7">
      <w:pPr>
        <w:spacing w:line="276" w:lineRule="auto"/>
        <w:jc w:val="left"/>
        <w:rPr>
          <w:rFonts w:ascii="Arial" w:hAnsi="Arial" w:cs="Arial"/>
          <w:szCs w:val="24"/>
        </w:rPr>
      </w:pPr>
    </w:p>
    <w:p w14:paraId="19D98EE2" w14:textId="77777777" w:rsidR="004373D7" w:rsidRPr="004373D7" w:rsidRDefault="004373D7" w:rsidP="004373D7">
      <w:pPr>
        <w:spacing w:line="276" w:lineRule="auto"/>
        <w:jc w:val="left"/>
        <w:rPr>
          <w:rFonts w:ascii="Arial" w:hAnsi="Arial" w:cs="Arial"/>
          <w:szCs w:val="24"/>
        </w:rPr>
      </w:pPr>
    </w:p>
    <w:p w14:paraId="4A4B45FF" w14:textId="3AC18EBD" w:rsidR="00873BEA" w:rsidRPr="004D7074" w:rsidRDefault="00516F83" w:rsidP="00873BEA">
      <w:pPr>
        <w:pStyle w:val="Balk2"/>
        <w:rPr>
          <w:rFonts w:ascii="Arial" w:eastAsia="Arial" w:hAnsi="Arial" w:cs="Arial"/>
          <w:szCs w:val="24"/>
        </w:rPr>
      </w:pPr>
      <w:bookmarkStart w:id="420" w:name="_Toc39826780"/>
      <w:r>
        <w:rPr>
          <w:rFonts w:ascii="Arial" w:hAnsi="Arial"/>
          <w:szCs w:val="24"/>
        </w:rPr>
        <w:lastRenderedPageBreak/>
        <w:t xml:space="preserve"> </w:t>
      </w:r>
      <w:bookmarkStart w:id="421" w:name="_Toc82510647"/>
      <w:bookmarkStart w:id="422" w:name="_Toc82510998"/>
      <w:r>
        <w:rPr>
          <w:rFonts w:ascii="Arial" w:hAnsi="Arial"/>
          <w:szCs w:val="24"/>
        </w:rPr>
        <w:t>Steam Generator Safety Valve Replacement</w:t>
      </w:r>
      <w:bookmarkEnd w:id="420"/>
      <w:bookmarkEnd w:id="421"/>
      <w:bookmarkEnd w:id="422"/>
    </w:p>
    <w:p w14:paraId="44C935EE" w14:textId="77777777" w:rsidR="00873BEA" w:rsidRDefault="00873BEA" w:rsidP="00873BEA"/>
    <w:p w14:paraId="7626D3AF" w14:textId="43022B28" w:rsidR="00873BEA" w:rsidRDefault="000F3054" w:rsidP="00873BEA">
      <w:pPr>
        <w:jc w:val="center"/>
      </w:pPr>
      <w:r>
        <w:rPr>
          <w:noProof/>
        </w:rPr>
        <mc:AlternateContent>
          <mc:Choice Requires="wps">
            <w:drawing>
              <wp:anchor distT="0" distB="0" distL="114300" distR="114300" simplePos="0" relativeHeight="251882496" behindDoc="0" locked="0" layoutInCell="1" allowOverlap="1" wp14:anchorId="453E696F" wp14:editId="217F4C52">
                <wp:simplePos x="0" y="0"/>
                <wp:positionH relativeFrom="column">
                  <wp:posOffset>761365</wp:posOffset>
                </wp:positionH>
                <wp:positionV relativeFrom="paragraph">
                  <wp:posOffset>535940</wp:posOffset>
                </wp:positionV>
                <wp:extent cx="1844040" cy="171450"/>
                <wp:effectExtent l="57150" t="95250" r="0" b="95250"/>
                <wp:wrapNone/>
                <wp:docPr id="526" name="Düz Ok Bağlayıcısı 526"/>
                <wp:cNvGraphicFramePr/>
                <a:graphic xmlns:a="http://schemas.openxmlformats.org/drawingml/2006/main">
                  <a:graphicData uri="http://schemas.microsoft.com/office/word/2010/wordprocessingShape">
                    <wps:wsp>
                      <wps:cNvCnPr/>
                      <wps:spPr>
                        <a:xfrm flipV="1">
                          <a:off x="0" y="0"/>
                          <a:ext cx="1844040" cy="1714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D2184" id="Düz Ok Bağlayıcısı 526" o:spid="_x0000_s1026" type="#_x0000_t32" style="position:absolute;margin-left:59.95pt;margin-top:42.2pt;width:145.2pt;height:13.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" strokecolor="#f79646 [3209]" strokeweight="3pt">
                <v:stroke endarrow="block"/>
                <v:shadow on="t" color="black" opacity="22937f" origin=",.5" offset="0,.63889mm"/>
              </v:shape>
            </w:pict>
          </mc:Fallback>
        </mc:AlternateContent>
      </w:r>
      <w:r w:rsidR="00873BEA">
        <w:rPr>
          <w:noProof/>
        </w:rPr>
        <w:drawing>
          <wp:inline distT="0" distB="0" distL="0" distR="0" wp14:anchorId="7C987A6A" wp14:editId="3FBC0EB7">
            <wp:extent cx="3486150" cy="2474595"/>
            <wp:effectExtent l="0" t="0" r="0" b="190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G_1784.JPG"/>
                    <pic:cNvPicPr/>
                  </pic:nvPicPr>
                  <pic:blipFill rotWithShape="1">
                    <a:blip r:embed="rId257" cstate="print">
                      <a:extLst>
                        <a:ext uri="{28A0092B-C50C-407E-A947-70E740481C1C}">
                          <a14:useLocalDpi xmlns:a14="http://schemas.microsoft.com/office/drawing/2010/main" val="0"/>
                        </a:ext>
                      </a:extLst>
                    </a:blip>
                    <a:srcRect l="15309" t="14246" r="12768" b="4323"/>
                    <a:stretch/>
                  </pic:blipFill>
                  <pic:spPr bwMode="auto">
                    <a:xfrm>
                      <a:off x="0" y="0"/>
                      <a:ext cx="3488034" cy="2475932"/>
                    </a:xfrm>
                    <a:prstGeom prst="rect">
                      <a:avLst/>
                    </a:prstGeom>
                    <a:ln>
                      <a:noFill/>
                    </a:ln>
                    <a:extLst>
                      <a:ext uri="{53640926-AAD7-44D8-BBD7-CCE9431645EC}">
                        <a14:shadowObscured xmlns:a14="http://schemas.microsoft.com/office/drawing/2010/main"/>
                      </a:ext>
                    </a:extLst>
                  </pic:spPr>
                </pic:pic>
              </a:graphicData>
            </a:graphic>
          </wp:inline>
        </w:drawing>
      </w:r>
    </w:p>
    <w:p w14:paraId="4A93D3D0" w14:textId="210CFEC5" w:rsidR="00873BEA" w:rsidRPr="00D54B97" w:rsidRDefault="004373D7" w:rsidP="00873BEA">
      <w:pPr>
        <w:jc w:val="center"/>
        <w:rPr>
          <w:rFonts w:ascii="Arial" w:hAnsi="Arial" w:cs="Arial"/>
          <w:b/>
        </w:rPr>
      </w:pPr>
      <w:r>
        <w:rPr>
          <w:rFonts w:ascii="Arial" w:hAnsi="Arial"/>
          <w:b/>
        </w:rPr>
        <w:t>Figure 3</w:t>
      </w:r>
      <w:r w:rsidR="00E64AC9">
        <w:rPr>
          <w:rFonts w:ascii="Arial" w:hAnsi="Arial"/>
          <w:b/>
        </w:rPr>
        <w:t>4</w:t>
      </w:r>
    </w:p>
    <w:p w14:paraId="2431BA7D" w14:textId="77777777" w:rsidR="00873BEA" w:rsidRPr="00D54B97" w:rsidRDefault="00873BEA" w:rsidP="00C97416">
      <w:pPr>
        <w:pStyle w:val="ListeParagraf"/>
        <w:numPr>
          <w:ilvl w:val="0"/>
          <w:numId w:val="19"/>
        </w:numPr>
        <w:spacing w:line="276" w:lineRule="auto"/>
        <w:rPr>
          <w:rFonts w:ascii="Arial" w:eastAsia="Arial" w:hAnsi="Arial" w:cs="Arial"/>
          <w:szCs w:val="24"/>
        </w:rPr>
      </w:pPr>
      <w:r>
        <w:rPr>
          <w:rFonts w:ascii="Arial" w:hAnsi="Arial"/>
          <w:szCs w:val="24"/>
        </w:rPr>
        <w:t>Make sure that there is no pressure in the steam generator before disassembling safety valve.</w:t>
      </w:r>
    </w:p>
    <w:p w14:paraId="22CC24C7" w14:textId="77777777" w:rsidR="00873BEA" w:rsidRPr="00D54B97" w:rsidRDefault="00873BEA" w:rsidP="00C97416">
      <w:pPr>
        <w:pStyle w:val="ListeParagraf"/>
        <w:numPr>
          <w:ilvl w:val="0"/>
          <w:numId w:val="19"/>
        </w:numPr>
        <w:spacing w:line="276" w:lineRule="auto"/>
        <w:rPr>
          <w:rFonts w:ascii="Arial" w:eastAsia="Arial" w:hAnsi="Arial" w:cs="Arial"/>
          <w:szCs w:val="24"/>
        </w:rPr>
      </w:pPr>
      <w:r>
        <w:rPr>
          <w:rFonts w:ascii="Arial" w:hAnsi="Arial"/>
          <w:szCs w:val="24"/>
        </w:rPr>
        <w:t>Disassemble the connection nut on the safety valve by fixing safety valve outlet hose adapter.</w:t>
      </w:r>
    </w:p>
    <w:p w14:paraId="0CABB831" w14:textId="77777777" w:rsidR="00873BEA" w:rsidRDefault="00873BEA" w:rsidP="00C97416">
      <w:pPr>
        <w:pStyle w:val="ListeParagraf"/>
        <w:numPr>
          <w:ilvl w:val="0"/>
          <w:numId w:val="19"/>
        </w:numPr>
        <w:spacing w:line="276" w:lineRule="auto"/>
        <w:rPr>
          <w:rFonts w:ascii="Arial" w:eastAsia="Arial" w:hAnsi="Arial" w:cs="Arial"/>
          <w:szCs w:val="24"/>
        </w:rPr>
      </w:pPr>
      <w:r>
        <w:rPr>
          <w:rFonts w:ascii="Arial" w:hAnsi="Arial"/>
          <w:szCs w:val="24"/>
        </w:rPr>
        <w:t>Disassemble safety valve by rotating towards the left by the help of a wrench.</w:t>
      </w:r>
    </w:p>
    <w:p w14:paraId="32C5F7BC" w14:textId="018B3292" w:rsidR="00873BEA" w:rsidRPr="00D54B97" w:rsidRDefault="00197DB8" w:rsidP="00C97416">
      <w:pPr>
        <w:pStyle w:val="ListeParagraf"/>
        <w:numPr>
          <w:ilvl w:val="0"/>
          <w:numId w:val="19"/>
        </w:numPr>
        <w:spacing w:line="276" w:lineRule="auto"/>
        <w:rPr>
          <w:rFonts w:ascii="Arial" w:eastAsia="Arial" w:hAnsi="Arial" w:cs="Arial"/>
          <w:szCs w:val="24"/>
        </w:rPr>
      </w:pPr>
      <w:r>
        <w:rPr>
          <w:rFonts w:ascii="Arial" w:hAnsi="Arial"/>
          <w:szCs w:val="24"/>
        </w:rPr>
        <w:t>Ensure tightness of safety valve.</w:t>
      </w:r>
    </w:p>
    <w:p w14:paraId="6FBDA928" w14:textId="77777777" w:rsidR="00873BEA" w:rsidRPr="00D54B97" w:rsidRDefault="00873BEA" w:rsidP="00C97416">
      <w:pPr>
        <w:pStyle w:val="ListeParagraf"/>
        <w:numPr>
          <w:ilvl w:val="0"/>
          <w:numId w:val="19"/>
        </w:numPr>
        <w:spacing w:line="276" w:lineRule="auto"/>
        <w:rPr>
          <w:rFonts w:ascii="Arial" w:eastAsia="Arial" w:hAnsi="Arial" w:cs="Arial"/>
          <w:szCs w:val="24"/>
        </w:rPr>
      </w:pPr>
      <w:r>
        <w:rPr>
          <w:rFonts w:ascii="Arial" w:hAnsi="Arial"/>
          <w:szCs w:val="24"/>
        </w:rPr>
        <w:t>Carefully mount the new safety valve.</w:t>
      </w:r>
    </w:p>
    <w:p w14:paraId="5A0F56C5" w14:textId="77777777" w:rsidR="00873BEA" w:rsidRDefault="00873BEA" w:rsidP="00873BEA">
      <w:pPr>
        <w:pStyle w:val="ListeParagraf"/>
        <w:spacing w:line="276" w:lineRule="auto"/>
        <w:jc w:val="left"/>
        <w:rPr>
          <w:rFonts w:ascii="Arial" w:hAnsi="Arial" w:cs="Arial"/>
          <w:szCs w:val="24"/>
        </w:rPr>
      </w:pPr>
    </w:p>
    <w:p w14:paraId="1980AB7F" w14:textId="77777777" w:rsidR="004373D7" w:rsidRDefault="004373D7" w:rsidP="00873BEA">
      <w:pPr>
        <w:pStyle w:val="ListeParagraf"/>
        <w:spacing w:line="276" w:lineRule="auto"/>
        <w:jc w:val="left"/>
        <w:rPr>
          <w:rFonts w:ascii="Arial" w:hAnsi="Arial" w:cs="Arial"/>
          <w:szCs w:val="24"/>
        </w:rPr>
      </w:pPr>
    </w:p>
    <w:p w14:paraId="783FD823" w14:textId="77777777" w:rsidR="004373D7" w:rsidRDefault="004373D7" w:rsidP="00873BEA">
      <w:pPr>
        <w:pStyle w:val="ListeParagraf"/>
        <w:spacing w:line="276" w:lineRule="auto"/>
        <w:jc w:val="left"/>
        <w:rPr>
          <w:rFonts w:ascii="Arial" w:hAnsi="Arial" w:cs="Arial"/>
          <w:szCs w:val="24"/>
        </w:rPr>
      </w:pPr>
    </w:p>
    <w:p w14:paraId="4453AEFA" w14:textId="77777777" w:rsidR="004373D7" w:rsidRDefault="004373D7" w:rsidP="00873BEA">
      <w:pPr>
        <w:pStyle w:val="ListeParagraf"/>
        <w:spacing w:line="276" w:lineRule="auto"/>
        <w:jc w:val="left"/>
        <w:rPr>
          <w:rFonts w:ascii="Arial" w:hAnsi="Arial" w:cs="Arial"/>
          <w:szCs w:val="24"/>
        </w:rPr>
      </w:pPr>
    </w:p>
    <w:p w14:paraId="596C74D3" w14:textId="77777777" w:rsidR="004373D7" w:rsidRDefault="004373D7" w:rsidP="00873BEA">
      <w:pPr>
        <w:pStyle w:val="ListeParagraf"/>
        <w:spacing w:line="276" w:lineRule="auto"/>
        <w:jc w:val="left"/>
        <w:rPr>
          <w:rFonts w:ascii="Arial" w:hAnsi="Arial" w:cs="Arial"/>
          <w:szCs w:val="24"/>
        </w:rPr>
      </w:pPr>
    </w:p>
    <w:p w14:paraId="30CAB1D9" w14:textId="77777777" w:rsidR="004373D7" w:rsidRDefault="004373D7" w:rsidP="00873BEA">
      <w:pPr>
        <w:pStyle w:val="ListeParagraf"/>
        <w:spacing w:line="276" w:lineRule="auto"/>
        <w:jc w:val="left"/>
        <w:rPr>
          <w:rFonts w:ascii="Arial" w:hAnsi="Arial" w:cs="Arial"/>
          <w:szCs w:val="24"/>
        </w:rPr>
      </w:pPr>
    </w:p>
    <w:p w14:paraId="6B159A96" w14:textId="77777777" w:rsidR="004373D7" w:rsidRDefault="004373D7" w:rsidP="00873BEA">
      <w:pPr>
        <w:pStyle w:val="ListeParagraf"/>
        <w:spacing w:line="276" w:lineRule="auto"/>
        <w:jc w:val="left"/>
        <w:rPr>
          <w:rFonts w:ascii="Arial" w:hAnsi="Arial" w:cs="Arial"/>
          <w:szCs w:val="24"/>
        </w:rPr>
      </w:pPr>
    </w:p>
    <w:p w14:paraId="36D854A5" w14:textId="77777777" w:rsidR="004373D7" w:rsidRDefault="004373D7" w:rsidP="00873BEA">
      <w:pPr>
        <w:pStyle w:val="ListeParagraf"/>
        <w:spacing w:line="276" w:lineRule="auto"/>
        <w:jc w:val="left"/>
        <w:rPr>
          <w:rFonts w:ascii="Arial" w:hAnsi="Arial" w:cs="Arial"/>
          <w:szCs w:val="24"/>
        </w:rPr>
      </w:pPr>
    </w:p>
    <w:p w14:paraId="24340400" w14:textId="77777777" w:rsidR="004373D7" w:rsidRDefault="004373D7" w:rsidP="00873BEA">
      <w:pPr>
        <w:pStyle w:val="ListeParagraf"/>
        <w:spacing w:line="276" w:lineRule="auto"/>
        <w:jc w:val="left"/>
        <w:rPr>
          <w:rFonts w:ascii="Arial" w:hAnsi="Arial" w:cs="Arial"/>
          <w:szCs w:val="24"/>
        </w:rPr>
      </w:pPr>
    </w:p>
    <w:p w14:paraId="7A8A4778" w14:textId="77777777" w:rsidR="004373D7" w:rsidRDefault="004373D7" w:rsidP="00873BEA">
      <w:pPr>
        <w:pStyle w:val="ListeParagraf"/>
        <w:spacing w:line="276" w:lineRule="auto"/>
        <w:jc w:val="left"/>
        <w:rPr>
          <w:rFonts w:ascii="Arial" w:hAnsi="Arial" w:cs="Arial"/>
          <w:szCs w:val="24"/>
        </w:rPr>
      </w:pPr>
    </w:p>
    <w:p w14:paraId="25E4ADC6" w14:textId="77777777" w:rsidR="004373D7" w:rsidRDefault="004373D7" w:rsidP="00873BEA">
      <w:pPr>
        <w:pStyle w:val="ListeParagraf"/>
        <w:spacing w:line="276" w:lineRule="auto"/>
        <w:jc w:val="left"/>
        <w:rPr>
          <w:rFonts w:ascii="Arial" w:hAnsi="Arial" w:cs="Arial"/>
          <w:szCs w:val="24"/>
        </w:rPr>
      </w:pPr>
    </w:p>
    <w:p w14:paraId="50EB3D0D" w14:textId="77777777" w:rsidR="004373D7" w:rsidRDefault="004373D7" w:rsidP="00873BEA">
      <w:pPr>
        <w:pStyle w:val="ListeParagraf"/>
        <w:spacing w:line="276" w:lineRule="auto"/>
        <w:jc w:val="left"/>
        <w:rPr>
          <w:rFonts w:ascii="Arial" w:hAnsi="Arial" w:cs="Arial"/>
          <w:szCs w:val="24"/>
        </w:rPr>
      </w:pPr>
    </w:p>
    <w:p w14:paraId="6B91F76F" w14:textId="77777777" w:rsidR="004373D7" w:rsidRDefault="004373D7" w:rsidP="00873BEA">
      <w:pPr>
        <w:pStyle w:val="ListeParagraf"/>
        <w:spacing w:line="276" w:lineRule="auto"/>
        <w:jc w:val="left"/>
        <w:rPr>
          <w:rFonts w:ascii="Arial" w:hAnsi="Arial" w:cs="Arial"/>
          <w:szCs w:val="24"/>
        </w:rPr>
      </w:pPr>
    </w:p>
    <w:p w14:paraId="59CE43C0" w14:textId="541FB8E5" w:rsidR="004373D7" w:rsidRDefault="004373D7" w:rsidP="00873BEA">
      <w:pPr>
        <w:pStyle w:val="ListeParagraf"/>
        <w:spacing w:line="276" w:lineRule="auto"/>
        <w:jc w:val="left"/>
        <w:rPr>
          <w:rFonts w:ascii="Arial" w:hAnsi="Arial" w:cs="Arial"/>
          <w:szCs w:val="24"/>
        </w:rPr>
      </w:pPr>
    </w:p>
    <w:p w14:paraId="60050953" w14:textId="77777777" w:rsidR="00197DB8" w:rsidRDefault="00197DB8" w:rsidP="00873BEA">
      <w:pPr>
        <w:pStyle w:val="ListeParagraf"/>
        <w:spacing w:line="276" w:lineRule="auto"/>
        <w:jc w:val="left"/>
        <w:rPr>
          <w:rFonts w:ascii="Arial" w:hAnsi="Arial" w:cs="Arial"/>
          <w:szCs w:val="24"/>
        </w:rPr>
      </w:pPr>
    </w:p>
    <w:p w14:paraId="590A0247" w14:textId="6AF47A89" w:rsidR="00306051" w:rsidRPr="00306051" w:rsidRDefault="00516F83" w:rsidP="00306051">
      <w:pPr>
        <w:pStyle w:val="Balk2"/>
        <w:spacing w:line="276" w:lineRule="auto"/>
        <w:jc w:val="left"/>
        <w:rPr>
          <w:rFonts w:ascii="Arial" w:hAnsi="Arial" w:cs="Arial"/>
          <w:szCs w:val="24"/>
        </w:rPr>
      </w:pPr>
      <w:bookmarkStart w:id="423" w:name="_Toc39826781"/>
      <w:r>
        <w:rPr>
          <w:rFonts w:ascii="Arial" w:hAnsi="Arial"/>
          <w:szCs w:val="24"/>
        </w:rPr>
        <w:lastRenderedPageBreak/>
        <w:t xml:space="preserve"> </w:t>
      </w:r>
      <w:bookmarkStart w:id="424" w:name="_Toc82510648"/>
      <w:bookmarkStart w:id="425" w:name="_Toc82510999"/>
      <w:r>
        <w:rPr>
          <w:rFonts w:ascii="Arial" w:hAnsi="Arial"/>
          <w:szCs w:val="24"/>
        </w:rPr>
        <w:t>Check Valve Replacement</w:t>
      </w:r>
      <w:bookmarkEnd w:id="423"/>
      <w:bookmarkEnd w:id="424"/>
      <w:bookmarkEnd w:id="425"/>
    </w:p>
    <w:p w14:paraId="70063C5A" w14:textId="77777777" w:rsidR="00306051" w:rsidRPr="00E620CF" w:rsidRDefault="00306051" w:rsidP="00306051"/>
    <w:p w14:paraId="3A462B60" w14:textId="6D6E49C7" w:rsidR="00306051" w:rsidRDefault="000F3054" w:rsidP="00306051">
      <w:pPr>
        <w:spacing w:line="276" w:lineRule="auto"/>
        <w:jc w:val="center"/>
        <w:rPr>
          <w:rFonts w:asciiTheme="minorHAnsi" w:hAnsiTheme="minorHAnsi" w:cs="Arial"/>
          <w:szCs w:val="24"/>
        </w:rPr>
      </w:pPr>
      <w:r>
        <w:rPr>
          <w:rFonts w:asciiTheme="minorHAnsi" w:hAnsiTheme="minorHAnsi" w:cs="Arial"/>
          <w:noProof/>
          <w:szCs w:val="24"/>
        </w:rPr>
        <mc:AlternateContent>
          <mc:Choice Requires="wps">
            <w:drawing>
              <wp:anchor distT="0" distB="0" distL="114300" distR="114300" simplePos="0" relativeHeight="251883520" behindDoc="0" locked="0" layoutInCell="1" allowOverlap="1" wp14:anchorId="3B11564C" wp14:editId="6A707BC8">
                <wp:simplePos x="0" y="0"/>
                <wp:positionH relativeFrom="column">
                  <wp:posOffset>3565525</wp:posOffset>
                </wp:positionH>
                <wp:positionV relativeFrom="paragraph">
                  <wp:posOffset>970915</wp:posOffset>
                </wp:positionV>
                <wp:extent cx="1432560" cy="213360"/>
                <wp:effectExtent l="57150" t="38100" r="53340" b="129540"/>
                <wp:wrapNone/>
                <wp:docPr id="527" name="Düz Ok Bağlayıcısı 527"/>
                <wp:cNvGraphicFramePr/>
                <a:graphic xmlns:a="http://schemas.openxmlformats.org/drawingml/2006/main">
                  <a:graphicData uri="http://schemas.microsoft.com/office/word/2010/wordprocessingShape">
                    <wps:wsp>
                      <wps:cNvCnPr/>
                      <wps:spPr>
                        <a:xfrm flipH="1">
                          <a:off x="0" y="0"/>
                          <a:ext cx="1432560" cy="2133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7FE5495" id="Düz Ok Bağlayıcısı 527" o:spid="_x0000_s1026" type="#_x0000_t32" style="position:absolute;margin-left:280.75pt;margin-top:76.45pt;width:112.8pt;height:16.8pt;flip:x;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" strokecolor="#f79646 [3209]" strokeweight="3pt">
                <v:stroke endarrow="block"/>
                <v:shadow on="t" color="black" opacity="22937f" origin=",.5" offset="0,.63889mm"/>
              </v:shape>
            </w:pict>
          </mc:Fallback>
        </mc:AlternateContent>
      </w:r>
      <w:r w:rsidR="00306051">
        <w:rPr>
          <w:rFonts w:asciiTheme="minorHAnsi" w:hAnsiTheme="minorHAnsi" w:cs="Arial"/>
          <w:noProof/>
          <w:szCs w:val="24"/>
        </w:rPr>
        <w:drawing>
          <wp:inline distT="0" distB="0" distL="0" distR="0" wp14:anchorId="438E63AE" wp14:editId="276DF8DB">
            <wp:extent cx="3323810" cy="2493034"/>
            <wp:effectExtent l="0" t="0" r="0" b="2540"/>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ANXA5083.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328418" cy="2496490"/>
                    </a:xfrm>
                    <a:prstGeom prst="rect">
                      <a:avLst/>
                    </a:prstGeom>
                  </pic:spPr>
                </pic:pic>
              </a:graphicData>
            </a:graphic>
          </wp:inline>
        </w:drawing>
      </w:r>
    </w:p>
    <w:p w14:paraId="30FAE442" w14:textId="4FB91F70" w:rsidR="00306051" w:rsidRPr="00306051" w:rsidRDefault="004373D7" w:rsidP="00306051">
      <w:pPr>
        <w:jc w:val="center"/>
        <w:rPr>
          <w:rFonts w:ascii="Arial" w:hAnsi="Arial" w:cs="Arial"/>
          <w:b/>
        </w:rPr>
      </w:pPr>
      <w:r>
        <w:rPr>
          <w:rFonts w:ascii="Arial" w:hAnsi="Arial"/>
          <w:b/>
        </w:rPr>
        <w:t>Figure 3</w:t>
      </w:r>
      <w:r w:rsidR="00E64AC9">
        <w:rPr>
          <w:rFonts w:ascii="Arial" w:hAnsi="Arial"/>
          <w:b/>
        </w:rPr>
        <w:t>5</w:t>
      </w:r>
    </w:p>
    <w:p w14:paraId="24137E69" w14:textId="77777777" w:rsidR="00306051" w:rsidRDefault="00306051" w:rsidP="00C97416">
      <w:pPr>
        <w:pStyle w:val="ListeParagraf"/>
        <w:numPr>
          <w:ilvl w:val="0"/>
          <w:numId w:val="32"/>
        </w:numPr>
        <w:spacing w:line="276" w:lineRule="auto"/>
        <w:rPr>
          <w:rFonts w:ascii="Arial" w:hAnsi="Arial" w:cs="Arial"/>
          <w:szCs w:val="24"/>
        </w:rPr>
      </w:pPr>
      <w:r>
        <w:rPr>
          <w:rFonts w:ascii="Arial" w:hAnsi="Arial"/>
          <w:szCs w:val="24"/>
        </w:rPr>
        <w:t>Make sure that steam generator pressure is zero before replacing check valve.</w:t>
      </w:r>
    </w:p>
    <w:p w14:paraId="1AE55218" w14:textId="77777777" w:rsidR="00306051" w:rsidRDefault="00306051" w:rsidP="00C97416">
      <w:pPr>
        <w:pStyle w:val="ListeParagraf"/>
        <w:numPr>
          <w:ilvl w:val="0"/>
          <w:numId w:val="32"/>
        </w:numPr>
        <w:spacing w:line="276" w:lineRule="auto"/>
        <w:rPr>
          <w:rFonts w:ascii="Arial" w:hAnsi="Arial" w:cs="Arial"/>
          <w:szCs w:val="24"/>
        </w:rPr>
      </w:pPr>
      <w:r>
        <w:rPr>
          <w:rFonts w:ascii="Arial" w:hAnsi="Arial"/>
          <w:szCs w:val="24"/>
        </w:rPr>
        <w:t>Disconnect check valve inlet hose.</w:t>
      </w:r>
    </w:p>
    <w:p w14:paraId="6A8B354A" w14:textId="77777777" w:rsidR="00306051" w:rsidRDefault="00306051" w:rsidP="00C97416">
      <w:pPr>
        <w:pStyle w:val="ListeParagraf"/>
        <w:numPr>
          <w:ilvl w:val="0"/>
          <w:numId w:val="32"/>
        </w:numPr>
        <w:spacing w:line="276" w:lineRule="auto"/>
        <w:rPr>
          <w:rFonts w:ascii="Arial" w:hAnsi="Arial" w:cs="Arial"/>
          <w:szCs w:val="24"/>
        </w:rPr>
      </w:pPr>
      <w:r>
        <w:rPr>
          <w:rFonts w:ascii="Arial" w:hAnsi="Arial"/>
          <w:szCs w:val="24"/>
        </w:rPr>
        <w:t>Disconnect the hose fitting from the check valve.</w:t>
      </w:r>
    </w:p>
    <w:p w14:paraId="7988382A" w14:textId="77777777" w:rsidR="00306051" w:rsidRDefault="00306051" w:rsidP="00C97416">
      <w:pPr>
        <w:pStyle w:val="ListeParagraf"/>
        <w:numPr>
          <w:ilvl w:val="0"/>
          <w:numId w:val="32"/>
        </w:numPr>
        <w:spacing w:line="276" w:lineRule="auto"/>
        <w:rPr>
          <w:rFonts w:ascii="Arial" w:hAnsi="Arial" w:cs="Arial"/>
          <w:szCs w:val="24"/>
        </w:rPr>
      </w:pPr>
      <w:r>
        <w:rPr>
          <w:rFonts w:ascii="Arial" w:hAnsi="Arial"/>
          <w:szCs w:val="24"/>
        </w:rPr>
        <w:t>Remove the check valve.</w:t>
      </w:r>
    </w:p>
    <w:p w14:paraId="79DF8CC1" w14:textId="2E4BC18D" w:rsidR="00306051" w:rsidRDefault="00306051" w:rsidP="00C97416">
      <w:pPr>
        <w:pStyle w:val="ListeParagraf"/>
        <w:numPr>
          <w:ilvl w:val="0"/>
          <w:numId w:val="32"/>
        </w:numPr>
        <w:spacing w:line="276" w:lineRule="auto"/>
        <w:rPr>
          <w:rFonts w:ascii="Arial" w:hAnsi="Arial" w:cs="Arial"/>
          <w:szCs w:val="24"/>
        </w:rPr>
      </w:pPr>
      <w:r>
        <w:rPr>
          <w:rFonts w:ascii="Arial" w:hAnsi="Arial"/>
          <w:szCs w:val="24"/>
        </w:rPr>
        <w:t>Ensure tightness of the check valve.</w:t>
      </w:r>
    </w:p>
    <w:p w14:paraId="1027BEBA" w14:textId="77777777" w:rsidR="00306051" w:rsidRDefault="00306051" w:rsidP="00C97416">
      <w:pPr>
        <w:pStyle w:val="ListeParagraf"/>
        <w:numPr>
          <w:ilvl w:val="0"/>
          <w:numId w:val="32"/>
        </w:numPr>
        <w:spacing w:line="276" w:lineRule="auto"/>
        <w:rPr>
          <w:rFonts w:ascii="Arial" w:hAnsi="Arial" w:cs="Arial"/>
          <w:szCs w:val="24"/>
        </w:rPr>
      </w:pPr>
      <w:r>
        <w:rPr>
          <w:rFonts w:ascii="Arial" w:hAnsi="Arial"/>
          <w:szCs w:val="24"/>
        </w:rPr>
        <w:t>Assemble the check valve considering the arrow direction.</w:t>
      </w:r>
    </w:p>
    <w:p w14:paraId="5FCCADBA" w14:textId="77777777" w:rsidR="00306051" w:rsidRPr="00306051" w:rsidRDefault="00306051" w:rsidP="00C97416">
      <w:pPr>
        <w:pStyle w:val="ListeParagraf"/>
        <w:numPr>
          <w:ilvl w:val="0"/>
          <w:numId w:val="32"/>
        </w:numPr>
        <w:spacing w:line="276" w:lineRule="auto"/>
        <w:rPr>
          <w:rFonts w:ascii="Arial" w:hAnsi="Arial" w:cs="Arial"/>
          <w:szCs w:val="24"/>
        </w:rPr>
      </w:pPr>
      <w:r>
        <w:rPr>
          <w:rFonts w:ascii="Arial" w:hAnsi="Arial"/>
          <w:szCs w:val="24"/>
        </w:rPr>
        <w:t>Mount the hose fitting and hose.</w:t>
      </w:r>
    </w:p>
    <w:p w14:paraId="4A318F56" w14:textId="77777777" w:rsidR="00306051" w:rsidRPr="00306051" w:rsidRDefault="00306051" w:rsidP="00306051">
      <w:pPr>
        <w:spacing w:line="276" w:lineRule="auto"/>
        <w:ind w:left="360"/>
        <w:jc w:val="left"/>
        <w:rPr>
          <w:rFonts w:ascii="Arial" w:hAnsi="Arial" w:cs="Arial"/>
          <w:szCs w:val="24"/>
        </w:rPr>
      </w:pPr>
    </w:p>
    <w:p w14:paraId="6A54BD1E" w14:textId="77777777" w:rsidR="004D40AD" w:rsidRDefault="004D40AD" w:rsidP="004D40AD">
      <w:pPr>
        <w:spacing w:line="276" w:lineRule="auto"/>
        <w:jc w:val="left"/>
        <w:rPr>
          <w:rFonts w:ascii="Arial" w:hAnsi="Arial" w:cs="Arial"/>
          <w:szCs w:val="24"/>
        </w:rPr>
      </w:pPr>
    </w:p>
    <w:p w14:paraId="4FE810CC" w14:textId="77777777" w:rsidR="00873BEA" w:rsidRDefault="00873BEA" w:rsidP="004D40AD">
      <w:pPr>
        <w:spacing w:line="276" w:lineRule="auto"/>
        <w:jc w:val="left"/>
        <w:rPr>
          <w:rFonts w:ascii="Arial" w:hAnsi="Arial" w:cs="Arial"/>
          <w:szCs w:val="24"/>
        </w:rPr>
      </w:pPr>
    </w:p>
    <w:p w14:paraId="14D94757" w14:textId="77777777" w:rsidR="00873BEA" w:rsidRDefault="00873BEA" w:rsidP="004D40AD">
      <w:pPr>
        <w:spacing w:line="276" w:lineRule="auto"/>
        <w:jc w:val="left"/>
        <w:rPr>
          <w:rFonts w:ascii="Arial" w:hAnsi="Arial" w:cs="Arial"/>
          <w:szCs w:val="24"/>
        </w:rPr>
      </w:pPr>
    </w:p>
    <w:p w14:paraId="6E92974A" w14:textId="77777777" w:rsidR="004373D7" w:rsidRDefault="004373D7" w:rsidP="004D40AD">
      <w:pPr>
        <w:spacing w:line="276" w:lineRule="auto"/>
        <w:jc w:val="left"/>
        <w:rPr>
          <w:rFonts w:ascii="Arial" w:hAnsi="Arial" w:cs="Arial"/>
          <w:szCs w:val="24"/>
        </w:rPr>
      </w:pPr>
    </w:p>
    <w:p w14:paraId="08C2E50D" w14:textId="77777777" w:rsidR="004373D7" w:rsidRDefault="004373D7" w:rsidP="004D40AD">
      <w:pPr>
        <w:spacing w:line="276" w:lineRule="auto"/>
        <w:jc w:val="left"/>
        <w:rPr>
          <w:rFonts w:ascii="Arial" w:hAnsi="Arial" w:cs="Arial"/>
          <w:szCs w:val="24"/>
        </w:rPr>
      </w:pPr>
    </w:p>
    <w:p w14:paraId="37D9DE3E" w14:textId="77777777" w:rsidR="004373D7" w:rsidRDefault="004373D7" w:rsidP="004D40AD">
      <w:pPr>
        <w:spacing w:line="276" w:lineRule="auto"/>
        <w:jc w:val="left"/>
        <w:rPr>
          <w:rFonts w:ascii="Arial" w:hAnsi="Arial" w:cs="Arial"/>
          <w:szCs w:val="24"/>
        </w:rPr>
      </w:pPr>
    </w:p>
    <w:p w14:paraId="3C2FC50B" w14:textId="78499114" w:rsidR="004373D7" w:rsidRDefault="004373D7" w:rsidP="004D40AD">
      <w:pPr>
        <w:spacing w:line="276" w:lineRule="auto"/>
        <w:jc w:val="left"/>
        <w:rPr>
          <w:rFonts w:ascii="Arial" w:hAnsi="Arial" w:cs="Arial"/>
          <w:szCs w:val="24"/>
        </w:rPr>
      </w:pPr>
    </w:p>
    <w:p w14:paraId="394F9BE9" w14:textId="77777777" w:rsidR="000F3054" w:rsidRPr="004D40AD" w:rsidRDefault="000F3054" w:rsidP="004D40AD">
      <w:pPr>
        <w:spacing w:line="276" w:lineRule="auto"/>
        <w:jc w:val="left"/>
        <w:rPr>
          <w:rFonts w:ascii="Arial" w:hAnsi="Arial" w:cs="Arial"/>
          <w:szCs w:val="24"/>
        </w:rPr>
      </w:pPr>
    </w:p>
    <w:p w14:paraId="0FA70CA4" w14:textId="0508F6FF" w:rsidR="00D735A5" w:rsidRPr="005802BF" w:rsidRDefault="00516F83" w:rsidP="00D735A5">
      <w:pPr>
        <w:pStyle w:val="Balk2"/>
        <w:rPr>
          <w:rFonts w:ascii="Arial" w:eastAsia="Arial" w:hAnsi="Arial" w:cs="Arial"/>
          <w:szCs w:val="24"/>
        </w:rPr>
      </w:pPr>
      <w:bookmarkStart w:id="426" w:name="_Toc329337079"/>
      <w:bookmarkStart w:id="427" w:name="_Toc39826782"/>
      <w:r>
        <w:rPr>
          <w:rFonts w:ascii="Arial" w:hAnsi="Arial"/>
          <w:szCs w:val="24"/>
        </w:rPr>
        <w:lastRenderedPageBreak/>
        <w:t xml:space="preserve"> </w:t>
      </w:r>
      <w:bookmarkStart w:id="428" w:name="_Toc82510649"/>
      <w:bookmarkStart w:id="429" w:name="_Toc82511000"/>
      <w:r>
        <w:rPr>
          <w:rFonts w:ascii="Arial" w:hAnsi="Arial"/>
          <w:szCs w:val="24"/>
        </w:rPr>
        <w:t>Pressure Sensor Replacement</w:t>
      </w:r>
      <w:bookmarkEnd w:id="426"/>
      <w:bookmarkEnd w:id="427"/>
      <w:bookmarkEnd w:id="428"/>
      <w:bookmarkEnd w:id="429"/>
      <w:r>
        <w:rPr>
          <w:rFonts w:ascii="Arial" w:hAnsi="Arial"/>
          <w:szCs w:val="24"/>
        </w:rPr>
        <w:t xml:space="preserve"> </w:t>
      </w:r>
    </w:p>
    <w:p w14:paraId="169CBAA9" w14:textId="77777777" w:rsidR="00D735A5" w:rsidRDefault="00D735A5" w:rsidP="00D735A5"/>
    <w:p w14:paraId="15B19906" w14:textId="77777777" w:rsidR="00D735A5" w:rsidRDefault="00D735A5" w:rsidP="00D735A5">
      <w:pPr>
        <w:jc w:val="center"/>
      </w:pPr>
      <w:r>
        <w:rPr>
          <w:noProof/>
        </w:rPr>
        <mc:AlternateContent>
          <mc:Choice Requires="wps">
            <w:drawing>
              <wp:anchor distT="0" distB="0" distL="114300" distR="114300" simplePos="0" relativeHeight="251815936" behindDoc="0" locked="0" layoutInCell="1" allowOverlap="1" wp14:anchorId="4796C922" wp14:editId="7EAF032D">
                <wp:simplePos x="0" y="0"/>
                <wp:positionH relativeFrom="column">
                  <wp:posOffset>2579370</wp:posOffset>
                </wp:positionH>
                <wp:positionV relativeFrom="paragraph">
                  <wp:posOffset>949325</wp:posOffset>
                </wp:positionV>
                <wp:extent cx="1478942" cy="1391479"/>
                <wp:effectExtent l="19050" t="19050" r="26035" b="18415"/>
                <wp:wrapNone/>
                <wp:docPr id="544" name="Oval 544"/>
                <wp:cNvGraphicFramePr/>
                <a:graphic xmlns:a="http://schemas.openxmlformats.org/drawingml/2006/main">
                  <a:graphicData uri="http://schemas.microsoft.com/office/word/2010/wordprocessingShape">
                    <wps:wsp>
                      <wps:cNvSpPr/>
                      <wps:spPr>
                        <a:xfrm>
                          <a:off x="0" y="0"/>
                          <a:ext cx="1478942" cy="1391479"/>
                        </a:xfrm>
                        <a:prstGeom prst="ellipse">
                          <a:avLst/>
                        </a:prstGeom>
                        <a:noFill/>
                        <a:ln w="381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0B35A" id="Oval 544" o:spid="_x0000_s1026" style="position:absolute;margin-left:203.1pt;margin-top:74.75pt;width:116.45pt;height:109.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" filled="f" strokecolor="#f79646" strokeweight="3pt"/>
            </w:pict>
          </mc:Fallback>
        </mc:AlternateContent>
      </w:r>
      <w:r>
        <w:rPr>
          <w:noProof/>
        </w:rPr>
        <w:drawing>
          <wp:inline distT="0" distB="0" distL="0" distR="0" wp14:anchorId="1B19CFC8" wp14:editId="4844FE01">
            <wp:extent cx="3964770" cy="2973788"/>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G_1794.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66332" cy="2974960"/>
                    </a:xfrm>
                    <a:prstGeom prst="rect">
                      <a:avLst/>
                    </a:prstGeom>
                  </pic:spPr>
                </pic:pic>
              </a:graphicData>
            </a:graphic>
          </wp:inline>
        </w:drawing>
      </w:r>
    </w:p>
    <w:p w14:paraId="5948346C" w14:textId="3EF6CBAF" w:rsidR="00D735A5" w:rsidRPr="00D735A5" w:rsidRDefault="004373D7" w:rsidP="00D735A5">
      <w:pPr>
        <w:jc w:val="center"/>
        <w:rPr>
          <w:rFonts w:ascii="Arial" w:hAnsi="Arial" w:cs="Arial"/>
          <w:b/>
        </w:rPr>
      </w:pPr>
      <w:r>
        <w:rPr>
          <w:rFonts w:ascii="Arial" w:hAnsi="Arial"/>
          <w:b/>
        </w:rPr>
        <w:t>Figure 3</w:t>
      </w:r>
      <w:r w:rsidR="00E64AC9">
        <w:rPr>
          <w:rFonts w:ascii="Arial" w:hAnsi="Arial"/>
          <w:b/>
        </w:rPr>
        <w:t>6</w:t>
      </w:r>
    </w:p>
    <w:p w14:paraId="42100ABF" w14:textId="77777777" w:rsidR="00D735A5" w:rsidRPr="00C97416" w:rsidRDefault="00D735A5" w:rsidP="00C97416">
      <w:pPr>
        <w:pStyle w:val="ListeParagraf"/>
        <w:numPr>
          <w:ilvl w:val="0"/>
          <w:numId w:val="21"/>
        </w:numPr>
        <w:spacing w:line="276" w:lineRule="auto"/>
        <w:rPr>
          <w:rFonts w:ascii="Arial" w:eastAsia="Arial" w:hAnsi="Arial" w:cs="Arial"/>
          <w:szCs w:val="24"/>
        </w:rPr>
      </w:pPr>
      <w:r>
        <w:rPr>
          <w:rFonts w:ascii="Arial" w:hAnsi="Arial"/>
          <w:szCs w:val="24"/>
        </w:rPr>
        <w:t>Make sure that steam generator pressure is zero before replacing steam generator pressure sensor.</w:t>
      </w:r>
    </w:p>
    <w:p w14:paraId="7C79105C" w14:textId="77777777" w:rsidR="00D735A5" w:rsidRPr="00C97416" w:rsidRDefault="00D735A5" w:rsidP="00C97416">
      <w:pPr>
        <w:pStyle w:val="ListeParagraf"/>
        <w:numPr>
          <w:ilvl w:val="0"/>
          <w:numId w:val="21"/>
        </w:numPr>
        <w:spacing w:line="276" w:lineRule="auto"/>
        <w:rPr>
          <w:rFonts w:ascii="Arial" w:eastAsia="Arial" w:hAnsi="Arial" w:cs="Arial"/>
          <w:szCs w:val="24"/>
        </w:rPr>
      </w:pPr>
      <w:r>
        <w:rPr>
          <w:rFonts w:ascii="Arial" w:hAnsi="Arial"/>
          <w:szCs w:val="24"/>
        </w:rPr>
        <w:t>Separate the gasket pressure sensor from the socket input.</w:t>
      </w:r>
    </w:p>
    <w:p w14:paraId="4B75847E" w14:textId="77777777" w:rsidR="00D735A5" w:rsidRPr="00C97416" w:rsidRDefault="00D735A5" w:rsidP="00C97416">
      <w:pPr>
        <w:pStyle w:val="ListeParagraf"/>
        <w:numPr>
          <w:ilvl w:val="0"/>
          <w:numId w:val="21"/>
        </w:numPr>
        <w:spacing w:line="276" w:lineRule="auto"/>
        <w:rPr>
          <w:rFonts w:ascii="Arial" w:eastAsia="Arial" w:hAnsi="Arial" w:cs="Arial"/>
          <w:szCs w:val="24"/>
        </w:rPr>
      </w:pPr>
      <w:r>
        <w:rPr>
          <w:rFonts w:ascii="Arial" w:hAnsi="Arial"/>
          <w:szCs w:val="24"/>
        </w:rPr>
        <w:t>Carefully disconnect the terminal connections of the pressure sensor from the board in accordance with the electrical circuit diagram.</w:t>
      </w:r>
    </w:p>
    <w:p w14:paraId="7668C557" w14:textId="77777777" w:rsidR="00D735A5" w:rsidRPr="00C97416" w:rsidRDefault="00D735A5" w:rsidP="00C97416">
      <w:pPr>
        <w:pStyle w:val="ListeParagraf"/>
        <w:numPr>
          <w:ilvl w:val="0"/>
          <w:numId w:val="21"/>
        </w:numPr>
        <w:spacing w:line="276" w:lineRule="auto"/>
        <w:rPr>
          <w:rFonts w:ascii="Arial" w:eastAsia="Arial" w:hAnsi="Arial" w:cs="Arial"/>
          <w:szCs w:val="24"/>
        </w:rPr>
      </w:pPr>
      <w:r>
        <w:rPr>
          <w:rFonts w:ascii="Arial" w:hAnsi="Arial"/>
          <w:szCs w:val="24"/>
        </w:rPr>
        <w:t>Disassemble pressure sensor by removing connecting nut.</w:t>
      </w:r>
    </w:p>
    <w:p w14:paraId="2C678634" w14:textId="77777777" w:rsidR="00D735A5" w:rsidRPr="00C97416" w:rsidRDefault="00D735A5" w:rsidP="00C97416">
      <w:pPr>
        <w:pStyle w:val="ListeParagraf"/>
        <w:numPr>
          <w:ilvl w:val="0"/>
          <w:numId w:val="21"/>
        </w:numPr>
        <w:spacing w:line="276" w:lineRule="auto"/>
        <w:rPr>
          <w:rFonts w:ascii="Arial" w:eastAsia="Arial" w:hAnsi="Arial" w:cs="Arial"/>
          <w:szCs w:val="24"/>
        </w:rPr>
      </w:pPr>
      <w:r>
        <w:rPr>
          <w:rFonts w:ascii="Arial" w:hAnsi="Arial"/>
          <w:szCs w:val="24"/>
        </w:rPr>
        <w:t>Carefully mount the new pressure sensor.</w:t>
      </w:r>
    </w:p>
    <w:p w14:paraId="1A944C70" w14:textId="77777777" w:rsidR="00D735A5" w:rsidRPr="00C97416" w:rsidRDefault="00D735A5" w:rsidP="00C97416">
      <w:pPr>
        <w:pStyle w:val="ListeParagraf"/>
        <w:numPr>
          <w:ilvl w:val="0"/>
          <w:numId w:val="21"/>
        </w:numPr>
        <w:spacing w:line="276" w:lineRule="auto"/>
        <w:rPr>
          <w:rFonts w:ascii="Arial" w:eastAsia="Arial" w:hAnsi="Arial" w:cs="Arial"/>
          <w:szCs w:val="24"/>
        </w:rPr>
      </w:pPr>
      <w:r>
        <w:rPr>
          <w:rFonts w:ascii="Arial" w:hAnsi="Arial"/>
          <w:szCs w:val="24"/>
        </w:rPr>
        <w:t>Carefully make the new pressure sensor connection in accordance with the electrical circuit diagram.</w:t>
      </w:r>
    </w:p>
    <w:p w14:paraId="46452C78" w14:textId="77777777" w:rsidR="004373D7" w:rsidRDefault="004373D7" w:rsidP="004373D7">
      <w:pPr>
        <w:spacing w:line="276" w:lineRule="auto"/>
        <w:jc w:val="left"/>
        <w:rPr>
          <w:rFonts w:ascii="Arial" w:eastAsia="Arial" w:hAnsi="Arial" w:cs="Arial"/>
          <w:sz w:val="22"/>
          <w:szCs w:val="24"/>
        </w:rPr>
      </w:pPr>
    </w:p>
    <w:p w14:paraId="66C7D1E1" w14:textId="77777777" w:rsidR="004373D7" w:rsidRDefault="004373D7" w:rsidP="004373D7">
      <w:pPr>
        <w:spacing w:line="276" w:lineRule="auto"/>
        <w:jc w:val="left"/>
        <w:rPr>
          <w:rFonts w:ascii="Arial" w:eastAsia="Arial" w:hAnsi="Arial" w:cs="Arial"/>
          <w:sz w:val="22"/>
          <w:szCs w:val="24"/>
        </w:rPr>
      </w:pPr>
    </w:p>
    <w:p w14:paraId="1ACBA039" w14:textId="77777777" w:rsidR="004373D7" w:rsidRDefault="004373D7" w:rsidP="004373D7">
      <w:pPr>
        <w:spacing w:line="276" w:lineRule="auto"/>
        <w:jc w:val="left"/>
        <w:rPr>
          <w:rFonts w:ascii="Arial" w:eastAsia="Arial" w:hAnsi="Arial" w:cs="Arial"/>
          <w:sz w:val="22"/>
          <w:szCs w:val="24"/>
        </w:rPr>
      </w:pPr>
    </w:p>
    <w:p w14:paraId="10CE6B60" w14:textId="77777777" w:rsidR="004373D7" w:rsidRDefault="004373D7" w:rsidP="004373D7">
      <w:pPr>
        <w:spacing w:line="276" w:lineRule="auto"/>
        <w:jc w:val="left"/>
        <w:rPr>
          <w:rFonts w:ascii="Arial" w:eastAsia="Arial" w:hAnsi="Arial" w:cs="Arial"/>
          <w:sz w:val="22"/>
          <w:szCs w:val="24"/>
        </w:rPr>
      </w:pPr>
    </w:p>
    <w:p w14:paraId="59F9EBFC" w14:textId="77777777" w:rsidR="004373D7" w:rsidRDefault="004373D7" w:rsidP="004373D7">
      <w:pPr>
        <w:spacing w:line="276" w:lineRule="auto"/>
        <w:jc w:val="left"/>
        <w:rPr>
          <w:rFonts w:ascii="Arial" w:eastAsia="Arial" w:hAnsi="Arial" w:cs="Arial"/>
          <w:sz w:val="22"/>
          <w:szCs w:val="24"/>
        </w:rPr>
      </w:pPr>
    </w:p>
    <w:p w14:paraId="63DEFF88" w14:textId="77777777" w:rsidR="004373D7" w:rsidRDefault="004373D7" w:rsidP="004373D7">
      <w:pPr>
        <w:spacing w:line="276" w:lineRule="auto"/>
        <w:jc w:val="left"/>
        <w:rPr>
          <w:rFonts w:ascii="Arial" w:eastAsia="Arial" w:hAnsi="Arial" w:cs="Arial"/>
          <w:sz w:val="22"/>
          <w:szCs w:val="24"/>
        </w:rPr>
      </w:pPr>
    </w:p>
    <w:p w14:paraId="7CFDEE34" w14:textId="77777777" w:rsidR="004373D7" w:rsidRPr="004373D7" w:rsidRDefault="004373D7" w:rsidP="004373D7">
      <w:pPr>
        <w:spacing w:line="276" w:lineRule="auto"/>
        <w:jc w:val="left"/>
        <w:rPr>
          <w:rFonts w:ascii="Arial" w:eastAsia="Arial" w:hAnsi="Arial" w:cs="Arial"/>
          <w:sz w:val="22"/>
          <w:szCs w:val="24"/>
        </w:rPr>
      </w:pPr>
    </w:p>
    <w:p w14:paraId="34A82D03" w14:textId="1B5EA34D" w:rsidR="00873BEA" w:rsidRPr="0001495F" w:rsidRDefault="00516F83" w:rsidP="00873BEA">
      <w:pPr>
        <w:pStyle w:val="Balk2"/>
        <w:rPr>
          <w:rFonts w:ascii="Arial" w:eastAsia="Arial" w:hAnsi="Arial" w:cs="Arial"/>
          <w:szCs w:val="24"/>
        </w:rPr>
      </w:pPr>
      <w:bookmarkStart w:id="430" w:name="_Toc329337074"/>
      <w:bookmarkStart w:id="431" w:name="_Toc39826783"/>
      <w:r>
        <w:rPr>
          <w:rFonts w:ascii="Arial" w:hAnsi="Arial"/>
          <w:szCs w:val="24"/>
        </w:rPr>
        <w:lastRenderedPageBreak/>
        <w:t xml:space="preserve"> </w:t>
      </w:r>
      <w:bookmarkStart w:id="432" w:name="_Toc82510650"/>
      <w:bookmarkStart w:id="433" w:name="_Toc82511001"/>
      <w:r>
        <w:rPr>
          <w:rFonts w:ascii="Arial" w:hAnsi="Arial"/>
          <w:szCs w:val="24"/>
        </w:rPr>
        <w:t>Vacuum Pump Replacement</w:t>
      </w:r>
      <w:bookmarkEnd w:id="430"/>
      <w:bookmarkEnd w:id="431"/>
      <w:bookmarkEnd w:id="432"/>
      <w:bookmarkEnd w:id="433"/>
      <w:r>
        <w:rPr>
          <w:rFonts w:ascii="Arial" w:hAnsi="Arial"/>
          <w:szCs w:val="24"/>
        </w:rPr>
        <w:t xml:space="preserve"> </w:t>
      </w:r>
    </w:p>
    <w:p w14:paraId="32D3AA20" w14:textId="77777777" w:rsidR="00873BEA" w:rsidRDefault="00873BEA" w:rsidP="00873BEA"/>
    <w:p w14:paraId="7D3265E3" w14:textId="79404D66" w:rsidR="00873BEA" w:rsidRDefault="000F3054" w:rsidP="00873BEA">
      <w:pPr>
        <w:jc w:val="center"/>
      </w:pPr>
      <w:r>
        <w:rPr>
          <w:noProof/>
        </w:rPr>
        <mc:AlternateContent>
          <mc:Choice Requires="wps">
            <w:drawing>
              <wp:anchor distT="0" distB="0" distL="114300" distR="114300" simplePos="0" relativeHeight="251884544" behindDoc="0" locked="0" layoutInCell="1" allowOverlap="1" wp14:anchorId="32E64DA6" wp14:editId="088D157F">
                <wp:simplePos x="0" y="0"/>
                <wp:positionH relativeFrom="column">
                  <wp:posOffset>3679825</wp:posOffset>
                </wp:positionH>
                <wp:positionV relativeFrom="paragraph">
                  <wp:posOffset>1210310</wp:posOffset>
                </wp:positionV>
                <wp:extent cx="1836420" cy="274320"/>
                <wp:effectExtent l="57150" t="38100" r="49530" b="125730"/>
                <wp:wrapNone/>
                <wp:docPr id="530" name="Düz Ok Bağlayıcısı 530"/>
                <wp:cNvGraphicFramePr/>
                <a:graphic xmlns:a="http://schemas.openxmlformats.org/drawingml/2006/main">
                  <a:graphicData uri="http://schemas.microsoft.com/office/word/2010/wordprocessingShape">
                    <wps:wsp>
                      <wps:cNvCnPr/>
                      <wps:spPr>
                        <a:xfrm flipH="1">
                          <a:off x="0" y="0"/>
                          <a:ext cx="1836420" cy="2743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6987D50" id="Düz Ok Bağlayıcısı 530" o:spid="_x0000_s1026" type="#_x0000_t32" style="position:absolute;margin-left:289.75pt;margin-top:95.3pt;width:144.6pt;height:21.6pt;flip:x;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" strokecolor="#f79646 [3209]" strokeweight="3pt">
                <v:stroke endarrow="block"/>
                <v:shadow on="t" color="black" opacity="22937f" origin=",.5" offset="0,.63889mm"/>
              </v:shape>
            </w:pict>
          </mc:Fallback>
        </mc:AlternateContent>
      </w:r>
      <w:r w:rsidR="00873BEA">
        <w:rPr>
          <w:noProof/>
        </w:rPr>
        <w:drawing>
          <wp:inline distT="0" distB="0" distL="0" distR="0" wp14:anchorId="5DAF3ACD" wp14:editId="51831899">
            <wp:extent cx="3962119" cy="2971800"/>
            <wp:effectExtent l="0" t="0" r="635"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G_1105.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963086" cy="2972525"/>
                    </a:xfrm>
                    <a:prstGeom prst="rect">
                      <a:avLst/>
                    </a:prstGeom>
                  </pic:spPr>
                </pic:pic>
              </a:graphicData>
            </a:graphic>
          </wp:inline>
        </w:drawing>
      </w:r>
    </w:p>
    <w:p w14:paraId="117BB49F" w14:textId="5B695956" w:rsidR="00873BEA" w:rsidRPr="00D54B97" w:rsidRDefault="004373D7" w:rsidP="00873BEA">
      <w:pPr>
        <w:jc w:val="center"/>
        <w:rPr>
          <w:rFonts w:ascii="Arial" w:hAnsi="Arial" w:cs="Arial"/>
          <w:b/>
        </w:rPr>
      </w:pPr>
      <w:r>
        <w:rPr>
          <w:rFonts w:ascii="Arial" w:hAnsi="Arial"/>
          <w:b/>
        </w:rPr>
        <w:t>Figure 3</w:t>
      </w:r>
      <w:r w:rsidR="00E64AC9">
        <w:rPr>
          <w:rFonts w:ascii="Arial" w:hAnsi="Arial"/>
          <w:b/>
        </w:rPr>
        <w:t>7</w:t>
      </w:r>
    </w:p>
    <w:p w14:paraId="51CCF4AD" w14:textId="77777777" w:rsidR="00873BEA" w:rsidRPr="00D54B97" w:rsidRDefault="00873BEA" w:rsidP="00C97416">
      <w:pPr>
        <w:pStyle w:val="ListeParagraf"/>
        <w:numPr>
          <w:ilvl w:val="0"/>
          <w:numId w:val="16"/>
        </w:numPr>
        <w:spacing w:line="276" w:lineRule="auto"/>
        <w:rPr>
          <w:rFonts w:ascii="Arial" w:eastAsia="Arial" w:hAnsi="Arial" w:cs="Arial"/>
        </w:rPr>
      </w:pPr>
      <w:r>
        <w:rPr>
          <w:rFonts w:ascii="Arial" w:hAnsi="Arial"/>
        </w:rPr>
        <w:t>Separate vacuum pump electrical connection terminals.</w:t>
      </w:r>
    </w:p>
    <w:p w14:paraId="3ED3848A" w14:textId="77777777" w:rsidR="00873BEA" w:rsidRPr="00D54B97" w:rsidRDefault="00873BEA" w:rsidP="00C97416">
      <w:pPr>
        <w:pStyle w:val="ListeParagraf"/>
        <w:numPr>
          <w:ilvl w:val="0"/>
          <w:numId w:val="16"/>
        </w:numPr>
        <w:spacing w:line="276" w:lineRule="auto"/>
        <w:rPr>
          <w:rFonts w:ascii="Arial" w:eastAsia="Arial" w:hAnsi="Arial" w:cs="Arial"/>
        </w:rPr>
      </w:pPr>
      <w:r>
        <w:rPr>
          <w:rFonts w:ascii="Arial" w:hAnsi="Arial"/>
        </w:rPr>
        <w:t>Disconnect vacuum pump inlet and outlet hoses.</w:t>
      </w:r>
    </w:p>
    <w:p w14:paraId="539066FE" w14:textId="77777777" w:rsidR="00873BEA" w:rsidRPr="00D54B97" w:rsidRDefault="00873BEA" w:rsidP="00C97416">
      <w:pPr>
        <w:pStyle w:val="ListeParagraf"/>
        <w:numPr>
          <w:ilvl w:val="0"/>
          <w:numId w:val="16"/>
        </w:numPr>
        <w:spacing w:line="276" w:lineRule="auto"/>
        <w:rPr>
          <w:rFonts w:ascii="Arial" w:eastAsia="Arial" w:hAnsi="Arial" w:cs="Arial"/>
        </w:rPr>
      </w:pPr>
      <w:r>
        <w:rPr>
          <w:rFonts w:ascii="Arial" w:hAnsi="Arial"/>
        </w:rPr>
        <w:t>Unscrew vacuum pump assembly screws (4 pcs).</w:t>
      </w:r>
    </w:p>
    <w:p w14:paraId="65CBF557" w14:textId="77777777" w:rsidR="00873BEA" w:rsidRDefault="00873BEA" w:rsidP="00C97416">
      <w:pPr>
        <w:pStyle w:val="ListeParagraf"/>
        <w:numPr>
          <w:ilvl w:val="0"/>
          <w:numId w:val="16"/>
        </w:numPr>
        <w:spacing w:line="276" w:lineRule="auto"/>
        <w:rPr>
          <w:rFonts w:ascii="Arial" w:eastAsia="Arial" w:hAnsi="Arial" w:cs="Arial"/>
        </w:rPr>
      </w:pPr>
      <w:r>
        <w:rPr>
          <w:rFonts w:ascii="Arial" w:hAnsi="Arial"/>
        </w:rPr>
        <w:t>Disassemble input and output fittings from the old vacuum pump and assemble the new vacuum pump, carefully make hose and electrical terminal connections.</w:t>
      </w:r>
    </w:p>
    <w:p w14:paraId="5C8FE6FE" w14:textId="77777777" w:rsidR="00873BEA" w:rsidRDefault="00873BEA" w:rsidP="00873BEA">
      <w:pPr>
        <w:pStyle w:val="ListeParagraf"/>
        <w:spacing w:line="276" w:lineRule="auto"/>
        <w:jc w:val="left"/>
        <w:rPr>
          <w:rFonts w:ascii="Arial" w:eastAsia="Arial" w:hAnsi="Arial" w:cs="Arial"/>
          <w:sz w:val="22"/>
          <w:szCs w:val="24"/>
        </w:rPr>
      </w:pPr>
    </w:p>
    <w:p w14:paraId="179D76B1" w14:textId="77777777" w:rsidR="004373D7" w:rsidRDefault="004373D7" w:rsidP="00873BEA">
      <w:pPr>
        <w:pStyle w:val="ListeParagraf"/>
        <w:spacing w:line="276" w:lineRule="auto"/>
        <w:jc w:val="left"/>
        <w:rPr>
          <w:rFonts w:ascii="Arial" w:eastAsia="Arial" w:hAnsi="Arial" w:cs="Arial"/>
          <w:sz w:val="22"/>
          <w:szCs w:val="24"/>
        </w:rPr>
      </w:pPr>
    </w:p>
    <w:p w14:paraId="0EDF24AB" w14:textId="77777777" w:rsidR="004373D7" w:rsidRDefault="004373D7" w:rsidP="00873BEA">
      <w:pPr>
        <w:pStyle w:val="ListeParagraf"/>
        <w:spacing w:line="276" w:lineRule="auto"/>
        <w:jc w:val="left"/>
        <w:rPr>
          <w:rFonts w:ascii="Arial" w:eastAsia="Arial" w:hAnsi="Arial" w:cs="Arial"/>
          <w:sz w:val="22"/>
          <w:szCs w:val="24"/>
        </w:rPr>
      </w:pPr>
    </w:p>
    <w:p w14:paraId="218E68B9" w14:textId="77777777" w:rsidR="004373D7" w:rsidRDefault="004373D7" w:rsidP="00873BEA">
      <w:pPr>
        <w:pStyle w:val="ListeParagraf"/>
        <w:spacing w:line="276" w:lineRule="auto"/>
        <w:jc w:val="left"/>
        <w:rPr>
          <w:rFonts w:ascii="Arial" w:eastAsia="Arial" w:hAnsi="Arial" w:cs="Arial"/>
          <w:sz w:val="22"/>
          <w:szCs w:val="24"/>
        </w:rPr>
      </w:pPr>
    </w:p>
    <w:p w14:paraId="6F544850" w14:textId="77777777" w:rsidR="004373D7" w:rsidRDefault="004373D7" w:rsidP="00873BEA">
      <w:pPr>
        <w:pStyle w:val="ListeParagraf"/>
        <w:spacing w:line="276" w:lineRule="auto"/>
        <w:jc w:val="left"/>
        <w:rPr>
          <w:rFonts w:ascii="Arial" w:eastAsia="Arial" w:hAnsi="Arial" w:cs="Arial"/>
          <w:sz w:val="22"/>
          <w:szCs w:val="24"/>
        </w:rPr>
      </w:pPr>
    </w:p>
    <w:p w14:paraId="0F670D5E" w14:textId="77777777" w:rsidR="004373D7" w:rsidRDefault="004373D7" w:rsidP="00873BEA">
      <w:pPr>
        <w:pStyle w:val="ListeParagraf"/>
        <w:spacing w:line="276" w:lineRule="auto"/>
        <w:jc w:val="left"/>
        <w:rPr>
          <w:rFonts w:ascii="Arial" w:eastAsia="Arial" w:hAnsi="Arial" w:cs="Arial"/>
          <w:sz w:val="22"/>
          <w:szCs w:val="24"/>
        </w:rPr>
      </w:pPr>
    </w:p>
    <w:p w14:paraId="7F787CA0" w14:textId="77777777" w:rsidR="004373D7" w:rsidRDefault="004373D7" w:rsidP="00873BEA">
      <w:pPr>
        <w:pStyle w:val="ListeParagraf"/>
        <w:spacing w:line="276" w:lineRule="auto"/>
        <w:jc w:val="left"/>
        <w:rPr>
          <w:rFonts w:ascii="Arial" w:eastAsia="Arial" w:hAnsi="Arial" w:cs="Arial"/>
          <w:sz w:val="22"/>
          <w:szCs w:val="24"/>
        </w:rPr>
      </w:pPr>
    </w:p>
    <w:p w14:paraId="4C521024" w14:textId="77777777" w:rsidR="004373D7" w:rsidRDefault="004373D7" w:rsidP="00873BEA">
      <w:pPr>
        <w:pStyle w:val="ListeParagraf"/>
        <w:spacing w:line="276" w:lineRule="auto"/>
        <w:jc w:val="left"/>
        <w:rPr>
          <w:rFonts w:ascii="Arial" w:eastAsia="Arial" w:hAnsi="Arial" w:cs="Arial"/>
          <w:sz w:val="22"/>
          <w:szCs w:val="24"/>
        </w:rPr>
      </w:pPr>
    </w:p>
    <w:p w14:paraId="03422566" w14:textId="77777777" w:rsidR="004373D7" w:rsidRDefault="004373D7" w:rsidP="00873BEA">
      <w:pPr>
        <w:pStyle w:val="ListeParagraf"/>
        <w:spacing w:line="276" w:lineRule="auto"/>
        <w:jc w:val="left"/>
        <w:rPr>
          <w:rFonts w:ascii="Arial" w:eastAsia="Arial" w:hAnsi="Arial" w:cs="Arial"/>
          <w:sz w:val="22"/>
          <w:szCs w:val="24"/>
        </w:rPr>
      </w:pPr>
    </w:p>
    <w:p w14:paraId="1BA1783F" w14:textId="77777777" w:rsidR="004373D7" w:rsidRDefault="004373D7" w:rsidP="00873BEA">
      <w:pPr>
        <w:pStyle w:val="ListeParagraf"/>
        <w:spacing w:line="276" w:lineRule="auto"/>
        <w:jc w:val="left"/>
        <w:rPr>
          <w:rFonts w:ascii="Arial" w:eastAsia="Arial" w:hAnsi="Arial" w:cs="Arial"/>
          <w:sz w:val="22"/>
          <w:szCs w:val="24"/>
        </w:rPr>
      </w:pPr>
    </w:p>
    <w:p w14:paraId="1C8ED997" w14:textId="77777777" w:rsidR="004373D7" w:rsidRDefault="004373D7" w:rsidP="00873BEA">
      <w:pPr>
        <w:pStyle w:val="ListeParagraf"/>
        <w:spacing w:line="276" w:lineRule="auto"/>
        <w:jc w:val="left"/>
        <w:rPr>
          <w:rFonts w:ascii="Arial" w:eastAsia="Arial" w:hAnsi="Arial" w:cs="Arial"/>
          <w:sz w:val="22"/>
          <w:szCs w:val="24"/>
        </w:rPr>
      </w:pPr>
    </w:p>
    <w:p w14:paraId="2F3E3206" w14:textId="77777777" w:rsidR="004373D7" w:rsidRDefault="004373D7" w:rsidP="00873BEA">
      <w:pPr>
        <w:pStyle w:val="ListeParagraf"/>
        <w:spacing w:line="276" w:lineRule="auto"/>
        <w:jc w:val="left"/>
        <w:rPr>
          <w:rFonts w:ascii="Arial" w:eastAsia="Arial" w:hAnsi="Arial" w:cs="Arial"/>
          <w:sz w:val="22"/>
          <w:szCs w:val="24"/>
        </w:rPr>
      </w:pPr>
    </w:p>
    <w:p w14:paraId="0011E48E" w14:textId="277E6FDF" w:rsidR="004373D7" w:rsidRDefault="004373D7" w:rsidP="00873BEA">
      <w:pPr>
        <w:pStyle w:val="ListeParagraf"/>
        <w:spacing w:line="276" w:lineRule="auto"/>
        <w:jc w:val="left"/>
        <w:rPr>
          <w:rFonts w:ascii="Arial" w:eastAsia="Arial" w:hAnsi="Arial" w:cs="Arial"/>
          <w:sz w:val="22"/>
          <w:szCs w:val="24"/>
        </w:rPr>
      </w:pPr>
    </w:p>
    <w:p w14:paraId="38968379" w14:textId="77777777" w:rsidR="000F3054" w:rsidRDefault="000F3054" w:rsidP="00873BEA">
      <w:pPr>
        <w:pStyle w:val="ListeParagraf"/>
        <w:spacing w:line="276" w:lineRule="auto"/>
        <w:jc w:val="left"/>
        <w:rPr>
          <w:rFonts w:ascii="Arial" w:eastAsia="Arial" w:hAnsi="Arial" w:cs="Arial"/>
          <w:sz w:val="22"/>
          <w:szCs w:val="24"/>
        </w:rPr>
      </w:pPr>
    </w:p>
    <w:p w14:paraId="4979BCEE" w14:textId="77777777" w:rsidR="004373D7" w:rsidRDefault="004373D7" w:rsidP="00873BEA">
      <w:pPr>
        <w:pStyle w:val="ListeParagraf"/>
        <w:spacing w:line="276" w:lineRule="auto"/>
        <w:jc w:val="left"/>
        <w:rPr>
          <w:rFonts w:ascii="Arial" w:eastAsia="Arial" w:hAnsi="Arial" w:cs="Arial"/>
          <w:sz w:val="22"/>
          <w:szCs w:val="24"/>
        </w:rPr>
      </w:pPr>
    </w:p>
    <w:p w14:paraId="5E51C9C8" w14:textId="77777777" w:rsidR="004373D7" w:rsidRDefault="004373D7" w:rsidP="00873BEA">
      <w:pPr>
        <w:pStyle w:val="ListeParagraf"/>
        <w:spacing w:line="276" w:lineRule="auto"/>
        <w:jc w:val="left"/>
        <w:rPr>
          <w:rFonts w:ascii="Arial" w:eastAsia="Arial" w:hAnsi="Arial" w:cs="Arial"/>
          <w:sz w:val="22"/>
          <w:szCs w:val="24"/>
        </w:rPr>
      </w:pPr>
    </w:p>
    <w:p w14:paraId="02B6E489" w14:textId="3E4339DA" w:rsidR="00D735A5" w:rsidRPr="005802BF" w:rsidRDefault="00516F83" w:rsidP="00D735A5">
      <w:pPr>
        <w:pStyle w:val="Balk2"/>
        <w:rPr>
          <w:rFonts w:ascii="Arial" w:eastAsia="Arial" w:hAnsi="Arial" w:cs="Arial"/>
          <w:szCs w:val="24"/>
        </w:rPr>
      </w:pPr>
      <w:bookmarkStart w:id="434" w:name="_Toc329337080"/>
      <w:bookmarkStart w:id="435" w:name="_Toc39826784"/>
      <w:r>
        <w:rPr>
          <w:rFonts w:ascii="Arial" w:hAnsi="Arial"/>
          <w:szCs w:val="24"/>
        </w:rPr>
        <w:lastRenderedPageBreak/>
        <w:t xml:space="preserve"> </w:t>
      </w:r>
      <w:bookmarkStart w:id="436" w:name="_Toc82510651"/>
      <w:bookmarkStart w:id="437" w:name="_Toc82511002"/>
      <w:r>
        <w:rPr>
          <w:rFonts w:ascii="Arial" w:hAnsi="Arial"/>
          <w:szCs w:val="24"/>
        </w:rPr>
        <w:t>Cooling Fan Replacement</w:t>
      </w:r>
      <w:bookmarkEnd w:id="434"/>
      <w:bookmarkEnd w:id="435"/>
      <w:bookmarkEnd w:id="436"/>
      <w:bookmarkEnd w:id="437"/>
      <w:r>
        <w:rPr>
          <w:rFonts w:ascii="Arial" w:hAnsi="Arial"/>
          <w:szCs w:val="24"/>
        </w:rPr>
        <w:t xml:space="preserve">  </w:t>
      </w:r>
    </w:p>
    <w:p w14:paraId="3D6A1E4E" w14:textId="77777777" w:rsidR="00D735A5" w:rsidRDefault="00D735A5" w:rsidP="00D735A5"/>
    <w:p w14:paraId="2B197B91" w14:textId="77777777" w:rsidR="00D735A5" w:rsidRDefault="00D735A5" w:rsidP="00D735A5">
      <w:pPr>
        <w:jc w:val="center"/>
      </w:pPr>
      <w:r>
        <w:rPr>
          <w:noProof/>
        </w:rPr>
        <w:drawing>
          <wp:inline distT="0" distB="0" distL="0" distR="0" wp14:anchorId="28AB2CF0" wp14:editId="49E7B234">
            <wp:extent cx="2622430" cy="2006385"/>
            <wp:effectExtent l="0" t="0" r="6985" b="0"/>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G_1800.JPG"/>
                    <pic:cNvPicPr/>
                  </pic:nvPicPr>
                  <pic:blipFill rotWithShape="1">
                    <a:blip r:embed="rId261" cstate="print">
                      <a:extLst>
                        <a:ext uri="{28A0092B-C50C-407E-A947-70E740481C1C}">
                          <a14:useLocalDpi xmlns:a14="http://schemas.microsoft.com/office/drawing/2010/main" val="0"/>
                        </a:ext>
                      </a:extLst>
                    </a:blip>
                    <a:srcRect l="21051" t="11056" r="4954" b="13466"/>
                    <a:stretch/>
                  </pic:blipFill>
                  <pic:spPr bwMode="auto">
                    <a:xfrm>
                      <a:off x="0" y="0"/>
                      <a:ext cx="2632902" cy="2014397"/>
                    </a:xfrm>
                    <a:prstGeom prst="rect">
                      <a:avLst/>
                    </a:prstGeom>
                    <a:ln>
                      <a:noFill/>
                    </a:ln>
                    <a:extLst>
                      <a:ext uri="{53640926-AAD7-44D8-BBD7-CCE9431645EC}">
                        <a14:shadowObscured xmlns:a14="http://schemas.microsoft.com/office/drawing/2010/main"/>
                      </a:ext>
                    </a:extLst>
                  </pic:spPr>
                </pic:pic>
              </a:graphicData>
            </a:graphic>
          </wp:inline>
        </w:drawing>
      </w:r>
    </w:p>
    <w:p w14:paraId="0BA6435E" w14:textId="3C085D17" w:rsidR="00D735A5" w:rsidRPr="00D735A5" w:rsidRDefault="004373D7" w:rsidP="00D735A5">
      <w:pPr>
        <w:jc w:val="center"/>
        <w:rPr>
          <w:rFonts w:ascii="Arial" w:hAnsi="Arial" w:cs="Arial"/>
          <w:b/>
        </w:rPr>
      </w:pPr>
      <w:r>
        <w:rPr>
          <w:rFonts w:ascii="Arial" w:hAnsi="Arial"/>
          <w:b/>
        </w:rPr>
        <w:t>Figure 3</w:t>
      </w:r>
      <w:r w:rsidR="00E64AC9">
        <w:rPr>
          <w:rFonts w:ascii="Arial" w:hAnsi="Arial"/>
          <w:b/>
        </w:rPr>
        <w:t>8</w:t>
      </w:r>
    </w:p>
    <w:p w14:paraId="047330E3" w14:textId="77777777" w:rsidR="00D735A5" w:rsidRPr="00D735A5" w:rsidRDefault="00D735A5" w:rsidP="00D735A5">
      <w:pPr>
        <w:pStyle w:val="ListeParagraf"/>
        <w:numPr>
          <w:ilvl w:val="0"/>
          <w:numId w:val="22"/>
        </w:numPr>
        <w:spacing w:line="276" w:lineRule="auto"/>
        <w:jc w:val="left"/>
        <w:rPr>
          <w:rFonts w:ascii="Arial" w:eastAsia="Arial" w:hAnsi="Arial" w:cs="Arial"/>
          <w:szCs w:val="24"/>
        </w:rPr>
      </w:pPr>
      <w:r>
        <w:rPr>
          <w:rFonts w:ascii="Arial" w:hAnsi="Arial"/>
          <w:szCs w:val="24"/>
        </w:rPr>
        <w:t xml:space="preserve">Carefully disconnect the cooling fan electrical connections. </w:t>
      </w:r>
    </w:p>
    <w:p w14:paraId="52272FBB" w14:textId="77777777" w:rsidR="00D735A5" w:rsidRPr="00D735A5" w:rsidRDefault="00D735A5" w:rsidP="00D735A5">
      <w:pPr>
        <w:pStyle w:val="ListeParagraf"/>
        <w:numPr>
          <w:ilvl w:val="0"/>
          <w:numId w:val="22"/>
        </w:numPr>
        <w:spacing w:line="276" w:lineRule="auto"/>
        <w:jc w:val="left"/>
        <w:rPr>
          <w:rFonts w:ascii="Arial" w:eastAsia="Arial" w:hAnsi="Arial" w:cs="Arial"/>
          <w:szCs w:val="24"/>
        </w:rPr>
      </w:pPr>
      <w:r>
        <w:rPr>
          <w:rFonts w:ascii="Arial" w:hAnsi="Arial"/>
          <w:szCs w:val="24"/>
        </w:rPr>
        <w:t xml:space="preserve">Unscrew the mounting screws on the cooling fan and remove the fan. </w:t>
      </w:r>
    </w:p>
    <w:p w14:paraId="445F0CC6" w14:textId="77777777" w:rsidR="00D735A5" w:rsidRPr="00D735A5" w:rsidRDefault="00D735A5" w:rsidP="00D735A5">
      <w:pPr>
        <w:pStyle w:val="ListeParagraf"/>
        <w:numPr>
          <w:ilvl w:val="0"/>
          <w:numId w:val="22"/>
        </w:numPr>
        <w:spacing w:line="276" w:lineRule="auto"/>
        <w:jc w:val="left"/>
        <w:rPr>
          <w:rFonts w:ascii="Arial" w:eastAsia="Arial" w:hAnsi="Arial" w:cs="Arial"/>
          <w:szCs w:val="24"/>
        </w:rPr>
      </w:pPr>
      <w:r>
        <w:rPr>
          <w:rFonts w:ascii="Arial" w:hAnsi="Arial"/>
          <w:szCs w:val="24"/>
        </w:rPr>
        <w:t xml:space="preserve">Mount the new cooling fan and make the terminal connections.   </w:t>
      </w:r>
    </w:p>
    <w:p w14:paraId="0D79DABB" w14:textId="63981468" w:rsidR="00D735A5" w:rsidRPr="005802BF" w:rsidRDefault="00516F83" w:rsidP="00D735A5">
      <w:pPr>
        <w:pStyle w:val="Balk2"/>
        <w:rPr>
          <w:rFonts w:ascii="Arial" w:eastAsia="Arial" w:hAnsi="Arial" w:cs="Arial"/>
          <w:szCs w:val="24"/>
        </w:rPr>
      </w:pPr>
      <w:bookmarkStart w:id="438" w:name="_Toc329337082"/>
      <w:bookmarkStart w:id="439" w:name="_Toc39826785"/>
      <w:r>
        <w:rPr>
          <w:rFonts w:ascii="Arial" w:hAnsi="Arial"/>
          <w:szCs w:val="24"/>
        </w:rPr>
        <w:t xml:space="preserve"> </w:t>
      </w:r>
      <w:bookmarkStart w:id="440" w:name="_Toc82510652"/>
      <w:bookmarkStart w:id="441" w:name="_Toc82511003"/>
      <w:r>
        <w:rPr>
          <w:rFonts w:ascii="Arial" w:hAnsi="Arial"/>
          <w:szCs w:val="24"/>
        </w:rPr>
        <w:t>Condenser Replacement</w:t>
      </w:r>
      <w:bookmarkEnd w:id="438"/>
      <w:bookmarkEnd w:id="439"/>
      <w:bookmarkEnd w:id="440"/>
      <w:bookmarkEnd w:id="441"/>
    </w:p>
    <w:p w14:paraId="16C8E066" w14:textId="77777777" w:rsidR="00D735A5" w:rsidRDefault="00D735A5" w:rsidP="00D735A5">
      <w:pPr>
        <w:jc w:val="center"/>
      </w:pPr>
      <w:r>
        <w:rPr>
          <w:noProof/>
        </w:rPr>
        <mc:AlternateContent>
          <mc:Choice Requires="wps">
            <w:drawing>
              <wp:anchor distT="0" distB="0" distL="114300" distR="114300" simplePos="0" relativeHeight="251817984" behindDoc="0" locked="0" layoutInCell="1" allowOverlap="1" wp14:anchorId="58AC4583" wp14:editId="63F39D83">
                <wp:simplePos x="0" y="0"/>
                <wp:positionH relativeFrom="column">
                  <wp:posOffset>1193094</wp:posOffset>
                </wp:positionH>
                <wp:positionV relativeFrom="paragraph">
                  <wp:posOffset>309245</wp:posOffset>
                </wp:positionV>
                <wp:extent cx="1323975" cy="876300"/>
                <wp:effectExtent l="57150" t="38100" r="85725" b="95250"/>
                <wp:wrapNone/>
                <wp:docPr id="557" name="Düz Ok Bağlayıcısı 557"/>
                <wp:cNvGraphicFramePr/>
                <a:graphic xmlns:a="http://schemas.openxmlformats.org/drawingml/2006/main">
                  <a:graphicData uri="http://schemas.microsoft.com/office/word/2010/wordprocessingShape">
                    <wps:wsp>
                      <wps:cNvCnPr/>
                      <wps:spPr>
                        <a:xfrm>
                          <a:off x="0" y="0"/>
                          <a:ext cx="1323975" cy="8763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2C5E903" id="Düz Ok Bağlayıcısı 557" o:spid="_x0000_s1026" type="#_x0000_t32" style="position:absolute;margin-left:93.95pt;margin-top:24.35pt;width:104.25pt;height:69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" strokecolor="#f79646 [3209]" strokeweight="3pt">
                <v:stroke endarrow="block"/>
                <v:shadow on="t" color="black" opacity="22937f" origin=",.5" offset="0,.63889mm"/>
              </v:shape>
            </w:pict>
          </mc:Fallback>
        </mc:AlternateContent>
      </w:r>
      <w:r>
        <w:rPr>
          <w:noProof/>
        </w:rPr>
        <w:drawing>
          <wp:inline distT="0" distB="0" distL="0" distR="0" wp14:anchorId="13EE8C26" wp14:editId="41835450">
            <wp:extent cx="1708965" cy="2251494"/>
            <wp:effectExtent l="0" t="0" r="5715" b="0"/>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G_1105.JPG"/>
                    <pic:cNvPicPr/>
                  </pic:nvPicPr>
                  <pic:blipFill rotWithShape="1">
                    <a:blip r:embed="rId262" cstate="print">
                      <a:extLst>
                        <a:ext uri="{28A0092B-C50C-407E-A947-70E740481C1C}">
                          <a14:useLocalDpi xmlns:a14="http://schemas.microsoft.com/office/drawing/2010/main" val="0"/>
                        </a:ext>
                      </a:extLst>
                    </a:blip>
                    <a:srcRect r="43068"/>
                    <a:stretch/>
                  </pic:blipFill>
                  <pic:spPr bwMode="auto">
                    <a:xfrm>
                      <a:off x="0" y="0"/>
                      <a:ext cx="1717550" cy="2262804"/>
                    </a:xfrm>
                    <a:prstGeom prst="rect">
                      <a:avLst/>
                    </a:prstGeom>
                    <a:ln>
                      <a:noFill/>
                    </a:ln>
                    <a:extLst>
                      <a:ext uri="{53640926-AAD7-44D8-BBD7-CCE9431645EC}">
                        <a14:shadowObscured xmlns:a14="http://schemas.microsoft.com/office/drawing/2010/main"/>
                      </a:ext>
                    </a:extLst>
                  </pic:spPr>
                </pic:pic>
              </a:graphicData>
            </a:graphic>
          </wp:inline>
        </w:drawing>
      </w:r>
    </w:p>
    <w:p w14:paraId="33555FD4" w14:textId="2D5CECA8" w:rsidR="00D735A5" w:rsidRPr="00D735A5" w:rsidRDefault="004373D7" w:rsidP="00D735A5">
      <w:pPr>
        <w:jc w:val="center"/>
        <w:rPr>
          <w:rFonts w:ascii="Arial" w:hAnsi="Arial" w:cs="Arial"/>
          <w:b/>
        </w:rPr>
      </w:pPr>
      <w:r>
        <w:rPr>
          <w:rFonts w:ascii="Arial" w:hAnsi="Arial"/>
          <w:b/>
        </w:rPr>
        <w:t xml:space="preserve">Figure </w:t>
      </w:r>
      <w:r w:rsidR="00E64AC9">
        <w:rPr>
          <w:rFonts w:ascii="Arial" w:hAnsi="Arial"/>
          <w:b/>
        </w:rPr>
        <w:t>39</w:t>
      </w:r>
    </w:p>
    <w:p w14:paraId="6D4A1963" w14:textId="77777777" w:rsidR="00D735A5" w:rsidRDefault="00D735A5" w:rsidP="00C97416">
      <w:pPr>
        <w:pStyle w:val="ListeParagraf"/>
        <w:numPr>
          <w:ilvl w:val="0"/>
          <w:numId w:val="24"/>
        </w:numPr>
        <w:spacing w:line="276" w:lineRule="auto"/>
        <w:rPr>
          <w:rFonts w:ascii="Arial" w:hAnsi="Arial" w:cs="Arial"/>
          <w:szCs w:val="24"/>
        </w:rPr>
      </w:pPr>
      <w:r>
        <w:rPr>
          <w:rFonts w:ascii="Arial" w:hAnsi="Arial"/>
          <w:szCs w:val="24"/>
        </w:rPr>
        <w:t>Disconnect condenser inlet and outlet hoses.</w:t>
      </w:r>
    </w:p>
    <w:p w14:paraId="4EBCCED8" w14:textId="77777777" w:rsidR="00D735A5" w:rsidRPr="00D735A5" w:rsidRDefault="00D735A5" w:rsidP="00C97416">
      <w:pPr>
        <w:pStyle w:val="ListeParagraf"/>
        <w:numPr>
          <w:ilvl w:val="0"/>
          <w:numId w:val="24"/>
        </w:numPr>
        <w:spacing w:line="276" w:lineRule="auto"/>
        <w:rPr>
          <w:rFonts w:ascii="Arial" w:hAnsi="Arial" w:cs="Arial"/>
          <w:szCs w:val="24"/>
        </w:rPr>
      </w:pPr>
      <w:r>
        <w:rPr>
          <w:rFonts w:ascii="Arial" w:hAnsi="Arial"/>
          <w:szCs w:val="24"/>
        </w:rPr>
        <w:t>Remove the condenser and the sheet it is connected to by unscrewing 2 allen screws at the bottom of the mounting sheet.</w:t>
      </w:r>
    </w:p>
    <w:p w14:paraId="3C581341" w14:textId="77777777" w:rsidR="00D735A5" w:rsidRPr="00D735A5" w:rsidRDefault="00D735A5" w:rsidP="00C97416">
      <w:pPr>
        <w:pStyle w:val="ListeParagraf"/>
        <w:numPr>
          <w:ilvl w:val="0"/>
          <w:numId w:val="24"/>
        </w:numPr>
        <w:spacing w:line="276" w:lineRule="auto"/>
        <w:rPr>
          <w:rFonts w:ascii="Arial" w:hAnsi="Arial" w:cs="Arial"/>
          <w:szCs w:val="24"/>
        </w:rPr>
      </w:pPr>
      <w:r>
        <w:rPr>
          <w:rFonts w:ascii="Arial" w:hAnsi="Arial"/>
          <w:szCs w:val="24"/>
        </w:rPr>
        <w:t>Remove the condenser by unscrewing sheet mounting screws around the condenser.</w:t>
      </w:r>
    </w:p>
    <w:p w14:paraId="19E775D7" w14:textId="77777777" w:rsidR="00D735A5" w:rsidRPr="00D735A5" w:rsidRDefault="00D735A5" w:rsidP="00C97416">
      <w:pPr>
        <w:pStyle w:val="ListeParagraf"/>
        <w:numPr>
          <w:ilvl w:val="0"/>
          <w:numId w:val="24"/>
        </w:numPr>
        <w:spacing w:line="276" w:lineRule="auto"/>
        <w:rPr>
          <w:rFonts w:ascii="Arial" w:hAnsi="Arial" w:cs="Arial"/>
          <w:szCs w:val="24"/>
        </w:rPr>
      </w:pPr>
      <w:r>
        <w:rPr>
          <w:rFonts w:ascii="Arial" w:hAnsi="Arial"/>
          <w:szCs w:val="24"/>
        </w:rPr>
        <w:t xml:space="preserve">Mount the new condenser. </w:t>
      </w:r>
    </w:p>
    <w:p w14:paraId="5FA068AF" w14:textId="37AAA99A" w:rsidR="00D735A5" w:rsidRDefault="00516F83" w:rsidP="00D735A5">
      <w:pPr>
        <w:pStyle w:val="Balk2"/>
        <w:rPr>
          <w:rFonts w:ascii="Arial" w:hAnsi="Arial"/>
          <w:szCs w:val="24"/>
        </w:rPr>
      </w:pPr>
      <w:bookmarkStart w:id="442" w:name="_Toc329337084"/>
      <w:bookmarkStart w:id="443" w:name="_Toc39826786"/>
      <w:r>
        <w:rPr>
          <w:rFonts w:ascii="Arial" w:hAnsi="Arial"/>
          <w:szCs w:val="24"/>
        </w:rPr>
        <w:lastRenderedPageBreak/>
        <w:t xml:space="preserve"> </w:t>
      </w:r>
      <w:bookmarkStart w:id="444" w:name="_Toc82510653"/>
      <w:bookmarkStart w:id="445" w:name="_Toc82511004"/>
      <w:r>
        <w:rPr>
          <w:rFonts w:ascii="Arial" w:hAnsi="Arial"/>
          <w:szCs w:val="24"/>
        </w:rPr>
        <w:t>Steam Trap Replacement</w:t>
      </w:r>
      <w:bookmarkEnd w:id="442"/>
      <w:bookmarkEnd w:id="443"/>
      <w:bookmarkEnd w:id="444"/>
      <w:bookmarkEnd w:id="445"/>
      <w:r>
        <w:rPr>
          <w:rFonts w:ascii="Arial" w:hAnsi="Arial"/>
          <w:szCs w:val="24"/>
        </w:rPr>
        <w:t xml:space="preserve"> </w:t>
      </w:r>
    </w:p>
    <w:p w14:paraId="29395914" w14:textId="77777777" w:rsidR="00EA521D" w:rsidRPr="00EA521D" w:rsidRDefault="00EA521D" w:rsidP="00EA521D"/>
    <w:p w14:paraId="27DCE887" w14:textId="4C341BCB" w:rsidR="00D735A5" w:rsidRDefault="000F3054" w:rsidP="00D735A5">
      <w:pPr>
        <w:jc w:val="center"/>
      </w:pPr>
      <w:r>
        <w:rPr>
          <w:noProof/>
        </w:rPr>
        <mc:AlternateContent>
          <mc:Choice Requires="wps">
            <w:drawing>
              <wp:anchor distT="0" distB="0" distL="114300" distR="114300" simplePos="0" relativeHeight="251885568" behindDoc="0" locked="0" layoutInCell="1" allowOverlap="1" wp14:anchorId="061B1C62" wp14:editId="245EE864">
                <wp:simplePos x="0" y="0"/>
                <wp:positionH relativeFrom="column">
                  <wp:posOffset>898525</wp:posOffset>
                </wp:positionH>
                <wp:positionV relativeFrom="paragraph">
                  <wp:posOffset>1241425</wp:posOffset>
                </wp:positionV>
                <wp:extent cx="1775460" cy="632460"/>
                <wp:effectExtent l="38100" t="57150" r="15240" b="91440"/>
                <wp:wrapNone/>
                <wp:docPr id="532" name="Düz Ok Bağlayıcısı 532"/>
                <wp:cNvGraphicFramePr/>
                <a:graphic xmlns:a="http://schemas.openxmlformats.org/drawingml/2006/main">
                  <a:graphicData uri="http://schemas.microsoft.com/office/word/2010/wordprocessingShape">
                    <wps:wsp>
                      <wps:cNvCnPr/>
                      <wps:spPr>
                        <a:xfrm flipV="1">
                          <a:off x="0" y="0"/>
                          <a:ext cx="1775460" cy="6324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CBEE321" id="Düz Ok Bağlayıcısı 532" o:spid="_x0000_s1026" type="#_x0000_t32" style="position:absolute;margin-left:70.75pt;margin-top:97.75pt;width:139.8pt;height:49.8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" strokecolor="#f79646 [3209]" strokeweight="3pt">
                <v:stroke endarrow="block"/>
                <v:shadow on="t" color="black" opacity="22937f" origin=",.5" offset="0,.63889mm"/>
              </v:shape>
            </w:pict>
          </mc:Fallback>
        </mc:AlternateContent>
      </w:r>
      <w:r w:rsidR="00D735A5">
        <w:rPr>
          <w:noProof/>
        </w:rPr>
        <w:drawing>
          <wp:inline distT="0" distB="0" distL="0" distR="0" wp14:anchorId="1CCD5583" wp14:editId="37BA34C6">
            <wp:extent cx="3450322" cy="2587925"/>
            <wp:effectExtent l="0" t="0" r="0" b="3175"/>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RPZI7279.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54696" cy="2591205"/>
                    </a:xfrm>
                    <a:prstGeom prst="rect">
                      <a:avLst/>
                    </a:prstGeom>
                  </pic:spPr>
                </pic:pic>
              </a:graphicData>
            </a:graphic>
          </wp:inline>
        </w:drawing>
      </w:r>
    </w:p>
    <w:p w14:paraId="60D14C8C" w14:textId="6730CC69" w:rsidR="00D735A5" w:rsidRPr="00D735A5" w:rsidRDefault="004373D7" w:rsidP="00D735A5">
      <w:pPr>
        <w:jc w:val="center"/>
        <w:rPr>
          <w:rFonts w:ascii="Arial" w:hAnsi="Arial" w:cs="Arial"/>
          <w:b/>
        </w:rPr>
      </w:pPr>
      <w:r>
        <w:rPr>
          <w:rFonts w:ascii="Arial" w:hAnsi="Arial"/>
          <w:b/>
        </w:rPr>
        <w:t>Figure 4</w:t>
      </w:r>
      <w:r w:rsidR="00E64AC9">
        <w:rPr>
          <w:rFonts w:ascii="Arial" w:hAnsi="Arial"/>
          <w:b/>
        </w:rPr>
        <w:t>0</w:t>
      </w:r>
    </w:p>
    <w:p w14:paraId="587277F7" w14:textId="77777777" w:rsidR="00D735A5" w:rsidRPr="00D735A5" w:rsidRDefault="00D735A5" w:rsidP="00C97416">
      <w:pPr>
        <w:pStyle w:val="ListeParagraf"/>
        <w:numPr>
          <w:ilvl w:val="0"/>
          <w:numId w:val="26"/>
        </w:numPr>
        <w:spacing w:line="276" w:lineRule="auto"/>
        <w:rPr>
          <w:rFonts w:ascii="Arial" w:hAnsi="Arial" w:cs="Arial"/>
          <w:szCs w:val="24"/>
        </w:rPr>
      </w:pPr>
      <w:r>
        <w:rPr>
          <w:rFonts w:ascii="Arial" w:hAnsi="Arial"/>
          <w:szCs w:val="24"/>
        </w:rPr>
        <w:t>Make sure that steam generator pressure is zero before replacing steam trap.</w:t>
      </w:r>
    </w:p>
    <w:p w14:paraId="3A712828" w14:textId="77777777" w:rsidR="00D735A5" w:rsidRDefault="00D735A5" w:rsidP="00C97416">
      <w:pPr>
        <w:pStyle w:val="ListeParagraf"/>
        <w:numPr>
          <w:ilvl w:val="0"/>
          <w:numId w:val="26"/>
        </w:numPr>
        <w:spacing w:line="276" w:lineRule="auto"/>
        <w:rPr>
          <w:rFonts w:ascii="Arial" w:hAnsi="Arial" w:cs="Arial"/>
          <w:szCs w:val="24"/>
        </w:rPr>
      </w:pPr>
      <w:r>
        <w:rPr>
          <w:rFonts w:ascii="Arial" w:hAnsi="Arial"/>
          <w:szCs w:val="24"/>
        </w:rPr>
        <w:t xml:space="preserve">Disconnect steam trap connection hose and fitting. </w:t>
      </w:r>
    </w:p>
    <w:p w14:paraId="221E4FD0" w14:textId="77777777" w:rsidR="00D735A5" w:rsidRDefault="00D735A5" w:rsidP="00C97416">
      <w:pPr>
        <w:pStyle w:val="ListeParagraf"/>
        <w:numPr>
          <w:ilvl w:val="0"/>
          <w:numId w:val="26"/>
        </w:numPr>
        <w:spacing w:line="276" w:lineRule="auto"/>
        <w:rPr>
          <w:rFonts w:ascii="Arial" w:hAnsi="Arial" w:cs="Arial"/>
          <w:szCs w:val="24"/>
        </w:rPr>
      </w:pPr>
      <w:r>
        <w:rPr>
          <w:rFonts w:ascii="Arial" w:hAnsi="Arial"/>
          <w:szCs w:val="24"/>
        </w:rPr>
        <w:t>Separate the steam trap mounting sheet from the frame.</w:t>
      </w:r>
    </w:p>
    <w:p w14:paraId="7FE8AAC3" w14:textId="77777777" w:rsidR="00D735A5" w:rsidRPr="00D735A5" w:rsidRDefault="00D735A5" w:rsidP="00C97416">
      <w:pPr>
        <w:pStyle w:val="ListeParagraf"/>
        <w:numPr>
          <w:ilvl w:val="0"/>
          <w:numId w:val="26"/>
        </w:numPr>
        <w:spacing w:line="276" w:lineRule="auto"/>
        <w:rPr>
          <w:rFonts w:ascii="Arial" w:hAnsi="Arial" w:cs="Arial"/>
          <w:szCs w:val="24"/>
        </w:rPr>
      </w:pPr>
      <w:r>
        <w:rPr>
          <w:rFonts w:ascii="Arial" w:hAnsi="Arial"/>
          <w:szCs w:val="24"/>
        </w:rPr>
        <w:t xml:space="preserve">Disassemble steam trap fittings. </w:t>
      </w:r>
    </w:p>
    <w:p w14:paraId="1BEBF0A1" w14:textId="77777777" w:rsidR="00D735A5" w:rsidRDefault="00D735A5" w:rsidP="00C97416">
      <w:pPr>
        <w:pStyle w:val="ListeParagraf"/>
        <w:numPr>
          <w:ilvl w:val="0"/>
          <w:numId w:val="26"/>
        </w:numPr>
        <w:spacing w:line="276" w:lineRule="auto"/>
        <w:rPr>
          <w:rFonts w:ascii="Arial" w:hAnsi="Arial" w:cs="Arial"/>
          <w:szCs w:val="24"/>
        </w:rPr>
      </w:pPr>
      <w:r>
        <w:rPr>
          <w:rFonts w:ascii="Arial" w:hAnsi="Arial"/>
          <w:szCs w:val="24"/>
        </w:rPr>
        <w:t>Carefully mount the new steam trap.</w:t>
      </w:r>
    </w:p>
    <w:p w14:paraId="457B18A5" w14:textId="77777777" w:rsidR="004373D7" w:rsidRDefault="004373D7" w:rsidP="004373D7">
      <w:pPr>
        <w:spacing w:line="276" w:lineRule="auto"/>
        <w:jc w:val="left"/>
        <w:rPr>
          <w:rFonts w:ascii="Arial" w:hAnsi="Arial" w:cs="Arial"/>
          <w:szCs w:val="24"/>
        </w:rPr>
      </w:pPr>
    </w:p>
    <w:p w14:paraId="1E6D48B6" w14:textId="77777777" w:rsidR="004373D7" w:rsidRDefault="004373D7" w:rsidP="004373D7">
      <w:pPr>
        <w:spacing w:line="276" w:lineRule="auto"/>
        <w:jc w:val="left"/>
        <w:rPr>
          <w:rFonts w:ascii="Arial" w:hAnsi="Arial" w:cs="Arial"/>
          <w:szCs w:val="24"/>
        </w:rPr>
      </w:pPr>
    </w:p>
    <w:p w14:paraId="618B2EA1" w14:textId="77777777" w:rsidR="004373D7" w:rsidRDefault="004373D7" w:rsidP="004373D7">
      <w:pPr>
        <w:spacing w:line="276" w:lineRule="auto"/>
        <w:jc w:val="left"/>
        <w:rPr>
          <w:rFonts w:ascii="Arial" w:hAnsi="Arial" w:cs="Arial"/>
          <w:szCs w:val="24"/>
        </w:rPr>
      </w:pPr>
    </w:p>
    <w:p w14:paraId="3388BF64" w14:textId="77777777" w:rsidR="004373D7" w:rsidRDefault="004373D7" w:rsidP="004373D7">
      <w:pPr>
        <w:spacing w:line="276" w:lineRule="auto"/>
        <w:jc w:val="left"/>
        <w:rPr>
          <w:rFonts w:ascii="Arial" w:hAnsi="Arial" w:cs="Arial"/>
          <w:szCs w:val="24"/>
        </w:rPr>
      </w:pPr>
    </w:p>
    <w:p w14:paraId="20231E32" w14:textId="77777777" w:rsidR="004373D7" w:rsidRDefault="004373D7" w:rsidP="004373D7">
      <w:pPr>
        <w:spacing w:line="276" w:lineRule="auto"/>
        <w:jc w:val="left"/>
        <w:rPr>
          <w:rFonts w:ascii="Arial" w:hAnsi="Arial" w:cs="Arial"/>
          <w:szCs w:val="24"/>
        </w:rPr>
      </w:pPr>
    </w:p>
    <w:p w14:paraId="7E4A26D9" w14:textId="77777777" w:rsidR="004373D7" w:rsidRDefault="004373D7" w:rsidP="004373D7">
      <w:pPr>
        <w:spacing w:line="276" w:lineRule="auto"/>
        <w:jc w:val="left"/>
        <w:rPr>
          <w:rFonts w:ascii="Arial" w:hAnsi="Arial" w:cs="Arial"/>
          <w:szCs w:val="24"/>
        </w:rPr>
      </w:pPr>
    </w:p>
    <w:p w14:paraId="7DC145FE" w14:textId="77777777" w:rsidR="004373D7" w:rsidRDefault="004373D7" w:rsidP="004373D7">
      <w:pPr>
        <w:spacing w:line="276" w:lineRule="auto"/>
        <w:jc w:val="left"/>
        <w:rPr>
          <w:rFonts w:ascii="Arial" w:hAnsi="Arial" w:cs="Arial"/>
          <w:szCs w:val="24"/>
        </w:rPr>
      </w:pPr>
    </w:p>
    <w:p w14:paraId="7AA72884" w14:textId="77777777" w:rsidR="004373D7" w:rsidRDefault="004373D7" w:rsidP="004373D7">
      <w:pPr>
        <w:spacing w:line="276" w:lineRule="auto"/>
        <w:jc w:val="left"/>
        <w:rPr>
          <w:rFonts w:ascii="Arial" w:hAnsi="Arial" w:cs="Arial"/>
          <w:szCs w:val="24"/>
        </w:rPr>
      </w:pPr>
    </w:p>
    <w:p w14:paraId="79CA4AE8" w14:textId="77777777" w:rsidR="004373D7" w:rsidRDefault="004373D7" w:rsidP="004373D7">
      <w:pPr>
        <w:spacing w:line="276" w:lineRule="auto"/>
        <w:jc w:val="left"/>
        <w:rPr>
          <w:rFonts w:ascii="Arial" w:hAnsi="Arial" w:cs="Arial"/>
          <w:szCs w:val="24"/>
        </w:rPr>
      </w:pPr>
    </w:p>
    <w:p w14:paraId="60A8A954" w14:textId="77777777" w:rsidR="004373D7" w:rsidRDefault="004373D7" w:rsidP="004373D7">
      <w:pPr>
        <w:spacing w:line="276" w:lineRule="auto"/>
        <w:jc w:val="left"/>
        <w:rPr>
          <w:rFonts w:ascii="Arial" w:hAnsi="Arial" w:cs="Arial"/>
          <w:szCs w:val="24"/>
        </w:rPr>
      </w:pPr>
    </w:p>
    <w:p w14:paraId="4174EFE1" w14:textId="77777777" w:rsidR="004373D7" w:rsidRPr="004373D7" w:rsidRDefault="004373D7" w:rsidP="004373D7">
      <w:pPr>
        <w:spacing w:line="276" w:lineRule="auto"/>
        <w:jc w:val="left"/>
        <w:rPr>
          <w:rFonts w:ascii="Arial" w:hAnsi="Arial" w:cs="Arial"/>
          <w:szCs w:val="24"/>
        </w:rPr>
      </w:pPr>
    </w:p>
    <w:p w14:paraId="3E2367F3" w14:textId="4E3D146B" w:rsidR="00306051" w:rsidRPr="00306051" w:rsidRDefault="00516F83" w:rsidP="00306051">
      <w:pPr>
        <w:pStyle w:val="Balk2"/>
        <w:spacing w:line="276" w:lineRule="auto"/>
        <w:jc w:val="left"/>
        <w:rPr>
          <w:rFonts w:ascii="Arial" w:hAnsi="Arial" w:cs="Arial"/>
          <w:szCs w:val="24"/>
        </w:rPr>
      </w:pPr>
      <w:bookmarkStart w:id="446" w:name="_Toc39826787"/>
      <w:r>
        <w:rPr>
          <w:rFonts w:ascii="Arial" w:hAnsi="Arial"/>
          <w:szCs w:val="24"/>
        </w:rPr>
        <w:lastRenderedPageBreak/>
        <w:t xml:space="preserve"> </w:t>
      </w:r>
      <w:bookmarkStart w:id="447" w:name="_Toc82510654"/>
      <w:bookmarkStart w:id="448" w:name="_Toc82511005"/>
      <w:r>
        <w:rPr>
          <w:rFonts w:ascii="Arial" w:hAnsi="Arial"/>
          <w:szCs w:val="24"/>
        </w:rPr>
        <w:t>Compressor (Ecovat) Replacement</w:t>
      </w:r>
      <w:bookmarkEnd w:id="446"/>
      <w:bookmarkEnd w:id="447"/>
      <w:bookmarkEnd w:id="448"/>
    </w:p>
    <w:p w14:paraId="6F57AD9E" w14:textId="77777777" w:rsidR="00306051" w:rsidRDefault="00306051" w:rsidP="00306051"/>
    <w:p w14:paraId="11AC6629" w14:textId="77777777" w:rsidR="00306051" w:rsidRDefault="00306051" w:rsidP="00306051">
      <w:pPr>
        <w:jc w:val="center"/>
      </w:pPr>
      <w:r>
        <w:rPr>
          <w:noProof/>
        </w:rPr>
        <w:drawing>
          <wp:inline distT="0" distB="0" distL="0" distR="0" wp14:anchorId="6436A6E5" wp14:editId="1FAD8F83">
            <wp:extent cx="1949570" cy="2599357"/>
            <wp:effectExtent l="0" t="0" r="0" b="0"/>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G_1104.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951751" cy="2602264"/>
                    </a:xfrm>
                    <a:prstGeom prst="rect">
                      <a:avLst/>
                    </a:prstGeom>
                  </pic:spPr>
                </pic:pic>
              </a:graphicData>
            </a:graphic>
          </wp:inline>
        </w:drawing>
      </w:r>
    </w:p>
    <w:p w14:paraId="1DD7EBC4" w14:textId="3DE5393F" w:rsidR="00306051" w:rsidRPr="00306051" w:rsidRDefault="004373D7" w:rsidP="00306051">
      <w:pPr>
        <w:jc w:val="center"/>
        <w:rPr>
          <w:rFonts w:ascii="Arial" w:hAnsi="Arial" w:cs="Arial"/>
          <w:b/>
        </w:rPr>
      </w:pPr>
      <w:r>
        <w:rPr>
          <w:rFonts w:ascii="Arial" w:hAnsi="Arial"/>
          <w:b/>
        </w:rPr>
        <w:t>Figure 4</w:t>
      </w:r>
      <w:r w:rsidR="00E64AC9">
        <w:rPr>
          <w:rFonts w:ascii="Arial" w:hAnsi="Arial"/>
          <w:b/>
        </w:rPr>
        <w:t>1</w:t>
      </w:r>
    </w:p>
    <w:p w14:paraId="7F7C92DE" w14:textId="77777777" w:rsidR="00306051" w:rsidRDefault="00306051" w:rsidP="00306051">
      <w:pPr>
        <w:pStyle w:val="ListeParagraf"/>
        <w:numPr>
          <w:ilvl w:val="0"/>
          <w:numId w:val="32"/>
        </w:numPr>
        <w:spacing w:line="276" w:lineRule="auto"/>
        <w:jc w:val="left"/>
        <w:rPr>
          <w:rFonts w:ascii="Arial" w:hAnsi="Arial" w:cs="Arial"/>
          <w:szCs w:val="24"/>
        </w:rPr>
      </w:pPr>
      <w:r>
        <w:rPr>
          <w:rFonts w:ascii="Arial" w:hAnsi="Arial"/>
          <w:szCs w:val="24"/>
        </w:rPr>
        <w:t>Disconnect compressor connection hoses.</w:t>
      </w:r>
    </w:p>
    <w:p w14:paraId="691B5897" w14:textId="77777777" w:rsidR="00306051" w:rsidRPr="00306051" w:rsidRDefault="00306051" w:rsidP="00306051">
      <w:pPr>
        <w:pStyle w:val="ListeParagraf"/>
        <w:numPr>
          <w:ilvl w:val="0"/>
          <w:numId w:val="32"/>
        </w:numPr>
        <w:spacing w:line="276" w:lineRule="auto"/>
        <w:jc w:val="left"/>
        <w:rPr>
          <w:rFonts w:ascii="Arial" w:hAnsi="Arial" w:cs="Arial"/>
          <w:szCs w:val="24"/>
        </w:rPr>
      </w:pPr>
      <w:r>
        <w:rPr>
          <w:rFonts w:ascii="Arial" w:hAnsi="Arial"/>
          <w:szCs w:val="24"/>
        </w:rPr>
        <w:t>Disconnect compressor electrical connections.</w:t>
      </w:r>
    </w:p>
    <w:p w14:paraId="59228221" w14:textId="77777777" w:rsidR="00306051" w:rsidRPr="00306051" w:rsidRDefault="00306051" w:rsidP="00306051">
      <w:pPr>
        <w:pStyle w:val="ListeParagraf"/>
        <w:numPr>
          <w:ilvl w:val="0"/>
          <w:numId w:val="32"/>
        </w:numPr>
        <w:spacing w:line="276" w:lineRule="auto"/>
        <w:jc w:val="left"/>
        <w:rPr>
          <w:rFonts w:ascii="Arial" w:hAnsi="Arial" w:cs="Arial"/>
          <w:szCs w:val="24"/>
        </w:rPr>
      </w:pPr>
      <w:r>
        <w:rPr>
          <w:rFonts w:ascii="Arial" w:hAnsi="Arial"/>
          <w:szCs w:val="24"/>
        </w:rPr>
        <w:t>Unscrew compressor connection screws and remove the compressor.</w:t>
      </w:r>
    </w:p>
    <w:p w14:paraId="1BE70DB3" w14:textId="77777777" w:rsidR="00285608" w:rsidRDefault="00306051" w:rsidP="00285608">
      <w:pPr>
        <w:pStyle w:val="ListeParagraf"/>
        <w:numPr>
          <w:ilvl w:val="0"/>
          <w:numId w:val="32"/>
        </w:numPr>
        <w:spacing w:line="276" w:lineRule="auto"/>
        <w:jc w:val="left"/>
        <w:rPr>
          <w:rFonts w:ascii="Arial" w:hAnsi="Arial" w:cs="Arial"/>
          <w:szCs w:val="24"/>
        </w:rPr>
      </w:pPr>
      <w:r>
        <w:rPr>
          <w:rFonts w:ascii="Arial" w:hAnsi="Arial"/>
          <w:szCs w:val="24"/>
        </w:rPr>
        <w:t>Place the new compressor and make necessary connections.</w:t>
      </w:r>
    </w:p>
    <w:p w14:paraId="0A053A1D" w14:textId="2D1083C1" w:rsidR="00285608" w:rsidRDefault="00516F83" w:rsidP="00285608">
      <w:pPr>
        <w:pStyle w:val="Balk2"/>
        <w:spacing w:line="276" w:lineRule="auto"/>
        <w:jc w:val="left"/>
        <w:rPr>
          <w:rFonts w:ascii="Arial" w:hAnsi="Arial" w:cs="Arial"/>
          <w:sz w:val="22"/>
          <w:szCs w:val="24"/>
        </w:rPr>
      </w:pPr>
      <w:bookmarkStart w:id="449" w:name="_Toc39826788"/>
      <w:r>
        <w:rPr>
          <w:rFonts w:ascii="Arial" w:hAnsi="Arial"/>
          <w:szCs w:val="24"/>
        </w:rPr>
        <w:t xml:space="preserve"> </w:t>
      </w:r>
      <w:bookmarkStart w:id="450" w:name="_Toc82510655"/>
      <w:bookmarkStart w:id="451" w:name="_Toc82511006"/>
      <w:r w:rsidR="0002748B">
        <w:rPr>
          <w:rFonts w:ascii="Arial" w:hAnsi="Arial"/>
          <w:szCs w:val="24"/>
        </w:rPr>
        <w:t>Water Level Float</w:t>
      </w:r>
      <w:r>
        <w:rPr>
          <w:rFonts w:ascii="Arial" w:hAnsi="Arial"/>
          <w:szCs w:val="24"/>
        </w:rPr>
        <w:t xml:space="preserve"> Replacement</w:t>
      </w:r>
      <w:bookmarkEnd w:id="449"/>
      <w:bookmarkEnd w:id="450"/>
      <w:bookmarkEnd w:id="451"/>
    </w:p>
    <w:p w14:paraId="059312DA" w14:textId="77777777" w:rsidR="00285608" w:rsidRPr="00E620CF" w:rsidRDefault="00285608" w:rsidP="00285608"/>
    <w:p w14:paraId="7646DE07" w14:textId="77777777" w:rsidR="00285608" w:rsidRDefault="00285608" w:rsidP="00285608">
      <w:pPr>
        <w:spacing w:line="276" w:lineRule="auto"/>
        <w:jc w:val="center"/>
      </w:pPr>
      <w:r>
        <w:rPr>
          <w:noProof/>
        </w:rPr>
        <w:drawing>
          <wp:inline distT="0" distB="0" distL="0" distR="0" wp14:anchorId="606752C7" wp14:editId="76DF935A">
            <wp:extent cx="2786332" cy="2089897"/>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G_1795.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789152" cy="2092012"/>
                    </a:xfrm>
                    <a:prstGeom prst="rect">
                      <a:avLst/>
                    </a:prstGeom>
                  </pic:spPr>
                </pic:pic>
              </a:graphicData>
            </a:graphic>
          </wp:inline>
        </w:drawing>
      </w:r>
    </w:p>
    <w:p w14:paraId="17C0B286" w14:textId="1D3AE983" w:rsidR="00285608" w:rsidRPr="00306051" w:rsidRDefault="004373D7" w:rsidP="00285608">
      <w:pPr>
        <w:jc w:val="center"/>
        <w:rPr>
          <w:rFonts w:ascii="Arial" w:hAnsi="Arial" w:cs="Arial"/>
          <w:b/>
        </w:rPr>
      </w:pPr>
      <w:r>
        <w:rPr>
          <w:rFonts w:ascii="Arial" w:hAnsi="Arial"/>
          <w:b/>
        </w:rPr>
        <w:t>Figure 4</w:t>
      </w:r>
      <w:r w:rsidR="00E64AC9">
        <w:rPr>
          <w:rFonts w:ascii="Arial" w:hAnsi="Arial"/>
          <w:b/>
        </w:rPr>
        <w:t>2</w:t>
      </w:r>
    </w:p>
    <w:p w14:paraId="568D7B72" w14:textId="71E06599" w:rsidR="00285608" w:rsidRPr="00306051" w:rsidRDefault="00285608" w:rsidP="00285608">
      <w:pPr>
        <w:pStyle w:val="ListeParagraf"/>
        <w:numPr>
          <w:ilvl w:val="0"/>
          <w:numId w:val="32"/>
        </w:numPr>
        <w:spacing w:line="276" w:lineRule="auto"/>
        <w:jc w:val="left"/>
        <w:rPr>
          <w:rFonts w:ascii="Arial" w:hAnsi="Arial" w:cs="Arial"/>
          <w:szCs w:val="24"/>
        </w:rPr>
      </w:pPr>
      <w:r>
        <w:rPr>
          <w:rFonts w:ascii="Arial" w:hAnsi="Arial"/>
          <w:szCs w:val="24"/>
        </w:rPr>
        <w:t xml:space="preserve">Remove the </w:t>
      </w:r>
      <w:r w:rsidR="0002748B">
        <w:rPr>
          <w:rFonts w:ascii="Arial" w:hAnsi="Arial"/>
          <w:szCs w:val="24"/>
        </w:rPr>
        <w:t>water level float</w:t>
      </w:r>
      <w:r>
        <w:rPr>
          <w:rFonts w:ascii="Arial" w:hAnsi="Arial"/>
          <w:szCs w:val="24"/>
        </w:rPr>
        <w:t xml:space="preserve"> by disconnecting it from its fitting.</w:t>
      </w:r>
    </w:p>
    <w:p w14:paraId="0CC5AA2C" w14:textId="620BFD77" w:rsidR="00D735A5" w:rsidRPr="00285608" w:rsidRDefault="00285608" w:rsidP="00285608">
      <w:pPr>
        <w:pStyle w:val="ListeParagraf"/>
        <w:numPr>
          <w:ilvl w:val="0"/>
          <w:numId w:val="32"/>
        </w:numPr>
        <w:spacing w:line="276" w:lineRule="auto"/>
        <w:jc w:val="left"/>
        <w:rPr>
          <w:rFonts w:ascii="Arial" w:hAnsi="Arial" w:cs="Arial"/>
          <w:szCs w:val="24"/>
        </w:rPr>
      </w:pPr>
      <w:r>
        <w:rPr>
          <w:rFonts w:ascii="Arial" w:hAnsi="Arial"/>
          <w:szCs w:val="24"/>
        </w:rPr>
        <w:t xml:space="preserve">Mount the new </w:t>
      </w:r>
      <w:r w:rsidR="0002748B">
        <w:rPr>
          <w:rFonts w:ascii="Arial" w:hAnsi="Arial"/>
          <w:szCs w:val="24"/>
        </w:rPr>
        <w:t>water level float</w:t>
      </w:r>
      <w:r>
        <w:rPr>
          <w:rFonts w:ascii="Arial" w:hAnsi="Arial"/>
          <w:szCs w:val="24"/>
        </w:rPr>
        <w:t>.</w:t>
      </w:r>
    </w:p>
    <w:p w14:paraId="161E00BA" w14:textId="5318A349" w:rsidR="0003084F" w:rsidRPr="00306051" w:rsidRDefault="00516F83" w:rsidP="00E620CF">
      <w:pPr>
        <w:pStyle w:val="Balk2"/>
        <w:spacing w:line="276" w:lineRule="auto"/>
        <w:jc w:val="left"/>
        <w:rPr>
          <w:rFonts w:ascii="Arial" w:hAnsi="Arial" w:cs="Arial"/>
          <w:szCs w:val="24"/>
        </w:rPr>
      </w:pPr>
      <w:bookmarkStart w:id="452" w:name="_Toc39826789"/>
      <w:r>
        <w:rPr>
          <w:rFonts w:ascii="Arial" w:hAnsi="Arial"/>
          <w:szCs w:val="24"/>
        </w:rPr>
        <w:lastRenderedPageBreak/>
        <w:t xml:space="preserve"> </w:t>
      </w:r>
      <w:bookmarkStart w:id="453" w:name="_Toc82510656"/>
      <w:bookmarkStart w:id="454" w:name="_Toc82511007"/>
      <w:r>
        <w:rPr>
          <w:rFonts w:ascii="Arial" w:hAnsi="Arial"/>
          <w:szCs w:val="24"/>
        </w:rPr>
        <w:t>Gasket Replacement</w:t>
      </w:r>
      <w:bookmarkEnd w:id="452"/>
      <w:bookmarkEnd w:id="453"/>
      <w:bookmarkEnd w:id="454"/>
    </w:p>
    <w:p w14:paraId="180E8F87" w14:textId="5A4DC023" w:rsidR="00A818D1" w:rsidRDefault="00EA521D" w:rsidP="00A818D1">
      <w:r>
        <w:rPr>
          <w:noProof/>
        </w:rPr>
        <mc:AlternateContent>
          <mc:Choice Requires="wps">
            <w:drawing>
              <wp:anchor distT="0" distB="0" distL="114300" distR="114300" simplePos="0" relativeHeight="251793408" behindDoc="0" locked="0" layoutInCell="1" allowOverlap="1" wp14:anchorId="7A24D595" wp14:editId="33370D01">
                <wp:simplePos x="0" y="0"/>
                <wp:positionH relativeFrom="column">
                  <wp:posOffset>1801495</wp:posOffset>
                </wp:positionH>
                <wp:positionV relativeFrom="paragraph">
                  <wp:posOffset>49530</wp:posOffset>
                </wp:positionV>
                <wp:extent cx="963930" cy="735965"/>
                <wp:effectExtent l="57150" t="38100" r="45720" b="83185"/>
                <wp:wrapNone/>
                <wp:docPr id="287" name="Düz Ok Bağlayıcısı 287"/>
                <wp:cNvGraphicFramePr/>
                <a:graphic xmlns:a="http://schemas.openxmlformats.org/drawingml/2006/main">
                  <a:graphicData uri="http://schemas.microsoft.com/office/word/2010/wordprocessingShape">
                    <wps:wsp>
                      <wps:cNvCnPr/>
                      <wps:spPr>
                        <a:xfrm flipH="1">
                          <a:off x="0" y="0"/>
                          <a:ext cx="963930" cy="73596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8AE43" id="_x0000_t32" coordsize="21600,21600" o:spt="32" o:oned="t" path="m,l21600,21600e" filled="f">
                <v:path arrowok="t" fillok="f" o:connecttype="none"/>
                <o:lock v:ext="edit" shapetype="t"/>
              </v:shapetype>
              <v:shape id="Düz Ok Bağlayıcısı 287" o:spid="_x0000_s1026" type="#_x0000_t32" style="position:absolute;margin-left:141.85pt;margin-top:3.9pt;width:75.9pt;height:57.9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" strokecolor="#f79646 [3209]" strokeweight="3pt">
                <v:stroke endarrow="block"/>
                <v:shadow on="t" color="black" opacity="22937f" origin=",.5" offset="0,.63889mm"/>
              </v:shape>
            </w:pict>
          </mc:Fallback>
        </mc:AlternateContent>
      </w:r>
    </w:p>
    <w:p w14:paraId="01A4EB1D" w14:textId="02F3B404" w:rsidR="00A818D1" w:rsidRDefault="00A818D1" w:rsidP="00EA521D">
      <w:pPr>
        <w:jc w:val="center"/>
      </w:pPr>
      <w:r>
        <w:rPr>
          <w:noProof/>
        </w:rPr>
        <w:drawing>
          <wp:inline distT="0" distB="0" distL="0" distR="0" wp14:anchorId="391D496B" wp14:editId="33966850">
            <wp:extent cx="3143950" cy="2358129"/>
            <wp:effectExtent l="0" t="6985" r="0" b="0"/>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150.jpg"/>
                    <pic:cNvPicPr/>
                  </pic:nvPicPr>
                  <pic:blipFill>
                    <a:blip r:embed="rId266" cstate="print">
                      <a:extLst>
                        <a:ext uri="{28A0092B-C50C-407E-A947-70E740481C1C}">
                          <a14:useLocalDpi xmlns:a14="http://schemas.microsoft.com/office/drawing/2010/main" val="0"/>
                        </a:ext>
                      </a:extLst>
                    </a:blip>
                    <a:stretch>
                      <a:fillRect/>
                    </a:stretch>
                  </pic:blipFill>
                  <pic:spPr>
                    <a:xfrm rot="5400000">
                      <a:off x="0" y="0"/>
                      <a:ext cx="3147190" cy="2360559"/>
                    </a:xfrm>
                    <a:prstGeom prst="rect">
                      <a:avLst/>
                    </a:prstGeom>
                  </pic:spPr>
                </pic:pic>
              </a:graphicData>
            </a:graphic>
          </wp:inline>
        </w:drawing>
      </w:r>
      <w:r w:rsidR="00EA521D">
        <w:rPr>
          <w:noProof/>
        </w:rPr>
        <w:t xml:space="preserve">       </w:t>
      </w:r>
      <w:r w:rsidR="006B1431">
        <w:rPr>
          <w:noProof/>
        </w:rPr>
        <w:drawing>
          <wp:inline distT="0" distB="0" distL="0" distR="0" wp14:anchorId="653B3FF4" wp14:editId="25FCFF83">
            <wp:extent cx="3145259" cy="2214453"/>
            <wp:effectExtent l="8255" t="0" r="6350" b="635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c 150 conta.jpg"/>
                    <pic:cNvPicPr/>
                  </pic:nvPicPr>
                  <pic:blipFill>
                    <a:blip r:embed="rId267" cstate="print">
                      <a:extLst>
                        <a:ext uri="{28A0092B-C50C-407E-A947-70E740481C1C}">
                          <a14:useLocalDpi xmlns:a14="http://schemas.microsoft.com/office/drawing/2010/main" val="0"/>
                        </a:ext>
                      </a:extLst>
                    </a:blip>
                    <a:stretch>
                      <a:fillRect/>
                    </a:stretch>
                  </pic:blipFill>
                  <pic:spPr>
                    <a:xfrm rot="5400000">
                      <a:off x="0" y="0"/>
                      <a:ext cx="3171080" cy="2232633"/>
                    </a:xfrm>
                    <a:prstGeom prst="rect">
                      <a:avLst/>
                    </a:prstGeom>
                  </pic:spPr>
                </pic:pic>
              </a:graphicData>
            </a:graphic>
          </wp:inline>
        </w:drawing>
      </w:r>
    </w:p>
    <w:p w14:paraId="2EDC6C70" w14:textId="0B1C8B11" w:rsidR="00A818D1" w:rsidRPr="00306051" w:rsidRDefault="004373D7" w:rsidP="00A818D1">
      <w:pPr>
        <w:jc w:val="center"/>
        <w:rPr>
          <w:rFonts w:ascii="Arial" w:hAnsi="Arial" w:cs="Arial"/>
          <w:b/>
        </w:rPr>
      </w:pPr>
      <w:r>
        <w:rPr>
          <w:rFonts w:ascii="Arial" w:hAnsi="Arial"/>
          <w:b/>
        </w:rPr>
        <w:t>Figure 4</w:t>
      </w:r>
      <w:r w:rsidR="00E64AC9">
        <w:rPr>
          <w:rFonts w:ascii="Arial" w:hAnsi="Arial"/>
          <w:b/>
        </w:rPr>
        <w:t>3</w:t>
      </w:r>
    </w:p>
    <w:p w14:paraId="5938C14E" w14:textId="77777777" w:rsidR="00692C34" w:rsidRPr="00306051" w:rsidRDefault="00B33F72" w:rsidP="00692C34">
      <w:pPr>
        <w:pStyle w:val="ListeParagraf"/>
        <w:numPr>
          <w:ilvl w:val="0"/>
          <w:numId w:val="32"/>
        </w:numPr>
        <w:spacing w:line="276" w:lineRule="auto"/>
        <w:jc w:val="left"/>
        <w:rPr>
          <w:rFonts w:ascii="Arial" w:hAnsi="Arial" w:cs="Arial"/>
          <w:szCs w:val="24"/>
        </w:rPr>
      </w:pPr>
      <w:r>
        <w:rPr>
          <w:rFonts w:ascii="Arial" w:hAnsi="Arial"/>
          <w:szCs w:val="24"/>
        </w:rPr>
        <w:t>Open the lid.</w:t>
      </w:r>
    </w:p>
    <w:p w14:paraId="715CB0A7" w14:textId="77777777" w:rsidR="00692C34" w:rsidRPr="00306051" w:rsidRDefault="00306051" w:rsidP="00692C34">
      <w:pPr>
        <w:pStyle w:val="ListeParagraf"/>
        <w:numPr>
          <w:ilvl w:val="0"/>
          <w:numId w:val="32"/>
        </w:numPr>
        <w:spacing w:line="276" w:lineRule="auto"/>
        <w:jc w:val="left"/>
        <w:rPr>
          <w:rFonts w:ascii="Arial" w:hAnsi="Arial" w:cs="Arial"/>
          <w:szCs w:val="24"/>
        </w:rPr>
      </w:pPr>
      <w:r>
        <w:rPr>
          <w:rFonts w:ascii="Arial" w:hAnsi="Arial"/>
          <w:szCs w:val="24"/>
        </w:rPr>
        <w:t>First disconnect the air hose and then the fitting.</w:t>
      </w:r>
    </w:p>
    <w:p w14:paraId="0BF1DAA0" w14:textId="77777777" w:rsidR="00692C34" w:rsidRPr="00306051" w:rsidRDefault="00306051" w:rsidP="00692C34">
      <w:pPr>
        <w:pStyle w:val="ListeParagraf"/>
        <w:numPr>
          <w:ilvl w:val="0"/>
          <w:numId w:val="32"/>
        </w:numPr>
        <w:spacing w:line="276" w:lineRule="auto"/>
        <w:jc w:val="left"/>
        <w:rPr>
          <w:rFonts w:ascii="Arial" w:hAnsi="Arial" w:cs="Arial"/>
          <w:szCs w:val="24"/>
        </w:rPr>
      </w:pPr>
      <w:r>
        <w:rPr>
          <w:rFonts w:ascii="Arial" w:hAnsi="Arial"/>
          <w:szCs w:val="24"/>
        </w:rPr>
        <w:t>Push the gasket relief valve from the rear and pull and remove the gasket from the front side.</w:t>
      </w:r>
    </w:p>
    <w:p w14:paraId="585CEB97" w14:textId="77777777" w:rsidR="00306051" w:rsidRPr="00306051" w:rsidRDefault="00306051" w:rsidP="00692C34">
      <w:pPr>
        <w:pStyle w:val="ListeParagraf"/>
        <w:numPr>
          <w:ilvl w:val="0"/>
          <w:numId w:val="32"/>
        </w:numPr>
        <w:spacing w:line="276" w:lineRule="auto"/>
        <w:jc w:val="left"/>
        <w:rPr>
          <w:rFonts w:ascii="Arial" w:hAnsi="Arial" w:cs="Arial"/>
          <w:szCs w:val="24"/>
        </w:rPr>
      </w:pPr>
      <w:r>
        <w:rPr>
          <w:rFonts w:ascii="Arial" w:hAnsi="Arial"/>
          <w:szCs w:val="24"/>
        </w:rPr>
        <w:t>Affix the new gasket.</w:t>
      </w:r>
    </w:p>
    <w:p w14:paraId="7FC6D3EC" w14:textId="77777777" w:rsidR="00A818D1" w:rsidRPr="004373D7" w:rsidRDefault="00306051" w:rsidP="00692C34">
      <w:pPr>
        <w:pStyle w:val="ListeParagraf"/>
        <w:numPr>
          <w:ilvl w:val="0"/>
          <w:numId w:val="32"/>
        </w:numPr>
        <w:spacing w:line="276" w:lineRule="auto"/>
        <w:jc w:val="left"/>
        <w:rPr>
          <w:rFonts w:ascii="Arial" w:hAnsi="Arial" w:cs="Arial"/>
          <w:szCs w:val="24"/>
        </w:rPr>
      </w:pPr>
      <w:r>
        <w:rPr>
          <w:rFonts w:ascii="Arial" w:hAnsi="Arial"/>
          <w:szCs w:val="24"/>
        </w:rPr>
        <w:t>Fixate the gasket relief valve with a nut and connect the air hose.</w:t>
      </w:r>
    </w:p>
    <w:p w14:paraId="09BCFD4C" w14:textId="73D0F1E1" w:rsidR="00873BEA" w:rsidRDefault="00516F83" w:rsidP="00873BEA">
      <w:pPr>
        <w:pStyle w:val="Balk2"/>
        <w:rPr>
          <w:rFonts w:ascii="Arial" w:hAnsi="Arial"/>
          <w:szCs w:val="24"/>
        </w:rPr>
      </w:pPr>
      <w:bookmarkStart w:id="455" w:name="_Toc329337087"/>
      <w:bookmarkStart w:id="456" w:name="_Toc39826790"/>
      <w:r>
        <w:rPr>
          <w:rFonts w:ascii="Arial" w:hAnsi="Arial"/>
          <w:szCs w:val="24"/>
        </w:rPr>
        <w:t xml:space="preserve"> </w:t>
      </w:r>
      <w:bookmarkStart w:id="457" w:name="_Toc82510657"/>
      <w:bookmarkStart w:id="458" w:name="_Toc82511008"/>
      <w:r>
        <w:rPr>
          <w:rFonts w:ascii="Arial" w:hAnsi="Arial"/>
          <w:szCs w:val="24"/>
        </w:rPr>
        <w:t>Jacket Heater Replacement</w:t>
      </w:r>
      <w:bookmarkEnd w:id="455"/>
      <w:bookmarkEnd w:id="456"/>
      <w:bookmarkEnd w:id="457"/>
      <w:bookmarkEnd w:id="458"/>
    </w:p>
    <w:p w14:paraId="31DC3C8D" w14:textId="77777777" w:rsidR="00EA521D" w:rsidRPr="00EA521D" w:rsidRDefault="00EA521D" w:rsidP="00EA521D"/>
    <w:p w14:paraId="324E0A20" w14:textId="77777777" w:rsidR="00873BEA" w:rsidRDefault="00873BEA" w:rsidP="00C97416">
      <w:pPr>
        <w:pStyle w:val="ListeParagraf"/>
        <w:numPr>
          <w:ilvl w:val="0"/>
          <w:numId w:val="29"/>
        </w:numPr>
        <w:spacing w:line="276" w:lineRule="auto"/>
        <w:rPr>
          <w:rFonts w:ascii="Arial" w:hAnsi="Arial" w:cs="Arial"/>
          <w:szCs w:val="24"/>
        </w:rPr>
      </w:pPr>
      <w:r>
        <w:rPr>
          <w:rFonts w:ascii="Arial" w:hAnsi="Arial"/>
          <w:szCs w:val="24"/>
        </w:rPr>
        <w:t xml:space="preserve">Disconnect surface thermostat and jacket heater electrical terminal connections. </w:t>
      </w:r>
    </w:p>
    <w:p w14:paraId="76E74C55" w14:textId="77777777" w:rsidR="00873BEA" w:rsidRDefault="00873BEA" w:rsidP="00C97416">
      <w:pPr>
        <w:pStyle w:val="ListeParagraf"/>
        <w:numPr>
          <w:ilvl w:val="0"/>
          <w:numId w:val="29"/>
        </w:numPr>
        <w:spacing w:line="276" w:lineRule="auto"/>
        <w:rPr>
          <w:rFonts w:ascii="Arial" w:hAnsi="Arial" w:cs="Arial"/>
          <w:szCs w:val="24"/>
        </w:rPr>
      </w:pPr>
      <w:r>
        <w:rPr>
          <w:rFonts w:ascii="Arial" w:hAnsi="Arial"/>
          <w:szCs w:val="24"/>
        </w:rPr>
        <w:t>There are 4 heaters in total in 2 groups being the left and the right groups. Cut and remove the insulation material on the side of the malfunctioned heater.</w:t>
      </w:r>
    </w:p>
    <w:p w14:paraId="22684980" w14:textId="77777777" w:rsidR="00873BEA" w:rsidRDefault="00873BEA" w:rsidP="00C97416">
      <w:pPr>
        <w:pStyle w:val="ListeParagraf"/>
        <w:numPr>
          <w:ilvl w:val="0"/>
          <w:numId w:val="29"/>
        </w:numPr>
        <w:spacing w:line="276" w:lineRule="auto"/>
        <w:rPr>
          <w:rFonts w:ascii="Arial" w:hAnsi="Arial" w:cs="Arial"/>
          <w:szCs w:val="24"/>
        </w:rPr>
      </w:pPr>
      <w:r>
        <w:rPr>
          <w:rFonts w:ascii="Arial" w:hAnsi="Arial"/>
          <w:szCs w:val="24"/>
        </w:rPr>
        <w:t>Remove heater tightening clamps, pull and remove the heater. (A group of heaters is fastened by 2 clamps.)</w:t>
      </w:r>
    </w:p>
    <w:p w14:paraId="15D86747" w14:textId="77777777" w:rsidR="00873BEA" w:rsidRPr="004D40AD" w:rsidRDefault="00873BEA" w:rsidP="00C97416">
      <w:pPr>
        <w:pStyle w:val="ListeParagraf"/>
        <w:numPr>
          <w:ilvl w:val="0"/>
          <w:numId w:val="29"/>
        </w:numPr>
        <w:spacing w:line="276" w:lineRule="auto"/>
        <w:rPr>
          <w:rFonts w:ascii="Arial" w:hAnsi="Arial" w:cs="Arial"/>
          <w:szCs w:val="24"/>
        </w:rPr>
      </w:pPr>
      <w:r>
        <w:rPr>
          <w:rFonts w:ascii="Arial" w:hAnsi="Arial"/>
          <w:szCs w:val="24"/>
        </w:rPr>
        <w:t>Mount the new heater and make cable connections.</w:t>
      </w:r>
    </w:p>
    <w:p w14:paraId="29FED5FA" w14:textId="77777777" w:rsidR="00E620CF" w:rsidRDefault="00E620CF" w:rsidP="00B33F72">
      <w:pPr>
        <w:spacing w:line="276" w:lineRule="auto"/>
      </w:pPr>
    </w:p>
    <w:p w14:paraId="6E325446" w14:textId="77777777" w:rsidR="00B33F72" w:rsidRPr="00113F35" w:rsidRDefault="00B33F72" w:rsidP="00113F35">
      <w:pPr>
        <w:rPr>
          <w:rFonts w:ascii="Arial" w:hAnsi="Arial" w:cs="Arial"/>
          <w:sz w:val="32"/>
        </w:rPr>
      </w:pPr>
    </w:p>
    <w:p w14:paraId="1BD7EE27" w14:textId="77777777" w:rsidR="00D46F47" w:rsidRPr="00113F35" w:rsidRDefault="00D46F47" w:rsidP="00113F35">
      <w:pPr>
        <w:pStyle w:val="KonuBal"/>
        <w:jc w:val="center"/>
        <w:outlineLvl w:val="0"/>
        <w:rPr>
          <w:rFonts w:ascii="Arial" w:hAnsi="Arial" w:cs="Arial"/>
          <w:b/>
          <w:i/>
          <w:sz w:val="44"/>
          <w:szCs w:val="44"/>
        </w:rPr>
      </w:pPr>
      <w:bookmarkStart w:id="459" w:name="_Toc39826791"/>
      <w:bookmarkStart w:id="460" w:name="_Toc82510658"/>
      <w:bookmarkStart w:id="461" w:name="_Toc82511009"/>
      <w:r>
        <w:rPr>
          <w:rFonts w:ascii="Arial" w:hAnsi="Arial"/>
          <w:b/>
          <w:sz w:val="44"/>
          <w:szCs w:val="44"/>
        </w:rPr>
        <w:lastRenderedPageBreak/>
        <w:t>5. ELECTRICAL CIRCUIT DIAGRAM</w:t>
      </w:r>
      <w:bookmarkEnd w:id="459"/>
      <w:bookmarkEnd w:id="460"/>
      <w:bookmarkEnd w:id="461"/>
    </w:p>
    <w:p w14:paraId="45D81739" w14:textId="59ADC009" w:rsidR="00923EA9" w:rsidRDefault="00B42F19" w:rsidP="00B42F19">
      <w:pPr>
        <w:pStyle w:val="Balk2"/>
        <w:numPr>
          <w:ilvl w:val="0"/>
          <w:numId w:val="0"/>
        </w:numPr>
        <w:ind w:left="576" w:hanging="576"/>
        <w:rPr>
          <w:rFonts w:ascii="Arial" w:hAnsi="Arial"/>
          <w:szCs w:val="24"/>
        </w:rPr>
      </w:pPr>
      <w:bookmarkStart w:id="462" w:name="_Toc39826792"/>
      <w:bookmarkStart w:id="463" w:name="_Toc82510659"/>
      <w:bookmarkStart w:id="464" w:name="_Toc82511010"/>
      <w:r>
        <w:rPr>
          <w:rFonts w:ascii="Arial" w:hAnsi="Arial"/>
          <w:szCs w:val="24"/>
        </w:rPr>
        <w:t>5.1.NC 150 / NC 150D Electrical Circuit Diagram</w:t>
      </w:r>
      <w:bookmarkEnd w:id="462"/>
      <w:bookmarkEnd w:id="463"/>
      <w:bookmarkEnd w:id="464"/>
    </w:p>
    <w:p w14:paraId="79AD0A42" w14:textId="77777777" w:rsidR="003712CE" w:rsidRPr="003712CE" w:rsidRDefault="003712CE" w:rsidP="003712CE"/>
    <w:p w14:paraId="0DFFC35F" w14:textId="2C0C1487" w:rsidR="00D46F47" w:rsidRDefault="003712CE" w:rsidP="00663725">
      <w:pPr>
        <w:jc w:val="left"/>
        <w:rPr>
          <w:rFonts w:asciiTheme="minorHAnsi" w:hAnsiTheme="minorHAnsi"/>
          <w:szCs w:val="24"/>
        </w:rPr>
      </w:pPr>
      <w:r>
        <w:rPr>
          <w:rFonts w:asciiTheme="minorHAnsi" w:hAnsiTheme="minorHAnsi"/>
          <w:noProof/>
          <w:szCs w:val="24"/>
        </w:rPr>
        <w:drawing>
          <wp:inline distT="0" distB="0" distL="0" distR="0" wp14:anchorId="667C3BBC" wp14:editId="4922DE0F">
            <wp:extent cx="6299200" cy="6461760"/>
            <wp:effectExtent l="0" t="0" r="635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268">
                      <a:extLst>
                        <a:ext uri="{28A0092B-C50C-407E-A947-70E740481C1C}">
                          <a14:useLocalDpi xmlns:a14="http://schemas.microsoft.com/office/drawing/2010/main" val="0"/>
                        </a:ext>
                      </a:extLst>
                    </a:blip>
                    <a:stretch>
                      <a:fillRect/>
                    </a:stretch>
                  </pic:blipFill>
                  <pic:spPr>
                    <a:xfrm>
                      <a:off x="0" y="0"/>
                      <a:ext cx="6311719" cy="6474602"/>
                    </a:xfrm>
                    <a:prstGeom prst="rect">
                      <a:avLst/>
                    </a:prstGeom>
                  </pic:spPr>
                </pic:pic>
              </a:graphicData>
            </a:graphic>
          </wp:inline>
        </w:drawing>
      </w:r>
    </w:p>
    <w:p w14:paraId="41876638" w14:textId="3428DD4E" w:rsidR="00274599" w:rsidRPr="006B7DBF" w:rsidRDefault="004373D7" w:rsidP="006B7DBF">
      <w:pPr>
        <w:jc w:val="center"/>
        <w:rPr>
          <w:rFonts w:ascii="Arial" w:hAnsi="Arial" w:cs="Arial"/>
          <w:b/>
          <w:szCs w:val="24"/>
        </w:rPr>
      </w:pPr>
      <w:r>
        <w:rPr>
          <w:rFonts w:ascii="Arial" w:hAnsi="Arial"/>
          <w:b/>
          <w:szCs w:val="24"/>
        </w:rPr>
        <w:t>Figure 4</w:t>
      </w:r>
      <w:r w:rsidR="00E64AC9">
        <w:rPr>
          <w:rFonts w:ascii="Arial" w:hAnsi="Arial"/>
          <w:b/>
          <w:szCs w:val="24"/>
        </w:rPr>
        <w:t>4</w:t>
      </w:r>
    </w:p>
    <w:p w14:paraId="026953AE" w14:textId="3006BB95" w:rsidR="00923EA9" w:rsidRPr="00B8171C" w:rsidRDefault="00923EA9" w:rsidP="00D46F47">
      <w:pPr>
        <w:keepNext/>
        <w:jc w:val="center"/>
        <w:rPr>
          <w:rFonts w:asciiTheme="minorHAnsi" w:hAnsiTheme="minorHAnsi" w:cs="Arial"/>
          <w:noProof/>
          <w:szCs w:val="24"/>
        </w:rPr>
      </w:pPr>
    </w:p>
    <w:p w14:paraId="1DBBEBD1" w14:textId="00B02738" w:rsidR="00BB3003" w:rsidRPr="004373D7" w:rsidRDefault="00BB3003" w:rsidP="00D46F47">
      <w:pPr>
        <w:keepNext/>
        <w:jc w:val="center"/>
        <w:rPr>
          <w:rFonts w:ascii="Arial" w:hAnsi="Arial" w:cs="Arial"/>
          <w:b/>
          <w:noProof/>
          <w:szCs w:val="24"/>
        </w:rPr>
      </w:pPr>
    </w:p>
    <w:p w14:paraId="4D526DD8" w14:textId="77777777" w:rsidR="00B14019" w:rsidRDefault="00B14019" w:rsidP="00F85D14">
      <w:pPr>
        <w:keepNext/>
        <w:rPr>
          <w:rFonts w:asciiTheme="minorHAnsi" w:hAnsiTheme="minorHAnsi" w:cs="Arial"/>
          <w:noProof/>
          <w:szCs w:val="24"/>
          <w:lang w:eastAsia="tr-TR"/>
        </w:rPr>
      </w:pPr>
    </w:p>
    <w:p w14:paraId="6E4CDBCC" w14:textId="77777777" w:rsidR="00663725" w:rsidRDefault="00663725" w:rsidP="00F85D14">
      <w:pPr>
        <w:keepNext/>
        <w:rPr>
          <w:rFonts w:asciiTheme="minorHAnsi" w:hAnsiTheme="minorHAnsi" w:cs="Arial"/>
          <w:noProof/>
          <w:szCs w:val="24"/>
          <w:lang w:eastAsia="tr-TR"/>
        </w:rPr>
      </w:pPr>
    </w:p>
    <w:p w14:paraId="15990345" w14:textId="77777777" w:rsidR="00663725" w:rsidRDefault="00663725" w:rsidP="00F85D14">
      <w:pPr>
        <w:keepNext/>
        <w:rPr>
          <w:rFonts w:asciiTheme="minorHAnsi" w:hAnsiTheme="minorHAnsi" w:cs="Arial"/>
          <w:noProof/>
          <w:szCs w:val="24"/>
          <w:lang w:eastAsia="tr-TR"/>
        </w:rPr>
      </w:pPr>
    </w:p>
    <w:p w14:paraId="2A1F1FBF" w14:textId="77777777" w:rsidR="00663725" w:rsidRDefault="00663725" w:rsidP="00F85D14">
      <w:pPr>
        <w:keepNext/>
        <w:rPr>
          <w:rFonts w:asciiTheme="minorHAnsi" w:hAnsiTheme="minorHAnsi" w:cs="Arial"/>
          <w:noProof/>
          <w:szCs w:val="24"/>
          <w:lang w:eastAsia="tr-TR"/>
        </w:rPr>
      </w:pPr>
    </w:p>
    <w:p w14:paraId="0711A647" w14:textId="77777777" w:rsidR="009D1451" w:rsidRDefault="009D1451" w:rsidP="00F85D14">
      <w:pPr>
        <w:keepNext/>
        <w:rPr>
          <w:rFonts w:asciiTheme="minorHAnsi" w:hAnsiTheme="minorHAnsi" w:cs="Arial"/>
          <w:noProof/>
          <w:szCs w:val="24"/>
          <w:lang w:eastAsia="tr-TR"/>
        </w:rPr>
      </w:pPr>
    </w:p>
    <w:p w14:paraId="4B2494A2" w14:textId="77777777" w:rsidR="009D1451" w:rsidRDefault="009D1451" w:rsidP="00F85D14">
      <w:pPr>
        <w:keepNext/>
        <w:rPr>
          <w:rFonts w:asciiTheme="minorHAnsi" w:hAnsiTheme="minorHAnsi" w:cs="Arial"/>
          <w:noProof/>
          <w:szCs w:val="24"/>
          <w:lang w:eastAsia="tr-TR"/>
        </w:rPr>
      </w:pPr>
    </w:p>
    <w:sectPr w:rsidR="009D1451" w:rsidSect="00CB3599">
      <w:footerReference w:type="default" r:id="rId26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EB99D" w14:textId="77777777" w:rsidR="00BF70B1" w:rsidRDefault="00BF70B1" w:rsidP="00CB3599">
      <w:pPr>
        <w:spacing w:after="0"/>
      </w:pPr>
      <w:r>
        <w:separator/>
      </w:r>
    </w:p>
  </w:endnote>
  <w:endnote w:type="continuationSeparator" w:id="0">
    <w:p w14:paraId="79E62DF2" w14:textId="77777777" w:rsidR="00BF70B1" w:rsidRDefault="00BF70B1" w:rsidP="00CB35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Arial"/>
    <w:panose1 w:val="020B0502020104020203"/>
    <w:charset w:val="00"/>
    <w:family w:val="swiss"/>
    <w:pitch w:val="variable"/>
    <w:sig w:usb0="00000007" w:usb1="00000000" w:usb2="00000000" w:usb3="00000000" w:csb0="00000003"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4793A" w14:textId="77777777" w:rsidR="00A22C7B" w:rsidRPr="00C64346" w:rsidRDefault="00A22C7B">
    <w:pPr>
      <w:pStyle w:val="AltBilgi"/>
      <w:jc w:val="center"/>
      <w:rPr>
        <w:rFonts w:ascii="Gill Sans MT" w:hAnsi="Gill Sans MT"/>
      </w:rPr>
    </w:pPr>
    <w:r w:rsidRPr="00C64346">
      <w:rPr>
        <w:rFonts w:ascii="Gill Sans MT" w:hAnsi="Gill Sans MT"/>
      </w:rPr>
      <w:fldChar w:fldCharType="begin"/>
    </w:r>
    <w:r w:rsidRPr="00C64346">
      <w:rPr>
        <w:rFonts w:ascii="Gill Sans MT" w:hAnsi="Gill Sans MT"/>
      </w:rPr>
      <w:instrText>PAGE   \* MERGEFORMAT</w:instrText>
    </w:r>
    <w:r w:rsidRPr="00C64346">
      <w:rPr>
        <w:rFonts w:ascii="Gill Sans MT" w:hAnsi="Gill Sans MT"/>
      </w:rPr>
      <w:fldChar w:fldCharType="separate"/>
    </w:r>
    <w:r w:rsidR="006B1431">
      <w:rPr>
        <w:rFonts w:ascii="Gill Sans MT" w:hAnsi="Gill Sans MT"/>
      </w:rPr>
      <w:t>71</w:t>
    </w:r>
    <w:r w:rsidRPr="00C64346">
      <w:rPr>
        <w:rFonts w:ascii="Gill Sans MT" w:hAnsi="Gill Sans MT"/>
      </w:rPr>
      <w:fldChar w:fldCharType="end"/>
    </w:r>
  </w:p>
  <w:p w14:paraId="4FEB6BD4" w14:textId="77777777" w:rsidR="00A22C7B" w:rsidRDefault="00A22C7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A1A40" w14:textId="77777777" w:rsidR="00BF70B1" w:rsidRDefault="00BF70B1" w:rsidP="00CB3599">
      <w:pPr>
        <w:spacing w:after="0"/>
      </w:pPr>
      <w:r>
        <w:separator/>
      </w:r>
    </w:p>
  </w:footnote>
  <w:footnote w:type="continuationSeparator" w:id="0">
    <w:p w14:paraId="25F6FE47" w14:textId="77777777" w:rsidR="00BF70B1" w:rsidRDefault="00BF70B1" w:rsidP="00CB359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singleLevel"/>
    <w:tmpl w:val="00000006"/>
    <w:name w:val="WW8Num7"/>
    <w:lvl w:ilvl="0">
      <w:start w:val="1"/>
      <w:numFmt w:val="bullet"/>
      <w:lvlText w:val=""/>
      <w:lvlJc w:val="left"/>
      <w:pPr>
        <w:tabs>
          <w:tab w:val="num" w:pos="360"/>
        </w:tabs>
        <w:ind w:left="360" w:hanging="360"/>
      </w:pPr>
      <w:rPr>
        <w:rFonts w:ascii="Symbol" w:hAnsi="Symbol"/>
      </w:rPr>
    </w:lvl>
  </w:abstractNum>
  <w:abstractNum w:abstractNumId="1" w15:restartNumberingAfterBreak="0">
    <w:nsid w:val="00000019"/>
    <w:multiLevelType w:val="singleLevel"/>
    <w:tmpl w:val="00000019"/>
    <w:name w:val="WW8Num28"/>
    <w:lvl w:ilvl="0">
      <w:start w:val="1"/>
      <w:numFmt w:val="bullet"/>
      <w:lvlText w:val=""/>
      <w:lvlJc w:val="left"/>
      <w:pPr>
        <w:tabs>
          <w:tab w:val="num" w:pos="360"/>
        </w:tabs>
        <w:ind w:left="360" w:hanging="360"/>
      </w:pPr>
      <w:rPr>
        <w:rFonts w:ascii="Symbol" w:hAnsi="Symbol"/>
      </w:rPr>
    </w:lvl>
  </w:abstractNum>
  <w:abstractNum w:abstractNumId="2" w15:restartNumberingAfterBreak="0">
    <w:nsid w:val="00000021"/>
    <w:multiLevelType w:val="singleLevel"/>
    <w:tmpl w:val="00000021"/>
    <w:name w:val="WW8Num40"/>
    <w:lvl w:ilvl="0">
      <w:start w:val="1"/>
      <w:numFmt w:val="bullet"/>
      <w:lvlText w:val=""/>
      <w:lvlJc w:val="left"/>
      <w:pPr>
        <w:tabs>
          <w:tab w:val="num" w:pos="360"/>
        </w:tabs>
        <w:ind w:left="360" w:hanging="360"/>
      </w:pPr>
      <w:rPr>
        <w:rFonts w:ascii="Symbol" w:hAnsi="Symbol"/>
      </w:rPr>
    </w:lvl>
  </w:abstractNum>
  <w:abstractNum w:abstractNumId="3" w15:restartNumberingAfterBreak="0">
    <w:nsid w:val="08A54E80"/>
    <w:multiLevelType w:val="hybridMultilevel"/>
    <w:tmpl w:val="7BCA9A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9C864B0"/>
    <w:multiLevelType w:val="hybridMultilevel"/>
    <w:tmpl w:val="E084C0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9CE4863"/>
    <w:multiLevelType w:val="hybridMultilevel"/>
    <w:tmpl w:val="7EBA33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0D586E"/>
    <w:multiLevelType w:val="multilevel"/>
    <w:tmpl w:val="62BC57F0"/>
    <w:lvl w:ilvl="0">
      <w:start w:val="1"/>
      <w:numFmt w:val="bullet"/>
      <w:lvlText w:val=""/>
      <w:lvlJc w:val="left"/>
      <w:pPr>
        <w:ind w:left="432" w:hanging="432"/>
      </w:pPr>
      <w:rPr>
        <w:rFonts w:ascii="Symbol" w:hAnsi="Symbol" w:hint="default"/>
        <w:sz w:val="24"/>
      </w:rPr>
    </w:lvl>
    <w:lvl w:ilvl="1">
      <w:start w:val="1"/>
      <w:numFmt w:val="decimal"/>
      <w:lvlText w:val="%1.%2."/>
      <w:lvlJc w:val="left"/>
      <w:pPr>
        <w:ind w:left="576" w:hanging="576"/>
      </w:pPr>
      <w:rPr>
        <w:rFonts w:ascii="Gill Sans MT" w:hAnsi="Gill Sans MT" w:hint="default"/>
        <w:b/>
        <w:sz w:val="24"/>
      </w:rPr>
    </w:lvl>
    <w:lvl w:ilvl="2">
      <w:start w:val="1"/>
      <w:numFmt w:val="decimal"/>
      <w:lvlText w:val="%1.%2.%3."/>
      <w:lvlJc w:val="left"/>
      <w:pPr>
        <w:ind w:left="720" w:hanging="720"/>
      </w:pPr>
      <w:rPr>
        <w:rFonts w:ascii="Gill Sans MT" w:hAnsi="Gill Sans MT" w:hint="default"/>
        <w:sz w:val="24"/>
      </w:rPr>
    </w:lvl>
    <w:lvl w:ilvl="3">
      <w:start w:val="1"/>
      <w:numFmt w:val="decimal"/>
      <w:lvlText w:val="%1.%2.%3.%4."/>
      <w:lvlJc w:val="left"/>
      <w:pPr>
        <w:ind w:left="864" w:hanging="864"/>
      </w:pPr>
      <w:rPr>
        <w:rFonts w:ascii="Gill Sans MT" w:hAnsi="Gill Sans MT" w:hint="default"/>
        <w:b/>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EDB11C1"/>
    <w:multiLevelType w:val="hybridMultilevel"/>
    <w:tmpl w:val="88F477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F2D57D4"/>
    <w:multiLevelType w:val="hybridMultilevel"/>
    <w:tmpl w:val="77520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0111379"/>
    <w:multiLevelType w:val="multilevel"/>
    <w:tmpl w:val="7CEE16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0" w15:restartNumberingAfterBreak="0">
    <w:nsid w:val="111D2ACD"/>
    <w:multiLevelType w:val="multilevel"/>
    <w:tmpl w:val="6B728EAC"/>
    <w:lvl w:ilvl="0">
      <w:start w:val="1"/>
      <w:numFmt w:val="decimal"/>
      <w:lvlText w:val="%1."/>
      <w:lvlJc w:val="left"/>
      <w:pPr>
        <w:ind w:left="432" w:hanging="432"/>
      </w:pPr>
      <w:rPr>
        <w:rFonts w:ascii="Calibri" w:hAnsi="Calibri" w:hint="default"/>
        <w:sz w:val="36"/>
        <w:szCs w:val="36"/>
      </w:rPr>
    </w:lvl>
    <w:lvl w:ilvl="1">
      <w:start w:val="1"/>
      <w:numFmt w:val="decimal"/>
      <w:lvlText w:val="%1.%2."/>
      <w:lvlJc w:val="left"/>
      <w:pPr>
        <w:ind w:left="576" w:hanging="576"/>
      </w:pPr>
      <w:rPr>
        <w:rFonts w:ascii="Gill Sans MT" w:hAnsi="Gill Sans MT" w:hint="default"/>
        <w:b/>
        <w:sz w:val="24"/>
      </w:rPr>
    </w:lvl>
    <w:lvl w:ilvl="2">
      <w:start w:val="1"/>
      <w:numFmt w:val="decimal"/>
      <w:lvlText w:val="%1.%2.%3."/>
      <w:lvlJc w:val="left"/>
      <w:pPr>
        <w:ind w:left="720" w:hanging="720"/>
      </w:pPr>
      <w:rPr>
        <w:rFonts w:ascii="Gill Sans MT" w:hAnsi="Gill Sans MT" w:hint="default"/>
        <w:sz w:val="24"/>
      </w:rPr>
    </w:lvl>
    <w:lvl w:ilvl="3">
      <w:start w:val="1"/>
      <w:numFmt w:val="decimal"/>
      <w:lvlText w:val="%1.%2.%3.%4."/>
      <w:lvlJc w:val="left"/>
      <w:pPr>
        <w:ind w:left="864" w:hanging="864"/>
      </w:pPr>
      <w:rPr>
        <w:rFonts w:ascii="Gill Sans MT" w:hAnsi="Gill Sans MT" w:hint="default"/>
        <w:b/>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1ED71BE"/>
    <w:multiLevelType w:val="hybridMultilevel"/>
    <w:tmpl w:val="BB0664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2737BE0"/>
    <w:multiLevelType w:val="hybridMultilevel"/>
    <w:tmpl w:val="6854F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CA4B94"/>
    <w:multiLevelType w:val="hybridMultilevel"/>
    <w:tmpl w:val="6C240D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7154244"/>
    <w:multiLevelType w:val="hybridMultilevel"/>
    <w:tmpl w:val="F63884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77B0073"/>
    <w:multiLevelType w:val="hybridMultilevel"/>
    <w:tmpl w:val="B20E42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98D7E23"/>
    <w:multiLevelType w:val="hybridMultilevel"/>
    <w:tmpl w:val="971447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F844A29"/>
    <w:multiLevelType w:val="hybridMultilevel"/>
    <w:tmpl w:val="77F098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B866CC9"/>
    <w:multiLevelType w:val="multilevel"/>
    <w:tmpl w:val="475E588C"/>
    <w:styleLink w:val="KlavuzBalk"/>
    <w:lvl w:ilvl="0">
      <w:start w:val="1"/>
      <w:numFmt w:val="decimal"/>
      <w:pStyle w:val="Balk1"/>
      <w:lvlText w:val="%1."/>
      <w:lvlJc w:val="left"/>
      <w:pPr>
        <w:ind w:left="432" w:hanging="432"/>
      </w:pPr>
      <w:rPr>
        <w:rFonts w:ascii="Calibri" w:hAnsi="Calibri" w:hint="default"/>
        <w:sz w:val="24"/>
      </w:rPr>
    </w:lvl>
    <w:lvl w:ilvl="1">
      <w:start w:val="1"/>
      <w:numFmt w:val="decimal"/>
      <w:pStyle w:val="Balk2"/>
      <w:lvlText w:val="%1.%2."/>
      <w:lvlJc w:val="left"/>
      <w:pPr>
        <w:ind w:left="576" w:hanging="576"/>
      </w:pPr>
      <w:rPr>
        <w:rFonts w:ascii="Calibri" w:hAnsi="Calibri" w:hint="default"/>
        <w:sz w:val="24"/>
      </w:rPr>
    </w:lvl>
    <w:lvl w:ilvl="2">
      <w:start w:val="1"/>
      <w:numFmt w:val="decimal"/>
      <w:pStyle w:val="Balk3"/>
      <w:lvlText w:val="%1.%2.%3."/>
      <w:lvlJc w:val="left"/>
      <w:pPr>
        <w:ind w:left="720" w:hanging="720"/>
      </w:pPr>
      <w:rPr>
        <w:rFonts w:ascii="Calibri" w:hAnsi="Calibri" w:hint="default"/>
        <w:sz w:val="24"/>
      </w:rPr>
    </w:lvl>
    <w:lvl w:ilvl="3">
      <w:start w:val="1"/>
      <w:numFmt w:val="decimal"/>
      <w:pStyle w:val="Balk4"/>
      <w:lvlText w:val="%1.%2.%3.%4."/>
      <w:lvlJc w:val="left"/>
      <w:pPr>
        <w:ind w:left="864" w:hanging="864"/>
      </w:pPr>
      <w:rPr>
        <w:rFonts w:ascii="Calibri" w:hAnsi="Calibri" w:hint="default"/>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FF20E90"/>
    <w:multiLevelType w:val="hybridMultilevel"/>
    <w:tmpl w:val="0CDE23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757518F"/>
    <w:multiLevelType w:val="hybridMultilevel"/>
    <w:tmpl w:val="6F5C9E6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8ED2AF1"/>
    <w:multiLevelType w:val="hybridMultilevel"/>
    <w:tmpl w:val="1B5E4D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A4643EC"/>
    <w:multiLevelType w:val="hybridMultilevel"/>
    <w:tmpl w:val="D4B6C16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0635FE5"/>
    <w:multiLevelType w:val="hybridMultilevel"/>
    <w:tmpl w:val="3F002D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064090E"/>
    <w:multiLevelType w:val="hybridMultilevel"/>
    <w:tmpl w:val="31A4DF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5DA7E66"/>
    <w:multiLevelType w:val="hybridMultilevel"/>
    <w:tmpl w:val="DAD48C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63F1160"/>
    <w:multiLevelType w:val="hybridMultilevel"/>
    <w:tmpl w:val="7D906C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70008B4"/>
    <w:multiLevelType w:val="hybridMultilevel"/>
    <w:tmpl w:val="1A0C9F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CD25CB0"/>
    <w:multiLevelType w:val="hybridMultilevel"/>
    <w:tmpl w:val="088C33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E1A7C62"/>
    <w:multiLevelType w:val="multilevel"/>
    <w:tmpl w:val="232CCAB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808" w:hanging="72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0D00F12"/>
    <w:multiLevelType w:val="hybridMultilevel"/>
    <w:tmpl w:val="BF70D6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45F1527"/>
    <w:multiLevelType w:val="hybridMultilevel"/>
    <w:tmpl w:val="3842AE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61933AF"/>
    <w:multiLevelType w:val="hybridMultilevel"/>
    <w:tmpl w:val="14E05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6F54DAE"/>
    <w:multiLevelType w:val="hybridMultilevel"/>
    <w:tmpl w:val="F6FEF494"/>
    <w:lvl w:ilvl="0" w:tplc="B86EFC9E">
      <w:start w:val="4"/>
      <w:numFmt w:val="bullet"/>
      <w:lvlText w:val="-"/>
      <w:lvlJc w:val="left"/>
      <w:pPr>
        <w:ind w:left="720" w:hanging="360"/>
      </w:pPr>
      <w:rPr>
        <w:rFonts w:ascii="Arial" w:eastAsia="Arial" w:hAnsi="Arial" w:cs="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B552103"/>
    <w:multiLevelType w:val="hybridMultilevel"/>
    <w:tmpl w:val="5066B4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C723F12"/>
    <w:multiLevelType w:val="hybridMultilevel"/>
    <w:tmpl w:val="BAE449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D4F790E"/>
    <w:multiLevelType w:val="hybridMultilevel"/>
    <w:tmpl w:val="D4F2CE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4BC3E9F"/>
    <w:multiLevelType w:val="hybridMultilevel"/>
    <w:tmpl w:val="3384B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6906EF4"/>
    <w:multiLevelType w:val="hybridMultilevel"/>
    <w:tmpl w:val="AEC443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703215B"/>
    <w:multiLevelType w:val="hybridMultilevel"/>
    <w:tmpl w:val="A78C4F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87C3886"/>
    <w:multiLevelType w:val="hybridMultilevel"/>
    <w:tmpl w:val="5D7A6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F427CCC"/>
    <w:multiLevelType w:val="hybridMultilevel"/>
    <w:tmpl w:val="CD68A6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6A14BD5"/>
    <w:multiLevelType w:val="hybridMultilevel"/>
    <w:tmpl w:val="043E03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6B25E04"/>
    <w:multiLevelType w:val="hybridMultilevel"/>
    <w:tmpl w:val="2F9257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96C63C2"/>
    <w:multiLevelType w:val="hybridMultilevel"/>
    <w:tmpl w:val="A6E652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B1522DB"/>
    <w:multiLevelType w:val="hybridMultilevel"/>
    <w:tmpl w:val="E63E59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C575E52"/>
    <w:multiLevelType w:val="multilevel"/>
    <w:tmpl w:val="041F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78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DF73A65"/>
    <w:multiLevelType w:val="hybridMultilevel"/>
    <w:tmpl w:val="D87812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9"/>
  </w:num>
  <w:num w:numId="2">
    <w:abstractNumId w:val="18"/>
    <w:lvlOverride w:ilvl="0">
      <w:lvl w:ilvl="0">
        <w:start w:val="1"/>
        <w:numFmt w:val="decimal"/>
        <w:pStyle w:val="Balk1"/>
        <w:lvlText w:val="%1."/>
        <w:lvlJc w:val="left"/>
        <w:pPr>
          <w:ind w:left="432" w:hanging="432"/>
        </w:pPr>
        <w:rPr>
          <w:rFonts w:ascii="Calibri" w:hAnsi="Calibri" w:hint="default"/>
          <w:sz w:val="24"/>
        </w:rPr>
      </w:lvl>
    </w:lvlOverride>
    <w:lvlOverride w:ilvl="1">
      <w:lvl w:ilvl="1">
        <w:start w:val="1"/>
        <w:numFmt w:val="decimal"/>
        <w:pStyle w:val="Balk2"/>
        <w:lvlText w:val="%1.%2."/>
        <w:lvlJc w:val="left"/>
        <w:pPr>
          <w:ind w:left="576" w:hanging="576"/>
        </w:pPr>
        <w:rPr>
          <w:rFonts w:ascii="Arial" w:hAnsi="Arial" w:cs="Arial" w:hint="default"/>
          <w:sz w:val="24"/>
          <w:szCs w:val="24"/>
        </w:rPr>
      </w:lvl>
    </w:lvlOverride>
    <w:lvlOverride w:ilvl="2">
      <w:lvl w:ilvl="2">
        <w:start w:val="1"/>
        <w:numFmt w:val="decimal"/>
        <w:pStyle w:val="Balk3"/>
        <w:lvlText w:val="%1.%2.%3."/>
        <w:lvlJc w:val="left"/>
        <w:pPr>
          <w:ind w:left="720" w:hanging="720"/>
        </w:pPr>
        <w:rPr>
          <w:rFonts w:ascii="Arial" w:hAnsi="Arial" w:cs="Arial" w:hint="default"/>
          <w:sz w:val="24"/>
        </w:rPr>
      </w:lvl>
    </w:lvlOverride>
    <w:lvlOverride w:ilvl="3">
      <w:lvl w:ilvl="3">
        <w:start w:val="1"/>
        <w:numFmt w:val="decimal"/>
        <w:pStyle w:val="Balk4"/>
        <w:lvlText w:val="%1.%2.%3.%4."/>
        <w:lvlJc w:val="left"/>
        <w:pPr>
          <w:ind w:left="864" w:hanging="864"/>
        </w:pPr>
        <w:rPr>
          <w:rFonts w:ascii="Calibri" w:hAnsi="Calibri" w:hint="default"/>
          <w:sz w:val="24"/>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
    <w:abstractNumId w:val="10"/>
  </w:num>
  <w:num w:numId="4">
    <w:abstractNumId w:val="18"/>
  </w:num>
  <w:num w:numId="5">
    <w:abstractNumId w:val="22"/>
  </w:num>
  <w:num w:numId="6">
    <w:abstractNumId w:val="12"/>
  </w:num>
  <w:num w:numId="7">
    <w:abstractNumId w:val="21"/>
  </w:num>
  <w:num w:numId="8">
    <w:abstractNumId w:val="6"/>
  </w:num>
  <w:num w:numId="9">
    <w:abstractNumId w:val="27"/>
  </w:num>
  <w:num w:numId="10">
    <w:abstractNumId w:val="47"/>
  </w:num>
  <w:num w:numId="11">
    <w:abstractNumId w:val="13"/>
  </w:num>
  <w:num w:numId="12">
    <w:abstractNumId w:val="26"/>
  </w:num>
  <w:num w:numId="13">
    <w:abstractNumId w:val="31"/>
  </w:num>
  <w:num w:numId="14">
    <w:abstractNumId w:val="38"/>
  </w:num>
  <w:num w:numId="15">
    <w:abstractNumId w:val="17"/>
  </w:num>
  <w:num w:numId="16">
    <w:abstractNumId w:val="34"/>
  </w:num>
  <w:num w:numId="17">
    <w:abstractNumId w:val="42"/>
  </w:num>
  <w:num w:numId="18">
    <w:abstractNumId w:val="35"/>
  </w:num>
  <w:num w:numId="19">
    <w:abstractNumId w:val="30"/>
  </w:num>
  <w:num w:numId="20">
    <w:abstractNumId w:val="40"/>
  </w:num>
  <w:num w:numId="21">
    <w:abstractNumId w:val="36"/>
  </w:num>
  <w:num w:numId="22">
    <w:abstractNumId w:val="3"/>
  </w:num>
  <w:num w:numId="23">
    <w:abstractNumId w:val="43"/>
  </w:num>
  <w:num w:numId="24">
    <w:abstractNumId w:val="5"/>
  </w:num>
  <w:num w:numId="25">
    <w:abstractNumId w:val="28"/>
  </w:num>
  <w:num w:numId="26">
    <w:abstractNumId w:val="45"/>
  </w:num>
  <w:num w:numId="27">
    <w:abstractNumId w:val="15"/>
  </w:num>
  <w:num w:numId="28">
    <w:abstractNumId w:val="37"/>
  </w:num>
  <w:num w:numId="29">
    <w:abstractNumId w:val="44"/>
  </w:num>
  <w:num w:numId="30">
    <w:abstractNumId w:val="23"/>
  </w:num>
  <w:num w:numId="31">
    <w:abstractNumId w:val="25"/>
  </w:num>
  <w:num w:numId="32">
    <w:abstractNumId w:val="4"/>
  </w:num>
  <w:num w:numId="33">
    <w:abstractNumId w:val="16"/>
  </w:num>
  <w:num w:numId="34">
    <w:abstractNumId w:val="20"/>
  </w:num>
  <w:num w:numId="35">
    <w:abstractNumId w:val="19"/>
  </w:num>
  <w:num w:numId="36">
    <w:abstractNumId w:val="11"/>
  </w:num>
  <w:num w:numId="37">
    <w:abstractNumId w:val="41"/>
  </w:num>
  <w:num w:numId="38">
    <w:abstractNumId w:val="8"/>
  </w:num>
  <w:num w:numId="39">
    <w:abstractNumId w:val="32"/>
  </w:num>
  <w:num w:numId="40">
    <w:abstractNumId w:val="46"/>
  </w:num>
  <w:num w:numId="41">
    <w:abstractNumId w:val="10"/>
    <w:lvlOverride w:ilvl="0">
      <w:startOverride w:val="3"/>
    </w:lvlOverride>
    <w:lvlOverride w:ilvl="1">
      <w:startOverride w:val="1"/>
    </w:lvlOverride>
  </w:num>
  <w:num w:numId="42">
    <w:abstractNumId w:val="24"/>
  </w:num>
  <w:num w:numId="43">
    <w:abstractNumId w:val="39"/>
  </w:num>
  <w:num w:numId="44">
    <w:abstractNumId w:val="7"/>
  </w:num>
  <w:num w:numId="45">
    <w:abstractNumId w:val="14"/>
  </w:num>
  <w:num w:numId="46">
    <w:abstractNumId w:val="29"/>
  </w:num>
  <w:num w:numId="47">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3872"/>
    <w:rsid w:val="00002AD3"/>
    <w:rsid w:val="00005B7E"/>
    <w:rsid w:val="00007060"/>
    <w:rsid w:val="00011F02"/>
    <w:rsid w:val="0001495F"/>
    <w:rsid w:val="000255DA"/>
    <w:rsid w:val="0002748B"/>
    <w:rsid w:val="000278EC"/>
    <w:rsid w:val="0003084F"/>
    <w:rsid w:val="000312BA"/>
    <w:rsid w:val="0003155B"/>
    <w:rsid w:val="00032D12"/>
    <w:rsid w:val="00037E62"/>
    <w:rsid w:val="00045033"/>
    <w:rsid w:val="00047295"/>
    <w:rsid w:val="000475DC"/>
    <w:rsid w:val="0005596A"/>
    <w:rsid w:val="000846B3"/>
    <w:rsid w:val="00091422"/>
    <w:rsid w:val="00091EDD"/>
    <w:rsid w:val="000941B5"/>
    <w:rsid w:val="000952C6"/>
    <w:rsid w:val="000A3F04"/>
    <w:rsid w:val="000A4AC7"/>
    <w:rsid w:val="000A58FC"/>
    <w:rsid w:val="000B65CB"/>
    <w:rsid w:val="000C10BA"/>
    <w:rsid w:val="000C1ACC"/>
    <w:rsid w:val="000C238C"/>
    <w:rsid w:val="000C5128"/>
    <w:rsid w:val="000C5214"/>
    <w:rsid w:val="000C6F12"/>
    <w:rsid w:val="000D17BF"/>
    <w:rsid w:val="000E0130"/>
    <w:rsid w:val="000E6627"/>
    <w:rsid w:val="000F0884"/>
    <w:rsid w:val="000F2F97"/>
    <w:rsid w:val="000F3054"/>
    <w:rsid w:val="000F48FD"/>
    <w:rsid w:val="00102282"/>
    <w:rsid w:val="00104A48"/>
    <w:rsid w:val="00105EF1"/>
    <w:rsid w:val="00112A7D"/>
    <w:rsid w:val="00113F35"/>
    <w:rsid w:val="0011580F"/>
    <w:rsid w:val="001229A1"/>
    <w:rsid w:val="00122F71"/>
    <w:rsid w:val="001242A7"/>
    <w:rsid w:val="00127417"/>
    <w:rsid w:val="00142317"/>
    <w:rsid w:val="001432AA"/>
    <w:rsid w:val="00144C75"/>
    <w:rsid w:val="00147BA6"/>
    <w:rsid w:val="001563BD"/>
    <w:rsid w:val="00170618"/>
    <w:rsid w:val="00175917"/>
    <w:rsid w:val="001770FA"/>
    <w:rsid w:val="00197DB8"/>
    <w:rsid w:val="001A13A0"/>
    <w:rsid w:val="001A3308"/>
    <w:rsid w:val="001A73F0"/>
    <w:rsid w:val="001B343D"/>
    <w:rsid w:val="001B48AD"/>
    <w:rsid w:val="001C3A3D"/>
    <w:rsid w:val="001C5A8D"/>
    <w:rsid w:val="001C781C"/>
    <w:rsid w:val="001D438D"/>
    <w:rsid w:val="001D6289"/>
    <w:rsid w:val="001D7128"/>
    <w:rsid w:val="001E3638"/>
    <w:rsid w:val="001E3828"/>
    <w:rsid w:val="001E3904"/>
    <w:rsid w:val="001F025F"/>
    <w:rsid w:val="001F0F3D"/>
    <w:rsid w:val="001F3789"/>
    <w:rsid w:val="001F7A55"/>
    <w:rsid w:val="00200B76"/>
    <w:rsid w:val="00210457"/>
    <w:rsid w:val="00210D5D"/>
    <w:rsid w:val="002173C4"/>
    <w:rsid w:val="0022542A"/>
    <w:rsid w:val="002272E0"/>
    <w:rsid w:val="00240093"/>
    <w:rsid w:val="00246E93"/>
    <w:rsid w:val="00260AF3"/>
    <w:rsid w:val="00261C68"/>
    <w:rsid w:val="00274465"/>
    <w:rsid w:val="00274599"/>
    <w:rsid w:val="0027497D"/>
    <w:rsid w:val="00285608"/>
    <w:rsid w:val="00286CC9"/>
    <w:rsid w:val="002D62D1"/>
    <w:rsid w:val="002D641A"/>
    <w:rsid w:val="00306051"/>
    <w:rsid w:val="0032075C"/>
    <w:rsid w:val="00321F95"/>
    <w:rsid w:val="00327CC8"/>
    <w:rsid w:val="00340545"/>
    <w:rsid w:val="00342422"/>
    <w:rsid w:val="0034405D"/>
    <w:rsid w:val="003464D2"/>
    <w:rsid w:val="00351A64"/>
    <w:rsid w:val="00353638"/>
    <w:rsid w:val="003701C9"/>
    <w:rsid w:val="003712CE"/>
    <w:rsid w:val="00372965"/>
    <w:rsid w:val="003730E5"/>
    <w:rsid w:val="00374682"/>
    <w:rsid w:val="0037473D"/>
    <w:rsid w:val="00374BA2"/>
    <w:rsid w:val="00375CB4"/>
    <w:rsid w:val="0039057B"/>
    <w:rsid w:val="00394A52"/>
    <w:rsid w:val="003954F7"/>
    <w:rsid w:val="00396541"/>
    <w:rsid w:val="003A12C0"/>
    <w:rsid w:val="003A2CF2"/>
    <w:rsid w:val="003A6DE2"/>
    <w:rsid w:val="003A7CE3"/>
    <w:rsid w:val="003B3E03"/>
    <w:rsid w:val="003C3945"/>
    <w:rsid w:val="003C6756"/>
    <w:rsid w:val="003D29B6"/>
    <w:rsid w:val="003D5754"/>
    <w:rsid w:val="00401763"/>
    <w:rsid w:val="0040739B"/>
    <w:rsid w:val="004144F7"/>
    <w:rsid w:val="004155E5"/>
    <w:rsid w:val="00415D1A"/>
    <w:rsid w:val="00426AE9"/>
    <w:rsid w:val="00432FB9"/>
    <w:rsid w:val="00435D1D"/>
    <w:rsid w:val="004373D7"/>
    <w:rsid w:val="00441E85"/>
    <w:rsid w:val="00442801"/>
    <w:rsid w:val="0044336E"/>
    <w:rsid w:val="00455308"/>
    <w:rsid w:val="0045703D"/>
    <w:rsid w:val="00457E76"/>
    <w:rsid w:val="00461E30"/>
    <w:rsid w:val="00463736"/>
    <w:rsid w:val="00467FC4"/>
    <w:rsid w:val="004706F7"/>
    <w:rsid w:val="00472E73"/>
    <w:rsid w:val="004849A3"/>
    <w:rsid w:val="00485F80"/>
    <w:rsid w:val="004912D3"/>
    <w:rsid w:val="0049778A"/>
    <w:rsid w:val="004A04A0"/>
    <w:rsid w:val="004A5DFD"/>
    <w:rsid w:val="004B4D19"/>
    <w:rsid w:val="004D40AD"/>
    <w:rsid w:val="004D6550"/>
    <w:rsid w:val="004D7074"/>
    <w:rsid w:val="004E2C59"/>
    <w:rsid w:val="004F3B92"/>
    <w:rsid w:val="00506E3D"/>
    <w:rsid w:val="005114FC"/>
    <w:rsid w:val="00512926"/>
    <w:rsid w:val="005147D3"/>
    <w:rsid w:val="00516F83"/>
    <w:rsid w:val="00522A11"/>
    <w:rsid w:val="00525F57"/>
    <w:rsid w:val="00530101"/>
    <w:rsid w:val="00535307"/>
    <w:rsid w:val="00535D90"/>
    <w:rsid w:val="00552A6D"/>
    <w:rsid w:val="005543B6"/>
    <w:rsid w:val="00566C38"/>
    <w:rsid w:val="00567E88"/>
    <w:rsid w:val="00575A8A"/>
    <w:rsid w:val="005802BF"/>
    <w:rsid w:val="00580C7C"/>
    <w:rsid w:val="00580EB1"/>
    <w:rsid w:val="005849DC"/>
    <w:rsid w:val="00586C2B"/>
    <w:rsid w:val="005A15DC"/>
    <w:rsid w:val="005B05EA"/>
    <w:rsid w:val="005B2971"/>
    <w:rsid w:val="005B4CF1"/>
    <w:rsid w:val="005C189E"/>
    <w:rsid w:val="005C2909"/>
    <w:rsid w:val="005D5CF2"/>
    <w:rsid w:val="005D6486"/>
    <w:rsid w:val="005E52D1"/>
    <w:rsid w:val="005E6931"/>
    <w:rsid w:val="005F1A66"/>
    <w:rsid w:val="00600DF9"/>
    <w:rsid w:val="00600F4E"/>
    <w:rsid w:val="006015EC"/>
    <w:rsid w:val="00601621"/>
    <w:rsid w:val="0060542E"/>
    <w:rsid w:val="00616B9A"/>
    <w:rsid w:val="00625AF1"/>
    <w:rsid w:val="00627CC1"/>
    <w:rsid w:val="0063044C"/>
    <w:rsid w:val="00630DEE"/>
    <w:rsid w:val="00637F09"/>
    <w:rsid w:val="006419AB"/>
    <w:rsid w:val="006442D7"/>
    <w:rsid w:val="0064553E"/>
    <w:rsid w:val="006500A7"/>
    <w:rsid w:val="00653239"/>
    <w:rsid w:val="00654E1A"/>
    <w:rsid w:val="00661339"/>
    <w:rsid w:val="00663725"/>
    <w:rsid w:val="0067361A"/>
    <w:rsid w:val="00675710"/>
    <w:rsid w:val="006841FF"/>
    <w:rsid w:val="00686F70"/>
    <w:rsid w:val="00692C34"/>
    <w:rsid w:val="006A325C"/>
    <w:rsid w:val="006B1431"/>
    <w:rsid w:val="006B7DBF"/>
    <w:rsid w:val="006C54FD"/>
    <w:rsid w:val="006D14A1"/>
    <w:rsid w:val="006E0266"/>
    <w:rsid w:val="006E599B"/>
    <w:rsid w:val="006E684B"/>
    <w:rsid w:val="006F0FF1"/>
    <w:rsid w:val="00702A5A"/>
    <w:rsid w:val="00706BF6"/>
    <w:rsid w:val="007079A0"/>
    <w:rsid w:val="007129E3"/>
    <w:rsid w:val="00727B47"/>
    <w:rsid w:val="00731521"/>
    <w:rsid w:val="0073170C"/>
    <w:rsid w:val="00743BCE"/>
    <w:rsid w:val="007451EB"/>
    <w:rsid w:val="007752CD"/>
    <w:rsid w:val="00785B55"/>
    <w:rsid w:val="00786BE6"/>
    <w:rsid w:val="00790F3A"/>
    <w:rsid w:val="007A1006"/>
    <w:rsid w:val="007A6034"/>
    <w:rsid w:val="007D5EF7"/>
    <w:rsid w:val="007D6A5D"/>
    <w:rsid w:val="007F0C78"/>
    <w:rsid w:val="007F288D"/>
    <w:rsid w:val="007F65F1"/>
    <w:rsid w:val="00802AC1"/>
    <w:rsid w:val="00805B99"/>
    <w:rsid w:val="00805CC0"/>
    <w:rsid w:val="00813DCE"/>
    <w:rsid w:val="008161B8"/>
    <w:rsid w:val="008238BF"/>
    <w:rsid w:val="008302DF"/>
    <w:rsid w:val="00831156"/>
    <w:rsid w:val="00831BF8"/>
    <w:rsid w:val="00834644"/>
    <w:rsid w:val="00856E78"/>
    <w:rsid w:val="008607B5"/>
    <w:rsid w:val="00873BEA"/>
    <w:rsid w:val="00876162"/>
    <w:rsid w:val="00880E79"/>
    <w:rsid w:val="00885D08"/>
    <w:rsid w:val="0088617C"/>
    <w:rsid w:val="0088736D"/>
    <w:rsid w:val="00893518"/>
    <w:rsid w:val="008A261E"/>
    <w:rsid w:val="008A5FDE"/>
    <w:rsid w:val="008A602A"/>
    <w:rsid w:val="008A607A"/>
    <w:rsid w:val="008D4ED6"/>
    <w:rsid w:val="008D7928"/>
    <w:rsid w:val="008F1F29"/>
    <w:rsid w:val="009014B1"/>
    <w:rsid w:val="0090778E"/>
    <w:rsid w:val="009161F3"/>
    <w:rsid w:val="009162D2"/>
    <w:rsid w:val="0091750F"/>
    <w:rsid w:val="00923EA9"/>
    <w:rsid w:val="0093701C"/>
    <w:rsid w:val="0095541C"/>
    <w:rsid w:val="0095618F"/>
    <w:rsid w:val="0096336B"/>
    <w:rsid w:val="00963771"/>
    <w:rsid w:val="0096649B"/>
    <w:rsid w:val="00970AC6"/>
    <w:rsid w:val="009766FE"/>
    <w:rsid w:val="0098763C"/>
    <w:rsid w:val="00992900"/>
    <w:rsid w:val="00995F36"/>
    <w:rsid w:val="00997F2D"/>
    <w:rsid w:val="009A13F2"/>
    <w:rsid w:val="009A62F6"/>
    <w:rsid w:val="009A741E"/>
    <w:rsid w:val="009B4322"/>
    <w:rsid w:val="009B796A"/>
    <w:rsid w:val="009D1110"/>
    <w:rsid w:val="009D1451"/>
    <w:rsid w:val="009D44DA"/>
    <w:rsid w:val="009D5626"/>
    <w:rsid w:val="009D6346"/>
    <w:rsid w:val="009E20B4"/>
    <w:rsid w:val="009F0009"/>
    <w:rsid w:val="009F5438"/>
    <w:rsid w:val="00A155B4"/>
    <w:rsid w:val="00A20987"/>
    <w:rsid w:val="00A21AD5"/>
    <w:rsid w:val="00A22C7B"/>
    <w:rsid w:val="00A3255F"/>
    <w:rsid w:val="00A331CE"/>
    <w:rsid w:val="00A42CBC"/>
    <w:rsid w:val="00A52B04"/>
    <w:rsid w:val="00A55B7E"/>
    <w:rsid w:val="00A613F9"/>
    <w:rsid w:val="00A61E37"/>
    <w:rsid w:val="00A72474"/>
    <w:rsid w:val="00A72DB5"/>
    <w:rsid w:val="00A73C8F"/>
    <w:rsid w:val="00A80931"/>
    <w:rsid w:val="00A818D1"/>
    <w:rsid w:val="00A85516"/>
    <w:rsid w:val="00A85DC4"/>
    <w:rsid w:val="00A86AAB"/>
    <w:rsid w:val="00AA40AC"/>
    <w:rsid w:val="00AA4ADF"/>
    <w:rsid w:val="00AA5EC9"/>
    <w:rsid w:val="00AB33C3"/>
    <w:rsid w:val="00AB4D73"/>
    <w:rsid w:val="00AC05A6"/>
    <w:rsid w:val="00AC418F"/>
    <w:rsid w:val="00AC5861"/>
    <w:rsid w:val="00AC6732"/>
    <w:rsid w:val="00AD6223"/>
    <w:rsid w:val="00AF330D"/>
    <w:rsid w:val="00AF6C91"/>
    <w:rsid w:val="00AF6F49"/>
    <w:rsid w:val="00B0051D"/>
    <w:rsid w:val="00B04CBB"/>
    <w:rsid w:val="00B1139E"/>
    <w:rsid w:val="00B14019"/>
    <w:rsid w:val="00B175F0"/>
    <w:rsid w:val="00B20292"/>
    <w:rsid w:val="00B25173"/>
    <w:rsid w:val="00B25363"/>
    <w:rsid w:val="00B33F72"/>
    <w:rsid w:val="00B37891"/>
    <w:rsid w:val="00B42F19"/>
    <w:rsid w:val="00B52E19"/>
    <w:rsid w:val="00B5700C"/>
    <w:rsid w:val="00B640CB"/>
    <w:rsid w:val="00B75D07"/>
    <w:rsid w:val="00B8171C"/>
    <w:rsid w:val="00B858F5"/>
    <w:rsid w:val="00B86B5B"/>
    <w:rsid w:val="00B93768"/>
    <w:rsid w:val="00B93D0B"/>
    <w:rsid w:val="00B94F31"/>
    <w:rsid w:val="00B95854"/>
    <w:rsid w:val="00B96533"/>
    <w:rsid w:val="00BA1AB6"/>
    <w:rsid w:val="00BB3003"/>
    <w:rsid w:val="00BC2ABB"/>
    <w:rsid w:val="00BC4F18"/>
    <w:rsid w:val="00BC5B4D"/>
    <w:rsid w:val="00BD17FA"/>
    <w:rsid w:val="00BD249C"/>
    <w:rsid w:val="00BD5437"/>
    <w:rsid w:val="00BE0A36"/>
    <w:rsid w:val="00BE4ED4"/>
    <w:rsid w:val="00BE56B6"/>
    <w:rsid w:val="00BF2672"/>
    <w:rsid w:val="00BF70B1"/>
    <w:rsid w:val="00C07A70"/>
    <w:rsid w:val="00C12844"/>
    <w:rsid w:val="00C22894"/>
    <w:rsid w:val="00C252CA"/>
    <w:rsid w:val="00C252D7"/>
    <w:rsid w:val="00C3042D"/>
    <w:rsid w:val="00C401BA"/>
    <w:rsid w:val="00C4218F"/>
    <w:rsid w:val="00C43239"/>
    <w:rsid w:val="00C4421F"/>
    <w:rsid w:val="00C4684C"/>
    <w:rsid w:val="00C54C08"/>
    <w:rsid w:val="00C54FFE"/>
    <w:rsid w:val="00C64346"/>
    <w:rsid w:val="00C74031"/>
    <w:rsid w:val="00C775EE"/>
    <w:rsid w:val="00C81FE5"/>
    <w:rsid w:val="00C92FE6"/>
    <w:rsid w:val="00C97416"/>
    <w:rsid w:val="00CA4489"/>
    <w:rsid w:val="00CB19F1"/>
    <w:rsid w:val="00CB3599"/>
    <w:rsid w:val="00CB4CCC"/>
    <w:rsid w:val="00CB7AB8"/>
    <w:rsid w:val="00CC0686"/>
    <w:rsid w:val="00CD0900"/>
    <w:rsid w:val="00CE75F5"/>
    <w:rsid w:val="00D06F0B"/>
    <w:rsid w:val="00D07C34"/>
    <w:rsid w:val="00D10F53"/>
    <w:rsid w:val="00D122C5"/>
    <w:rsid w:val="00D141AE"/>
    <w:rsid w:val="00D14EDE"/>
    <w:rsid w:val="00D34924"/>
    <w:rsid w:val="00D3539A"/>
    <w:rsid w:val="00D447EF"/>
    <w:rsid w:val="00D46F47"/>
    <w:rsid w:val="00D54B97"/>
    <w:rsid w:val="00D6148B"/>
    <w:rsid w:val="00D72505"/>
    <w:rsid w:val="00D735A5"/>
    <w:rsid w:val="00D81496"/>
    <w:rsid w:val="00D82A40"/>
    <w:rsid w:val="00DA278A"/>
    <w:rsid w:val="00DA7F56"/>
    <w:rsid w:val="00DB422C"/>
    <w:rsid w:val="00DB493F"/>
    <w:rsid w:val="00DB5211"/>
    <w:rsid w:val="00DB669F"/>
    <w:rsid w:val="00DC114E"/>
    <w:rsid w:val="00DC20DF"/>
    <w:rsid w:val="00DC3F5D"/>
    <w:rsid w:val="00DC577C"/>
    <w:rsid w:val="00DC7E32"/>
    <w:rsid w:val="00DE3B0C"/>
    <w:rsid w:val="00DE4587"/>
    <w:rsid w:val="00DE583F"/>
    <w:rsid w:val="00DE6027"/>
    <w:rsid w:val="00DE629D"/>
    <w:rsid w:val="00DF18E3"/>
    <w:rsid w:val="00E01F7C"/>
    <w:rsid w:val="00E14448"/>
    <w:rsid w:val="00E16D9D"/>
    <w:rsid w:val="00E16E42"/>
    <w:rsid w:val="00E258F3"/>
    <w:rsid w:val="00E31A6C"/>
    <w:rsid w:val="00E32B85"/>
    <w:rsid w:val="00E41B7D"/>
    <w:rsid w:val="00E42E0F"/>
    <w:rsid w:val="00E4661E"/>
    <w:rsid w:val="00E501C4"/>
    <w:rsid w:val="00E52722"/>
    <w:rsid w:val="00E56C2A"/>
    <w:rsid w:val="00E620CF"/>
    <w:rsid w:val="00E64AC9"/>
    <w:rsid w:val="00E73961"/>
    <w:rsid w:val="00E80C56"/>
    <w:rsid w:val="00E81D3E"/>
    <w:rsid w:val="00E91EA0"/>
    <w:rsid w:val="00EA1717"/>
    <w:rsid w:val="00EA521D"/>
    <w:rsid w:val="00EC680E"/>
    <w:rsid w:val="00ED02BC"/>
    <w:rsid w:val="00ED26AD"/>
    <w:rsid w:val="00EE28A1"/>
    <w:rsid w:val="00EE30A5"/>
    <w:rsid w:val="00EE3134"/>
    <w:rsid w:val="00EF36D7"/>
    <w:rsid w:val="00EF3BCE"/>
    <w:rsid w:val="00F16039"/>
    <w:rsid w:val="00F215C5"/>
    <w:rsid w:val="00F26DC6"/>
    <w:rsid w:val="00F276FD"/>
    <w:rsid w:val="00F30759"/>
    <w:rsid w:val="00F31DA7"/>
    <w:rsid w:val="00F32D4B"/>
    <w:rsid w:val="00F34B44"/>
    <w:rsid w:val="00F4189B"/>
    <w:rsid w:val="00F451C5"/>
    <w:rsid w:val="00F4775D"/>
    <w:rsid w:val="00F658AF"/>
    <w:rsid w:val="00F74486"/>
    <w:rsid w:val="00F83F78"/>
    <w:rsid w:val="00F85D14"/>
    <w:rsid w:val="00F948DF"/>
    <w:rsid w:val="00FA2084"/>
    <w:rsid w:val="00FA21CC"/>
    <w:rsid w:val="00FA3872"/>
    <w:rsid w:val="00FA79E3"/>
    <w:rsid w:val="00FB020F"/>
    <w:rsid w:val="00FB1B0F"/>
    <w:rsid w:val="00FB26BF"/>
    <w:rsid w:val="00FB703F"/>
    <w:rsid w:val="00FD63B6"/>
    <w:rsid w:val="00FE1DE7"/>
    <w:rsid w:val="00FE2E2A"/>
    <w:rsid w:val="00FF32C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E4B21"/>
  <w15:docId w15:val="{EB9BECE1-461F-4AF9-8485-460CE46D9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tr-TR"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0" w:unhideWhenUsed="1" w:qFormat="1"/>
    <w:lsdException w:name="heading 5" w:semiHidden="1" w:unhideWhenUsed="1" w:qFormat="1"/>
    <w:lsdException w:name="heading 6" w:semiHidden="1" w:uiPriority="0" w:unhideWhenUsed="1" w:qFormat="1"/>
    <w:lsdException w:name="heading 7" w:semiHidden="1"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CB"/>
    <w:pPr>
      <w:spacing w:after="200"/>
      <w:jc w:val="both"/>
    </w:pPr>
    <w:rPr>
      <w:sz w:val="24"/>
      <w:szCs w:val="22"/>
      <w:lang w:eastAsia="en-US"/>
    </w:rPr>
  </w:style>
  <w:style w:type="paragraph" w:styleId="Balk1">
    <w:name w:val="heading 1"/>
    <w:basedOn w:val="Normal"/>
    <w:next w:val="Normal"/>
    <w:link w:val="Balk1Char"/>
    <w:uiPriority w:val="99"/>
    <w:qFormat/>
    <w:rsid w:val="00C54FFE"/>
    <w:pPr>
      <w:keepNext/>
      <w:keepLines/>
      <w:numPr>
        <w:numId w:val="2"/>
      </w:numPr>
      <w:shd w:val="solid" w:color="auto" w:fill="auto"/>
      <w:spacing w:before="480" w:after="0"/>
      <w:jc w:val="left"/>
      <w:outlineLvl w:val="0"/>
    </w:pPr>
    <w:rPr>
      <w:rFonts w:eastAsia="Times New Roman"/>
      <w:b/>
      <w:bCs/>
      <w:color w:val="FFFFFF"/>
      <w:spacing w:val="20"/>
      <w:sz w:val="28"/>
      <w:szCs w:val="28"/>
    </w:rPr>
  </w:style>
  <w:style w:type="paragraph" w:styleId="Balk2">
    <w:name w:val="heading 2"/>
    <w:basedOn w:val="Normal"/>
    <w:next w:val="Normal"/>
    <w:link w:val="Balk2Char"/>
    <w:uiPriority w:val="99"/>
    <w:unhideWhenUsed/>
    <w:qFormat/>
    <w:rsid w:val="007F65F1"/>
    <w:pPr>
      <w:keepNext/>
      <w:keepLines/>
      <w:numPr>
        <w:ilvl w:val="1"/>
        <w:numId w:val="2"/>
      </w:numPr>
      <w:spacing w:before="200" w:after="0"/>
      <w:outlineLvl w:val="1"/>
    </w:pPr>
    <w:rPr>
      <w:rFonts w:eastAsia="Times New Roman"/>
      <w:b/>
      <w:bCs/>
      <w:szCs w:val="26"/>
    </w:rPr>
  </w:style>
  <w:style w:type="paragraph" w:styleId="Balk3">
    <w:name w:val="heading 3"/>
    <w:basedOn w:val="Normal"/>
    <w:next w:val="Normal"/>
    <w:link w:val="Balk3Char"/>
    <w:uiPriority w:val="99"/>
    <w:unhideWhenUsed/>
    <w:qFormat/>
    <w:rsid w:val="007F65F1"/>
    <w:pPr>
      <w:keepNext/>
      <w:keepLines/>
      <w:numPr>
        <w:ilvl w:val="2"/>
        <w:numId w:val="2"/>
      </w:numPr>
      <w:spacing w:before="200" w:after="0"/>
      <w:outlineLvl w:val="2"/>
    </w:pPr>
    <w:rPr>
      <w:rFonts w:eastAsia="Times New Roman"/>
      <w:b/>
      <w:bCs/>
    </w:rPr>
  </w:style>
  <w:style w:type="paragraph" w:styleId="Balk4">
    <w:name w:val="heading 4"/>
    <w:basedOn w:val="Normal"/>
    <w:next w:val="Normal"/>
    <w:link w:val="Balk4Char"/>
    <w:unhideWhenUsed/>
    <w:qFormat/>
    <w:rsid w:val="007F65F1"/>
    <w:pPr>
      <w:keepNext/>
      <w:keepLines/>
      <w:numPr>
        <w:ilvl w:val="3"/>
        <w:numId w:val="2"/>
      </w:numPr>
      <w:spacing w:before="200" w:after="0"/>
      <w:outlineLvl w:val="3"/>
    </w:pPr>
    <w:rPr>
      <w:rFonts w:eastAsia="Times New Roman"/>
      <w:b/>
      <w:bCs/>
      <w:i/>
      <w:iCs/>
      <w:color w:val="4F81BD"/>
    </w:rPr>
  </w:style>
  <w:style w:type="paragraph" w:styleId="Balk5">
    <w:name w:val="heading 5"/>
    <w:basedOn w:val="Normal"/>
    <w:next w:val="Normal"/>
    <w:link w:val="Balk5Char"/>
    <w:uiPriority w:val="99"/>
    <w:unhideWhenUsed/>
    <w:qFormat/>
    <w:rsid w:val="00CB3599"/>
    <w:pPr>
      <w:keepNext/>
      <w:keepLines/>
      <w:numPr>
        <w:ilvl w:val="4"/>
        <w:numId w:val="1"/>
      </w:numPr>
      <w:spacing w:before="200" w:after="0"/>
      <w:outlineLvl w:val="4"/>
    </w:pPr>
    <w:rPr>
      <w:rFonts w:eastAsia="Times New Roman"/>
      <w:color w:val="243F60"/>
    </w:rPr>
  </w:style>
  <w:style w:type="paragraph" w:styleId="Balk6">
    <w:name w:val="heading 6"/>
    <w:basedOn w:val="Normal"/>
    <w:next w:val="Normal"/>
    <w:link w:val="Balk6Char"/>
    <w:unhideWhenUsed/>
    <w:qFormat/>
    <w:rsid w:val="00CB3599"/>
    <w:pPr>
      <w:keepNext/>
      <w:keepLines/>
      <w:numPr>
        <w:ilvl w:val="5"/>
        <w:numId w:val="1"/>
      </w:numPr>
      <w:spacing w:before="200" w:after="0"/>
      <w:outlineLvl w:val="5"/>
    </w:pPr>
    <w:rPr>
      <w:rFonts w:eastAsia="Times New Roman"/>
      <w:i/>
      <w:iCs/>
      <w:color w:val="243F60"/>
    </w:rPr>
  </w:style>
  <w:style w:type="paragraph" w:styleId="Balk7">
    <w:name w:val="heading 7"/>
    <w:basedOn w:val="Normal"/>
    <w:next w:val="Normal"/>
    <w:link w:val="Balk7Char"/>
    <w:uiPriority w:val="99"/>
    <w:unhideWhenUsed/>
    <w:qFormat/>
    <w:rsid w:val="00CB3599"/>
    <w:pPr>
      <w:keepNext/>
      <w:keepLines/>
      <w:numPr>
        <w:ilvl w:val="6"/>
        <w:numId w:val="1"/>
      </w:numPr>
      <w:spacing w:before="200" w:after="0"/>
      <w:outlineLvl w:val="6"/>
    </w:pPr>
    <w:rPr>
      <w:rFonts w:eastAsia="Times New Roman"/>
      <w:i/>
      <w:iCs/>
      <w:color w:val="404040"/>
    </w:rPr>
  </w:style>
  <w:style w:type="paragraph" w:styleId="Balk8">
    <w:name w:val="heading 8"/>
    <w:basedOn w:val="Normal"/>
    <w:next w:val="Normal"/>
    <w:link w:val="Balk8Char"/>
    <w:unhideWhenUsed/>
    <w:qFormat/>
    <w:rsid w:val="00CB3599"/>
    <w:pPr>
      <w:keepNext/>
      <w:keepLines/>
      <w:numPr>
        <w:ilvl w:val="7"/>
        <w:numId w:val="1"/>
      </w:numPr>
      <w:spacing w:before="200" w:after="0"/>
      <w:outlineLvl w:val="7"/>
    </w:pPr>
    <w:rPr>
      <w:rFonts w:eastAsia="Times New Roman"/>
      <w:color w:val="404040"/>
      <w:sz w:val="20"/>
      <w:szCs w:val="20"/>
    </w:rPr>
  </w:style>
  <w:style w:type="paragraph" w:styleId="Balk9">
    <w:name w:val="heading 9"/>
    <w:basedOn w:val="Normal"/>
    <w:next w:val="Normal"/>
    <w:link w:val="Balk9Char"/>
    <w:unhideWhenUsed/>
    <w:qFormat/>
    <w:rsid w:val="00CB3599"/>
    <w:pPr>
      <w:keepNext/>
      <w:keepLines/>
      <w:numPr>
        <w:ilvl w:val="8"/>
        <w:numId w:val="1"/>
      </w:numPr>
      <w:spacing w:before="200" w:after="0"/>
      <w:outlineLvl w:val="8"/>
    </w:pPr>
    <w:rPr>
      <w:rFonts w:eastAsia="Times New Roman"/>
      <w:i/>
      <w:iCs/>
      <w:color w:val="404040"/>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uiPriority w:val="99"/>
    <w:unhideWhenUsed/>
    <w:rsid w:val="000B65CB"/>
    <w:rPr>
      <w:color w:val="0000FF"/>
      <w:u w:val="single"/>
    </w:rPr>
  </w:style>
  <w:style w:type="paragraph" w:styleId="ListeParagraf">
    <w:name w:val="List Paragraph"/>
    <w:basedOn w:val="Normal"/>
    <w:uiPriority w:val="34"/>
    <w:qFormat/>
    <w:rsid w:val="000B65CB"/>
    <w:pPr>
      <w:ind w:left="720"/>
      <w:contextualSpacing/>
    </w:pPr>
  </w:style>
  <w:style w:type="table" w:styleId="TabloKlavuzu">
    <w:name w:val="Table Grid"/>
    <w:basedOn w:val="NormalTablo"/>
    <w:uiPriority w:val="59"/>
    <w:rsid w:val="003C39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0">
    <w:name w:val="Pa0"/>
    <w:basedOn w:val="Normal"/>
    <w:next w:val="Normal"/>
    <w:uiPriority w:val="99"/>
    <w:rsid w:val="003C3945"/>
    <w:pPr>
      <w:autoSpaceDE w:val="0"/>
      <w:autoSpaceDN w:val="0"/>
      <w:adjustRightInd w:val="0"/>
      <w:spacing w:after="0" w:line="241" w:lineRule="atLeast"/>
      <w:jc w:val="left"/>
    </w:pPr>
    <w:rPr>
      <w:rFonts w:ascii="Times New Roman" w:eastAsia="Times New Roman" w:hAnsi="Times New Roman"/>
      <w:szCs w:val="24"/>
    </w:rPr>
  </w:style>
  <w:style w:type="character" w:customStyle="1" w:styleId="Balk1Char">
    <w:name w:val="Başlık 1 Char"/>
    <w:link w:val="Balk1"/>
    <w:uiPriority w:val="99"/>
    <w:rsid w:val="00C54FFE"/>
    <w:rPr>
      <w:rFonts w:eastAsia="Times New Roman"/>
      <w:b/>
      <w:bCs/>
      <w:color w:val="FFFFFF"/>
      <w:spacing w:val="20"/>
      <w:sz w:val="28"/>
      <w:szCs w:val="28"/>
      <w:shd w:val="solid" w:color="auto" w:fill="auto"/>
      <w:lang w:eastAsia="en-US"/>
    </w:rPr>
  </w:style>
  <w:style w:type="paragraph" w:styleId="stBilgi">
    <w:name w:val="header"/>
    <w:basedOn w:val="Normal"/>
    <w:link w:val="stBilgiChar"/>
    <w:uiPriority w:val="99"/>
    <w:unhideWhenUsed/>
    <w:rsid w:val="00CB3599"/>
    <w:pPr>
      <w:tabs>
        <w:tab w:val="center" w:pos="4703"/>
        <w:tab w:val="right" w:pos="9406"/>
      </w:tabs>
      <w:spacing w:after="0"/>
    </w:pPr>
  </w:style>
  <w:style w:type="character" w:customStyle="1" w:styleId="stBilgiChar">
    <w:name w:val="Üst Bilgi Char"/>
    <w:link w:val="stBilgi"/>
    <w:uiPriority w:val="99"/>
    <w:rsid w:val="00CB3599"/>
    <w:rPr>
      <w:sz w:val="24"/>
    </w:rPr>
  </w:style>
  <w:style w:type="paragraph" w:styleId="AltBilgi">
    <w:name w:val="footer"/>
    <w:basedOn w:val="Normal"/>
    <w:link w:val="AltBilgiChar"/>
    <w:uiPriority w:val="99"/>
    <w:unhideWhenUsed/>
    <w:rsid w:val="00CB3599"/>
    <w:pPr>
      <w:tabs>
        <w:tab w:val="center" w:pos="4703"/>
        <w:tab w:val="right" w:pos="9406"/>
      </w:tabs>
      <w:spacing w:after="0"/>
    </w:pPr>
  </w:style>
  <w:style w:type="character" w:customStyle="1" w:styleId="AltBilgiChar">
    <w:name w:val="Alt Bilgi Char"/>
    <w:link w:val="AltBilgi"/>
    <w:uiPriority w:val="99"/>
    <w:rsid w:val="00CB3599"/>
    <w:rPr>
      <w:sz w:val="24"/>
    </w:rPr>
  </w:style>
  <w:style w:type="character" w:customStyle="1" w:styleId="Balk2Char">
    <w:name w:val="Başlık 2 Char"/>
    <w:link w:val="Balk2"/>
    <w:uiPriority w:val="99"/>
    <w:rsid w:val="007F65F1"/>
    <w:rPr>
      <w:rFonts w:eastAsia="Times New Roman"/>
      <w:b/>
      <w:bCs/>
      <w:sz w:val="24"/>
      <w:szCs w:val="26"/>
      <w:lang w:eastAsia="en-US"/>
    </w:rPr>
  </w:style>
  <w:style w:type="character" w:customStyle="1" w:styleId="Balk3Char">
    <w:name w:val="Başlık 3 Char"/>
    <w:link w:val="Balk3"/>
    <w:uiPriority w:val="99"/>
    <w:rsid w:val="007F65F1"/>
    <w:rPr>
      <w:rFonts w:eastAsia="Times New Roman"/>
      <w:b/>
      <w:bCs/>
      <w:sz w:val="24"/>
      <w:szCs w:val="22"/>
      <w:lang w:eastAsia="en-US"/>
    </w:rPr>
  </w:style>
  <w:style w:type="character" w:customStyle="1" w:styleId="Balk4Char">
    <w:name w:val="Başlık 4 Char"/>
    <w:link w:val="Balk4"/>
    <w:rsid w:val="007F65F1"/>
    <w:rPr>
      <w:rFonts w:eastAsia="Times New Roman"/>
      <w:b/>
      <w:bCs/>
      <w:i/>
      <w:iCs/>
      <w:color w:val="4F81BD"/>
      <w:sz w:val="24"/>
      <w:szCs w:val="22"/>
      <w:lang w:eastAsia="en-US"/>
    </w:rPr>
  </w:style>
  <w:style w:type="character" w:customStyle="1" w:styleId="Balk5Char">
    <w:name w:val="Başlık 5 Char"/>
    <w:link w:val="Balk5"/>
    <w:uiPriority w:val="99"/>
    <w:rsid w:val="00CB3599"/>
    <w:rPr>
      <w:rFonts w:eastAsia="Times New Roman"/>
      <w:color w:val="243F60"/>
      <w:sz w:val="24"/>
      <w:szCs w:val="22"/>
      <w:lang w:eastAsia="en-US"/>
    </w:rPr>
  </w:style>
  <w:style w:type="character" w:customStyle="1" w:styleId="Balk6Char">
    <w:name w:val="Başlık 6 Char"/>
    <w:link w:val="Balk6"/>
    <w:rsid w:val="00CB3599"/>
    <w:rPr>
      <w:rFonts w:eastAsia="Times New Roman"/>
      <w:i/>
      <w:iCs/>
      <w:color w:val="243F60"/>
      <w:sz w:val="24"/>
      <w:szCs w:val="22"/>
      <w:lang w:eastAsia="en-US"/>
    </w:rPr>
  </w:style>
  <w:style w:type="character" w:customStyle="1" w:styleId="Balk7Char">
    <w:name w:val="Başlık 7 Char"/>
    <w:link w:val="Balk7"/>
    <w:uiPriority w:val="99"/>
    <w:rsid w:val="00CB3599"/>
    <w:rPr>
      <w:rFonts w:eastAsia="Times New Roman"/>
      <w:i/>
      <w:iCs/>
      <w:color w:val="404040"/>
      <w:sz w:val="24"/>
      <w:szCs w:val="22"/>
      <w:lang w:eastAsia="en-US"/>
    </w:rPr>
  </w:style>
  <w:style w:type="character" w:customStyle="1" w:styleId="Balk8Char">
    <w:name w:val="Başlık 8 Char"/>
    <w:link w:val="Balk8"/>
    <w:rsid w:val="00CB3599"/>
    <w:rPr>
      <w:rFonts w:eastAsia="Times New Roman"/>
      <w:color w:val="404040"/>
      <w:lang w:eastAsia="en-US"/>
    </w:rPr>
  </w:style>
  <w:style w:type="character" w:customStyle="1" w:styleId="Balk9Char">
    <w:name w:val="Başlık 9 Char"/>
    <w:link w:val="Balk9"/>
    <w:rsid w:val="00CB3599"/>
    <w:rPr>
      <w:rFonts w:eastAsia="Times New Roman"/>
      <w:i/>
      <w:iCs/>
      <w:color w:val="404040"/>
      <w:lang w:eastAsia="en-US"/>
    </w:rPr>
  </w:style>
  <w:style w:type="numbering" w:customStyle="1" w:styleId="KlavuzBalk">
    <w:name w:val="Kılavuz Başlık"/>
    <w:uiPriority w:val="99"/>
    <w:rsid w:val="007F65F1"/>
    <w:pPr>
      <w:numPr>
        <w:numId w:val="4"/>
      </w:numPr>
    </w:pPr>
  </w:style>
  <w:style w:type="paragraph" w:styleId="T1">
    <w:name w:val="toc 1"/>
    <w:basedOn w:val="Normal"/>
    <w:next w:val="Normal"/>
    <w:autoRedefine/>
    <w:uiPriority w:val="39"/>
    <w:unhideWhenUsed/>
    <w:rsid w:val="00AA40AC"/>
    <w:pPr>
      <w:spacing w:before="120" w:after="120"/>
      <w:jc w:val="left"/>
    </w:pPr>
    <w:rPr>
      <w:rFonts w:asciiTheme="minorHAnsi" w:hAnsiTheme="minorHAnsi"/>
      <w:b/>
      <w:bCs/>
      <w:caps/>
      <w:sz w:val="20"/>
      <w:szCs w:val="20"/>
    </w:rPr>
  </w:style>
  <w:style w:type="paragraph" w:styleId="T2">
    <w:name w:val="toc 2"/>
    <w:basedOn w:val="Normal"/>
    <w:next w:val="Normal"/>
    <w:autoRedefine/>
    <w:uiPriority w:val="39"/>
    <w:unhideWhenUsed/>
    <w:rsid w:val="00A55B7E"/>
    <w:pPr>
      <w:tabs>
        <w:tab w:val="left" w:pos="960"/>
        <w:tab w:val="right" w:leader="dot" w:pos="9396"/>
      </w:tabs>
      <w:spacing w:after="0"/>
      <w:jc w:val="center"/>
      <w:outlineLvl w:val="0"/>
    </w:pPr>
    <w:rPr>
      <w:rFonts w:ascii="Arial" w:hAnsi="Arial" w:cs="Arial"/>
      <w:b/>
      <w:smallCaps/>
      <w:sz w:val="44"/>
      <w:szCs w:val="44"/>
    </w:rPr>
  </w:style>
  <w:style w:type="paragraph" w:styleId="GvdeMetni3">
    <w:name w:val="Body Text 3"/>
    <w:basedOn w:val="Normal"/>
    <w:link w:val="GvdeMetni3Char"/>
    <w:rsid w:val="00C64346"/>
    <w:pPr>
      <w:spacing w:after="0"/>
    </w:pPr>
    <w:rPr>
      <w:rFonts w:ascii="Times New Roman" w:eastAsia="Times New Roman" w:hAnsi="Times New Roman"/>
      <w:b/>
      <w:szCs w:val="20"/>
      <w:lang w:eastAsia="tr-TR"/>
    </w:rPr>
  </w:style>
  <w:style w:type="character" w:customStyle="1" w:styleId="GvdeMetni3Char">
    <w:name w:val="Gövde Metni 3 Char"/>
    <w:link w:val="GvdeMetni3"/>
    <w:rsid w:val="00C64346"/>
    <w:rPr>
      <w:rFonts w:ascii="Times New Roman" w:eastAsia="Times New Roman" w:hAnsi="Times New Roman"/>
      <w:b/>
      <w:sz w:val="24"/>
    </w:rPr>
  </w:style>
  <w:style w:type="paragraph" w:styleId="GvdeMetniGirintisi">
    <w:name w:val="Body Text Indent"/>
    <w:basedOn w:val="Normal"/>
    <w:link w:val="GvdeMetniGirintisiChar"/>
    <w:uiPriority w:val="99"/>
    <w:unhideWhenUsed/>
    <w:rsid w:val="00B20292"/>
    <w:pPr>
      <w:spacing w:after="120"/>
      <w:ind w:left="283"/>
    </w:pPr>
  </w:style>
  <w:style w:type="character" w:customStyle="1" w:styleId="GvdeMetniGirintisiChar">
    <w:name w:val="Gövde Metni Girintisi Char"/>
    <w:link w:val="GvdeMetniGirintisi"/>
    <w:uiPriority w:val="99"/>
    <w:rsid w:val="00B20292"/>
    <w:rPr>
      <w:sz w:val="24"/>
      <w:szCs w:val="22"/>
      <w:lang w:eastAsia="en-US"/>
    </w:rPr>
  </w:style>
  <w:style w:type="paragraph" w:styleId="ResimYazs">
    <w:name w:val="caption"/>
    <w:basedOn w:val="Normal"/>
    <w:next w:val="Normal"/>
    <w:uiPriority w:val="35"/>
    <w:unhideWhenUsed/>
    <w:qFormat/>
    <w:rsid w:val="00B20292"/>
    <w:pPr>
      <w:jc w:val="left"/>
    </w:pPr>
    <w:rPr>
      <w:rFonts w:ascii="Arial" w:eastAsia="Arial" w:hAnsi="Arial"/>
      <w:b/>
      <w:bCs/>
      <w:color w:val="4F81BD"/>
      <w:sz w:val="18"/>
      <w:szCs w:val="18"/>
    </w:rPr>
  </w:style>
  <w:style w:type="paragraph" w:styleId="GvdeMetni">
    <w:name w:val="Body Text"/>
    <w:basedOn w:val="Normal"/>
    <w:link w:val="GvdeMetniChar"/>
    <w:unhideWhenUsed/>
    <w:rsid w:val="00B20292"/>
    <w:pPr>
      <w:spacing w:after="120" w:line="276" w:lineRule="auto"/>
      <w:jc w:val="left"/>
    </w:pPr>
    <w:rPr>
      <w:rFonts w:ascii="Arial" w:eastAsia="Arial" w:hAnsi="Arial"/>
      <w:sz w:val="22"/>
    </w:rPr>
  </w:style>
  <w:style w:type="character" w:customStyle="1" w:styleId="GvdeMetniChar">
    <w:name w:val="Gövde Metni Char"/>
    <w:link w:val="GvdeMetni"/>
    <w:uiPriority w:val="99"/>
    <w:rsid w:val="00B20292"/>
    <w:rPr>
      <w:rFonts w:ascii="Arial" w:eastAsia="Arial" w:hAnsi="Arial"/>
      <w:sz w:val="22"/>
      <w:szCs w:val="22"/>
      <w:lang w:eastAsia="en-US"/>
    </w:rPr>
  </w:style>
  <w:style w:type="paragraph" w:styleId="BalonMetni">
    <w:name w:val="Balloon Text"/>
    <w:basedOn w:val="Normal"/>
    <w:link w:val="BalonMetniChar"/>
    <w:uiPriority w:val="99"/>
    <w:semiHidden/>
    <w:unhideWhenUsed/>
    <w:rsid w:val="00F4775D"/>
    <w:pPr>
      <w:spacing w:after="0"/>
    </w:pPr>
    <w:rPr>
      <w:rFonts w:ascii="Tahoma" w:hAnsi="Tahoma" w:cs="Tahoma"/>
      <w:sz w:val="16"/>
      <w:szCs w:val="16"/>
    </w:rPr>
  </w:style>
  <w:style w:type="character" w:customStyle="1" w:styleId="BalonMetniChar">
    <w:name w:val="Balon Metni Char"/>
    <w:link w:val="BalonMetni"/>
    <w:uiPriority w:val="99"/>
    <w:semiHidden/>
    <w:rsid w:val="00F4775D"/>
    <w:rPr>
      <w:rFonts w:ascii="Tahoma" w:hAnsi="Tahoma" w:cs="Tahoma"/>
      <w:sz w:val="16"/>
      <w:szCs w:val="16"/>
      <w:lang w:eastAsia="en-US"/>
    </w:rPr>
  </w:style>
  <w:style w:type="paragraph" w:styleId="GvdeMetniGirintisi3">
    <w:name w:val="Body Text Indent 3"/>
    <w:basedOn w:val="Normal"/>
    <w:link w:val="GvdeMetniGirintisi3Char"/>
    <w:uiPriority w:val="99"/>
    <w:semiHidden/>
    <w:unhideWhenUsed/>
    <w:rsid w:val="00FA3872"/>
    <w:pPr>
      <w:spacing w:after="120"/>
      <w:ind w:left="283"/>
    </w:pPr>
    <w:rPr>
      <w:sz w:val="16"/>
      <w:szCs w:val="16"/>
    </w:rPr>
  </w:style>
  <w:style w:type="character" w:customStyle="1" w:styleId="GvdeMetniGirintisi3Char">
    <w:name w:val="Gövde Metni Girintisi 3 Char"/>
    <w:basedOn w:val="VarsaylanParagrafYazTipi"/>
    <w:link w:val="GvdeMetniGirintisi3"/>
    <w:uiPriority w:val="99"/>
    <w:semiHidden/>
    <w:rsid w:val="00FA3872"/>
    <w:rPr>
      <w:sz w:val="16"/>
      <w:szCs w:val="16"/>
      <w:lang w:eastAsia="en-US"/>
    </w:rPr>
  </w:style>
  <w:style w:type="table" w:customStyle="1" w:styleId="TabloKlavuzu1">
    <w:name w:val="Tablo Kılavuzu1"/>
    <w:basedOn w:val="NormalTablo"/>
    <w:next w:val="TabloKlavuzu"/>
    <w:uiPriority w:val="59"/>
    <w:rsid w:val="00D06F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Bal">
    <w:name w:val="TOC Heading"/>
    <w:basedOn w:val="Balk1"/>
    <w:next w:val="Normal"/>
    <w:uiPriority w:val="39"/>
    <w:unhideWhenUsed/>
    <w:qFormat/>
    <w:rsid w:val="00A85DC4"/>
    <w:pPr>
      <w:numPr>
        <w:numId w:val="0"/>
      </w:numPr>
      <w:shd w:val="clear" w:color="auto" w:fill="auto"/>
      <w:spacing w:line="276" w:lineRule="auto"/>
      <w:outlineLvl w:val="9"/>
    </w:pPr>
    <w:rPr>
      <w:rFonts w:asciiTheme="majorHAnsi" w:eastAsiaTheme="majorEastAsia" w:hAnsiTheme="majorHAnsi" w:cstheme="majorBidi"/>
      <w:color w:val="365F91" w:themeColor="accent1" w:themeShade="BF"/>
      <w:spacing w:val="0"/>
    </w:rPr>
  </w:style>
  <w:style w:type="paragraph" w:styleId="T3">
    <w:name w:val="toc 3"/>
    <w:basedOn w:val="Normal"/>
    <w:next w:val="Normal"/>
    <w:autoRedefine/>
    <w:uiPriority w:val="39"/>
    <w:unhideWhenUsed/>
    <w:rsid w:val="00DE3B0C"/>
    <w:pPr>
      <w:spacing w:after="0"/>
      <w:ind w:left="480"/>
      <w:jc w:val="left"/>
    </w:pPr>
    <w:rPr>
      <w:rFonts w:asciiTheme="minorHAnsi" w:hAnsiTheme="minorHAnsi"/>
      <w:i/>
      <w:iCs/>
      <w:sz w:val="20"/>
      <w:szCs w:val="20"/>
    </w:rPr>
  </w:style>
  <w:style w:type="character" w:styleId="zlenenKpr">
    <w:name w:val="FollowedHyperlink"/>
    <w:basedOn w:val="VarsaylanParagrafYazTipi"/>
    <w:uiPriority w:val="99"/>
    <w:semiHidden/>
    <w:unhideWhenUsed/>
    <w:rsid w:val="004155E5"/>
    <w:rPr>
      <w:color w:val="800080" w:themeColor="followedHyperlink"/>
      <w:u w:val="single"/>
    </w:rPr>
  </w:style>
  <w:style w:type="character" w:styleId="AklamaBavurusu">
    <w:name w:val="annotation reference"/>
    <w:basedOn w:val="VarsaylanParagrafYazTipi"/>
    <w:uiPriority w:val="99"/>
    <w:semiHidden/>
    <w:unhideWhenUsed/>
    <w:rsid w:val="00F34B44"/>
    <w:rPr>
      <w:sz w:val="16"/>
      <w:szCs w:val="16"/>
    </w:rPr>
  </w:style>
  <w:style w:type="paragraph" w:styleId="AklamaMetni">
    <w:name w:val="annotation text"/>
    <w:basedOn w:val="Normal"/>
    <w:link w:val="AklamaMetniChar"/>
    <w:uiPriority w:val="99"/>
    <w:semiHidden/>
    <w:unhideWhenUsed/>
    <w:rsid w:val="00F34B44"/>
    <w:rPr>
      <w:sz w:val="20"/>
      <w:szCs w:val="20"/>
    </w:rPr>
  </w:style>
  <w:style w:type="character" w:customStyle="1" w:styleId="AklamaMetniChar">
    <w:name w:val="Açıklama Metni Char"/>
    <w:basedOn w:val="VarsaylanParagrafYazTipi"/>
    <w:link w:val="AklamaMetni"/>
    <w:uiPriority w:val="99"/>
    <w:semiHidden/>
    <w:rsid w:val="00F34B44"/>
    <w:rPr>
      <w:lang w:eastAsia="en-US"/>
    </w:rPr>
  </w:style>
  <w:style w:type="paragraph" w:styleId="AklamaKonusu">
    <w:name w:val="annotation subject"/>
    <w:basedOn w:val="AklamaMetni"/>
    <w:next w:val="AklamaMetni"/>
    <w:link w:val="AklamaKonusuChar"/>
    <w:uiPriority w:val="99"/>
    <w:semiHidden/>
    <w:unhideWhenUsed/>
    <w:rsid w:val="00F34B44"/>
    <w:rPr>
      <w:b/>
      <w:bCs/>
    </w:rPr>
  </w:style>
  <w:style w:type="character" w:customStyle="1" w:styleId="AklamaKonusuChar">
    <w:name w:val="Açıklama Konusu Char"/>
    <w:basedOn w:val="AklamaMetniChar"/>
    <w:link w:val="AklamaKonusu"/>
    <w:uiPriority w:val="99"/>
    <w:semiHidden/>
    <w:rsid w:val="00F34B44"/>
    <w:rPr>
      <w:b/>
      <w:bCs/>
      <w:lang w:eastAsia="en-US"/>
    </w:rPr>
  </w:style>
  <w:style w:type="paragraph" w:customStyle="1" w:styleId="Default">
    <w:name w:val="Default"/>
    <w:rsid w:val="00DB5211"/>
    <w:pPr>
      <w:autoSpaceDE w:val="0"/>
      <w:autoSpaceDN w:val="0"/>
      <w:adjustRightInd w:val="0"/>
    </w:pPr>
    <w:rPr>
      <w:rFonts w:cs="Calibri"/>
      <w:color w:val="000000"/>
      <w:sz w:val="24"/>
      <w:szCs w:val="24"/>
    </w:rPr>
  </w:style>
  <w:style w:type="paragraph" w:styleId="T4">
    <w:name w:val="toc 4"/>
    <w:basedOn w:val="Normal"/>
    <w:next w:val="Normal"/>
    <w:autoRedefine/>
    <w:uiPriority w:val="39"/>
    <w:unhideWhenUsed/>
    <w:rsid w:val="00274465"/>
    <w:pPr>
      <w:spacing w:after="0"/>
      <w:ind w:left="720"/>
      <w:jc w:val="left"/>
    </w:pPr>
    <w:rPr>
      <w:rFonts w:asciiTheme="minorHAnsi" w:hAnsiTheme="minorHAnsi"/>
      <w:sz w:val="18"/>
      <w:szCs w:val="18"/>
    </w:rPr>
  </w:style>
  <w:style w:type="paragraph" w:styleId="T5">
    <w:name w:val="toc 5"/>
    <w:basedOn w:val="Normal"/>
    <w:next w:val="Normal"/>
    <w:autoRedefine/>
    <w:uiPriority w:val="39"/>
    <w:unhideWhenUsed/>
    <w:rsid w:val="00274465"/>
    <w:pPr>
      <w:spacing w:after="0"/>
      <w:ind w:left="960"/>
      <w:jc w:val="left"/>
    </w:pPr>
    <w:rPr>
      <w:rFonts w:asciiTheme="minorHAnsi" w:hAnsiTheme="minorHAnsi"/>
      <w:sz w:val="18"/>
      <w:szCs w:val="18"/>
    </w:rPr>
  </w:style>
  <w:style w:type="paragraph" w:styleId="T6">
    <w:name w:val="toc 6"/>
    <w:basedOn w:val="Normal"/>
    <w:next w:val="Normal"/>
    <w:autoRedefine/>
    <w:uiPriority w:val="39"/>
    <w:unhideWhenUsed/>
    <w:rsid w:val="00274465"/>
    <w:pPr>
      <w:spacing w:after="0"/>
      <w:ind w:left="1200"/>
      <w:jc w:val="left"/>
    </w:pPr>
    <w:rPr>
      <w:rFonts w:asciiTheme="minorHAnsi" w:hAnsiTheme="minorHAnsi"/>
      <w:sz w:val="18"/>
      <w:szCs w:val="18"/>
    </w:rPr>
  </w:style>
  <w:style w:type="paragraph" w:styleId="T7">
    <w:name w:val="toc 7"/>
    <w:basedOn w:val="Normal"/>
    <w:next w:val="Normal"/>
    <w:autoRedefine/>
    <w:uiPriority w:val="39"/>
    <w:unhideWhenUsed/>
    <w:rsid w:val="00274465"/>
    <w:pPr>
      <w:spacing w:after="0"/>
      <w:ind w:left="1440"/>
      <w:jc w:val="left"/>
    </w:pPr>
    <w:rPr>
      <w:rFonts w:asciiTheme="minorHAnsi" w:hAnsiTheme="minorHAnsi"/>
      <w:sz w:val="18"/>
      <w:szCs w:val="18"/>
    </w:rPr>
  </w:style>
  <w:style w:type="paragraph" w:styleId="T8">
    <w:name w:val="toc 8"/>
    <w:basedOn w:val="Normal"/>
    <w:next w:val="Normal"/>
    <w:autoRedefine/>
    <w:uiPriority w:val="39"/>
    <w:unhideWhenUsed/>
    <w:rsid w:val="00274465"/>
    <w:pPr>
      <w:spacing w:after="0"/>
      <w:ind w:left="1680"/>
      <w:jc w:val="left"/>
    </w:pPr>
    <w:rPr>
      <w:rFonts w:asciiTheme="minorHAnsi" w:hAnsiTheme="minorHAnsi"/>
      <w:sz w:val="18"/>
      <w:szCs w:val="18"/>
    </w:rPr>
  </w:style>
  <w:style w:type="paragraph" w:styleId="T9">
    <w:name w:val="toc 9"/>
    <w:basedOn w:val="Normal"/>
    <w:next w:val="Normal"/>
    <w:autoRedefine/>
    <w:uiPriority w:val="39"/>
    <w:unhideWhenUsed/>
    <w:rsid w:val="00274465"/>
    <w:pPr>
      <w:spacing w:after="0"/>
      <w:ind w:left="1920"/>
      <w:jc w:val="left"/>
    </w:pPr>
    <w:rPr>
      <w:rFonts w:asciiTheme="minorHAnsi" w:hAnsiTheme="minorHAnsi"/>
      <w:sz w:val="18"/>
      <w:szCs w:val="18"/>
    </w:rPr>
  </w:style>
  <w:style w:type="paragraph" w:styleId="AralkYok">
    <w:name w:val="No Spacing"/>
    <w:uiPriority w:val="1"/>
    <w:qFormat/>
    <w:rsid w:val="00F26DC6"/>
    <w:pPr>
      <w:jc w:val="both"/>
    </w:pPr>
    <w:rPr>
      <w:sz w:val="24"/>
      <w:szCs w:val="22"/>
      <w:lang w:eastAsia="en-US"/>
    </w:rPr>
  </w:style>
  <w:style w:type="character" w:styleId="Vurgu">
    <w:name w:val="Emphasis"/>
    <w:basedOn w:val="VarsaylanParagrafYazTipi"/>
    <w:qFormat/>
    <w:rsid w:val="00FE1DE7"/>
    <w:rPr>
      <w:i/>
      <w:iCs/>
    </w:rPr>
  </w:style>
  <w:style w:type="character" w:customStyle="1" w:styleId="hps">
    <w:name w:val="hps"/>
    <w:basedOn w:val="VarsaylanParagrafYazTipi"/>
    <w:rsid w:val="00923EA9"/>
  </w:style>
  <w:style w:type="character" w:customStyle="1" w:styleId="apple-converted-space">
    <w:name w:val="apple-converted-space"/>
    <w:basedOn w:val="VarsaylanParagrafYazTipi"/>
    <w:rsid w:val="00F32D4B"/>
  </w:style>
  <w:style w:type="paragraph" w:styleId="KonuBal">
    <w:name w:val="Title"/>
    <w:basedOn w:val="Normal"/>
    <w:next w:val="Normal"/>
    <w:link w:val="KonuBalChar"/>
    <w:uiPriority w:val="10"/>
    <w:qFormat/>
    <w:rsid w:val="00113F3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113F35"/>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35647">
      <w:bodyDiv w:val="1"/>
      <w:marLeft w:val="0"/>
      <w:marRight w:val="0"/>
      <w:marTop w:val="0"/>
      <w:marBottom w:val="0"/>
      <w:divBdr>
        <w:top w:val="none" w:sz="0" w:space="0" w:color="auto"/>
        <w:left w:val="none" w:sz="0" w:space="0" w:color="auto"/>
        <w:bottom w:val="none" w:sz="0" w:space="0" w:color="auto"/>
        <w:right w:val="none" w:sz="0" w:space="0" w:color="auto"/>
      </w:divBdr>
      <w:divsChild>
        <w:div w:id="911433041">
          <w:marLeft w:val="547"/>
          <w:marRight w:val="0"/>
          <w:marTop w:val="0"/>
          <w:marBottom w:val="0"/>
          <w:divBdr>
            <w:top w:val="none" w:sz="0" w:space="0" w:color="auto"/>
            <w:left w:val="none" w:sz="0" w:space="0" w:color="auto"/>
            <w:bottom w:val="none" w:sz="0" w:space="0" w:color="auto"/>
            <w:right w:val="none" w:sz="0" w:space="0" w:color="auto"/>
          </w:divBdr>
        </w:div>
      </w:divsChild>
    </w:div>
    <w:div w:id="187764467">
      <w:bodyDiv w:val="1"/>
      <w:marLeft w:val="0"/>
      <w:marRight w:val="0"/>
      <w:marTop w:val="0"/>
      <w:marBottom w:val="0"/>
      <w:divBdr>
        <w:top w:val="none" w:sz="0" w:space="0" w:color="auto"/>
        <w:left w:val="none" w:sz="0" w:space="0" w:color="auto"/>
        <w:bottom w:val="none" w:sz="0" w:space="0" w:color="auto"/>
        <w:right w:val="none" w:sz="0" w:space="0" w:color="auto"/>
      </w:divBdr>
    </w:div>
    <w:div w:id="590161538">
      <w:bodyDiv w:val="1"/>
      <w:marLeft w:val="0"/>
      <w:marRight w:val="0"/>
      <w:marTop w:val="0"/>
      <w:marBottom w:val="0"/>
      <w:divBdr>
        <w:top w:val="none" w:sz="0" w:space="0" w:color="auto"/>
        <w:left w:val="none" w:sz="0" w:space="0" w:color="auto"/>
        <w:bottom w:val="none" w:sz="0" w:space="0" w:color="auto"/>
        <w:right w:val="none" w:sz="0" w:space="0" w:color="auto"/>
      </w:divBdr>
      <w:divsChild>
        <w:div w:id="41178919">
          <w:marLeft w:val="547"/>
          <w:marRight w:val="0"/>
          <w:marTop w:val="0"/>
          <w:marBottom w:val="0"/>
          <w:divBdr>
            <w:top w:val="none" w:sz="0" w:space="0" w:color="auto"/>
            <w:left w:val="none" w:sz="0" w:space="0" w:color="auto"/>
            <w:bottom w:val="none" w:sz="0" w:space="0" w:color="auto"/>
            <w:right w:val="none" w:sz="0" w:space="0" w:color="auto"/>
          </w:divBdr>
        </w:div>
      </w:divsChild>
    </w:div>
    <w:div w:id="966735496">
      <w:bodyDiv w:val="1"/>
      <w:marLeft w:val="0"/>
      <w:marRight w:val="0"/>
      <w:marTop w:val="0"/>
      <w:marBottom w:val="0"/>
      <w:divBdr>
        <w:top w:val="none" w:sz="0" w:space="0" w:color="auto"/>
        <w:left w:val="none" w:sz="0" w:space="0" w:color="auto"/>
        <w:bottom w:val="none" w:sz="0" w:space="0" w:color="auto"/>
        <w:right w:val="none" w:sz="0" w:space="0" w:color="auto"/>
      </w:divBdr>
    </w:div>
    <w:div w:id="979113648">
      <w:bodyDiv w:val="1"/>
      <w:marLeft w:val="0"/>
      <w:marRight w:val="0"/>
      <w:marTop w:val="0"/>
      <w:marBottom w:val="0"/>
      <w:divBdr>
        <w:top w:val="none" w:sz="0" w:space="0" w:color="auto"/>
        <w:left w:val="none" w:sz="0" w:space="0" w:color="auto"/>
        <w:bottom w:val="none" w:sz="0" w:space="0" w:color="auto"/>
        <w:right w:val="none" w:sz="0" w:space="0" w:color="auto"/>
      </w:divBdr>
      <w:divsChild>
        <w:div w:id="143367125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21.xml"/><Relationship Id="rId21" Type="http://schemas.microsoft.com/office/2007/relationships/diagramDrawing" Target="diagrams/drawing1.xml"/><Relationship Id="rId42" Type="http://schemas.openxmlformats.org/officeDocument/2006/relationships/diagramData" Target="diagrams/data6.xml"/><Relationship Id="rId63" Type="http://schemas.openxmlformats.org/officeDocument/2006/relationships/diagramLayout" Target="diagrams/layout10.xml"/><Relationship Id="rId84" Type="http://schemas.openxmlformats.org/officeDocument/2006/relationships/diagramQuickStyle" Target="diagrams/quickStyle14.xml"/><Relationship Id="rId138" Type="http://schemas.openxmlformats.org/officeDocument/2006/relationships/diagramLayout" Target="diagrams/layout25.xml"/><Relationship Id="rId159" Type="http://schemas.openxmlformats.org/officeDocument/2006/relationships/diagramQuickStyle" Target="diagrams/quickStyle29.xml"/><Relationship Id="rId170" Type="http://schemas.openxmlformats.org/officeDocument/2006/relationships/diagramColors" Target="diagrams/colors31.xml"/><Relationship Id="rId191" Type="http://schemas.microsoft.com/office/2007/relationships/diagramDrawing" Target="diagrams/drawing35.xml"/><Relationship Id="rId205" Type="http://schemas.openxmlformats.org/officeDocument/2006/relationships/diagramColors" Target="diagrams/colors38.xml"/><Relationship Id="rId226" Type="http://schemas.microsoft.com/office/2007/relationships/diagramDrawing" Target="diagrams/drawing42.xml"/><Relationship Id="rId247" Type="http://schemas.openxmlformats.org/officeDocument/2006/relationships/image" Target="media/image25.jpeg"/><Relationship Id="rId107" Type="http://schemas.openxmlformats.org/officeDocument/2006/relationships/diagramData" Target="diagrams/data19.xml"/><Relationship Id="rId268" Type="http://schemas.openxmlformats.org/officeDocument/2006/relationships/image" Target="media/image46.png"/><Relationship Id="rId11" Type="http://schemas.openxmlformats.org/officeDocument/2006/relationships/image" Target="media/image4.png"/><Relationship Id="rId32" Type="http://schemas.openxmlformats.org/officeDocument/2006/relationships/diagramData" Target="diagrams/data4.xml"/><Relationship Id="rId53" Type="http://schemas.openxmlformats.org/officeDocument/2006/relationships/diagramLayout" Target="diagrams/layout8.xml"/><Relationship Id="rId74" Type="http://schemas.openxmlformats.org/officeDocument/2006/relationships/diagramQuickStyle" Target="diagrams/quickStyle12.xml"/><Relationship Id="rId128" Type="http://schemas.openxmlformats.org/officeDocument/2006/relationships/diagramLayout" Target="diagrams/layout23.xml"/><Relationship Id="rId149" Type="http://schemas.openxmlformats.org/officeDocument/2006/relationships/diagramQuickStyle" Target="diagrams/quickStyle27.xml"/><Relationship Id="rId5" Type="http://schemas.openxmlformats.org/officeDocument/2006/relationships/webSettings" Target="webSettings.xml"/><Relationship Id="rId95" Type="http://schemas.openxmlformats.org/officeDocument/2006/relationships/diagramColors" Target="diagrams/colors16.xml"/><Relationship Id="rId160" Type="http://schemas.openxmlformats.org/officeDocument/2006/relationships/diagramColors" Target="diagrams/colors29.xml"/><Relationship Id="rId181" Type="http://schemas.microsoft.com/office/2007/relationships/diagramDrawing" Target="diagrams/drawing33.xml"/><Relationship Id="rId216" Type="http://schemas.microsoft.com/office/2007/relationships/diagramDrawing" Target="diagrams/drawing40.xml"/><Relationship Id="rId237" Type="http://schemas.openxmlformats.org/officeDocument/2006/relationships/image" Target="media/image15.jpeg"/><Relationship Id="rId258" Type="http://schemas.openxmlformats.org/officeDocument/2006/relationships/image" Target="media/image36.jpeg"/><Relationship Id="rId22" Type="http://schemas.openxmlformats.org/officeDocument/2006/relationships/diagramData" Target="diagrams/data2.xml"/><Relationship Id="rId43" Type="http://schemas.openxmlformats.org/officeDocument/2006/relationships/diagramLayout" Target="diagrams/layout6.xml"/><Relationship Id="rId64" Type="http://schemas.openxmlformats.org/officeDocument/2006/relationships/diagramQuickStyle" Target="diagrams/quickStyle10.xml"/><Relationship Id="rId118" Type="http://schemas.openxmlformats.org/officeDocument/2006/relationships/diagramLayout" Target="diagrams/layout21.xml"/><Relationship Id="rId139" Type="http://schemas.openxmlformats.org/officeDocument/2006/relationships/diagramQuickStyle" Target="diagrams/quickStyle25.xml"/><Relationship Id="rId85" Type="http://schemas.openxmlformats.org/officeDocument/2006/relationships/diagramColors" Target="diagrams/colors14.xml"/><Relationship Id="rId150" Type="http://schemas.openxmlformats.org/officeDocument/2006/relationships/diagramColors" Target="diagrams/colors27.xml"/><Relationship Id="rId171" Type="http://schemas.microsoft.com/office/2007/relationships/diagramDrawing" Target="diagrams/drawing31.xml"/><Relationship Id="rId192" Type="http://schemas.openxmlformats.org/officeDocument/2006/relationships/diagramData" Target="diagrams/data36.xml"/><Relationship Id="rId206" Type="http://schemas.microsoft.com/office/2007/relationships/diagramDrawing" Target="diagrams/drawing38.xml"/><Relationship Id="rId227" Type="http://schemas.openxmlformats.org/officeDocument/2006/relationships/diagramData" Target="diagrams/data43.xml"/><Relationship Id="rId248" Type="http://schemas.openxmlformats.org/officeDocument/2006/relationships/image" Target="media/image26.jpeg"/><Relationship Id="rId269" Type="http://schemas.openxmlformats.org/officeDocument/2006/relationships/footer" Target="footer1.xml"/><Relationship Id="rId12" Type="http://schemas.openxmlformats.org/officeDocument/2006/relationships/image" Target="media/image5.jpeg"/><Relationship Id="rId33" Type="http://schemas.openxmlformats.org/officeDocument/2006/relationships/diagramLayout" Target="diagrams/layout4.xml"/><Relationship Id="rId108" Type="http://schemas.openxmlformats.org/officeDocument/2006/relationships/diagramLayout" Target="diagrams/layout19.xml"/><Relationship Id="rId129" Type="http://schemas.openxmlformats.org/officeDocument/2006/relationships/diagramQuickStyle" Target="diagrams/quickStyle23.xml"/><Relationship Id="rId54" Type="http://schemas.openxmlformats.org/officeDocument/2006/relationships/diagramQuickStyle" Target="diagrams/quickStyle8.xml"/><Relationship Id="rId75" Type="http://schemas.openxmlformats.org/officeDocument/2006/relationships/diagramColors" Target="diagrams/colors12.xml"/><Relationship Id="rId96" Type="http://schemas.microsoft.com/office/2007/relationships/diagramDrawing" Target="diagrams/drawing16.xml"/><Relationship Id="rId140" Type="http://schemas.openxmlformats.org/officeDocument/2006/relationships/diagramColors" Target="diagrams/colors25.xml"/><Relationship Id="rId161" Type="http://schemas.microsoft.com/office/2007/relationships/diagramDrawing" Target="diagrams/drawing29.xml"/><Relationship Id="rId182" Type="http://schemas.openxmlformats.org/officeDocument/2006/relationships/diagramData" Target="diagrams/data34.xml"/><Relationship Id="rId217" Type="http://schemas.openxmlformats.org/officeDocument/2006/relationships/diagramData" Target="diagrams/data41.xml"/><Relationship Id="rId6" Type="http://schemas.openxmlformats.org/officeDocument/2006/relationships/footnotes" Target="footnotes.xml"/><Relationship Id="rId238" Type="http://schemas.openxmlformats.org/officeDocument/2006/relationships/image" Target="media/image16.jpeg"/><Relationship Id="rId259" Type="http://schemas.openxmlformats.org/officeDocument/2006/relationships/image" Target="media/image37.jpeg"/><Relationship Id="rId23" Type="http://schemas.openxmlformats.org/officeDocument/2006/relationships/diagramLayout" Target="diagrams/layout2.xml"/><Relationship Id="rId119" Type="http://schemas.openxmlformats.org/officeDocument/2006/relationships/diagramQuickStyle" Target="diagrams/quickStyle21.xml"/><Relationship Id="rId270" Type="http://schemas.openxmlformats.org/officeDocument/2006/relationships/fontTable" Target="fontTable.xml"/><Relationship Id="rId44" Type="http://schemas.openxmlformats.org/officeDocument/2006/relationships/diagramQuickStyle" Target="diagrams/quickStyle6.xml"/><Relationship Id="rId60" Type="http://schemas.openxmlformats.org/officeDocument/2006/relationships/diagramColors" Target="diagrams/colors9.xml"/><Relationship Id="rId65" Type="http://schemas.openxmlformats.org/officeDocument/2006/relationships/diagramColors" Target="diagrams/colors10.xml"/><Relationship Id="rId81" Type="http://schemas.microsoft.com/office/2007/relationships/diagramDrawing" Target="diagrams/drawing13.xml"/><Relationship Id="rId86" Type="http://schemas.microsoft.com/office/2007/relationships/diagramDrawing" Target="diagrams/drawing14.xml"/><Relationship Id="rId130" Type="http://schemas.openxmlformats.org/officeDocument/2006/relationships/diagramColors" Target="diagrams/colors23.xml"/><Relationship Id="rId135" Type="http://schemas.openxmlformats.org/officeDocument/2006/relationships/diagramColors" Target="diagrams/colors24.xml"/><Relationship Id="rId151" Type="http://schemas.microsoft.com/office/2007/relationships/diagramDrawing" Target="diagrams/drawing27.xml"/><Relationship Id="rId156" Type="http://schemas.microsoft.com/office/2007/relationships/diagramDrawing" Target="diagrams/drawing28.xml"/><Relationship Id="rId177" Type="http://schemas.openxmlformats.org/officeDocument/2006/relationships/diagramData" Target="diagrams/data33.xml"/><Relationship Id="rId198" Type="http://schemas.openxmlformats.org/officeDocument/2006/relationships/diagramLayout" Target="diagrams/layout37.xml"/><Relationship Id="rId172" Type="http://schemas.openxmlformats.org/officeDocument/2006/relationships/diagramData" Target="diagrams/data32.xml"/><Relationship Id="rId193" Type="http://schemas.openxmlformats.org/officeDocument/2006/relationships/diagramLayout" Target="diagrams/layout36.xml"/><Relationship Id="rId202" Type="http://schemas.openxmlformats.org/officeDocument/2006/relationships/diagramData" Target="diagrams/data38.xml"/><Relationship Id="rId207" Type="http://schemas.openxmlformats.org/officeDocument/2006/relationships/diagramData" Target="diagrams/data39.xml"/><Relationship Id="rId223" Type="http://schemas.openxmlformats.org/officeDocument/2006/relationships/diagramLayout" Target="diagrams/layout42.xml"/><Relationship Id="rId228" Type="http://schemas.openxmlformats.org/officeDocument/2006/relationships/diagramLayout" Target="diagrams/layout43.xml"/><Relationship Id="rId244" Type="http://schemas.openxmlformats.org/officeDocument/2006/relationships/image" Target="media/image22.jpeg"/><Relationship Id="rId249" Type="http://schemas.openxmlformats.org/officeDocument/2006/relationships/image" Target="media/image27.jpeg"/><Relationship Id="rId13" Type="http://schemas.openxmlformats.org/officeDocument/2006/relationships/image" Target="media/image6.PNG"/><Relationship Id="rId18" Type="http://schemas.openxmlformats.org/officeDocument/2006/relationships/diagramLayout" Target="diagrams/layout1.xml"/><Relationship Id="rId39" Type="http://schemas.openxmlformats.org/officeDocument/2006/relationships/diagramQuickStyle" Target="diagrams/quickStyle5.xml"/><Relationship Id="rId109" Type="http://schemas.openxmlformats.org/officeDocument/2006/relationships/diagramQuickStyle" Target="diagrams/quickStyle19.xml"/><Relationship Id="rId260" Type="http://schemas.openxmlformats.org/officeDocument/2006/relationships/image" Target="media/image38.jpeg"/><Relationship Id="rId265" Type="http://schemas.openxmlformats.org/officeDocument/2006/relationships/image" Target="media/image43.jpeg"/><Relationship Id="rId34" Type="http://schemas.openxmlformats.org/officeDocument/2006/relationships/diagramQuickStyle" Target="diagrams/quickStyle4.xml"/><Relationship Id="rId50" Type="http://schemas.openxmlformats.org/officeDocument/2006/relationships/diagramColors" Target="diagrams/colors7.xml"/><Relationship Id="rId55" Type="http://schemas.openxmlformats.org/officeDocument/2006/relationships/diagramColors" Target="diagrams/colors8.xml"/><Relationship Id="rId76" Type="http://schemas.microsoft.com/office/2007/relationships/diagramDrawing" Target="diagrams/drawing12.xml"/><Relationship Id="rId97" Type="http://schemas.openxmlformats.org/officeDocument/2006/relationships/diagramData" Target="diagrams/data17.xml"/><Relationship Id="rId104" Type="http://schemas.openxmlformats.org/officeDocument/2006/relationships/diagramQuickStyle" Target="diagrams/quickStyle18.xml"/><Relationship Id="rId120" Type="http://schemas.openxmlformats.org/officeDocument/2006/relationships/diagramColors" Target="diagrams/colors21.xml"/><Relationship Id="rId125" Type="http://schemas.openxmlformats.org/officeDocument/2006/relationships/diagramColors" Target="diagrams/colors22.xml"/><Relationship Id="rId141" Type="http://schemas.microsoft.com/office/2007/relationships/diagramDrawing" Target="diagrams/drawing25.xml"/><Relationship Id="rId146" Type="http://schemas.microsoft.com/office/2007/relationships/diagramDrawing" Target="diagrams/drawing26.xml"/><Relationship Id="rId167" Type="http://schemas.openxmlformats.org/officeDocument/2006/relationships/diagramData" Target="diagrams/data31.xml"/><Relationship Id="rId188" Type="http://schemas.openxmlformats.org/officeDocument/2006/relationships/diagramLayout" Target="diagrams/layout35.xml"/><Relationship Id="rId7" Type="http://schemas.openxmlformats.org/officeDocument/2006/relationships/endnotes" Target="endnotes.xml"/><Relationship Id="rId71" Type="http://schemas.microsoft.com/office/2007/relationships/diagramDrawing" Target="diagrams/drawing11.xml"/><Relationship Id="rId92" Type="http://schemas.openxmlformats.org/officeDocument/2006/relationships/diagramData" Target="diagrams/data16.xml"/><Relationship Id="rId162" Type="http://schemas.openxmlformats.org/officeDocument/2006/relationships/diagramData" Target="diagrams/data30.xml"/><Relationship Id="rId183" Type="http://schemas.openxmlformats.org/officeDocument/2006/relationships/diagramLayout" Target="diagrams/layout34.xml"/><Relationship Id="rId213" Type="http://schemas.openxmlformats.org/officeDocument/2006/relationships/diagramLayout" Target="diagrams/layout40.xml"/><Relationship Id="rId218" Type="http://schemas.openxmlformats.org/officeDocument/2006/relationships/diagramLayout" Target="diagrams/layout41.xml"/><Relationship Id="rId234" Type="http://schemas.openxmlformats.org/officeDocument/2006/relationships/image" Target="media/image12.jpeg"/><Relationship Id="rId239" Type="http://schemas.openxmlformats.org/officeDocument/2006/relationships/image" Target="media/image17.jpeg"/><Relationship Id="rId2" Type="http://schemas.openxmlformats.org/officeDocument/2006/relationships/numbering" Target="numbering.xml"/><Relationship Id="rId29" Type="http://schemas.openxmlformats.org/officeDocument/2006/relationships/diagramQuickStyle" Target="diagrams/quickStyle3.xml"/><Relationship Id="rId250" Type="http://schemas.openxmlformats.org/officeDocument/2006/relationships/image" Target="media/image28.jpeg"/><Relationship Id="rId255" Type="http://schemas.openxmlformats.org/officeDocument/2006/relationships/image" Target="media/image33.jpeg"/><Relationship Id="rId271" Type="http://schemas.openxmlformats.org/officeDocument/2006/relationships/theme" Target="theme/theme1.xml"/><Relationship Id="rId24" Type="http://schemas.openxmlformats.org/officeDocument/2006/relationships/diagramQuickStyle" Target="diagrams/quickStyle2.xml"/><Relationship Id="rId40" Type="http://schemas.openxmlformats.org/officeDocument/2006/relationships/diagramColors" Target="diagrams/colors5.xml"/><Relationship Id="rId45" Type="http://schemas.openxmlformats.org/officeDocument/2006/relationships/diagramColors" Target="diagrams/colors6.xml"/><Relationship Id="rId66" Type="http://schemas.microsoft.com/office/2007/relationships/diagramDrawing" Target="diagrams/drawing10.xml"/><Relationship Id="rId87" Type="http://schemas.openxmlformats.org/officeDocument/2006/relationships/diagramData" Target="diagrams/data15.xml"/><Relationship Id="rId110" Type="http://schemas.openxmlformats.org/officeDocument/2006/relationships/diagramColors" Target="diagrams/colors19.xml"/><Relationship Id="rId115" Type="http://schemas.openxmlformats.org/officeDocument/2006/relationships/diagramColors" Target="diagrams/colors20.xml"/><Relationship Id="rId131" Type="http://schemas.microsoft.com/office/2007/relationships/diagramDrawing" Target="diagrams/drawing23.xml"/><Relationship Id="rId136" Type="http://schemas.microsoft.com/office/2007/relationships/diagramDrawing" Target="diagrams/drawing24.xml"/><Relationship Id="rId157" Type="http://schemas.openxmlformats.org/officeDocument/2006/relationships/diagramData" Target="diagrams/data29.xml"/><Relationship Id="rId178" Type="http://schemas.openxmlformats.org/officeDocument/2006/relationships/diagramLayout" Target="diagrams/layout33.xml"/><Relationship Id="rId61" Type="http://schemas.microsoft.com/office/2007/relationships/diagramDrawing" Target="diagrams/drawing9.xml"/><Relationship Id="rId82" Type="http://schemas.openxmlformats.org/officeDocument/2006/relationships/diagramData" Target="diagrams/data14.xml"/><Relationship Id="rId152" Type="http://schemas.openxmlformats.org/officeDocument/2006/relationships/diagramData" Target="diagrams/data28.xml"/><Relationship Id="rId173" Type="http://schemas.openxmlformats.org/officeDocument/2006/relationships/diagramLayout" Target="diagrams/layout32.xml"/><Relationship Id="rId194" Type="http://schemas.openxmlformats.org/officeDocument/2006/relationships/diagramQuickStyle" Target="diagrams/quickStyle36.xml"/><Relationship Id="rId199" Type="http://schemas.openxmlformats.org/officeDocument/2006/relationships/diagramQuickStyle" Target="diagrams/quickStyle37.xml"/><Relationship Id="rId203" Type="http://schemas.openxmlformats.org/officeDocument/2006/relationships/diagramLayout" Target="diagrams/layout38.xml"/><Relationship Id="rId208" Type="http://schemas.openxmlformats.org/officeDocument/2006/relationships/diagramLayout" Target="diagrams/layout39.xml"/><Relationship Id="rId229" Type="http://schemas.openxmlformats.org/officeDocument/2006/relationships/diagramQuickStyle" Target="diagrams/quickStyle43.xml"/><Relationship Id="rId19" Type="http://schemas.openxmlformats.org/officeDocument/2006/relationships/diagramQuickStyle" Target="diagrams/quickStyle1.xml"/><Relationship Id="rId224" Type="http://schemas.openxmlformats.org/officeDocument/2006/relationships/diagramQuickStyle" Target="diagrams/quickStyle42.xml"/><Relationship Id="rId240" Type="http://schemas.openxmlformats.org/officeDocument/2006/relationships/image" Target="media/image18.jpeg"/><Relationship Id="rId245" Type="http://schemas.openxmlformats.org/officeDocument/2006/relationships/image" Target="media/image23.jpeg"/><Relationship Id="rId261" Type="http://schemas.openxmlformats.org/officeDocument/2006/relationships/image" Target="media/image39.jpeg"/><Relationship Id="rId266" Type="http://schemas.openxmlformats.org/officeDocument/2006/relationships/image" Target="media/image44.jpeg"/><Relationship Id="rId14" Type="http://schemas.openxmlformats.org/officeDocument/2006/relationships/image" Target="media/image7.PNG"/><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microsoft.com/office/2007/relationships/diagramDrawing" Target="diagrams/drawing8.xml"/><Relationship Id="rId77" Type="http://schemas.openxmlformats.org/officeDocument/2006/relationships/diagramData" Target="diagrams/data13.xml"/><Relationship Id="rId100" Type="http://schemas.openxmlformats.org/officeDocument/2006/relationships/diagramColors" Target="diagrams/colors17.xml"/><Relationship Id="rId105" Type="http://schemas.openxmlformats.org/officeDocument/2006/relationships/diagramColors" Target="diagrams/colors18.xml"/><Relationship Id="rId126" Type="http://schemas.microsoft.com/office/2007/relationships/diagramDrawing" Target="diagrams/drawing22.xml"/><Relationship Id="rId147" Type="http://schemas.openxmlformats.org/officeDocument/2006/relationships/diagramData" Target="diagrams/data27.xml"/><Relationship Id="rId168" Type="http://schemas.openxmlformats.org/officeDocument/2006/relationships/diagramLayout" Target="diagrams/layout31.xml"/><Relationship Id="rId8" Type="http://schemas.openxmlformats.org/officeDocument/2006/relationships/image" Target="media/image1.png"/><Relationship Id="rId51" Type="http://schemas.microsoft.com/office/2007/relationships/diagramDrawing" Target="diagrams/drawing7.xml"/><Relationship Id="rId72" Type="http://schemas.openxmlformats.org/officeDocument/2006/relationships/diagramData" Target="diagrams/data12.xml"/><Relationship Id="rId93" Type="http://schemas.openxmlformats.org/officeDocument/2006/relationships/diagramLayout" Target="diagrams/layout16.xml"/><Relationship Id="rId98" Type="http://schemas.openxmlformats.org/officeDocument/2006/relationships/diagramLayout" Target="diagrams/layout17.xml"/><Relationship Id="rId121" Type="http://schemas.microsoft.com/office/2007/relationships/diagramDrawing" Target="diagrams/drawing21.xml"/><Relationship Id="rId142" Type="http://schemas.openxmlformats.org/officeDocument/2006/relationships/diagramData" Target="diagrams/data26.xml"/><Relationship Id="rId163" Type="http://schemas.openxmlformats.org/officeDocument/2006/relationships/diagramLayout" Target="diagrams/layout30.xml"/><Relationship Id="rId184" Type="http://schemas.openxmlformats.org/officeDocument/2006/relationships/diagramQuickStyle" Target="diagrams/quickStyle34.xml"/><Relationship Id="rId189" Type="http://schemas.openxmlformats.org/officeDocument/2006/relationships/diagramQuickStyle" Target="diagrams/quickStyle35.xml"/><Relationship Id="rId219" Type="http://schemas.openxmlformats.org/officeDocument/2006/relationships/diagramQuickStyle" Target="diagrams/quickStyle41.xml"/><Relationship Id="rId3" Type="http://schemas.openxmlformats.org/officeDocument/2006/relationships/styles" Target="styles.xml"/><Relationship Id="rId214" Type="http://schemas.openxmlformats.org/officeDocument/2006/relationships/diagramQuickStyle" Target="diagrams/quickStyle40.xml"/><Relationship Id="rId230" Type="http://schemas.openxmlformats.org/officeDocument/2006/relationships/diagramColors" Target="diagrams/colors43.xml"/><Relationship Id="rId235" Type="http://schemas.openxmlformats.org/officeDocument/2006/relationships/image" Target="media/image13.JPG"/><Relationship Id="rId251" Type="http://schemas.openxmlformats.org/officeDocument/2006/relationships/image" Target="media/image29.jpeg"/><Relationship Id="rId256" Type="http://schemas.openxmlformats.org/officeDocument/2006/relationships/image" Target="media/image34.jpeg"/><Relationship Id="rId25" Type="http://schemas.openxmlformats.org/officeDocument/2006/relationships/diagramColors" Target="diagrams/colors2.xml"/><Relationship Id="rId46" Type="http://schemas.microsoft.com/office/2007/relationships/diagramDrawing" Target="diagrams/drawing6.xml"/><Relationship Id="rId67" Type="http://schemas.openxmlformats.org/officeDocument/2006/relationships/diagramData" Target="diagrams/data11.xml"/><Relationship Id="rId116" Type="http://schemas.microsoft.com/office/2007/relationships/diagramDrawing" Target="diagrams/drawing20.xml"/><Relationship Id="rId137" Type="http://schemas.openxmlformats.org/officeDocument/2006/relationships/diagramData" Target="diagrams/data25.xml"/><Relationship Id="rId158" Type="http://schemas.openxmlformats.org/officeDocument/2006/relationships/diagramLayout" Target="diagrams/layout29.xml"/><Relationship Id="rId20" Type="http://schemas.openxmlformats.org/officeDocument/2006/relationships/diagramColors" Target="diagrams/colors1.xml"/><Relationship Id="rId41" Type="http://schemas.microsoft.com/office/2007/relationships/diagramDrawing" Target="diagrams/drawing5.xml"/><Relationship Id="rId62" Type="http://schemas.openxmlformats.org/officeDocument/2006/relationships/diagramData" Target="diagrams/data10.xml"/><Relationship Id="rId83" Type="http://schemas.openxmlformats.org/officeDocument/2006/relationships/diagramLayout" Target="diagrams/layout14.xml"/><Relationship Id="rId88" Type="http://schemas.openxmlformats.org/officeDocument/2006/relationships/diagramLayout" Target="diagrams/layout15.xml"/><Relationship Id="rId111" Type="http://schemas.microsoft.com/office/2007/relationships/diagramDrawing" Target="diagrams/drawing19.xml"/><Relationship Id="rId132" Type="http://schemas.openxmlformats.org/officeDocument/2006/relationships/diagramData" Target="diagrams/data24.xml"/><Relationship Id="rId153" Type="http://schemas.openxmlformats.org/officeDocument/2006/relationships/diagramLayout" Target="diagrams/layout28.xml"/><Relationship Id="rId174" Type="http://schemas.openxmlformats.org/officeDocument/2006/relationships/diagramQuickStyle" Target="diagrams/quickStyle32.xml"/><Relationship Id="rId179" Type="http://schemas.openxmlformats.org/officeDocument/2006/relationships/diagramQuickStyle" Target="diagrams/quickStyle33.xml"/><Relationship Id="rId195" Type="http://schemas.openxmlformats.org/officeDocument/2006/relationships/diagramColors" Target="diagrams/colors36.xml"/><Relationship Id="rId209" Type="http://schemas.openxmlformats.org/officeDocument/2006/relationships/diagramQuickStyle" Target="diagrams/quickStyle39.xml"/><Relationship Id="rId190" Type="http://schemas.openxmlformats.org/officeDocument/2006/relationships/diagramColors" Target="diagrams/colors35.xml"/><Relationship Id="rId204" Type="http://schemas.openxmlformats.org/officeDocument/2006/relationships/diagramQuickStyle" Target="diagrams/quickStyle38.xml"/><Relationship Id="rId220" Type="http://schemas.openxmlformats.org/officeDocument/2006/relationships/diagramColors" Target="diagrams/colors41.xml"/><Relationship Id="rId225" Type="http://schemas.openxmlformats.org/officeDocument/2006/relationships/diagramColors" Target="diagrams/colors42.xml"/><Relationship Id="rId241" Type="http://schemas.openxmlformats.org/officeDocument/2006/relationships/image" Target="media/image19.jpeg"/><Relationship Id="rId246" Type="http://schemas.openxmlformats.org/officeDocument/2006/relationships/image" Target="media/image24.jpeg"/><Relationship Id="rId267" Type="http://schemas.openxmlformats.org/officeDocument/2006/relationships/image" Target="media/image45.jpeg"/><Relationship Id="rId15" Type="http://schemas.openxmlformats.org/officeDocument/2006/relationships/image" Target="media/image8.PNG"/><Relationship Id="rId36" Type="http://schemas.microsoft.com/office/2007/relationships/diagramDrawing" Target="diagrams/drawing4.xml"/><Relationship Id="rId57" Type="http://schemas.openxmlformats.org/officeDocument/2006/relationships/diagramData" Target="diagrams/data9.xml"/><Relationship Id="rId106" Type="http://schemas.microsoft.com/office/2007/relationships/diagramDrawing" Target="diagrams/drawing18.xml"/><Relationship Id="rId127" Type="http://schemas.openxmlformats.org/officeDocument/2006/relationships/diagramData" Target="diagrams/data23.xml"/><Relationship Id="rId262" Type="http://schemas.openxmlformats.org/officeDocument/2006/relationships/image" Target="media/image40.jpeg"/><Relationship Id="rId10" Type="http://schemas.openxmlformats.org/officeDocument/2006/relationships/image" Target="media/image3.png"/><Relationship Id="rId31" Type="http://schemas.microsoft.com/office/2007/relationships/diagramDrawing" Target="diagrams/drawing3.xml"/><Relationship Id="rId52" Type="http://schemas.openxmlformats.org/officeDocument/2006/relationships/diagramData" Target="diagrams/data8.xml"/><Relationship Id="rId73" Type="http://schemas.openxmlformats.org/officeDocument/2006/relationships/diagramLayout" Target="diagrams/layout12.xml"/><Relationship Id="rId78" Type="http://schemas.openxmlformats.org/officeDocument/2006/relationships/diagramLayout" Target="diagrams/layout13.xml"/><Relationship Id="rId94" Type="http://schemas.openxmlformats.org/officeDocument/2006/relationships/diagramQuickStyle" Target="diagrams/quickStyle16.xml"/><Relationship Id="rId99" Type="http://schemas.openxmlformats.org/officeDocument/2006/relationships/diagramQuickStyle" Target="diagrams/quickStyle17.xml"/><Relationship Id="rId101" Type="http://schemas.microsoft.com/office/2007/relationships/diagramDrawing" Target="diagrams/drawing17.xml"/><Relationship Id="rId122" Type="http://schemas.openxmlformats.org/officeDocument/2006/relationships/diagramData" Target="diagrams/data22.xml"/><Relationship Id="rId143" Type="http://schemas.openxmlformats.org/officeDocument/2006/relationships/diagramLayout" Target="diagrams/layout26.xml"/><Relationship Id="rId148" Type="http://schemas.openxmlformats.org/officeDocument/2006/relationships/diagramLayout" Target="diagrams/layout27.xml"/><Relationship Id="rId164" Type="http://schemas.openxmlformats.org/officeDocument/2006/relationships/diagramQuickStyle" Target="diagrams/quickStyle30.xml"/><Relationship Id="rId169" Type="http://schemas.openxmlformats.org/officeDocument/2006/relationships/diagramQuickStyle" Target="diagrams/quickStyle31.xml"/><Relationship Id="rId185" Type="http://schemas.openxmlformats.org/officeDocument/2006/relationships/diagramColors" Target="diagrams/colors34.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diagramColors" Target="diagrams/colors33.xml"/><Relationship Id="rId210" Type="http://schemas.openxmlformats.org/officeDocument/2006/relationships/diagramColors" Target="diagrams/colors39.xml"/><Relationship Id="rId215" Type="http://schemas.openxmlformats.org/officeDocument/2006/relationships/diagramColors" Target="diagrams/colors40.xml"/><Relationship Id="rId236" Type="http://schemas.openxmlformats.org/officeDocument/2006/relationships/image" Target="media/image14.jpeg"/><Relationship Id="rId257" Type="http://schemas.openxmlformats.org/officeDocument/2006/relationships/image" Target="media/image35.jpeg"/><Relationship Id="rId26" Type="http://schemas.microsoft.com/office/2007/relationships/diagramDrawing" Target="diagrams/drawing2.xml"/><Relationship Id="rId231" Type="http://schemas.microsoft.com/office/2007/relationships/diagramDrawing" Target="diagrams/drawing43.xml"/><Relationship Id="rId252" Type="http://schemas.openxmlformats.org/officeDocument/2006/relationships/image" Target="media/image30.JPG"/><Relationship Id="rId47" Type="http://schemas.openxmlformats.org/officeDocument/2006/relationships/diagramData" Target="diagrams/data7.xml"/><Relationship Id="rId68" Type="http://schemas.openxmlformats.org/officeDocument/2006/relationships/diagramLayout" Target="diagrams/layout11.xml"/><Relationship Id="rId89" Type="http://schemas.openxmlformats.org/officeDocument/2006/relationships/diagramQuickStyle" Target="diagrams/quickStyle15.xml"/><Relationship Id="rId112" Type="http://schemas.openxmlformats.org/officeDocument/2006/relationships/diagramData" Target="diagrams/data20.xml"/><Relationship Id="rId133" Type="http://schemas.openxmlformats.org/officeDocument/2006/relationships/diagramLayout" Target="diagrams/layout24.xml"/><Relationship Id="rId154" Type="http://schemas.openxmlformats.org/officeDocument/2006/relationships/diagramQuickStyle" Target="diagrams/quickStyle28.xml"/><Relationship Id="rId175" Type="http://schemas.openxmlformats.org/officeDocument/2006/relationships/diagramColors" Target="diagrams/colors32.xml"/><Relationship Id="rId196" Type="http://schemas.microsoft.com/office/2007/relationships/diagramDrawing" Target="diagrams/drawing36.xml"/><Relationship Id="rId200" Type="http://schemas.openxmlformats.org/officeDocument/2006/relationships/diagramColors" Target="diagrams/colors37.xml"/><Relationship Id="rId16" Type="http://schemas.openxmlformats.org/officeDocument/2006/relationships/image" Target="media/image9.jpeg"/><Relationship Id="rId221" Type="http://schemas.microsoft.com/office/2007/relationships/diagramDrawing" Target="diagrams/drawing41.xml"/><Relationship Id="rId242" Type="http://schemas.openxmlformats.org/officeDocument/2006/relationships/image" Target="media/image20.jpeg"/><Relationship Id="rId263" Type="http://schemas.openxmlformats.org/officeDocument/2006/relationships/image" Target="media/image41.jpeg"/><Relationship Id="rId37" Type="http://schemas.openxmlformats.org/officeDocument/2006/relationships/diagramData" Target="diagrams/data5.xml"/><Relationship Id="rId58" Type="http://schemas.openxmlformats.org/officeDocument/2006/relationships/diagramLayout" Target="diagrams/layout9.xml"/><Relationship Id="rId79" Type="http://schemas.openxmlformats.org/officeDocument/2006/relationships/diagramQuickStyle" Target="diagrams/quickStyle13.xml"/><Relationship Id="rId102" Type="http://schemas.openxmlformats.org/officeDocument/2006/relationships/diagramData" Target="diagrams/data18.xml"/><Relationship Id="rId123" Type="http://schemas.openxmlformats.org/officeDocument/2006/relationships/diagramLayout" Target="diagrams/layout22.xml"/><Relationship Id="rId144" Type="http://schemas.openxmlformats.org/officeDocument/2006/relationships/diagramQuickStyle" Target="diagrams/quickStyle26.xml"/><Relationship Id="rId90" Type="http://schemas.openxmlformats.org/officeDocument/2006/relationships/diagramColors" Target="diagrams/colors15.xml"/><Relationship Id="rId165" Type="http://schemas.openxmlformats.org/officeDocument/2006/relationships/diagramColors" Target="diagrams/colors30.xml"/><Relationship Id="rId186" Type="http://schemas.microsoft.com/office/2007/relationships/diagramDrawing" Target="diagrams/drawing34.xml"/><Relationship Id="rId211" Type="http://schemas.microsoft.com/office/2007/relationships/diagramDrawing" Target="diagrams/drawing39.xml"/><Relationship Id="rId232" Type="http://schemas.openxmlformats.org/officeDocument/2006/relationships/image" Target="media/image10.jpeg"/><Relationship Id="rId253" Type="http://schemas.openxmlformats.org/officeDocument/2006/relationships/image" Target="media/image31.JPG"/><Relationship Id="rId27" Type="http://schemas.openxmlformats.org/officeDocument/2006/relationships/diagramData" Target="diagrams/data3.xml"/><Relationship Id="rId48" Type="http://schemas.openxmlformats.org/officeDocument/2006/relationships/diagramLayout" Target="diagrams/layout7.xml"/><Relationship Id="rId69" Type="http://schemas.openxmlformats.org/officeDocument/2006/relationships/diagramQuickStyle" Target="diagrams/quickStyle11.xml"/><Relationship Id="rId113" Type="http://schemas.openxmlformats.org/officeDocument/2006/relationships/diagramLayout" Target="diagrams/layout20.xml"/><Relationship Id="rId134" Type="http://schemas.openxmlformats.org/officeDocument/2006/relationships/diagramQuickStyle" Target="diagrams/quickStyle24.xml"/><Relationship Id="rId80" Type="http://schemas.openxmlformats.org/officeDocument/2006/relationships/diagramColors" Target="diagrams/colors13.xml"/><Relationship Id="rId155" Type="http://schemas.openxmlformats.org/officeDocument/2006/relationships/diagramColors" Target="diagrams/colors28.xml"/><Relationship Id="rId176" Type="http://schemas.microsoft.com/office/2007/relationships/diagramDrawing" Target="diagrams/drawing32.xml"/><Relationship Id="rId197" Type="http://schemas.openxmlformats.org/officeDocument/2006/relationships/diagramData" Target="diagrams/data37.xml"/><Relationship Id="rId201" Type="http://schemas.microsoft.com/office/2007/relationships/diagramDrawing" Target="diagrams/drawing37.xml"/><Relationship Id="rId222" Type="http://schemas.openxmlformats.org/officeDocument/2006/relationships/diagramData" Target="diagrams/data42.xml"/><Relationship Id="rId243" Type="http://schemas.openxmlformats.org/officeDocument/2006/relationships/image" Target="media/image21.jpeg"/><Relationship Id="rId264" Type="http://schemas.openxmlformats.org/officeDocument/2006/relationships/image" Target="media/image42.jpeg"/><Relationship Id="rId17" Type="http://schemas.openxmlformats.org/officeDocument/2006/relationships/diagramData" Target="diagrams/data1.xml"/><Relationship Id="rId38" Type="http://schemas.openxmlformats.org/officeDocument/2006/relationships/diagramLayout" Target="diagrams/layout5.xml"/><Relationship Id="rId59" Type="http://schemas.openxmlformats.org/officeDocument/2006/relationships/diagramQuickStyle" Target="diagrams/quickStyle9.xml"/><Relationship Id="rId103" Type="http://schemas.openxmlformats.org/officeDocument/2006/relationships/diagramLayout" Target="diagrams/layout18.xml"/><Relationship Id="rId124" Type="http://schemas.openxmlformats.org/officeDocument/2006/relationships/diagramQuickStyle" Target="diagrams/quickStyle22.xml"/><Relationship Id="rId70" Type="http://schemas.openxmlformats.org/officeDocument/2006/relationships/diagramColors" Target="diagrams/colors11.xml"/><Relationship Id="rId91" Type="http://schemas.microsoft.com/office/2007/relationships/diagramDrawing" Target="diagrams/drawing15.xml"/><Relationship Id="rId145" Type="http://schemas.openxmlformats.org/officeDocument/2006/relationships/diagramColors" Target="diagrams/colors26.xml"/><Relationship Id="rId166" Type="http://schemas.microsoft.com/office/2007/relationships/diagramDrawing" Target="diagrams/drawing30.xml"/><Relationship Id="rId187" Type="http://schemas.openxmlformats.org/officeDocument/2006/relationships/diagramData" Target="diagrams/data35.xml"/><Relationship Id="rId1" Type="http://schemas.openxmlformats.org/officeDocument/2006/relationships/customXml" Target="../customXml/item1.xml"/><Relationship Id="rId212" Type="http://schemas.openxmlformats.org/officeDocument/2006/relationships/diagramData" Target="diagrams/data40.xml"/><Relationship Id="rId233" Type="http://schemas.openxmlformats.org/officeDocument/2006/relationships/image" Target="media/image11.jpeg"/><Relationship Id="rId254" Type="http://schemas.openxmlformats.org/officeDocument/2006/relationships/image" Target="media/image32.jpeg"/><Relationship Id="rId28" Type="http://schemas.openxmlformats.org/officeDocument/2006/relationships/diagramLayout" Target="diagrams/layout3.xml"/><Relationship Id="rId49" Type="http://schemas.openxmlformats.org/officeDocument/2006/relationships/diagramQuickStyle" Target="diagrams/quickStyle7.xml"/><Relationship Id="rId114" Type="http://schemas.openxmlformats.org/officeDocument/2006/relationships/diagramQuickStyle" Target="diagrams/quickStyle20.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dem.karabebe\Desktop\SERV&#304;S%20KILAVUZU%20&#350;ABLONU.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B60E4C-90BF-4ADC-8215-60810348BCD5}" type="doc">
      <dgm:prSet loTypeId="urn:microsoft.com/office/officeart/2005/8/layout/chevron2" loCatId="process" qsTypeId="urn:microsoft.com/office/officeart/2005/8/quickstyle/3d1" qsCatId="3D" csTypeId="urn:microsoft.com/office/officeart/2005/8/colors/accent1_2" csCatId="accent1" phldr="1"/>
      <dgm:spPr/>
      <dgm:t>
        <a:bodyPr/>
        <a:lstStyle/>
        <a:p>
          <a:endParaRPr lang="tr-TR"/>
        </a:p>
      </dgm:t>
    </dgm:pt>
    <dgm:pt modelId="{6824F43D-72BD-4009-9839-71BC771F938D}">
      <dgm:prSet phldrT="[Metin]"/>
      <dgm:spPr/>
      <dgm:t>
        <a:bodyPr/>
        <a:lstStyle/>
        <a:p>
          <a:r>
            <a:rPr lang="en-US"/>
            <a:t>2</a:t>
          </a:r>
        </a:p>
      </dgm:t>
    </dgm:pt>
    <dgm:pt modelId="{B11D013E-9E7E-444B-AA12-0F9504B73DBC}" type="parTrans" cxnId="{17C5F968-192D-4339-B554-513A25D85EC9}">
      <dgm:prSet/>
      <dgm:spPr/>
      <dgm:t>
        <a:bodyPr/>
        <a:lstStyle/>
        <a:p>
          <a:endParaRPr lang="tr-TR"/>
        </a:p>
      </dgm:t>
    </dgm:pt>
    <dgm:pt modelId="{E209C446-2A80-4E90-805E-3103DB3EE7EE}" type="sibTrans" cxnId="{17C5F968-192D-4339-B554-513A25D85EC9}">
      <dgm:prSet/>
      <dgm:spPr/>
      <dgm:t>
        <a:bodyPr/>
        <a:lstStyle/>
        <a:p>
          <a:endParaRPr lang="tr-TR"/>
        </a:p>
      </dgm:t>
    </dgm:pt>
    <dgm:pt modelId="{C55920B1-688A-4E45-9458-9B05B8353241}">
      <dgm:prSet phldrT="[Metin]" custT="1"/>
      <dgm:spPr/>
      <dgm:t>
        <a:bodyPr/>
        <a:lstStyle/>
        <a:p>
          <a:r>
            <a:rPr lang="en-US" sz="1200">
              <a:latin typeface="Arial" panose="020B0604020202020204" pitchFamily="34" charset="0"/>
              <a:cs typeface="Arial" panose="020B0604020202020204" pitchFamily="34" charset="0"/>
            </a:rPr>
            <a:t>Check mains voltage. </a:t>
          </a:r>
        </a:p>
      </dgm:t>
    </dgm:pt>
    <dgm:pt modelId="{C54A63E4-EFD3-4580-ADDF-06383668D535}" type="parTrans" cxnId="{21ABE568-D3C2-41C9-9D91-FB5BBC77B0BE}">
      <dgm:prSet/>
      <dgm:spPr/>
      <dgm:t>
        <a:bodyPr/>
        <a:lstStyle/>
        <a:p>
          <a:endParaRPr lang="tr-TR"/>
        </a:p>
      </dgm:t>
    </dgm:pt>
    <dgm:pt modelId="{F6380721-D796-4800-8146-DF84E4AEA9FA}" type="sibTrans" cxnId="{21ABE568-D3C2-41C9-9D91-FB5BBC77B0BE}">
      <dgm:prSet/>
      <dgm:spPr/>
      <dgm:t>
        <a:bodyPr/>
        <a:lstStyle/>
        <a:p>
          <a:endParaRPr lang="tr-TR"/>
        </a:p>
      </dgm:t>
    </dgm:pt>
    <dgm:pt modelId="{6CBAAD41-3C14-49CF-840F-6A61E0F0F624}">
      <dgm:prSet phldrT="[Metin]"/>
      <dgm:spPr/>
      <dgm:t>
        <a:bodyPr/>
        <a:lstStyle/>
        <a:p>
          <a:r>
            <a:rPr lang="en-US"/>
            <a:t>3</a:t>
          </a:r>
        </a:p>
      </dgm:t>
    </dgm:pt>
    <dgm:pt modelId="{F767C746-BD50-4577-9ED1-10538F9ACF25}" type="parTrans" cxnId="{B8BDAF6F-BDF0-4673-B5D0-050709E55241}">
      <dgm:prSet/>
      <dgm:spPr/>
      <dgm:t>
        <a:bodyPr/>
        <a:lstStyle/>
        <a:p>
          <a:endParaRPr lang="tr-TR"/>
        </a:p>
      </dgm:t>
    </dgm:pt>
    <dgm:pt modelId="{CDBE8C88-CB1A-40A7-9D38-7FD7FFFDEECC}" type="sibTrans" cxnId="{B8BDAF6F-BDF0-4673-B5D0-050709E55241}">
      <dgm:prSet/>
      <dgm:spPr/>
      <dgm:t>
        <a:bodyPr/>
        <a:lstStyle/>
        <a:p>
          <a:endParaRPr lang="tr-TR"/>
        </a:p>
      </dgm:t>
    </dgm:pt>
    <dgm:pt modelId="{ACA8229F-9A21-41A6-983E-0908CF58077A}">
      <dgm:prSet phldrT="[Metin]" custT="1"/>
      <dgm:spPr/>
      <dgm:t>
        <a:bodyPr/>
        <a:lstStyle/>
        <a:p>
          <a:r>
            <a:rPr lang="en-US" sz="1200">
              <a:latin typeface="Arial" panose="020B0604020202020204" pitchFamily="34" charset="0"/>
              <a:cs typeface="Arial" panose="020B0604020202020204" pitchFamily="34" charset="0"/>
            </a:rPr>
            <a:t>Automatic fuse might </a:t>
          </a:r>
          <a:r>
            <a:rPr lang="tr-TR" sz="1200">
              <a:latin typeface="Arial" panose="020B0604020202020204" pitchFamily="34" charset="0"/>
              <a:cs typeface="Arial" panose="020B0604020202020204" pitchFamily="34" charset="0"/>
            </a:rPr>
            <a:t>be </a:t>
          </a:r>
          <a:r>
            <a:rPr lang="en-US" sz="1200">
              <a:latin typeface="Arial" panose="020B0604020202020204" pitchFamily="34" charset="0"/>
              <a:cs typeface="Arial" panose="020B0604020202020204" pitchFamily="34" charset="0"/>
            </a:rPr>
            <a:t>have blown, please check. </a:t>
          </a:r>
        </a:p>
      </dgm:t>
    </dgm:pt>
    <dgm:pt modelId="{AEF3805D-D91E-4562-9E15-CE4685A71194}" type="parTrans" cxnId="{D3D6F8C2-8979-48A9-8370-CCBB529502DD}">
      <dgm:prSet/>
      <dgm:spPr/>
      <dgm:t>
        <a:bodyPr/>
        <a:lstStyle/>
        <a:p>
          <a:endParaRPr lang="tr-TR"/>
        </a:p>
      </dgm:t>
    </dgm:pt>
    <dgm:pt modelId="{27755812-05B6-4A63-BF57-4BBC86AB09F3}" type="sibTrans" cxnId="{D3D6F8C2-8979-48A9-8370-CCBB529502DD}">
      <dgm:prSet/>
      <dgm:spPr/>
      <dgm:t>
        <a:bodyPr/>
        <a:lstStyle/>
        <a:p>
          <a:endParaRPr lang="tr-TR"/>
        </a:p>
      </dgm:t>
    </dgm:pt>
    <dgm:pt modelId="{9C0593D9-C276-4325-A3DB-87737C0D5F82}">
      <dgm:prSet phldrT="[Metin]" custT="1"/>
      <dgm:spPr/>
      <dgm:t>
        <a:bodyPr/>
        <a:lstStyle/>
        <a:p>
          <a:r>
            <a:rPr lang="en-US" sz="1200">
              <a:latin typeface="Arial" panose="020B0604020202020204" pitchFamily="34" charset="0"/>
              <a:cs typeface="Arial" panose="020B0604020202020204" pitchFamily="34" charset="0"/>
            </a:rPr>
            <a:t>Check if there is loose contact in power input plug and switch connections or other terminal connections.</a:t>
          </a:r>
        </a:p>
      </dgm:t>
    </dgm:pt>
    <dgm:pt modelId="{7DAE5C42-A87B-4983-A053-8E36B13C8155}" type="parTrans" cxnId="{3BB80CEF-2636-420A-9A05-BEB229347115}">
      <dgm:prSet/>
      <dgm:spPr/>
      <dgm:t>
        <a:bodyPr/>
        <a:lstStyle/>
        <a:p>
          <a:endParaRPr lang="tr-TR"/>
        </a:p>
      </dgm:t>
    </dgm:pt>
    <dgm:pt modelId="{2E694DDA-38DC-4BA9-9531-AB325F91E18E}" type="sibTrans" cxnId="{3BB80CEF-2636-420A-9A05-BEB229347115}">
      <dgm:prSet/>
      <dgm:spPr/>
      <dgm:t>
        <a:bodyPr/>
        <a:lstStyle/>
        <a:p>
          <a:endParaRPr lang="tr-TR"/>
        </a:p>
      </dgm:t>
    </dgm:pt>
    <dgm:pt modelId="{2558A511-4372-4C22-98BE-678502692E64}">
      <dgm:prSet phldrT="[Metin]" custT="1"/>
      <dgm:spPr/>
      <dgm:t>
        <a:bodyPr/>
        <a:lstStyle/>
        <a:p>
          <a:r>
            <a:rPr lang="en-US" sz="1200">
              <a:latin typeface="Arial" panose="020B0604020202020204" pitchFamily="34" charset="0"/>
              <a:cs typeface="Arial" panose="020B0604020202020204" pitchFamily="34" charset="0"/>
            </a:rPr>
            <a:t>Check if there is any short circuit in any part of the device.</a:t>
          </a:r>
        </a:p>
      </dgm:t>
    </dgm:pt>
    <dgm:pt modelId="{A6745527-5F60-4698-84C7-20E8C9451891}" type="parTrans" cxnId="{1298E28B-F051-4B75-9000-E1BDEE33F657}">
      <dgm:prSet/>
      <dgm:spPr/>
      <dgm:t>
        <a:bodyPr/>
        <a:lstStyle/>
        <a:p>
          <a:endParaRPr lang="tr-TR"/>
        </a:p>
      </dgm:t>
    </dgm:pt>
    <dgm:pt modelId="{CB1DBA99-753E-4805-92A6-69E4F8056982}" type="sibTrans" cxnId="{1298E28B-F051-4B75-9000-E1BDEE33F657}">
      <dgm:prSet/>
      <dgm:spPr/>
      <dgm:t>
        <a:bodyPr/>
        <a:lstStyle/>
        <a:p>
          <a:endParaRPr lang="tr-TR"/>
        </a:p>
      </dgm:t>
    </dgm:pt>
    <dgm:pt modelId="{DD527F11-BBCA-4793-99FA-E0A8E4C3A886}">
      <dgm:prSet/>
      <dgm:spPr/>
      <dgm:t>
        <a:bodyPr/>
        <a:lstStyle/>
        <a:p>
          <a:r>
            <a:rPr lang="en-US"/>
            <a:t>1</a:t>
          </a:r>
        </a:p>
      </dgm:t>
    </dgm:pt>
    <dgm:pt modelId="{71C512C0-8DD3-47BE-B89F-7F81A9EDFD26}" type="parTrans" cxnId="{6C320710-8A40-4AAA-8183-0DE4EBAD0A78}">
      <dgm:prSet/>
      <dgm:spPr/>
      <dgm:t>
        <a:bodyPr/>
        <a:lstStyle/>
        <a:p>
          <a:endParaRPr lang="tr-TR"/>
        </a:p>
      </dgm:t>
    </dgm:pt>
    <dgm:pt modelId="{D81DD82F-B10A-4AC9-BCD4-83611AFED6A3}" type="sibTrans" cxnId="{6C320710-8A40-4AAA-8183-0DE4EBAD0A78}">
      <dgm:prSet/>
      <dgm:spPr/>
      <dgm:t>
        <a:bodyPr/>
        <a:lstStyle/>
        <a:p>
          <a:endParaRPr lang="tr-TR"/>
        </a:p>
      </dgm:t>
    </dgm:pt>
    <dgm:pt modelId="{2B67B5E2-E517-4040-8749-26A2F536F354}">
      <dgm:prSet custT="1"/>
      <dgm:spPr/>
      <dgm:t>
        <a:bodyPr/>
        <a:lstStyle/>
        <a:p>
          <a:r>
            <a:rPr lang="en-US" sz="1200">
              <a:latin typeface="Arial" panose="020B0604020202020204" pitchFamily="34" charset="0"/>
              <a:cs typeface="Arial" panose="020B0604020202020204" pitchFamily="34" charset="0"/>
            </a:rPr>
            <a:t>Make sure that the emergency stop is not pressed.</a:t>
          </a:r>
        </a:p>
      </dgm:t>
    </dgm:pt>
    <dgm:pt modelId="{A39C9F43-D78C-4FF5-8F55-8345D44E3001}" type="parTrans" cxnId="{5AC4D8D8-22CE-4F76-BB2C-D9156BFCB406}">
      <dgm:prSet/>
      <dgm:spPr/>
      <dgm:t>
        <a:bodyPr/>
        <a:lstStyle/>
        <a:p>
          <a:endParaRPr lang="tr-TR"/>
        </a:p>
      </dgm:t>
    </dgm:pt>
    <dgm:pt modelId="{E35F6810-5F7B-457D-9426-1865CDB25F5B}" type="sibTrans" cxnId="{5AC4D8D8-22CE-4F76-BB2C-D9156BFCB406}">
      <dgm:prSet/>
      <dgm:spPr/>
      <dgm:t>
        <a:bodyPr/>
        <a:lstStyle/>
        <a:p>
          <a:endParaRPr lang="tr-TR"/>
        </a:p>
      </dgm:t>
    </dgm:pt>
    <dgm:pt modelId="{3C8E503A-61BE-415C-B36D-1042B0B7BB7E}">
      <dgm:prSet/>
      <dgm:spPr/>
      <dgm:t>
        <a:bodyPr/>
        <a:lstStyle/>
        <a:p>
          <a:r>
            <a:rPr lang="en-US"/>
            <a:t>5</a:t>
          </a:r>
        </a:p>
      </dgm:t>
    </dgm:pt>
    <dgm:pt modelId="{61CDBBF6-574A-4D4E-9EC4-D8985F59AB51}" type="parTrans" cxnId="{86D63F86-3CE6-45E3-AAA0-13BE49C63351}">
      <dgm:prSet/>
      <dgm:spPr/>
      <dgm:t>
        <a:bodyPr/>
        <a:lstStyle/>
        <a:p>
          <a:endParaRPr lang="tr-TR"/>
        </a:p>
      </dgm:t>
    </dgm:pt>
    <dgm:pt modelId="{576585BE-91B4-416C-B1EC-4C6B2970A482}" type="sibTrans" cxnId="{86D63F86-3CE6-45E3-AAA0-13BE49C63351}">
      <dgm:prSet/>
      <dgm:spPr/>
      <dgm:t>
        <a:bodyPr/>
        <a:lstStyle/>
        <a:p>
          <a:endParaRPr lang="tr-TR"/>
        </a:p>
      </dgm:t>
    </dgm:pt>
    <dgm:pt modelId="{C9C50F49-71E8-4E18-820F-65F334002D47}">
      <dgm:prSet custT="1"/>
      <dgm:spPr/>
      <dgm:t>
        <a:bodyPr/>
        <a:lstStyle/>
        <a:p>
          <a:r>
            <a:rPr lang="en-US" sz="1200">
              <a:latin typeface="Arial" panose="020B0604020202020204" pitchFamily="34" charset="0"/>
              <a:cs typeface="Arial" panose="020B0604020202020204" pitchFamily="34" charset="0"/>
            </a:rPr>
            <a:t>Make sure that display board receives 24V DC, if not, replace the main board; if it receives 24V DC replace the display board.</a:t>
          </a:r>
        </a:p>
      </dgm:t>
    </dgm:pt>
    <dgm:pt modelId="{73C026F1-DA09-449E-ACAB-1C9C2E36A0E6}" type="parTrans" cxnId="{9F8ED6BD-5947-4A5E-BA1F-A88D4646EFD2}">
      <dgm:prSet/>
      <dgm:spPr/>
      <dgm:t>
        <a:bodyPr/>
        <a:lstStyle/>
        <a:p>
          <a:endParaRPr lang="tr-TR"/>
        </a:p>
      </dgm:t>
    </dgm:pt>
    <dgm:pt modelId="{F1E41C41-DE96-42A9-8BE4-1F51CA8DDE51}" type="sibTrans" cxnId="{9F8ED6BD-5947-4A5E-BA1F-A88D4646EFD2}">
      <dgm:prSet/>
      <dgm:spPr/>
      <dgm:t>
        <a:bodyPr/>
        <a:lstStyle/>
        <a:p>
          <a:endParaRPr lang="tr-TR"/>
        </a:p>
      </dgm:t>
    </dgm:pt>
    <dgm:pt modelId="{BF5D3AF0-6CB5-4B07-8BC6-FB1B296BFCB6}">
      <dgm:prSet/>
      <dgm:spPr/>
      <dgm:t>
        <a:bodyPr/>
        <a:lstStyle/>
        <a:p>
          <a:r>
            <a:rPr lang="en-US"/>
            <a:t>4</a:t>
          </a:r>
        </a:p>
      </dgm:t>
    </dgm:pt>
    <dgm:pt modelId="{4ED6DB88-A4F3-4F06-8E96-7FDADBB181AE}" type="parTrans" cxnId="{1511E890-84D2-4999-AB74-DB4070E77F9B}">
      <dgm:prSet/>
      <dgm:spPr/>
      <dgm:t>
        <a:bodyPr/>
        <a:lstStyle/>
        <a:p>
          <a:endParaRPr lang="tr-TR"/>
        </a:p>
      </dgm:t>
    </dgm:pt>
    <dgm:pt modelId="{14CFD93B-255B-4D90-B088-8D1A04B7B6BE}" type="sibTrans" cxnId="{1511E890-84D2-4999-AB74-DB4070E77F9B}">
      <dgm:prSet/>
      <dgm:spPr/>
      <dgm:t>
        <a:bodyPr/>
        <a:lstStyle/>
        <a:p>
          <a:endParaRPr lang="tr-TR"/>
        </a:p>
      </dgm:t>
    </dgm:pt>
    <dgm:pt modelId="{F1708CFF-9D1C-47C6-9A69-77DF93C1FBBE}">
      <dgm:prSet custT="1"/>
      <dgm:spPr/>
      <dgm:t>
        <a:bodyPr/>
        <a:lstStyle/>
        <a:p>
          <a:r>
            <a:rPr lang="en-US" sz="1200">
              <a:latin typeface="Arial" panose="020B0604020202020204" pitchFamily="34" charset="0"/>
              <a:cs typeface="Arial" panose="020B0604020202020204" pitchFamily="34" charset="0"/>
            </a:rPr>
            <a:t>Check on-off switch, replace if malfunctioned.</a:t>
          </a:r>
        </a:p>
      </dgm:t>
    </dgm:pt>
    <dgm:pt modelId="{33FD9565-7F3A-4D3D-9237-C8573E558B6B}" type="parTrans" cxnId="{78D9181D-440F-4084-82C9-9E5024A271DA}">
      <dgm:prSet/>
      <dgm:spPr/>
      <dgm:t>
        <a:bodyPr/>
        <a:lstStyle/>
        <a:p>
          <a:endParaRPr lang="tr-TR"/>
        </a:p>
      </dgm:t>
    </dgm:pt>
    <dgm:pt modelId="{1A24F790-5E39-4951-A8EF-7B6AEB60F4F1}" type="sibTrans" cxnId="{78D9181D-440F-4084-82C9-9E5024A271DA}">
      <dgm:prSet/>
      <dgm:spPr/>
      <dgm:t>
        <a:bodyPr/>
        <a:lstStyle/>
        <a:p>
          <a:endParaRPr lang="tr-TR"/>
        </a:p>
      </dgm:t>
    </dgm:pt>
    <dgm:pt modelId="{61420CD6-F9FC-435E-95B0-E8822EBDB98F}" type="pres">
      <dgm:prSet presAssocID="{DCB60E4C-90BF-4ADC-8215-60810348BCD5}" presName="linearFlow" presStyleCnt="0">
        <dgm:presLayoutVars>
          <dgm:dir/>
          <dgm:animLvl val="lvl"/>
          <dgm:resizeHandles val="exact"/>
        </dgm:presLayoutVars>
      </dgm:prSet>
      <dgm:spPr/>
    </dgm:pt>
    <dgm:pt modelId="{27B2AC11-8B28-4F4E-82B0-620DAA0F2E4A}" type="pres">
      <dgm:prSet presAssocID="{DD527F11-BBCA-4793-99FA-E0A8E4C3A886}" presName="composite" presStyleCnt="0"/>
      <dgm:spPr/>
    </dgm:pt>
    <dgm:pt modelId="{5F61EB39-83D4-4795-9FA6-48FA57C41454}" type="pres">
      <dgm:prSet presAssocID="{DD527F11-BBCA-4793-99FA-E0A8E4C3A886}" presName="parentText" presStyleLbl="alignNode1" presStyleIdx="0" presStyleCnt="5">
        <dgm:presLayoutVars>
          <dgm:chMax val="1"/>
          <dgm:bulletEnabled val="1"/>
        </dgm:presLayoutVars>
      </dgm:prSet>
      <dgm:spPr/>
    </dgm:pt>
    <dgm:pt modelId="{88FD51AD-2138-4D95-B676-45E71E29C3C1}" type="pres">
      <dgm:prSet presAssocID="{DD527F11-BBCA-4793-99FA-E0A8E4C3A886}" presName="descendantText" presStyleLbl="alignAcc1" presStyleIdx="0" presStyleCnt="5">
        <dgm:presLayoutVars>
          <dgm:bulletEnabled val="1"/>
        </dgm:presLayoutVars>
      </dgm:prSet>
      <dgm:spPr/>
    </dgm:pt>
    <dgm:pt modelId="{F3DA265D-2DB1-47A2-865B-A1274D314F86}" type="pres">
      <dgm:prSet presAssocID="{D81DD82F-B10A-4AC9-BCD4-83611AFED6A3}" presName="sp" presStyleCnt="0"/>
      <dgm:spPr/>
    </dgm:pt>
    <dgm:pt modelId="{308FC6AE-5758-46BE-8D94-C17355EDB0B0}" type="pres">
      <dgm:prSet presAssocID="{6824F43D-72BD-4009-9839-71BC771F938D}" presName="composite" presStyleCnt="0"/>
      <dgm:spPr/>
    </dgm:pt>
    <dgm:pt modelId="{87333007-0B57-48A6-9DB4-452CAE0FBB02}" type="pres">
      <dgm:prSet presAssocID="{6824F43D-72BD-4009-9839-71BC771F938D}" presName="parentText" presStyleLbl="alignNode1" presStyleIdx="1" presStyleCnt="5">
        <dgm:presLayoutVars>
          <dgm:chMax val="1"/>
          <dgm:bulletEnabled val="1"/>
        </dgm:presLayoutVars>
      </dgm:prSet>
      <dgm:spPr/>
    </dgm:pt>
    <dgm:pt modelId="{581BF329-E002-411B-B984-044B4C6ACE13}" type="pres">
      <dgm:prSet presAssocID="{6824F43D-72BD-4009-9839-71BC771F938D}" presName="descendantText" presStyleLbl="alignAcc1" presStyleIdx="1" presStyleCnt="5" custScaleY="116384" custLinFactNeighborX="0" custLinFactNeighborY="-110">
        <dgm:presLayoutVars>
          <dgm:bulletEnabled val="1"/>
        </dgm:presLayoutVars>
      </dgm:prSet>
      <dgm:spPr/>
    </dgm:pt>
    <dgm:pt modelId="{9B41B395-D5D6-47B2-A44C-36E96BB65A14}" type="pres">
      <dgm:prSet presAssocID="{E209C446-2A80-4E90-805E-3103DB3EE7EE}" presName="sp" presStyleCnt="0"/>
      <dgm:spPr/>
    </dgm:pt>
    <dgm:pt modelId="{BA98217C-AFC6-452B-AC23-0E7595BE17B0}" type="pres">
      <dgm:prSet presAssocID="{6CBAAD41-3C14-49CF-840F-6A61E0F0F624}" presName="composite" presStyleCnt="0"/>
      <dgm:spPr/>
    </dgm:pt>
    <dgm:pt modelId="{213B3FE5-4B95-4E2B-A5FB-054E85AF8622}" type="pres">
      <dgm:prSet presAssocID="{6CBAAD41-3C14-49CF-840F-6A61E0F0F624}" presName="parentText" presStyleLbl="alignNode1" presStyleIdx="2" presStyleCnt="5">
        <dgm:presLayoutVars>
          <dgm:chMax val="1"/>
          <dgm:bulletEnabled val="1"/>
        </dgm:presLayoutVars>
      </dgm:prSet>
      <dgm:spPr/>
    </dgm:pt>
    <dgm:pt modelId="{78394BF3-616C-45B9-BB2A-279DEE63801E}" type="pres">
      <dgm:prSet presAssocID="{6CBAAD41-3C14-49CF-840F-6A61E0F0F624}" presName="descendantText" presStyleLbl="alignAcc1" presStyleIdx="2" presStyleCnt="5">
        <dgm:presLayoutVars>
          <dgm:bulletEnabled val="1"/>
        </dgm:presLayoutVars>
      </dgm:prSet>
      <dgm:spPr/>
    </dgm:pt>
    <dgm:pt modelId="{9086E9F0-81C4-4474-81BA-244DEF35D83B}" type="pres">
      <dgm:prSet presAssocID="{CDBE8C88-CB1A-40A7-9D38-7FD7FFFDEECC}" presName="sp" presStyleCnt="0"/>
      <dgm:spPr/>
    </dgm:pt>
    <dgm:pt modelId="{FEED33C8-F120-4438-8E26-0AAC66821869}" type="pres">
      <dgm:prSet presAssocID="{BF5D3AF0-6CB5-4B07-8BC6-FB1B296BFCB6}" presName="composite" presStyleCnt="0"/>
      <dgm:spPr/>
    </dgm:pt>
    <dgm:pt modelId="{43EB97C7-2401-4C72-AEAE-820F0C74ECE1}" type="pres">
      <dgm:prSet presAssocID="{BF5D3AF0-6CB5-4B07-8BC6-FB1B296BFCB6}" presName="parentText" presStyleLbl="alignNode1" presStyleIdx="3" presStyleCnt="5">
        <dgm:presLayoutVars>
          <dgm:chMax val="1"/>
          <dgm:bulletEnabled val="1"/>
        </dgm:presLayoutVars>
      </dgm:prSet>
      <dgm:spPr/>
    </dgm:pt>
    <dgm:pt modelId="{48128C4E-0C52-4A9F-B4E3-57C2458FBD88}" type="pres">
      <dgm:prSet presAssocID="{BF5D3AF0-6CB5-4B07-8BC6-FB1B296BFCB6}" presName="descendantText" presStyleLbl="alignAcc1" presStyleIdx="3" presStyleCnt="5">
        <dgm:presLayoutVars>
          <dgm:bulletEnabled val="1"/>
        </dgm:presLayoutVars>
      </dgm:prSet>
      <dgm:spPr/>
    </dgm:pt>
    <dgm:pt modelId="{B6A78B5B-C5B8-4CA0-A502-E783D5013CBA}" type="pres">
      <dgm:prSet presAssocID="{14CFD93B-255B-4D90-B088-8D1A04B7B6BE}" presName="sp" presStyleCnt="0"/>
      <dgm:spPr/>
    </dgm:pt>
    <dgm:pt modelId="{84C9EE97-F3DC-406D-8478-5F90D7CEB507}" type="pres">
      <dgm:prSet presAssocID="{3C8E503A-61BE-415C-B36D-1042B0B7BB7E}" presName="composite" presStyleCnt="0"/>
      <dgm:spPr/>
    </dgm:pt>
    <dgm:pt modelId="{CB5A0B89-0104-419B-A883-76CE04383F01}" type="pres">
      <dgm:prSet presAssocID="{3C8E503A-61BE-415C-B36D-1042B0B7BB7E}" presName="parentText" presStyleLbl="alignNode1" presStyleIdx="4" presStyleCnt="5">
        <dgm:presLayoutVars>
          <dgm:chMax val="1"/>
          <dgm:bulletEnabled val="1"/>
        </dgm:presLayoutVars>
      </dgm:prSet>
      <dgm:spPr/>
    </dgm:pt>
    <dgm:pt modelId="{13A4043C-4714-4BCB-AF29-1D35B3CBCB59}" type="pres">
      <dgm:prSet presAssocID="{3C8E503A-61BE-415C-B36D-1042B0B7BB7E}" presName="descendantText" presStyleLbl="alignAcc1" presStyleIdx="4" presStyleCnt="5">
        <dgm:presLayoutVars>
          <dgm:bulletEnabled val="1"/>
        </dgm:presLayoutVars>
      </dgm:prSet>
      <dgm:spPr/>
    </dgm:pt>
  </dgm:ptLst>
  <dgm:cxnLst>
    <dgm:cxn modelId="{8F164705-BFB1-424E-9C01-8B2E67210996}" type="presOf" srcId="{3C8E503A-61BE-415C-B36D-1042B0B7BB7E}" destId="{CB5A0B89-0104-419B-A883-76CE04383F01}" srcOrd="0" destOrd="0" presId="urn:microsoft.com/office/officeart/2005/8/layout/chevron2"/>
    <dgm:cxn modelId="{6C320710-8A40-4AAA-8183-0DE4EBAD0A78}" srcId="{DCB60E4C-90BF-4ADC-8215-60810348BCD5}" destId="{DD527F11-BBCA-4793-99FA-E0A8E4C3A886}" srcOrd="0" destOrd="0" parTransId="{71C512C0-8DD3-47BE-B89F-7F81A9EDFD26}" sibTransId="{D81DD82F-B10A-4AC9-BCD4-83611AFED6A3}"/>
    <dgm:cxn modelId="{53235B11-D37F-4447-B34E-96EAC0D57A88}" type="presOf" srcId="{C9C50F49-71E8-4E18-820F-65F334002D47}" destId="{13A4043C-4714-4BCB-AF29-1D35B3CBCB59}" srcOrd="0" destOrd="0" presId="urn:microsoft.com/office/officeart/2005/8/layout/chevron2"/>
    <dgm:cxn modelId="{78D9181D-440F-4084-82C9-9E5024A271DA}" srcId="{BF5D3AF0-6CB5-4B07-8BC6-FB1B296BFCB6}" destId="{F1708CFF-9D1C-47C6-9A69-77DF93C1FBBE}" srcOrd="0" destOrd="0" parTransId="{33FD9565-7F3A-4D3D-9237-C8573E558B6B}" sibTransId="{1A24F790-5E39-4951-A8EF-7B6AEB60F4F1}"/>
    <dgm:cxn modelId="{DB02F433-9953-4F2F-9D1E-AD7499882789}" type="presOf" srcId="{ACA8229F-9A21-41A6-983E-0908CF58077A}" destId="{78394BF3-616C-45B9-BB2A-279DEE63801E}" srcOrd="0" destOrd="0" presId="urn:microsoft.com/office/officeart/2005/8/layout/chevron2"/>
    <dgm:cxn modelId="{C02B953B-D6C2-412A-AA28-8C64671A21EF}" type="presOf" srcId="{6CBAAD41-3C14-49CF-840F-6A61E0F0F624}" destId="{213B3FE5-4B95-4E2B-A5FB-054E85AF8622}" srcOrd="0" destOrd="0" presId="urn:microsoft.com/office/officeart/2005/8/layout/chevron2"/>
    <dgm:cxn modelId="{B4786461-E3C0-4C42-9EA3-848A17E539BD}" type="presOf" srcId="{9C0593D9-C276-4325-A3DB-87737C0D5F82}" destId="{581BF329-E002-411B-B984-044B4C6ACE13}" srcOrd="0" destOrd="1" presId="urn:microsoft.com/office/officeart/2005/8/layout/chevron2"/>
    <dgm:cxn modelId="{21ABE568-D3C2-41C9-9D91-FB5BBC77B0BE}" srcId="{6824F43D-72BD-4009-9839-71BC771F938D}" destId="{C55920B1-688A-4E45-9458-9B05B8353241}" srcOrd="0" destOrd="0" parTransId="{C54A63E4-EFD3-4580-ADDF-06383668D535}" sibTransId="{F6380721-D796-4800-8146-DF84E4AEA9FA}"/>
    <dgm:cxn modelId="{17C5F968-192D-4339-B554-513A25D85EC9}" srcId="{DCB60E4C-90BF-4ADC-8215-60810348BCD5}" destId="{6824F43D-72BD-4009-9839-71BC771F938D}" srcOrd="1" destOrd="0" parTransId="{B11D013E-9E7E-444B-AA12-0F9504B73DBC}" sibTransId="{E209C446-2A80-4E90-805E-3103DB3EE7EE}"/>
    <dgm:cxn modelId="{B8BDAF6F-BDF0-4673-B5D0-050709E55241}" srcId="{DCB60E4C-90BF-4ADC-8215-60810348BCD5}" destId="{6CBAAD41-3C14-49CF-840F-6A61E0F0F624}" srcOrd="2" destOrd="0" parTransId="{F767C746-BD50-4577-9ED1-10538F9ACF25}" sibTransId="{CDBE8C88-CB1A-40A7-9D38-7FD7FFFDEECC}"/>
    <dgm:cxn modelId="{DC19787D-40BE-4A0B-9263-CAC30CE52CFD}" type="presOf" srcId="{2B67B5E2-E517-4040-8749-26A2F536F354}" destId="{88FD51AD-2138-4D95-B676-45E71E29C3C1}" srcOrd="0" destOrd="0" presId="urn:microsoft.com/office/officeart/2005/8/layout/chevron2"/>
    <dgm:cxn modelId="{86D63F86-3CE6-45E3-AAA0-13BE49C63351}" srcId="{DCB60E4C-90BF-4ADC-8215-60810348BCD5}" destId="{3C8E503A-61BE-415C-B36D-1042B0B7BB7E}" srcOrd="4" destOrd="0" parTransId="{61CDBBF6-574A-4D4E-9EC4-D8985F59AB51}" sibTransId="{576585BE-91B4-416C-B1EC-4C6B2970A482}"/>
    <dgm:cxn modelId="{1298E28B-F051-4B75-9000-E1BDEE33F657}" srcId="{6CBAAD41-3C14-49CF-840F-6A61E0F0F624}" destId="{2558A511-4372-4C22-98BE-678502692E64}" srcOrd="1" destOrd="0" parTransId="{A6745527-5F60-4698-84C7-20E8C9451891}" sibTransId="{CB1DBA99-753E-4805-92A6-69E4F8056982}"/>
    <dgm:cxn modelId="{1511E890-84D2-4999-AB74-DB4070E77F9B}" srcId="{DCB60E4C-90BF-4ADC-8215-60810348BCD5}" destId="{BF5D3AF0-6CB5-4B07-8BC6-FB1B296BFCB6}" srcOrd="3" destOrd="0" parTransId="{4ED6DB88-A4F3-4F06-8E96-7FDADBB181AE}" sibTransId="{14CFD93B-255B-4D90-B088-8D1A04B7B6BE}"/>
    <dgm:cxn modelId="{5D50DAA9-2970-4C6A-B037-407EEBF11F6B}" type="presOf" srcId="{F1708CFF-9D1C-47C6-9A69-77DF93C1FBBE}" destId="{48128C4E-0C52-4A9F-B4E3-57C2458FBD88}" srcOrd="0" destOrd="0" presId="urn:microsoft.com/office/officeart/2005/8/layout/chevron2"/>
    <dgm:cxn modelId="{9F8ED6BD-5947-4A5E-BA1F-A88D4646EFD2}" srcId="{3C8E503A-61BE-415C-B36D-1042B0B7BB7E}" destId="{C9C50F49-71E8-4E18-820F-65F334002D47}" srcOrd="0" destOrd="0" parTransId="{73C026F1-DA09-449E-ACAB-1C9C2E36A0E6}" sibTransId="{F1E41C41-DE96-42A9-8BE4-1F51CA8DDE51}"/>
    <dgm:cxn modelId="{D3D6F8C2-8979-48A9-8370-CCBB529502DD}" srcId="{6CBAAD41-3C14-49CF-840F-6A61E0F0F624}" destId="{ACA8229F-9A21-41A6-983E-0908CF58077A}" srcOrd="0" destOrd="0" parTransId="{AEF3805D-D91E-4562-9E15-CE4685A71194}" sibTransId="{27755812-05B6-4A63-BF57-4BBC86AB09F3}"/>
    <dgm:cxn modelId="{B96186C9-ABAD-4FDA-8522-82E27B465CC2}" type="presOf" srcId="{C55920B1-688A-4E45-9458-9B05B8353241}" destId="{581BF329-E002-411B-B984-044B4C6ACE13}" srcOrd="0" destOrd="0" presId="urn:microsoft.com/office/officeart/2005/8/layout/chevron2"/>
    <dgm:cxn modelId="{3666B9CB-3496-4B89-A7EE-3CEB9AE7AD4B}" type="presOf" srcId="{2558A511-4372-4C22-98BE-678502692E64}" destId="{78394BF3-616C-45B9-BB2A-279DEE63801E}" srcOrd="0" destOrd="1" presId="urn:microsoft.com/office/officeart/2005/8/layout/chevron2"/>
    <dgm:cxn modelId="{932976D8-F0DE-402A-A665-F69D204073D3}" type="presOf" srcId="{6824F43D-72BD-4009-9839-71BC771F938D}" destId="{87333007-0B57-48A6-9DB4-452CAE0FBB02}" srcOrd="0" destOrd="0" presId="urn:microsoft.com/office/officeart/2005/8/layout/chevron2"/>
    <dgm:cxn modelId="{5AC4D8D8-22CE-4F76-BB2C-D9156BFCB406}" srcId="{DD527F11-BBCA-4793-99FA-E0A8E4C3A886}" destId="{2B67B5E2-E517-4040-8749-26A2F536F354}" srcOrd="0" destOrd="0" parTransId="{A39C9F43-D78C-4FF5-8F55-8345D44E3001}" sibTransId="{E35F6810-5F7B-457D-9426-1865CDB25F5B}"/>
    <dgm:cxn modelId="{5797B9E2-45DE-46CC-A694-D5F86EB592D8}" type="presOf" srcId="{DD527F11-BBCA-4793-99FA-E0A8E4C3A886}" destId="{5F61EB39-83D4-4795-9FA6-48FA57C41454}" srcOrd="0" destOrd="0" presId="urn:microsoft.com/office/officeart/2005/8/layout/chevron2"/>
    <dgm:cxn modelId="{10A6F8E5-5BCB-4444-9B2C-7844A0FAF732}" type="presOf" srcId="{BF5D3AF0-6CB5-4B07-8BC6-FB1B296BFCB6}" destId="{43EB97C7-2401-4C72-AEAE-820F0C74ECE1}" srcOrd="0" destOrd="0" presId="urn:microsoft.com/office/officeart/2005/8/layout/chevron2"/>
    <dgm:cxn modelId="{3BB80CEF-2636-420A-9A05-BEB229347115}" srcId="{6824F43D-72BD-4009-9839-71BC771F938D}" destId="{9C0593D9-C276-4325-A3DB-87737C0D5F82}" srcOrd="1" destOrd="0" parTransId="{7DAE5C42-A87B-4983-A053-8E36B13C8155}" sibTransId="{2E694DDA-38DC-4BA9-9531-AB325F91E18E}"/>
    <dgm:cxn modelId="{16AA12FE-6C80-4697-B5FB-18F9AB25369B}" type="presOf" srcId="{DCB60E4C-90BF-4ADC-8215-60810348BCD5}" destId="{61420CD6-F9FC-435E-95B0-E8822EBDB98F}" srcOrd="0" destOrd="0" presId="urn:microsoft.com/office/officeart/2005/8/layout/chevron2"/>
    <dgm:cxn modelId="{5CCC31F3-8D82-4E82-AE99-1118CCE27F26}" type="presParOf" srcId="{61420CD6-F9FC-435E-95B0-E8822EBDB98F}" destId="{27B2AC11-8B28-4F4E-82B0-620DAA0F2E4A}" srcOrd="0" destOrd="0" presId="urn:microsoft.com/office/officeart/2005/8/layout/chevron2"/>
    <dgm:cxn modelId="{4A84B314-4B02-4C05-B520-1B5C1C957CB1}" type="presParOf" srcId="{27B2AC11-8B28-4F4E-82B0-620DAA0F2E4A}" destId="{5F61EB39-83D4-4795-9FA6-48FA57C41454}" srcOrd="0" destOrd="0" presId="urn:microsoft.com/office/officeart/2005/8/layout/chevron2"/>
    <dgm:cxn modelId="{19E9AC8B-9F61-4483-A069-57F0630395BC}" type="presParOf" srcId="{27B2AC11-8B28-4F4E-82B0-620DAA0F2E4A}" destId="{88FD51AD-2138-4D95-B676-45E71E29C3C1}" srcOrd="1" destOrd="0" presId="urn:microsoft.com/office/officeart/2005/8/layout/chevron2"/>
    <dgm:cxn modelId="{740A800B-641B-4E4E-8732-5C9D29C824FE}" type="presParOf" srcId="{61420CD6-F9FC-435E-95B0-E8822EBDB98F}" destId="{F3DA265D-2DB1-47A2-865B-A1274D314F86}" srcOrd="1" destOrd="0" presId="urn:microsoft.com/office/officeart/2005/8/layout/chevron2"/>
    <dgm:cxn modelId="{5B8ABBB8-A291-4399-B8D0-CD30E916226C}" type="presParOf" srcId="{61420CD6-F9FC-435E-95B0-E8822EBDB98F}" destId="{308FC6AE-5758-46BE-8D94-C17355EDB0B0}" srcOrd="2" destOrd="0" presId="urn:microsoft.com/office/officeart/2005/8/layout/chevron2"/>
    <dgm:cxn modelId="{CE3157B7-45A9-4902-97FF-0073031E73B4}" type="presParOf" srcId="{308FC6AE-5758-46BE-8D94-C17355EDB0B0}" destId="{87333007-0B57-48A6-9DB4-452CAE0FBB02}" srcOrd="0" destOrd="0" presId="urn:microsoft.com/office/officeart/2005/8/layout/chevron2"/>
    <dgm:cxn modelId="{9B2456F7-5F35-475E-B2DE-FBFF37787EF3}" type="presParOf" srcId="{308FC6AE-5758-46BE-8D94-C17355EDB0B0}" destId="{581BF329-E002-411B-B984-044B4C6ACE13}" srcOrd="1" destOrd="0" presId="urn:microsoft.com/office/officeart/2005/8/layout/chevron2"/>
    <dgm:cxn modelId="{A01C6A5D-54FE-4FF0-AE84-E7846B6CAEDA}" type="presParOf" srcId="{61420CD6-F9FC-435E-95B0-E8822EBDB98F}" destId="{9B41B395-D5D6-47B2-A44C-36E96BB65A14}" srcOrd="3" destOrd="0" presId="urn:microsoft.com/office/officeart/2005/8/layout/chevron2"/>
    <dgm:cxn modelId="{58FD4E21-7FF0-4F53-BB95-E8DF17747DA4}" type="presParOf" srcId="{61420CD6-F9FC-435E-95B0-E8822EBDB98F}" destId="{BA98217C-AFC6-452B-AC23-0E7595BE17B0}" srcOrd="4" destOrd="0" presId="urn:microsoft.com/office/officeart/2005/8/layout/chevron2"/>
    <dgm:cxn modelId="{A31E40B3-B336-4603-A5A2-FE7BFF18FB8D}" type="presParOf" srcId="{BA98217C-AFC6-452B-AC23-0E7595BE17B0}" destId="{213B3FE5-4B95-4E2B-A5FB-054E85AF8622}" srcOrd="0" destOrd="0" presId="urn:microsoft.com/office/officeart/2005/8/layout/chevron2"/>
    <dgm:cxn modelId="{69F1F0A1-3BE6-4C05-929C-4D58AC4BEE4A}" type="presParOf" srcId="{BA98217C-AFC6-452B-AC23-0E7595BE17B0}" destId="{78394BF3-616C-45B9-BB2A-279DEE63801E}" srcOrd="1" destOrd="0" presId="urn:microsoft.com/office/officeart/2005/8/layout/chevron2"/>
    <dgm:cxn modelId="{FB383A81-F13D-4895-B542-139E5C136A9D}" type="presParOf" srcId="{61420CD6-F9FC-435E-95B0-E8822EBDB98F}" destId="{9086E9F0-81C4-4474-81BA-244DEF35D83B}" srcOrd="5" destOrd="0" presId="urn:microsoft.com/office/officeart/2005/8/layout/chevron2"/>
    <dgm:cxn modelId="{448D96E9-5CE6-488F-B392-8ACE4BBA0D30}" type="presParOf" srcId="{61420CD6-F9FC-435E-95B0-E8822EBDB98F}" destId="{FEED33C8-F120-4438-8E26-0AAC66821869}" srcOrd="6" destOrd="0" presId="urn:microsoft.com/office/officeart/2005/8/layout/chevron2"/>
    <dgm:cxn modelId="{E6A0E0BC-4DE5-4407-97BC-73C6DD0ACF06}" type="presParOf" srcId="{FEED33C8-F120-4438-8E26-0AAC66821869}" destId="{43EB97C7-2401-4C72-AEAE-820F0C74ECE1}" srcOrd="0" destOrd="0" presId="urn:microsoft.com/office/officeart/2005/8/layout/chevron2"/>
    <dgm:cxn modelId="{59A4F498-BAC1-4B90-B122-E55944F11062}" type="presParOf" srcId="{FEED33C8-F120-4438-8E26-0AAC66821869}" destId="{48128C4E-0C52-4A9F-B4E3-57C2458FBD88}" srcOrd="1" destOrd="0" presId="urn:microsoft.com/office/officeart/2005/8/layout/chevron2"/>
    <dgm:cxn modelId="{DE5AAEA6-A3D3-439B-9A1C-9793726D584F}" type="presParOf" srcId="{61420CD6-F9FC-435E-95B0-E8822EBDB98F}" destId="{B6A78B5B-C5B8-4CA0-A502-E783D5013CBA}" srcOrd="7" destOrd="0" presId="urn:microsoft.com/office/officeart/2005/8/layout/chevron2"/>
    <dgm:cxn modelId="{3E50A39D-4479-47F0-8281-E28E6DB11D23}" type="presParOf" srcId="{61420CD6-F9FC-435E-95B0-E8822EBDB98F}" destId="{84C9EE97-F3DC-406D-8478-5F90D7CEB507}" srcOrd="8" destOrd="0" presId="urn:microsoft.com/office/officeart/2005/8/layout/chevron2"/>
    <dgm:cxn modelId="{C8DD4812-91AA-43DF-929B-B40938FAB653}" type="presParOf" srcId="{84C9EE97-F3DC-406D-8478-5F90D7CEB507}" destId="{CB5A0B89-0104-419B-A883-76CE04383F01}" srcOrd="0" destOrd="0" presId="urn:microsoft.com/office/officeart/2005/8/layout/chevron2"/>
    <dgm:cxn modelId="{ABA7CB4F-B746-41D6-B870-A3EA1451F1D2}" type="presParOf" srcId="{84C9EE97-F3DC-406D-8478-5F90D7CEB507}" destId="{13A4043C-4714-4BCB-AF29-1D35B3CBCB59}" srcOrd="1" destOrd="0" presId="urn:microsoft.com/office/officeart/2005/8/layout/chevron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CD9F26D-3EC7-4618-B798-5852C10F686D}"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B1449D79-2E2E-4499-9ADA-0B7C62494DE7}">
      <dgm:prSet phldrT="[Metin]" custT="1"/>
      <dgm:spPr/>
      <dgm:t>
        <a:bodyPr/>
        <a:lstStyle/>
        <a:p>
          <a:r>
            <a:rPr lang="en-US" sz="1200"/>
            <a:t>1</a:t>
          </a:r>
        </a:p>
      </dgm:t>
    </dgm:pt>
    <dgm:pt modelId="{621AA064-5D73-4BE4-8A88-F6D48B2388CE}" type="parTrans" cxnId="{5E8277F7-EBB6-4FFA-8FA1-368550D0C963}">
      <dgm:prSet/>
      <dgm:spPr/>
      <dgm:t>
        <a:bodyPr/>
        <a:lstStyle/>
        <a:p>
          <a:endParaRPr lang="tr-TR" sz="1200"/>
        </a:p>
      </dgm:t>
    </dgm:pt>
    <dgm:pt modelId="{D3493B40-C9D4-458E-A2D3-466CFC6E131C}" type="sibTrans" cxnId="{5E8277F7-EBB6-4FFA-8FA1-368550D0C963}">
      <dgm:prSet/>
      <dgm:spPr/>
      <dgm:t>
        <a:bodyPr/>
        <a:lstStyle/>
        <a:p>
          <a:endParaRPr lang="tr-TR" sz="1200"/>
        </a:p>
      </dgm:t>
    </dgm:pt>
    <dgm:pt modelId="{28AED572-FB36-42C8-8E10-AFE050700A23}">
      <dgm:prSet phldrT="[Metin]" custT="1"/>
      <dgm:spPr/>
      <dgm:t>
        <a:bodyPr/>
        <a:lstStyle/>
        <a:p>
          <a:r>
            <a:rPr lang="en-US" sz="1200">
              <a:latin typeface="Arial" panose="020B0604020202020204" pitchFamily="34" charset="0"/>
              <a:cs typeface="Arial" panose="020B0604020202020204" pitchFamily="34" charset="0"/>
            </a:rPr>
            <a:t>Check loading. Load by spacing between samples.</a:t>
          </a:r>
        </a:p>
      </dgm:t>
    </dgm:pt>
    <dgm:pt modelId="{99711670-DF34-4549-9E56-0AE8B0B92166}" type="parTrans" cxnId="{86544E88-E24B-446C-BD09-2AFA7FF577B8}">
      <dgm:prSet/>
      <dgm:spPr/>
      <dgm:t>
        <a:bodyPr/>
        <a:lstStyle/>
        <a:p>
          <a:endParaRPr lang="tr-TR" sz="1200"/>
        </a:p>
      </dgm:t>
    </dgm:pt>
    <dgm:pt modelId="{0FA04E18-50FB-4A1E-928B-5239A8CE34AC}" type="sibTrans" cxnId="{86544E88-E24B-446C-BD09-2AFA7FF577B8}">
      <dgm:prSet/>
      <dgm:spPr/>
      <dgm:t>
        <a:bodyPr/>
        <a:lstStyle/>
        <a:p>
          <a:endParaRPr lang="tr-TR" sz="1200"/>
        </a:p>
      </dgm:t>
    </dgm:pt>
    <dgm:pt modelId="{44CD2DBC-DB8A-4EBA-8EAB-E084B9F7AC68}">
      <dgm:prSet phldrT="[Metin]" custT="1"/>
      <dgm:spPr/>
      <dgm:t>
        <a:bodyPr/>
        <a:lstStyle/>
        <a:p>
          <a:r>
            <a:rPr lang="en-US" sz="1200"/>
            <a:t>2</a:t>
          </a:r>
        </a:p>
      </dgm:t>
    </dgm:pt>
    <dgm:pt modelId="{131ED46F-B469-484F-A180-023909DA5885}" type="parTrans" cxnId="{D5F630D2-C013-41F4-B6F2-252A12206BF7}">
      <dgm:prSet/>
      <dgm:spPr/>
      <dgm:t>
        <a:bodyPr/>
        <a:lstStyle/>
        <a:p>
          <a:endParaRPr lang="tr-TR" sz="1200"/>
        </a:p>
      </dgm:t>
    </dgm:pt>
    <dgm:pt modelId="{52D662E1-70B1-4D32-A4D7-78F6D99F9361}" type="sibTrans" cxnId="{D5F630D2-C013-41F4-B6F2-252A12206BF7}">
      <dgm:prSet/>
      <dgm:spPr/>
      <dgm:t>
        <a:bodyPr/>
        <a:lstStyle/>
        <a:p>
          <a:endParaRPr lang="tr-TR" sz="1200"/>
        </a:p>
      </dgm:t>
    </dgm:pt>
    <dgm:pt modelId="{472CAC39-382C-435E-BE74-6F92188A8BB9}">
      <dgm:prSet phldrT="[Metin]" custT="1"/>
      <dgm:spPr/>
      <dgm:t>
        <a:bodyPr/>
        <a:lstStyle/>
        <a:p>
          <a:r>
            <a:rPr lang="en-US" sz="1200">
              <a:latin typeface="Arial" panose="020B0604020202020204" pitchFamily="34" charset="0"/>
              <a:cs typeface="Arial" panose="020B0604020202020204" pitchFamily="34" charset="0"/>
            </a:rPr>
            <a:t>Check the drain line.</a:t>
          </a:r>
        </a:p>
      </dgm:t>
    </dgm:pt>
    <dgm:pt modelId="{48BDCEC9-021D-4E03-8B8A-A592444018BD}" type="parTrans" cxnId="{1C0F630B-EDB1-474A-BA4F-C44ACB9E7AE7}">
      <dgm:prSet/>
      <dgm:spPr/>
      <dgm:t>
        <a:bodyPr/>
        <a:lstStyle/>
        <a:p>
          <a:endParaRPr lang="tr-TR" sz="1200"/>
        </a:p>
      </dgm:t>
    </dgm:pt>
    <dgm:pt modelId="{87EAC55D-4F7C-49F5-A75D-BD7650E6ECCC}" type="sibTrans" cxnId="{1C0F630B-EDB1-474A-BA4F-C44ACB9E7AE7}">
      <dgm:prSet/>
      <dgm:spPr/>
      <dgm:t>
        <a:bodyPr/>
        <a:lstStyle/>
        <a:p>
          <a:endParaRPr lang="tr-TR" sz="1200"/>
        </a:p>
      </dgm:t>
    </dgm:pt>
    <dgm:pt modelId="{B8A88B7A-5C43-48DB-A229-638B9CFC0C17}">
      <dgm:prSet phldrT="[Metin]" custT="1"/>
      <dgm:spPr/>
      <dgm:t>
        <a:bodyPr/>
        <a:lstStyle/>
        <a:p>
          <a:r>
            <a:rPr lang="en-US" sz="1200"/>
            <a:t>3</a:t>
          </a:r>
        </a:p>
      </dgm:t>
    </dgm:pt>
    <dgm:pt modelId="{5846C8EF-EDDA-43A5-893A-E73A85929B54}" type="parTrans" cxnId="{91775015-A9AB-444E-A90F-DA06543688FB}">
      <dgm:prSet/>
      <dgm:spPr/>
      <dgm:t>
        <a:bodyPr/>
        <a:lstStyle/>
        <a:p>
          <a:endParaRPr lang="tr-TR" sz="1200"/>
        </a:p>
      </dgm:t>
    </dgm:pt>
    <dgm:pt modelId="{FC68EA43-B0BD-40FB-9DAA-6246D82CBF69}" type="sibTrans" cxnId="{91775015-A9AB-444E-A90F-DA06543688FB}">
      <dgm:prSet/>
      <dgm:spPr/>
      <dgm:t>
        <a:bodyPr/>
        <a:lstStyle/>
        <a:p>
          <a:endParaRPr lang="tr-TR" sz="1200"/>
        </a:p>
      </dgm:t>
    </dgm:pt>
    <dgm:pt modelId="{1E218F8A-8534-463E-9FC4-966E9345FE03}">
      <dgm:prSet phldrT="[Metin]" custT="1"/>
      <dgm:spPr/>
      <dgm:t>
        <a:bodyPr/>
        <a:lstStyle/>
        <a:p>
          <a:r>
            <a:rPr lang="en-US" sz="1200">
              <a:latin typeface="Arial" panose="020B0604020202020204" pitchFamily="34" charset="0"/>
              <a:cs typeface="Arial" panose="020B0604020202020204" pitchFamily="34" charset="0"/>
            </a:rPr>
            <a:t>Check the chamber air detector (control thermocouple). Replace if malfunctioned.</a:t>
          </a:r>
        </a:p>
      </dgm:t>
    </dgm:pt>
    <dgm:pt modelId="{F4619C69-7EB4-4C43-A536-908D65F329DA}" type="parTrans" cxnId="{E3D58BDC-D415-431C-A359-5426B028985B}">
      <dgm:prSet/>
      <dgm:spPr/>
      <dgm:t>
        <a:bodyPr/>
        <a:lstStyle/>
        <a:p>
          <a:endParaRPr lang="tr-TR" sz="1200"/>
        </a:p>
      </dgm:t>
    </dgm:pt>
    <dgm:pt modelId="{2FB2E2E4-56C0-4FCD-AE85-D1AAB99FBE22}" type="sibTrans" cxnId="{E3D58BDC-D415-431C-A359-5426B028985B}">
      <dgm:prSet/>
      <dgm:spPr/>
      <dgm:t>
        <a:bodyPr/>
        <a:lstStyle/>
        <a:p>
          <a:endParaRPr lang="tr-TR" sz="1200"/>
        </a:p>
      </dgm:t>
    </dgm:pt>
    <dgm:pt modelId="{2A27DA1B-344F-44CF-9F81-06422551E95A}">
      <dgm:prSet custT="1"/>
      <dgm:spPr/>
      <dgm:t>
        <a:bodyPr/>
        <a:lstStyle/>
        <a:p>
          <a:r>
            <a:rPr lang="en-US" sz="1200"/>
            <a:t>4</a:t>
          </a:r>
        </a:p>
      </dgm:t>
    </dgm:pt>
    <dgm:pt modelId="{6FD7D50D-1905-49C1-B384-50BBF8A66941}" type="parTrans" cxnId="{076F6747-66E6-47BB-BD47-A6AC243946C6}">
      <dgm:prSet/>
      <dgm:spPr/>
      <dgm:t>
        <a:bodyPr/>
        <a:lstStyle/>
        <a:p>
          <a:endParaRPr lang="tr-TR" sz="1200"/>
        </a:p>
      </dgm:t>
    </dgm:pt>
    <dgm:pt modelId="{76753DB6-34CA-493C-B65D-A6681A85F32D}" type="sibTrans" cxnId="{076F6747-66E6-47BB-BD47-A6AC243946C6}">
      <dgm:prSet/>
      <dgm:spPr/>
      <dgm:t>
        <a:bodyPr/>
        <a:lstStyle/>
        <a:p>
          <a:endParaRPr lang="tr-TR" sz="1200"/>
        </a:p>
      </dgm:t>
    </dgm:pt>
    <dgm:pt modelId="{46F7F270-A288-4663-B76B-2D2A5EBBA333}">
      <dgm:prSet custT="1"/>
      <dgm:spPr/>
      <dgm:t>
        <a:bodyPr/>
        <a:lstStyle/>
        <a:p>
          <a:r>
            <a:rPr lang="en-US" sz="1200">
              <a:latin typeface="Arial" panose="020B0604020202020204" pitchFamily="34" charset="0"/>
              <a:cs typeface="Arial" panose="020B0604020202020204" pitchFamily="34" charset="0"/>
            </a:rPr>
            <a:t>Replace the main board.</a:t>
          </a:r>
        </a:p>
      </dgm:t>
    </dgm:pt>
    <dgm:pt modelId="{167F32ED-7557-4C2E-BD66-426BE777F071}" type="parTrans" cxnId="{F2B0D9E6-297E-4CFE-8F31-AAE2A8D05F19}">
      <dgm:prSet/>
      <dgm:spPr/>
      <dgm:t>
        <a:bodyPr/>
        <a:lstStyle/>
        <a:p>
          <a:endParaRPr lang="tr-TR" sz="1200"/>
        </a:p>
      </dgm:t>
    </dgm:pt>
    <dgm:pt modelId="{EA2E8C6E-68D1-452C-9703-878B51F11147}" type="sibTrans" cxnId="{F2B0D9E6-297E-4CFE-8F31-AAE2A8D05F19}">
      <dgm:prSet/>
      <dgm:spPr/>
      <dgm:t>
        <a:bodyPr/>
        <a:lstStyle/>
        <a:p>
          <a:endParaRPr lang="tr-TR" sz="1200"/>
        </a:p>
      </dgm:t>
    </dgm:pt>
    <dgm:pt modelId="{13CC4005-2BA7-42D1-A126-FA36BF6EB9A4}">
      <dgm:prSet custT="1"/>
      <dgm:spPr/>
      <dgm:t>
        <a:bodyPr/>
        <a:lstStyle/>
        <a:p>
          <a:r>
            <a:rPr lang="en-US" sz="1200">
              <a:latin typeface="Arial" panose="020B0604020202020204" pitchFamily="34" charset="0"/>
              <a:cs typeface="Arial" panose="020B0604020202020204" pitchFamily="34" charset="0"/>
            </a:rPr>
            <a:t>5</a:t>
          </a:r>
        </a:p>
      </dgm:t>
    </dgm:pt>
    <dgm:pt modelId="{E2290651-D26F-4A0F-8309-3821B8CA6179}" type="parTrans" cxnId="{D05C347E-E4F9-44D9-8D66-3C9322F3216E}">
      <dgm:prSet/>
      <dgm:spPr/>
      <dgm:t>
        <a:bodyPr/>
        <a:lstStyle/>
        <a:p>
          <a:endParaRPr lang="tr-TR"/>
        </a:p>
      </dgm:t>
    </dgm:pt>
    <dgm:pt modelId="{8B8FCE10-B3D2-4AC7-B60E-4EC6A848F820}" type="sibTrans" cxnId="{D05C347E-E4F9-44D9-8D66-3C9322F3216E}">
      <dgm:prSet/>
      <dgm:spPr/>
      <dgm:t>
        <a:bodyPr/>
        <a:lstStyle/>
        <a:p>
          <a:endParaRPr lang="tr-TR"/>
        </a:p>
      </dgm:t>
    </dgm:pt>
    <dgm:pt modelId="{1FD94DA8-DA07-4EB3-AC34-F38E2C59DBB7}">
      <dgm:prSet custT="1"/>
      <dgm:spPr/>
      <dgm:t>
        <a:bodyPr/>
        <a:lstStyle/>
        <a:p>
          <a:r>
            <a:rPr lang="en-US" sz="1200">
              <a:latin typeface="Arial" panose="020B0604020202020204" pitchFamily="34" charset="0"/>
              <a:cs typeface="Arial" panose="020B0604020202020204" pitchFamily="34" charset="0"/>
            </a:rPr>
            <a:t>If the temperature difference at the sterilization stage is maximum four degrees calibration can be made.</a:t>
          </a:r>
        </a:p>
      </dgm:t>
    </dgm:pt>
    <dgm:pt modelId="{BF7C052B-2F21-409E-9B70-1EC26A4F099F}" type="parTrans" cxnId="{92CAB431-EF58-4B03-8B46-2399D0F14DD0}">
      <dgm:prSet/>
      <dgm:spPr/>
      <dgm:t>
        <a:bodyPr/>
        <a:lstStyle/>
        <a:p>
          <a:endParaRPr lang="tr-TR"/>
        </a:p>
      </dgm:t>
    </dgm:pt>
    <dgm:pt modelId="{8259ECFF-30E9-4520-8337-6C3B41047596}" type="sibTrans" cxnId="{92CAB431-EF58-4B03-8B46-2399D0F14DD0}">
      <dgm:prSet/>
      <dgm:spPr/>
      <dgm:t>
        <a:bodyPr/>
        <a:lstStyle/>
        <a:p>
          <a:endParaRPr lang="tr-TR"/>
        </a:p>
      </dgm:t>
    </dgm:pt>
    <dgm:pt modelId="{631DABAF-326E-4A95-AFFF-8994F1FF1197}" type="pres">
      <dgm:prSet presAssocID="{CCD9F26D-3EC7-4618-B798-5852C10F686D}" presName="linearFlow" presStyleCnt="0">
        <dgm:presLayoutVars>
          <dgm:dir/>
          <dgm:animLvl val="lvl"/>
          <dgm:resizeHandles val="exact"/>
        </dgm:presLayoutVars>
      </dgm:prSet>
      <dgm:spPr/>
    </dgm:pt>
    <dgm:pt modelId="{E431CFFE-2327-4891-AE14-26CB114D2BFB}" type="pres">
      <dgm:prSet presAssocID="{B1449D79-2E2E-4499-9ADA-0B7C62494DE7}" presName="composite" presStyleCnt="0"/>
      <dgm:spPr/>
    </dgm:pt>
    <dgm:pt modelId="{29506673-4140-416E-A32F-3328D518BFAE}" type="pres">
      <dgm:prSet presAssocID="{B1449D79-2E2E-4499-9ADA-0B7C62494DE7}" presName="parentText" presStyleLbl="alignNode1" presStyleIdx="0" presStyleCnt="5">
        <dgm:presLayoutVars>
          <dgm:chMax val="1"/>
          <dgm:bulletEnabled val="1"/>
        </dgm:presLayoutVars>
      </dgm:prSet>
      <dgm:spPr/>
    </dgm:pt>
    <dgm:pt modelId="{01F07C82-F8A3-4053-8509-498C634F0792}" type="pres">
      <dgm:prSet presAssocID="{B1449D79-2E2E-4499-9ADA-0B7C62494DE7}" presName="descendantText" presStyleLbl="alignAcc1" presStyleIdx="0" presStyleCnt="5">
        <dgm:presLayoutVars>
          <dgm:bulletEnabled val="1"/>
        </dgm:presLayoutVars>
      </dgm:prSet>
      <dgm:spPr/>
    </dgm:pt>
    <dgm:pt modelId="{B30E1A49-EECF-44DA-BA5A-1A3B9FB33BC6}" type="pres">
      <dgm:prSet presAssocID="{D3493B40-C9D4-458E-A2D3-466CFC6E131C}" presName="sp" presStyleCnt="0"/>
      <dgm:spPr/>
    </dgm:pt>
    <dgm:pt modelId="{D2077F0A-284D-4B4B-8C74-7075E775F97E}" type="pres">
      <dgm:prSet presAssocID="{44CD2DBC-DB8A-4EBA-8EAB-E084B9F7AC68}" presName="composite" presStyleCnt="0"/>
      <dgm:spPr/>
    </dgm:pt>
    <dgm:pt modelId="{2F6B6068-4C6E-41E3-8D5F-FEBC6908B280}" type="pres">
      <dgm:prSet presAssocID="{44CD2DBC-DB8A-4EBA-8EAB-E084B9F7AC68}" presName="parentText" presStyleLbl="alignNode1" presStyleIdx="1" presStyleCnt="5">
        <dgm:presLayoutVars>
          <dgm:chMax val="1"/>
          <dgm:bulletEnabled val="1"/>
        </dgm:presLayoutVars>
      </dgm:prSet>
      <dgm:spPr/>
    </dgm:pt>
    <dgm:pt modelId="{22893333-81DB-4175-8AB9-19A7DC00990C}" type="pres">
      <dgm:prSet presAssocID="{44CD2DBC-DB8A-4EBA-8EAB-E084B9F7AC68}" presName="descendantText" presStyleLbl="alignAcc1" presStyleIdx="1" presStyleCnt="5">
        <dgm:presLayoutVars>
          <dgm:bulletEnabled val="1"/>
        </dgm:presLayoutVars>
      </dgm:prSet>
      <dgm:spPr/>
    </dgm:pt>
    <dgm:pt modelId="{828B2FD4-C49D-4165-91CE-C5DD53DD8917}" type="pres">
      <dgm:prSet presAssocID="{52D662E1-70B1-4D32-A4D7-78F6D99F9361}" presName="sp" presStyleCnt="0"/>
      <dgm:spPr/>
    </dgm:pt>
    <dgm:pt modelId="{3A41962A-C003-4D7E-9BF2-78874B50D9F2}" type="pres">
      <dgm:prSet presAssocID="{B8A88B7A-5C43-48DB-A229-638B9CFC0C17}" presName="composite" presStyleCnt="0"/>
      <dgm:spPr/>
    </dgm:pt>
    <dgm:pt modelId="{47CC44FC-C901-4C6D-B22E-662F608A45F1}" type="pres">
      <dgm:prSet presAssocID="{B8A88B7A-5C43-48DB-A229-638B9CFC0C17}" presName="parentText" presStyleLbl="alignNode1" presStyleIdx="2" presStyleCnt="5">
        <dgm:presLayoutVars>
          <dgm:chMax val="1"/>
          <dgm:bulletEnabled val="1"/>
        </dgm:presLayoutVars>
      </dgm:prSet>
      <dgm:spPr/>
    </dgm:pt>
    <dgm:pt modelId="{917BD20E-366B-4A1B-8808-B3BFEFA47C62}" type="pres">
      <dgm:prSet presAssocID="{B8A88B7A-5C43-48DB-A229-638B9CFC0C17}" presName="descendantText" presStyleLbl="alignAcc1" presStyleIdx="2" presStyleCnt="5">
        <dgm:presLayoutVars>
          <dgm:bulletEnabled val="1"/>
        </dgm:presLayoutVars>
      </dgm:prSet>
      <dgm:spPr/>
    </dgm:pt>
    <dgm:pt modelId="{195EFE77-809A-43FF-93D2-2A6F5434488C}" type="pres">
      <dgm:prSet presAssocID="{FC68EA43-B0BD-40FB-9DAA-6246D82CBF69}" presName="sp" presStyleCnt="0"/>
      <dgm:spPr/>
    </dgm:pt>
    <dgm:pt modelId="{820D9D6D-15D7-43D9-896A-3F41EB73C905}" type="pres">
      <dgm:prSet presAssocID="{2A27DA1B-344F-44CF-9F81-06422551E95A}" presName="composite" presStyleCnt="0"/>
      <dgm:spPr/>
    </dgm:pt>
    <dgm:pt modelId="{68BB5D73-D36C-494E-A2EE-813183E56977}" type="pres">
      <dgm:prSet presAssocID="{2A27DA1B-344F-44CF-9F81-06422551E95A}" presName="parentText" presStyleLbl="alignNode1" presStyleIdx="3" presStyleCnt="5">
        <dgm:presLayoutVars>
          <dgm:chMax val="1"/>
          <dgm:bulletEnabled val="1"/>
        </dgm:presLayoutVars>
      </dgm:prSet>
      <dgm:spPr/>
    </dgm:pt>
    <dgm:pt modelId="{4CA60875-32FA-4C84-8930-FFADD84CDE65}" type="pres">
      <dgm:prSet presAssocID="{2A27DA1B-344F-44CF-9F81-06422551E95A}" presName="descendantText" presStyleLbl="alignAcc1" presStyleIdx="3" presStyleCnt="5">
        <dgm:presLayoutVars>
          <dgm:bulletEnabled val="1"/>
        </dgm:presLayoutVars>
      </dgm:prSet>
      <dgm:spPr/>
    </dgm:pt>
    <dgm:pt modelId="{44764DF0-CC15-4CAF-9595-9B62FD7819CD}" type="pres">
      <dgm:prSet presAssocID="{76753DB6-34CA-493C-B65D-A6681A85F32D}" presName="sp" presStyleCnt="0"/>
      <dgm:spPr/>
    </dgm:pt>
    <dgm:pt modelId="{6C7ACE27-4795-4DD5-A482-43724E719558}" type="pres">
      <dgm:prSet presAssocID="{13CC4005-2BA7-42D1-A126-FA36BF6EB9A4}" presName="composite" presStyleCnt="0"/>
      <dgm:spPr/>
    </dgm:pt>
    <dgm:pt modelId="{DF3B0343-7006-44D8-8DFC-9B3E4D4D019C}" type="pres">
      <dgm:prSet presAssocID="{13CC4005-2BA7-42D1-A126-FA36BF6EB9A4}" presName="parentText" presStyleLbl="alignNode1" presStyleIdx="4" presStyleCnt="5">
        <dgm:presLayoutVars>
          <dgm:chMax val="1"/>
          <dgm:bulletEnabled val="1"/>
        </dgm:presLayoutVars>
      </dgm:prSet>
      <dgm:spPr/>
    </dgm:pt>
    <dgm:pt modelId="{28991304-7F28-42FA-8581-342A5E37783B}" type="pres">
      <dgm:prSet presAssocID="{13CC4005-2BA7-42D1-A126-FA36BF6EB9A4}" presName="descendantText" presStyleLbl="alignAcc1" presStyleIdx="4" presStyleCnt="5">
        <dgm:presLayoutVars>
          <dgm:bulletEnabled val="1"/>
        </dgm:presLayoutVars>
      </dgm:prSet>
      <dgm:spPr/>
    </dgm:pt>
  </dgm:ptLst>
  <dgm:cxnLst>
    <dgm:cxn modelId="{1C0F630B-EDB1-474A-BA4F-C44ACB9E7AE7}" srcId="{44CD2DBC-DB8A-4EBA-8EAB-E084B9F7AC68}" destId="{472CAC39-382C-435E-BE74-6F92188A8BB9}" srcOrd="0" destOrd="0" parTransId="{48BDCEC9-021D-4E03-8B8A-A592444018BD}" sibTransId="{87EAC55D-4F7C-49F5-A75D-BD7650E6ECCC}"/>
    <dgm:cxn modelId="{5E0DB312-2B14-45CF-AB76-A9D5929C8A2C}" type="presOf" srcId="{472CAC39-382C-435E-BE74-6F92188A8BB9}" destId="{22893333-81DB-4175-8AB9-19A7DC00990C}" srcOrd="0" destOrd="0" presId="urn:microsoft.com/office/officeart/2005/8/layout/chevron2"/>
    <dgm:cxn modelId="{BE754815-A99D-447E-B779-80B3A34C65A9}" type="presOf" srcId="{28AED572-FB36-42C8-8E10-AFE050700A23}" destId="{01F07C82-F8A3-4053-8509-498C634F0792}" srcOrd="0" destOrd="0" presId="urn:microsoft.com/office/officeart/2005/8/layout/chevron2"/>
    <dgm:cxn modelId="{91775015-A9AB-444E-A90F-DA06543688FB}" srcId="{CCD9F26D-3EC7-4618-B798-5852C10F686D}" destId="{B8A88B7A-5C43-48DB-A229-638B9CFC0C17}" srcOrd="2" destOrd="0" parTransId="{5846C8EF-EDDA-43A5-893A-E73A85929B54}" sibTransId="{FC68EA43-B0BD-40FB-9DAA-6246D82CBF69}"/>
    <dgm:cxn modelId="{CFC0712E-FEA9-46D8-9C5E-3670D8516939}" type="presOf" srcId="{B1449D79-2E2E-4499-9ADA-0B7C62494DE7}" destId="{29506673-4140-416E-A32F-3328D518BFAE}" srcOrd="0" destOrd="0" presId="urn:microsoft.com/office/officeart/2005/8/layout/chevron2"/>
    <dgm:cxn modelId="{92CAB431-EF58-4B03-8B46-2399D0F14DD0}" srcId="{13CC4005-2BA7-42D1-A126-FA36BF6EB9A4}" destId="{1FD94DA8-DA07-4EB3-AC34-F38E2C59DBB7}" srcOrd="0" destOrd="0" parTransId="{BF7C052B-2F21-409E-9B70-1EC26A4F099F}" sibTransId="{8259ECFF-30E9-4520-8337-6C3B41047596}"/>
    <dgm:cxn modelId="{54254E3C-29EB-45D1-A8F9-D08471EEF482}" type="presOf" srcId="{1E218F8A-8534-463E-9FC4-966E9345FE03}" destId="{917BD20E-366B-4A1B-8808-B3BFEFA47C62}" srcOrd="0" destOrd="0" presId="urn:microsoft.com/office/officeart/2005/8/layout/chevron2"/>
    <dgm:cxn modelId="{55D1E244-A551-4004-900D-2FC28484C1DC}" type="presOf" srcId="{46F7F270-A288-4663-B76B-2D2A5EBBA333}" destId="{4CA60875-32FA-4C84-8930-FFADD84CDE65}" srcOrd="0" destOrd="0" presId="urn:microsoft.com/office/officeart/2005/8/layout/chevron2"/>
    <dgm:cxn modelId="{076F6747-66E6-47BB-BD47-A6AC243946C6}" srcId="{CCD9F26D-3EC7-4618-B798-5852C10F686D}" destId="{2A27DA1B-344F-44CF-9F81-06422551E95A}" srcOrd="3" destOrd="0" parTransId="{6FD7D50D-1905-49C1-B384-50BBF8A66941}" sibTransId="{76753DB6-34CA-493C-B65D-A6681A85F32D}"/>
    <dgm:cxn modelId="{2E885D6D-16DD-4F6E-A1F6-2CBFC3055804}" type="presOf" srcId="{CCD9F26D-3EC7-4618-B798-5852C10F686D}" destId="{631DABAF-326E-4A95-AFFF-8994F1FF1197}" srcOrd="0" destOrd="0" presId="urn:microsoft.com/office/officeart/2005/8/layout/chevron2"/>
    <dgm:cxn modelId="{104EE559-0F41-4CB2-89F2-DF37AD0CDE8A}" type="presOf" srcId="{2A27DA1B-344F-44CF-9F81-06422551E95A}" destId="{68BB5D73-D36C-494E-A2EE-813183E56977}" srcOrd="0" destOrd="0" presId="urn:microsoft.com/office/officeart/2005/8/layout/chevron2"/>
    <dgm:cxn modelId="{D05C347E-E4F9-44D9-8D66-3C9322F3216E}" srcId="{CCD9F26D-3EC7-4618-B798-5852C10F686D}" destId="{13CC4005-2BA7-42D1-A126-FA36BF6EB9A4}" srcOrd="4" destOrd="0" parTransId="{E2290651-D26F-4A0F-8309-3821B8CA6179}" sibTransId="{8B8FCE10-B3D2-4AC7-B60E-4EC6A848F820}"/>
    <dgm:cxn modelId="{86544E88-E24B-446C-BD09-2AFA7FF577B8}" srcId="{B1449D79-2E2E-4499-9ADA-0B7C62494DE7}" destId="{28AED572-FB36-42C8-8E10-AFE050700A23}" srcOrd="0" destOrd="0" parTransId="{99711670-DF34-4549-9E56-0AE8B0B92166}" sibTransId="{0FA04E18-50FB-4A1E-928B-5239A8CE34AC}"/>
    <dgm:cxn modelId="{D95D1B95-EAC5-47A2-B77A-DEA7874C36A3}" type="presOf" srcId="{44CD2DBC-DB8A-4EBA-8EAB-E084B9F7AC68}" destId="{2F6B6068-4C6E-41E3-8D5F-FEBC6908B280}" srcOrd="0" destOrd="0" presId="urn:microsoft.com/office/officeart/2005/8/layout/chevron2"/>
    <dgm:cxn modelId="{D5F630D2-C013-41F4-B6F2-252A12206BF7}" srcId="{CCD9F26D-3EC7-4618-B798-5852C10F686D}" destId="{44CD2DBC-DB8A-4EBA-8EAB-E084B9F7AC68}" srcOrd="1" destOrd="0" parTransId="{131ED46F-B469-484F-A180-023909DA5885}" sibTransId="{52D662E1-70B1-4D32-A4D7-78F6D99F9361}"/>
    <dgm:cxn modelId="{EE541AD8-9031-41D2-A6CD-AAA306763E53}" type="presOf" srcId="{13CC4005-2BA7-42D1-A126-FA36BF6EB9A4}" destId="{DF3B0343-7006-44D8-8DFC-9B3E4D4D019C}" srcOrd="0" destOrd="0" presId="urn:microsoft.com/office/officeart/2005/8/layout/chevron2"/>
    <dgm:cxn modelId="{E3D58BDC-D415-431C-A359-5426B028985B}" srcId="{B8A88B7A-5C43-48DB-A229-638B9CFC0C17}" destId="{1E218F8A-8534-463E-9FC4-966E9345FE03}" srcOrd="0" destOrd="0" parTransId="{F4619C69-7EB4-4C43-A536-908D65F329DA}" sibTransId="{2FB2E2E4-56C0-4FCD-AE85-D1AAB99FBE22}"/>
    <dgm:cxn modelId="{4FDA0AE5-083F-4736-B218-A5DA1404E49C}" type="presOf" srcId="{1FD94DA8-DA07-4EB3-AC34-F38E2C59DBB7}" destId="{28991304-7F28-42FA-8581-342A5E37783B}" srcOrd="0" destOrd="0" presId="urn:microsoft.com/office/officeart/2005/8/layout/chevron2"/>
    <dgm:cxn modelId="{F2B0D9E6-297E-4CFE-8F31-AAE2A8D05F19}" srcId="{2A27DA1B-344F-44CF-9F81-06422551E95A}" destId="{46F7F270-A288-4663-B76B-2D2A5EBBA333}" srcOrd="0" destOrd="0" parTransId="{167F32ED-7557-4C2E-BD66-426BE777F071}" sibTransId="{EA2E8C6E-68D1-452C-9703-878B51F11147}"/>
    <dgm:cxn modelId="{F18A21F1-3B32-499E-8371-7546FB1524D4}" type="presOf" srcId="{B8A88B7A-5C43-48DB-A229-638B9CFC0C17}" destId="{47CC44FC-C901-4C6D-B22E-662F608A45F1}" srcOrd="0" destOrd="0" presId="urn:microsoft.com/office/officeart/2005/8/layout/chevron2"/>
    <dgm:cxn modelId="{5E8277F7-EBB6-4FFA-8FA1-368550D0C963}" srcId="{CCD9F26D-3EC7-4618-B798-5852C10F686D}" destId="{B1449D79-2E2E-4499-9ADA-0B7C62494DE7}" srcOrd="0" destOrd="0" parTransId="{621AA064-5D73-4BE4-8A88-F6D48B2388CE}" sibTransId="{D3493B40-C9D4-458E-A2D3-466CFC6E131C}"/>
    <dgm:cxn modelId="{CD260778-5292-4B63-9888-BA422A0456A6}" type="presParOf" srcId="{631DABAF-326E-4A95-AFFF-8994F1FF1197}" destId="{E431CFFE-2327-4891-AE14-26CB114D2BFB}" srcOrd="0" destOrd="0" presId="urn:microsoft.com/office/officeart/2005/8/layout/chevron2"/>
    <dgm:cxn modelId="{73D0F207-DB24-4332-A879-49B987C33D2E}" type="presParOf" srcId="{E431CFFE-2327-4891-AE14-26CB114D2BFB}" destId="{29506673-4140-416E-A32F-3328D518BFAE}" srcOrd="0" destOrd="0" presId="urn:microsoft.com/office/officeart/2005/8/layout/chevron2"/>
    <dgm:cxn modelId="{D06143ED-8B34-4304-AFCD-9C4172C2E65B}" type="presParOf" srcId="{E431CFFE-2327-4891-AE14-26CB114D2BFB}" destId="{01F07C82-F8A3-4053-8509-498C634F0792}" srcOrd="1" destOrd="0" presId="urn:microsoft.com/office/officeart/2005/8/layout/chevron2"/>
    <dgm:cxn modelId="{4823A8D7-85C2-4082-AB89-B8F3D9E73341}" type="presParOf" srcId="{631DABAF-326E-4A95-AFFF-8994F1FF1197}" destId="{B30E1A49-EECF-44DA-BA5A-1A3B9FB33BC6}" srcOrd="1" destOrd="0" presId="urn:microsoft.com/office/officeart/2005/8/layout/chevron2"/>
    <dgm:cxn modelId="{184FF2E8-4793-4374-947C-7F1FC5D29A66}" type="presParOf" srcId="{631DABAF-326E-4A95-AFFF-8994F1FF1197}" destId="{D2077F0A-284D-4B4B-8C74-7075E775F97E}" srcOrd="2" destOrd="0" presId="urn:microsoft.com/office/officeart/2005/8/layout/chevron2"/>
    <dgm:cxn modelId="{4F355B3E-E400-44D0-A555-64BA0B5CFF4E}" type="presParOf" srcId="{D2077F0A-284D-4B4B-8C74-7075E775F97E}" destId="{2F6B6068-4C6E-41E3-8D5F-FEBC6908B280}" srcOrd="0" destOrd="0" presId="urn:microsoft.com/office/officeart/2005/8/layout/chevron2"/>
    <dgm:cxn modelId="{C527EC74-7E52-48FB-84EE-3E1EBEA3849F}" type="presParOf" srcId="{D2077F0A-284D-4B4B-8C74-7075E775F97E}" destId="{22893333-81DB-4175-8AB9-19A7DC00990C}" srcOrd="1" destOrd="0" presId="urn:microsoft.com/office/officeart/2005/8/layout/chevron2"/>
    <dgm:cxn modelId="{CF5B2577-8CF3-435E-9175-FE74289E0FA9}" type="presParOf" srcId="{631DABAF-326E-4A95-AFFF-8994F1FF1197}" destId="{828B2FD4-C49D-4165-91CE-C5DD53DD8917}" srcOrd="3" destOrd="0" presId="urn:microsoft.com/office/officeart/2005/8/layout/chevron2"/>
    <dgm:cxn modelId="{59D7C67A-3589-4627-AFB6-648FA157D9EB}" type="presParOf" srcId="{631DABAF-326E-4A95-AFFF-8994F1FF1197}" destId="{3A41962A-C003-4D7E-9BF2-78874B50D9F2}" srcOrd="4" destOrd="0" presId="urn:microsoft.com/office/officeart/2005/8/layout/chevron2"/>
    <dgm:cxn modelId="{551536CC-12C1-466E-9B31-7FEEB7BF2F67}" type="presParOf" srcId="{3A41962A-C003-4D7E-9BF2-78874B50D9F2}" destId="{47CC44FC-C901-4C6D-B22E-662F608A45F1}" srcOrd="0" destOrd="0" presId="urn:microsoft.com/office/officeart/2005/8/layout/chevron2"/>
    <dgm:cxn modelId="{F00C001F-846E-440B-8CA6-1B97694BEBE3}" type="presParOf" srcId="{3A41962A-C003-4D7E-9BF2-78874B50D9F2}" destId="{917BD20E-366B-4A1B-8808-B3BFEFA47C62}" srcOrd="1" destOrd="0" presId="urn:microsoft.com/office/officeart/2005/8/layout/chevron2"/>
    <dgm:cxn modelId="{BE341AC0-5E3C-4D9C-B5F0-05CCD2E02873}" type="presParOf" srcId="{631DABAF-326E-4A95-AFFF-8994F1FF1197}" destId="{195EFE77-809A-43FF-93D2-2A6F5434488C}" srcOrd="5" destOrd="0" presId="urn:microsoft.com/office/officeart/2005/8/layout/chevron2"/>
    <dgm:cxn modelId="{ECD42040-C981-4E8A-B290-41A8804E57B5}" type="presParOf" srcId="{631DABAF-326E-4A95-AFFF-8994F1FF1197}" destId="{820D9D6D-15D7-43D9-896A-3F41EB73C905}" srcOrd="6" destOrd="0" presId="urn:microsoft.com/office/officeart/2005/8/layout/chevron2"/>
    <dgm:cxn modelId="{3FBD9D7C-2E4B-411F-B8A3-E83F845B369F}" type="presParOf" srcId="{820D9D6D-15D7-43D9-896A-3F41EB73C905}" destId="{68BB5D73-D36C-494E-A2EE-813183E56977}" srcOrd="0" destOrd="0" presId="urn:microsoft.com/office/officeart/2005/8/layout/chevron2"/>
    <dgm:cxn modelId="{9006B077-672B-4C5D-AEE6-251AEDFE90E7}" type="presParOf" srcId="{820D9D6D-15D7-43D9-896A-3F41EB73C905}" destId="{4CA60875-32FA-4C84-8930-FFADD84CDE65}" srcOrd="1" destOrd="0" presId="urn:microsoft.com/office/officeart/2005/8/layout/chevron2"/>
    <dgm:cxn modelId="{17E98024-87BE-4063-9E96-B78B393C0A82}" type="presParOf" srcId="{631DABAF-326E-4A95-AFFF-8994F1FF1197}" destId="{44764DF0-CC15-4CAF-9595-9B62FD7819CD}" srcOrd="7" destOrd="0" presId="urn:microsoft.com/office/officeart/2005/8/layout/chevron2"/>
    <dgm:cxn modelId="{5FA9C3F2-2A4F-448A-95E0-E7A19E9C598D}" type="presParOf" srcId="{631DABAF-326E-4A95-AFFF-8994F1FF1197}" destId="{6C7ACE27-4795-4DD5-A482-43724E719558}" srcOrd="8" destOrd="0" presId="urn:microsoft.com/office/officeart/2005/8/layout/chevron2"/>
    <dgm:cxn modelId="{FF692CD8-492B-47CB-B3BB-7D708083437B}" type="presParOf" srcId="{6C7ACE27-4795-4DD5-A482-43724E719558}" destId="{DF3B0343-7006-44D8-8DFC-9B3E4D4D019C}" srcOrd="0" destOrd="0" presId="urn:microsoft.com/office/officeart/2005/8/layout/chevron2"/>
    <dgm:cxn modelId="{EF0F3D9E-BD2C-4790-9732-4A33E3B7817B}" type="presParOf" srcId="{6C7ACE27-4795-4DD5-A482-43724E719558}" destId="{28991304-7F28-42FA-8581-342A5E37783B}" srcOrd="1" destOrd="0" presId="urn:microsoft.com/office/officeart/2005/8/layout/chevron2"/>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C2E557C9-C68A-493E-8355-482FFE9349D8}"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8F4F2D2F-E24C-49ED-8C0E-3E84C7341552}">
      <dgm:prSet phldrT="[Metin]" custT="1"/>
      <dgm:spPr/>
      <dgm:t>
        <a:bodyPr/>
        <a:lstStyle/>
        <a:p>
          <a:r>
            <a:rPr lang="en-US" sz="1200"/>
            <a:t>2</a:t>
          </a:r>
        </a:p>
      </dgm:t>
    </dgm:pt>
    <dgm:pt modelId="{CB99AA8F-E233-4C81-8D32-B2FE422E86AA}" type="parTrans" cxnId="{F2ABE9F6-0DB0-43AA-8A8A-6052AC31B74D}">
      <dgm:prSet/>
      <dgm:spPr/>
      <dgm:t>
        <a:bodyPr/>
        <a:lstStyle/>
        <a:p>
          <a:endParaRPr lang="tr-TR" sz="1200"/>
        </a:p>
      </dgm:t>
    </dgm:pt>
    <dgm:pt modelId="{15D5144D-0CD5-4A54-B4B5-900AE5F14CFA}" type="sibTrans" cxnId="{F2ABE9F6-0DB0-43AA-8A8A-6052AC31B74D}">
      <dgm:prSet/>
      <dgm:spPr/>
      <dgm:t>
        <a:bodyPr/>
        <a:lstStyle/>
        <a:p>
          <a:endParaRPr lang="tr-TR" sz="1200"/>
        </a:p>
      </dgm:t>
    </dgm:pt>
    <dgm:pt modelId="{8FA89424-046C-42DD-85EA-AD97D515A630}">
      <dgm:prSet phldrT="[Metin]" custT="1"/>
      <dgm:spPr/>
      <dgm:t>
        <a:bodyPr/>
        <a:lstStyle/>
        <a:p>
          <a:r>
            <a:rPr lang="en-US" sz="1200">
              <a:latin typeface="Arial" panose="020B0604020202020204" pitchFamily="34" charset="0"/>
              <a:cs typeface="Arial" panose="020B0604020202020204" pitchFamily="34" charset="0"/>
            </a:rPr>
            <a:t>Disassemble and clean steam discharge line filter.</a:t>
          </a:r>
        </a:p>
      </dgm:t>
    </dgm:pt>
    <dgm:pt modelId="{C0956FAF-9C21-43DD-A0CD-25907A67113C}" type="parTrans" cxnId="{B302BD3E-4325-4B49-BCEE-898888A2CAAE}">
      <dgm:prSet/>
      <dgm:spPr/>
      <dgm:t>
        <a:bodyPr/>
        <a:lstStyle/>
        <a:p>
          <a:endParaRPr lang="tr-TR" sz="1200"/>
        </a:p>
      </dgm:t>
    </dgm:pt>
    <dgm:pt modelId="{3308A235-74A6-4BDD-9FC2-4F8DEC761E06}" type="sibTrans" cxnId="{B302BD3E-4325-4B49-BCEE-898888A2CAAE}">
      <dgm:prSet/>
      <dgm:spPr/>
      <dgm:t>
        <a:bodyPr/>
        <a:lstStyle/>
        <a:p>
          <a:endParaRPr lang="tr-TR" sz="1200"/>
        </a:p>
      </dgm:t>
    </dgm:pt>
    <dgm:pt modelId="{85341FAB-22A1-4391-940C-BE753E262882}">
      <dgm:prSet phldrT="[Metin]" custT="1"/>
      <dgm:spPr/>
      <dgm:t>
        <a:bodyPr/>
        <a:lstStyle/>
        <a:p>
          <a:r>
            <a:rPr lang="en-US" sz="1200"/>
            <a:t>3</a:t>
          </a:r>
        </a:p>
      </dgm:t>
    </dgm:pt>
    <dgm:pt modelId="{31A21BDE-FC56-4EA1-8000-347A0AE38DF6}" type="parTrans" cxnId="{5FF0D967-ED81-4E91-B689-11E4167DB6A1}">
      <dgm:prSet/>
      <dgm:spPr/>
      <dgm:t>
        <a:bodyPr/>
        <a:lstStyle/>
        <a:p>
          <a:endParaRPr lang="tr-TR" sz="1200"/>
        </a:p>
      </dgm:t>
    </dgm:pt>
    <dgm:pt modelId="{812A1E09-C1E9-40A0-B109-321C5E54B395}" type="sibTrans" cxnId="{5FF0D967-ED81-4E91-B689-11E4167DB6A1}">
      <dgm:prSet/>
      <dgm:spPr/>
      <dgm:t>
        <a:bodyPr/>
        <a:lstStyle/>
        <a:p>
          <a:endParaRPr lang="tr-TR" sz="1200"/>
        </a:p>
      </dgm:t>
    </dgm:pt>
    <dgm:pt modelId="{04D713F8-F7E7-491E-BB52-3184E9606C91}">
      <dgm:prSet phldrT="[Metin]" custT="1"/>
      <dgm:spPr/>
      <dgm:t>
        <a:bodyPr/>
        <a:lstStyle/>
        <a:p>
          <a:r>
            <a:rPr lang="en-US" sz="1200">
              <a:latin typeface="Arial" panose="020B0604020202020204" pitchFamily="34" charset="0"/>
              <a:cs typeface="Arial" panose="020B0604020202020204" pitchFamily="34" charset="0"/>
            </a:rPr>
            <a:t>Check the steam discharge, steam discharge / vacuum bridge solenoid valve coil, disassemble and clean the core part.</a:t>
          </a:r>
        </a:p>
      </dgm:t>
    </dgm:pt>
    <dgm:pt modelId="{F6231213-1FAA-441B-9012-85831FDD9509}" type="parTrans" cxnId="{F5E5B912-6E1A-4F25-9F59-B42F159FB10C}">
      <dgm:prSet/>
      <dgm:spPr/>
      <dgm:t>
        <a:bodyPr/>
        <a:lstStyle/>
        <a:p>
          <a:endParaRPr lang="tr-TR" sz="1200"/>
        </a:p>
      </dgm:t>
    </dgm:pt>
    <dgm:pt modelId="{688D6E43-76B5-4FBF-BCC6-8A72B1CBFF3A}" type="sibTrans" cxnId="{F5E5B912-6E1A-4F25-9F59-B42F159FB10C}">
      <dgm:prSet/>
      <dgm:spPr/>
      <dgm:t>
        <a:bodyPr/>
        <a:lstStyle/>
        <a:p>
          <a:endParaRPr lang="tr-TR" sz="1200"/>
        </a:p>
      </dgm:t>
    </dgm:pt>
    <dgm:pt modelId="{5B81271E-F4CA-485A-8505-223E0BBEB5EE}">
      <dgm:prSet custT="1"/>
      <dgm:spPr/>
      <dgm:t>
        <a:bodyPr/>
        <a:lstStyle/>
        <a:p>
          <a:r>
            <a:rPr lang="en-US" sz="1200"/>
            <a:t>4</a:t>
          </a:r>
        </a:p>
      </dgm:t>
    </dgm:pt>
    <dgm:pt modelId="{09D810A5-A651-4372-A28A-C3035E2618E9}" type="parTrans" cxnId="{F556AE97-5F53-4A55-B578-44637E98F920}">
      <dgm:prSet/>
      <dgm:spPr/>
      <dgm:t>
        <a:bodyPr/>
        <a:lstStyle/>
        <a:p>
          <a:endParaRPr lang="tr-TR" sz="1200"/>
        </a:p>
      </dgm:t>
    </dgm:pt>
    <dgm:pt modelId="{969682DB-92CF-4311-AD2F-82C0AA9C4428}" type="sibTrans" cxnId="{F556AE97-5F53-4A55-B578-44637E98F920}">
      <dgm:prSet/>
      <dgm:spPr/>
      <dgm:t>
        <a:bodyPr/>
        <a:lstStyle/>
        <a:p>
          <a:endParaRPr lang="tr-TR" sz="1200"/>
        </a:p>
      </dgm:t>
    </dgm:pt>
    <dgm:pt modelId="{A25DED66-A807-4E2F-A2E0-ED1793047A18}">
      <dgm:prSet custT="1"/>
      <dgm:spPr/>
      <dgm:t>
        <a:bodyPr/>
        <a:lstStyle/>
        <a:p>
          <a:r>
            <a:rPr lang="en-US" sz="1200">
              <a:latin typeface="Arial" panose="020B0604020202020204" pitchFamily="34" charset="0"/>
              <a:cs typeface="Arial" panose="020B0604020202020204" pitchFamily="34" charset="0"/>
            </a:rPr>
            <a:t>Check the main board steam discharge solenoid valve output with a multimeter, replace the main board if 220 V AC voltage is not available.</a:t>
          </a:r>
        </a:p>
      </dgm:t>
    </dgm:pt>
    <dgm:pt modelId="{0AC321A9-06C2-4763-BC9B-1DADF282A0F3}" type="parTrans" cxnId="{187757D8-80D2-45D1-AFAA-443C1434D92D}">
      <dgm:prSet/>
      <dgm:spPr/>
      <dgm:t>
        <a:bodyPr/>
        <a:lstStyle/>
        <a:p>
          <a:endParaRPr lang="tr-TR" sz="1200"/>
        </a:p>
      </dgm:t>
    </dgm:pt>
    <dgm:pt modelId="{B49FF596-A29B-4CF4-9847-3631D309DD7A}" type="sibTrans" cxnId="{187757D8-80D2-45D1-AFAA-443C1434D92D}">
      <dgm:prSet/>
      <dgm:spPr/>
      <dgm:t>
        <a:bodyPr/>
        <a:lstStyle/>
        <a:p>
          <a:endParaRPr lang="tr-TR" sz="1200"/>
        </a:p>
      </dgm:t>
    </dgm:pt>
    <dgm:pt modelId="{13A999C5-E9C0-45E0-BCE7-328811C8A1A8}">
      <dgm:prSet custT="1"/>
      <dgm:spPr/>
      <dgm:t>
        <a:bodyPr/>
        <a:lstStyle/>
        <a:p>
          <a:r>
            <a:rPr lang="en-US" sz="1200"/>
            <a:t>5</a:t>
          </a:r>
        </a:p>
      </dgm:t>
    </dgm:pt>
    <dgm:pt modelId="{57B41D01-98A8-43F7-AED9-AE50367AB725}" type="parTrans" cxnId="{C9A74921-B3D5-4064-9E27-0570561CA580}">
      <dgm:prSet/>
      <dgm:spPr/>
      <dgm:t>
        <a:bodyPr/>
        <a:lstStyle/>
        <a:p>
          <a:endParaRPr lang="tr-TR" sz="1200"/>
        </a:p>
      </dgm:t>
    </dgm:pt>
    <dgm:pt modelId="{B73D881D-98DC-44B1-B7C4-E565870482DC}" type="sibTrans" cxnId="{C9A74921-B3D5-4064-9E27-0570561CA580}">
      <dgm:prSet/>
      <dgm:spPr/>
      <dgm:t>
        <a:bodyPr/>
        <a:lstStyle/>
        <a:p>
          <a:endParaRPr lang="tr-TR" sz="1200"/>
        </a:p>
      </dgm:t>
    </dgm:pt>
    <dgm:pt modelId="{E1D07288-DC73-47E2-BA83-D20645B7CB83}">
      <dgm:prSet custT="1"/>
      <dgm:spPr/>
      <dgm:t>
        <a:bodyPr/>
        <a:lstStyle/>
        <a:p>
          <a:r>
            <a:rPr lang="en-US" sz="1200">
              <a:latin typeface="Arial" panose="020B0604020202020204" pitchFamily="34" charset="0"/>
              <a:cs typeface="Arial" panose="020B0604020202020204" pitchFamily="34" charset="0"/>
            </a:rPr>
            <a:t>Check the main board steam discharge / vacuum bridge solenoid valve output with a multimeter. Replace the main board if 220 V AC voltage is not available.</a:t>
          </a:r>
        </a:p>
      </dgm:t>
    </dgm:pt>
    <dgm:pt modelId="{24D3DE70-4F45-4C19-B842-60D47E54432E}" type="parTrans" cxnId="{D5D036F1-6CD4-41AE-A376-6318FE57C7BE}">
      <dgm:prSet/>
      <dgm:spPr/>
      <dgm:t>
        <a:bodyPr/>
        <a:lstStyle/>
        <a:p>
          <a:endParaRPr lang="tr-TR" sz="1200"/>
        </a:p>
      </dgm:t>
    </dgm:pt>
    <dgm:pt modelId="{6E0A3A58-ECE4-4679-9116-F24A2ABCB46C}" type="sibTrans" cxnId="{D5D036F1-6CD4-41AE-A376-6318FE57C7BE}">
      <dgm:prSet/>
      <dgm:spPr/>
      <dgm:t>
        <a:bodyPr/>
        <a:lstStyle/>
        <a:p>
          <a:endParaRPr lang="tr-TR" sz="1200"/>
        </a:p>
      </dgm:t>
    </dgm:pt>
    <dgm:pt modelId="{9C060AE0-DB2A-467F-B795-18F4FBAE9D43}">
      <dgm:prSet custT="1"/>
      <dgm:spPr/>
      <dgm:t>
        <a:bodyPr/>
        <a:lstStyle/>
        <a:p>
          <a:r>
            <a:rPr lang="en-US" sz="1200"/>
            <a:t>1</a:t>
          </a:r>
        </a:p>
      </dgm:t>
    </dgm:pt>
    <dgm:pt modelId="{41E9556D-E509-4760-92A2-E01C638DE79C}" type="parTrans" cxnId="{B2A9D6A8-416E-49CB-A827-E38D6701CDF4}">
      <dgm:prSet/>
      <dgm:spPr/>
      <dgm:t>
        <a:bodyPr/>
        <a:lstStyle/>
        <a:p>
          <a:endParaRPr lang="tr-TR" sz="1200"/>
        </a:p>
      </dgm:t>
    </dgm:pt>
    <dgm:pt modelId="{B0F258E8-9FF4-4841-9123-FB695F1FFA25}" type="sibTrans" cxnId="{B2A9D6A8-416E-49CB-A827-E38D6701CDF4}">
      <dgm:prSet/>
      <dgm:spPr/>
      <dgm:t>
        <a:bodyPr/>
        <a:lstStyle/>
        <a:p>
          <a:endParaRPr lang="tr-TR" sz="1200"/>
        </a:p>
      </dgm:t>
    </dgm:pt>
    <dgm:pt modelId="{EB4F4643-6C35-4C4E-94A7-9FD15587D90D}">
      <dgm:prSet custT="1"/>
      <dgm:spPr/>
      <dgm:t>
        <a:bodyPr/>
        <a:lstStyle/>
        <a:p>
          <a:r>
            <a:rPr lang="en-US" sz="1200">
              <a:latin typeface="Arial" panose="020B0604020202020204" pitchFamily="34" charset="0"/>
              <a:cs typeface="Arial" panose="020B0604020202020204" pitchFamily="34" charset="0"/>
            </a:rPr>
            <a:t>Check the drain line. (Drain should be maximum 10 cm above the ground.)</a:t>
          </a:r>
        </a:p>
      </dgm:t>
    </dgm:pt>
    <dgm:pt modelId="{45D992FE-7281-4678-B776-5C26B22F310D}" type="parTrans" cxnId="{5D18C237-7D1B-42AD-A91C-471DA953BC31}">
      <dgm:prSet/>
      <dgm:spPr/>
      <dgm:t>
        <a:bodyPr/>
        <a:lstStyle/>
        <a:p>
          <a:endParaRPr lang="tr-TR" sz="1200"/>
        </a:p>
      </dgm:t>
    </dgm:pt>
    <dgm:pt modelId="{1D06F63C-1FA8-4DBA-96CF-073FA7E35863}" type="sibTrans" cxnId="{5D18C237-7D1B-42AD-A91C-471DA953BC31}">
      <dgm:prSet/>
      <dgm:spPr/>
      <dgm:t>
        <a:bodyPr/>
        <a:lstStyle/>
        <a:p>
          <a:endParaRPr lang="tr-TR" sz="1200"/>
        </a:p>
      </dgm:t>
    </dgm:pt>
    <dgm:pt modelId="{C0F902F5-3139-4201-A13C-78D256158243}">
      <dgm:prSet custT="1"/>
      <dgm:spPr/>
      <dgm:t>
        <a:bodyPr/>
        <a:lstStyle/>
        <a:p>
          <a:r>
            <a:rPr lang="en-US" sz="1200">
              <a:latin typeface="Arial" panose="020B0604020202020204" pitchFamily="34" charset="0"/>
              <a:cs typeface="Arial" panose="020B0604020202020204" pitchFamily="34" charset="0"/>
            </a:rPr>
            <a:t>Check the chamber steam discharge filter. </a:t>
          </a:r>
        </a:p>
      </dgm:t>
    </dgm:pt>
    <dgm:pt modelId="{489621DE-6106-484B-987A-86C7AB4F0A0C}" type="parTrans" cxnId="{F2BDDFAD-E2D1-4F8A-88C9-635B9CCCA01C}">
      <dgm:prSet/>
      <dgm:spPr/>
      <dgm:t>
        <a:bodyPr/>
        <a:lstStyle/>
        <a:p>
          <a:endParaRPr lang="tr-TR" sz="1200"/>
        </a:p>
      </dgm:t>
    </dgm:pt>
    <dgm:pt modelId="{7E259B51-A660-4DB4-9014-1CC3973A2E5F}" type="sibTrans" cxnId="{F2BDDFAD-E2D1-4F8A-88C9-635B9CCCA01C}">
      <dgm:prSet/>
      <dgm:spPr/>
      <dgm:t>
        <a:bodyPr/>
        <a:lstStyle/>
        <a:p>
          <a:endParaRPr lang="tr-TR" sz="1200"/>
        </a:p>
      </dgm:t>
    </dgm:pt>
    <dgm:pt modelId="{B7EF45AD-36EC-4891-9A2E-39845FCB2D8A}">
      <dgm:prSet custT="1"/>
      <dgm:spPr/>
      <dgm:t>
        <a:bodyPr/>
        <a:lstStyle/>
        <a:p>
          <a:r>
            <a:rPr lang="en-US" sz="1200">
              <a:latin typeface="Arial" panose="020B0604020202020204" pitchFamily="34" charset="0"/>
              <a:cs typeface="Arial" panose="020B0604020202020204" pitchFamily="34" charset="0"/>
            </a:rPr>
            <a:t>Replace the steam discharge, steam discharge / vacuum bridge solenoid valve.</a:t>
          </a:r>
        </a:p>
      </dgm:t>
    </dgm:pt>
    <dgm:pt modelId="{7FF4EC80-2A02-4E6B-B502-DBCE02F29571}" type="parTrans" cxnId="{5E7F34C8-BE3A-4BDC-8A5B-1216DDFD6979}">
      <dgm:prSet/>
      <dgm:spPr/>
      <dgm:t>
        <a:bodyPr/>
        <a:lstStyle/>
        <a:p>
          <a:endParaRPr lang="tr-TR" sz="1200"/>
        </a:p>
      </dgm:t>
    </dgm:pt>
    <dgm:pt modelId="{08487323-0910-4A76-8F99-C2A66A4ED902}" type="sibTrans" cxnId="{5E7F34C8-BE3A-4BDC-8A5B-1216DDFD6979}">
      <dgm:prSet/>
      <dgm:spPr/>
      <dgm:t>
        <a:bodyPr/>
        <a:lstStyle/>
        <a:p>
          <a:endParaRPr lang="tr-TR" sz="1200"/>
        </a:p>
      </dgm:t>
    </dgm:pt>
    <dgm:pt modelId="{0F197EFB-94EE-4308-8DE1-66EE88AD1455}">
      <dgm:prSet custT="1"/>
      <dgm:spPr/>
      <dgm:t>
        <a:bodyPr/>
        <a:lstStyle/>
        <a:p>
          <a:r>
            <a:rPr lang="en-US" sz="1200"/>
            <a:t>6</a:t>
          </a:r>
        </a:p>
      </dgm:t>
    </dgm:pt>
    <dgm:pt modelId="{775D57B2-FE6F-47FD-9B9B-7142DCF4AB36}" type="sibTrans" cxnId="{7A327DC1-1F47-4087-BE13-66F320026776}">
      <dgm:prSet/>
      <dgm:spPr/>
      <dgm:t>
        <a:bodyPr/>
        <a:lstStyle/>
        <a:p>
          <a:endParaRPr lang="tr-TR" sz="1200"/>
        </a:p>
      </dgm:t>
    </dgm:pt>
    <dgm:pt modelId="{0E219DED-72AA-4702-866E-0DFDCAA03A84}" type="parTrans" cxnId="{7A327DC1-1F47-4087-BE13-66F320026776}">
      <dgm:prSet/>
      <dgm:spPr/>
      <dgm:t>
        <a:bodyPr/>
        <a:lstStyle/>
        <a:p>
          <a:endParaRPr lang="tr-TR" sz="1200"/>
        </a:p>
      </dgm:t>
    </dgm:pt>
    <dgm:pt modelId="{BEF4472B-9F68-4F27-9B66-E3025ACC2F5A}">
      <dgm:prSet custT="1"/>
      <dgm:spPr/>
      <dgm:t>
        <a:bodyPr/>
        <a:lstStyle/>
        <a:p>
          <a:r>
            <a:rPr lang="en-US" sz="1200">
              <a:latin typeface="Arial" panose="020B0604020202020204" pitchFamily="34" charset="0"/>
              <a:cs typeface="Arial" panose="020B0604020202020204" pitchFamily="34" charset="0"/>
            </a:rPr>
            <a:t>Replace the chamber pressure sensor.</a:t>
          </a:r>
        </a:p>
      </dgm:t>
    </dgm:pt>
    <dgm:pt modelId="{F7BBD0B3-F41B-4C80-BF30-D134511F8EA6}" type="sibTrans" cxnId="{362CF370-71E2-4B27-87E4-DE7B5B77DD2A}">
      <dgm:prSet/>
      <dgm:spPr/>
      <dgm:t>
        <a:bodyPr/>
        <a:lstStyle/>
        <a:p>
          <a:endParaRPr lang="tr-TR" sz="1200"/>
        </a:p>
      </dgm:t>
    </dgm:pt>
    <dgm:pt modelId="{DFCE0010-4D64-4E4E-9D5B-5B62B31F8A50}" type="parTrans" cxnId="{362CF370-71E2-4B27-87E4-DE7B5B77DD2A}">
      <dgm:prSet/>
      <dgm:spPr/>
      <dgm:t>
        <a:bodyPr/>
        <a:lstStyle/>
        <a:p>
          <a:endParaRPr lang="tr-TR" sz="1200"/>
        </a:p>
      </dgm:t>
    </dgm:pt>
    <dgm:pt modelId="{EDA9B9D0-D78F-4E7E-B0FA-FB6CBD2DA255}">
      <dgm:prSet custT="1"/>
      <dgm:spPr/>
      <dgm:t>
        <a:bodyPr/>
        <a:lstStyle/>
        <a:p>
          <a:r>
            <a:rPr lang="en-US" sz="1200"/>
            <a:t>7</a:t>
          </a:r>
        </a:p>
      </dgm:t>
    </dgm:pt>
    <dgm:pt modelId="{C1ACC756-7794-47DC-BF17-A6F4C881D417}" type="sibTrans" cxnId="{70FC5845-052F-45BE-AD90-DDCA80FC2388}">
      <dgm:prSet/>
      <dgm:spPr/>
      <dgm:t>
        <a:bodyPr/>
        <a:lstStyle/>
        <a:p>
          <a:endParaRPr lang="tr-TR"/>
        </a:p>
      </dgm:t>
    </dgm:pt>
    <dgm:pt modelId="{6BF93534-BB94-4C4B-9C07-63D386BCA9F3}" type="parTrans" cxnId="{70FC5845-052F-45BE-AD90-DDCA80FC2388}">
      <dgm:prSet/>
      <dgm:spPr/>
      <dgm:t>
        <a:bodyPr/>
        <a:lstStyle/>
        <a:p>
          <a:endParaRPr lang="tr-TR"/>
        </a:p>
      </dgm:t>
    </dgm:pt>
    <dgm:pt modelId="{28091C08-E6A2-4256-A2DD-5FF559B395E9}">
      <dgm:prSet custT="1"/>
      <dgm:spPr/>
      <dgm:t>
        <a:bodyPr/>
        <a:lstStyle/>
        <a:p>
          <a:r>
            <a:rPr lang="en-US" sz="1200">
              <a:latin typeface="Arial" panose="020B0604020202020204" pitchFamily="34" charset="0"/>
              <a:cs typeface="Arial" panose="020B0604020202020204" pitchFamily="34" charset="0"/>
            </a:rPr>
            <a:t>Check the steam discharge line. Make sure that there is no blockage throughout the line</a:t>
          </a:r>
          <a:r>
            <a:rPr lang="en-US" sz="1400"/>
            <a:t>.</a:t>
          </a:r>
        </a:p>
      </dgm:t>
    </dgm:pt>
    <dgm:pt modelId="{675E4595-749C-4ACA-96D8-CEC9320EF90E}" type="parTrans" cxnId="{5A7E4BC0-CC5C-4087-837A-02EFEA8D35DF}">
      <dgm:prSet/>
      <dgm:spPr/>
      <dgm:t>
        <a:bodyPr/>
        <a:lstStyle/>
        <a:p>
          <a:endParaRPr lang="tr-TR"/>
        </a:p>
      </dgm:t>
    </dgm:pt>
    <dgm:pt modelId="{6CD5BA7A-0894-4C74-B05A-863E7F4F62D5}" type="sibTrans" cxnId="{5A7E4BC0-CC5C-4087-837A-02EFEA8D35DF}">
      <dgm:prSet/>
      <dgm:spPr/>
      <dgm:t>
        <a:bodyPr/>
        <a:lstStyle/>
        <a:p>
          <a:endParaRPr lang="tr-TR"/>
        </a:p>
      </dgm:t>
    </dgm:pt>
    <dgm:pt modelId="{8B8FBCEB-FFDD-4729-973D-0DC738F4039B}" type="pres">
      <dgm:prSet presAssocID="{C2E557C9-C68A-493E-8355-482FFE9349D8}" presName="linearFlow" presStyleCnt="0">
        <dgm:presLayoutVars>
          <dgm:dir/>
          <dgm:animLvl val="lvl"/>
          <dgm:resizeHandles val="exact"/>
        </dgm:presLayoutVars>
      </dgm:prSet>
      <dgm:spPr/>
    </dgm:pt>
    <dgm:pt modelId="{BADD2617-7874-4B54-9B30-6C38D720A734}" type="pres">
      <dgm:prSet presAssocID="{9C060AE0-DB2A-467F-B795-18F4FBAE9D43}" presName="composite" presStyleCnt="0"/>
      <dgm:spPr/>
    </dgm:pt>
    <dgm:pt modelId="{6E1CC24A-1EE1-4769-BFD0-24F3DF2A1436}" type="pres">
      <dgm:prSet presAssocID="{9C060AE0-DB2A-467F-B795-18F4FBAE9D43}" presName="parentText" presStyleLbl="alignNode1" presStyleIdx="0" presStyleCnt="7">
        <dgm:presLayoutVars>
          <dgm:chMax val="1"/>
          <dgm:bulletEnabled val="1"/>
        </dgm:presLayoutVars>
      </dgm:prSet>
      <dgm:spPr/>
    </dgm:pt>
    <dgm:pt modelId="{47027163-8602-41BA-BECC-0D3B5F213B2C}" type="pres">
      <dgm:prSet presAssocID="{9C060AE0-DB2A-467F-B795-18F4FBAE9D43}" presName="descendantText" presStyleLbl="alignAcc1" presStyleIdx="0" presStyleCnt="7" custScaleY="127165">
        <dgm:presLayoutVars>
          <dgm:bulletEnabled val="1"/>
        </dgm:presLayoutVars>
      </dgm:prSet>
      <dgm:spPr/>
    </dgm:pt>
    <dgm:pt modelId="{238CBBB6-E4D8-41B9-8BE1-58286F2DECF5}" type="pres">
      <dgm:prSet presAssocID="{B0F258E8-9FF4-4841-9123-FB695F1FFA25}" presName="sp" presStyleCnt="0"/>
      <dgm:spPr/>
    </dgm:pt>
    <dgm:pt modelId="{CAA6A826-9DC0-4DF8-90B9-C82C0071E415}" type="pres">
      <dgm:prSet presAssocID="{8F4F2D2F-E24C-49ED-8C0E-3E84C7341552}" presName="composite" presStyleCnt="0"/>
      <dgm:spPr/>
    </dgm:pt>
    <dgm:pt modelId="{7B33F711-D2F0-47C6-88FB-9D33437CDDED}" type="pres">
      <dgm:prSet presAssocID="{8F4F2D2F-E24C-49ED-8C0E-3E84C7341552}" presName="parentText" presStyleLbl="alignNode1" presStyleIdx="1" presStyleCnt="7">
        <dgm:presLayoutVars>
          <dgm:chMax val="1"/>
          <dgm:bulletEnabled val="1"/>
        </dgm:presLayoutVars>
      </dgm:prSet>
      <dgm:spPr/>
    </dgm:pt>
    <dgm:pt modelId="{8FCA99FF-6725-473D-AC39-412AC1484CC4}" type="pres">
      <dgm:prSet presAssocID="{8F4F2D2F-E24C-49ED-8C0E-3E84C7341552}" presName="descendantText" presStyleLbl="alignAcc1" presStyleIdx="1" presStyleCnt="7">
        <dgm:presLayoutVars>
          <dgm:bulletEnabled val="1"/>
        </dgm:presLayoutVars>
      </dgm:prSet>
      <dgm:spPr/>
    </dgm:pt>
    <dgm:pt modelId="{F5D6CFC8-5BBE-4341-899C-01A448216AD7}" type="pres">
      <dgm:prSet presAssocID="{15D5144D-0CD5-4A54-B4B5-900AE5F14CFA}" presName="sp" presStyleCnt="0"/>
      <dgm:spPr/>
    </dgm:pt>
    <dgm:pt modelId="{4380C2E0-F99D-4238-A8CE-8ABBFC608933}" type="pres">
      <dgm:prSet presAssocID="{85341FAB-22A1-4391-940C-BE753E262882}" presName="composite" presStyleCnt="0"/>
      <dgm:spPr/>
    </dgm:pt>
    <dgm:pt modelId="{43591426-1788-48DE-98DD-EE57A90B0A3D}" type="pres">
      <dgm:prSet presAssocID="{85341FAB-22A1-4391-940C-BE753E262882}" presName="parentText" presStyleLbl="alignNode1" presStyleIdx="2" presStyleCnt="7">
        <dgm:presLayoutVars>
          <dgm:chMax val="1"/>
          <dgm:bulletEnabled val="1"/>
        </dgm:presLayoutVars>
      </dgm:prSet>
      <dgm:spPr/>
    </dgm:pt>
    <dgm:pt modelId="{2EE1BB05-17FC-4882-AD5D-AA0C100AC89F}" type="pres">
      <dgm:prSet presAssocID="{85341FAB-22A1-4391-940C-BE753E262882}" presName="descendantText" presStyleLbl="alignAcc1" presStyleIdx="2" presStyleCnt="7" custScaleY="145668">
        <dgm:presLayoutVars>
          <dgm:bulletEnabled val="1"/>
        </dgm:presLayoutVars>
      </dgm:prSet>
      <dgm:spPr/>
    </dgm:pt>
    <dgm:pt modelId="{904FE788-373E-48BB-9997-0926FC33C57A}" type="pres">
      <dgm:prSet presAssocID="{812A1E09-C1E9-40A0-B109-321C5E54B395}" presName="sp" presStyleCnt="0"/>
      <dgm:spPr/>
    </dgm:pt>
    <dgm:pt modelId="{09AC8B38-9AAD-4F7A-BA7F-6A5A5EF8C9BF}" type="pres">
      <dgm:prSet presAssocID="{5B81271E-F4CA-485A-8505-223E0BBEB5EE}" presName="composite" presStyleCnt="0"/>
      <dgm:spPr/>
    </dgm:pt>
    <dgm:pt modelId="{7DF4DFB4-4BFF-4CEE-9510-B530B67CE573}" type="pres">
      <dgm:prSet presAssocID="{5B81271E-F4CA-485A-8505-223E0BBEB5EE}" presName="parentText" presStyleLbl="alignNode1" presStyleIdx="3" presStyleCnt="7">
        <dgm:presLayoutVars>
          <dgm:chMax val="1"/>
          <dgm:bulletEnabled val="1"/>
        </dgm:presLayoutVars>
      </dgm:prSet>
      <dgm:spPr/>
    </dgm:pt>
    <dgm:pt modelId="{0C225A9A-A272-4B93-B352-03596E47F263}" type="pres">
      <dgm:prSet presAssocID="{5B81271E-F4CA-485A-8505-223E0BBEB5EE}" presName="descendantText" presStyleLbl="alignAcc1" presStyleIdx="3" presStyleCnt="7">
        <dgm:presLayoutVars>
          <dgm:bulletEnabled val="1"/>
        </dgm:presLayoutVars>
      </dgm:prSet>
      <dgm:spPr/>
    </dgm:pt>
    <dgm:pt modelId="{6BF6D5E9-49E2-4ED8-A92F-194707C2016E}" type="pres">
      <dgm:prSet presAssocID="{969682DB-92CF-4311-AD2F-82C0AA9C4428}" presName="sp" presStyleCnt="0"/>
      <dgm:spPr/>
    </dgm:pt>
    <dgm:pt modelId="{54C1B090-51E0-4833-B5A8-DA81EE07D9B9}" type="pres">
      <dgm:prSet presAssocID="{13A999C5-E9C0-45E0-BCE7-328811C8A1A8}" presName="composite" presStyleCnt="0"/>
      <dgm:spPr/>
    </dgm:pt>
    <dgm:pt modelId="{3FF656ED-7A3A-4DC9-BAD0-30F2D29AB27C}" type="pres">
      <dgm:prSet presAssocID="{13A999C5-E9C0-45E0-BCE7-328811C8A1A8}" presName="parentText" presStyleLbl="alignNode1" presStyleIdx="4" presStyleCnt="7">
        <dgm:presLayoutVars>
          <dgm:chMax val="1"/>
          <dgm:bulletEnabled val="1"/>
        </dgm:presLayoutVars>
      </dgm:prSet>
      <dgm:spPr/>
    </dgm:pt>
    <dgm:pt modelId="{592F0AB9-F832-409B-9032-412EE17A2A3C}" type="pres">
      <dgm:prSet presAssocID="{13A999C5-E9C0-45E0-BCE7-328811C8A1A8}" presName="descendantText" presStyleLbl="alignAcc1" presStyleIdx="4" presStyleCnt="7" custScaleY="133725">
        <dgm:presLayoutVars>
          <dgm:bulletEnabled val="1"/>
        </dgm:presLayoutVars>
      </dgm:prSet>
      <dgm:spPr/>
    </dgm:pt>
    <dgm:pt modelId="{20A98394-84E9-4E91-857E-103AC8CDAC67}" type="pres">
      <dgm:prSet presAssocID="{B73D881D-98DC-44B1-B7C4-E565870482DC}" presName="sp" presStyleCnt="0"/>
      <dgm:spPr/>
    </dgm:pt>
    <dgm:pt modelId="{E17A9815-90CB-418C-AEE6-F78A6C034457}" type="pres">
      <dgm:prSet presAssocID="{0F197EFB-94EE-4308-8DE1-66EE88AD1455}" presName="composite" presStyleCnt="0"/>
      <dgm:spPr/>
    </dgm:pt>
    <dgm:pt modelId="{B63D1114-6F4D-40C0-AB11-762D05E79C26}" type="pres">
      <dgm:prSet presAssocID="{0F197EFB-94EE-4308-8DE1-66EE88AD1455}" presName="parentText" presStyleLbl="alignNode1" presStyleIdx="5" presStyleCnt="7">
        <dgm:presLayoutVars>
          <dgm:chMax val="1"/>
          <dgm:bulletEnabled val="1"/>
        </dgm:presLayoutVars>
      </dgm:prSet>
      <dgm:spPr/>
    </dgm:pt>
    <dgm:pt modelId="{16EDA501-1B61-4858-B243-F4482EBC8546}" type="pres">
      <dgm:prSet presAssocID="{0F197EFB-94EE-4308-8DE1-66EE88AD1455}" presName="descendantText" presStyleLbl="alignAcc1" presStyleIdx="5" presStyleCnt="7">
        <dgm:presLayoutVars>
          <dgm:bulletEnabled val="1"/>
        </dgm:presLayoutVars>
      </dgm:prSet>
      <dgm:spPr/>
    </dgm:pt>
    <dgm:pt modelId="{80737673-1CC6-4DAD-BD14-CFE44CEB845F}" type="pres">
      <dgm:prSet presAssocID="{775D57B2-FE6F-47FD-9B9B-7142DCF4AB36}" presName="sp" presStyleCnt="0"/>
      <dgm:spPr/>
    </dgm:pt>
    <dgm:pt modelId="{3752FC7D-BA32-4B73-8DBA-43286E129448}" type="pres">
      <dgm:prSet presAssocID="{EDA9B9D0-D78F-4E7E-B0FA-FB6CBD2DA255}" presName="composite" presStyleCnt="0"/>
      <dgm:spPr/>
    </dgm:pt>
    <dgm:pt modelId="{68920626-1CEB-4B3C-AB72-C694024FCABA}" type="pres">
      <dgm:prSet presAssocID="{EDA9B9D0-D78F-4E7E-B0FA-FB6CBD2DA255}" presName="parentText" presStyleLbl="alignNode1" presStyleIdx="6" presStyleCnt="7">
        <dgm:presLayoutVars>
          <dgm:chMax val="1"/>
          <dgm:bulletEnabled val="1"/>
        </dgm:presLayoutVars>
      </dgm:prSet>
      <dgm:spPr/>
    </dgm:pt>
    <dgm:pt modelId="{A8DD7E53-AF18-4009-B23E-39D7F86DC4BF}" type="pres">
      <dgm:prSet presAssocID="{EDA9B9D0-D78F-4E7E-B0FA-FB6CBD2DA255}" presName="descendantText" presStyleLbl="alignAcc1" presStyleIdx="6" presStyleCnt="7" custLinFactNeighborX="-153" custLinFactNeighborY="8696">
        <dgm:presLayoutVars>
          <dgm:bulletEnabled val="1"/>
        </dgm:presLayoutVars>
      </dgm:prSet>
      <dgm:spPr/>
    </dgm:pt>
  </dgm:ptLst>
  <dgm:cxnLst>
    <dgm:cxn modelId="{F5E5B912-6E1A-4F25-9F59-B42F159FB10C}" srcId="{85341FAB-22A1-4391-940C-BE753E262882}" destId="{04D713F8-F7E7-491E-BB52-3184E9606C91}" srcOrd="0" destOrd="0" parTransId="{F6231213-1FAA-441B-9012-85831FDD9509}" sibTransId="{688D6E43-76B5-4FBF-BCC6-8A72B1CBFF3A}"/>
    <dgm:cxn modelId="{C9A74921-B3D5-4064-9E27-0570561CA580}" srcId="{C2E557C9-C68A-493E-8355-482FFE9349D8}" destId="{13A999C5-E9C0-45E0-BCE7-328811C8A1A8}" srcOrd="4" destOrd="0" parTransId="{57B41D01-98A8-43F7-AED9-AE50367AB725}" sibTransId="{B73D881D-98DC-44B1-B7C4-E565870482DC}"/>
    <dgm:cxn modelId="{4FF34D25-2706-4882-A33D-E3F89AB27120}" type="presOf" srcId="{B7EF45AD-36EC-4891-9A2E-39845FCB2D8A}" destId="{2EE1BB05-17FC-4882-AD5D-AA0C100AC89F}" srcOrd="0" destOrd="1" presId="urn:microsoft.com/office/officeart/2005/8/layout/chevron2"/>
    <dgm:cxn modelId="{6C26F12E-B308-444A-BC5D-77D7E01E4764}" type="presOf" srcId="{13A999C5-E9C0-45E0-BCE7-328811C8A1A8}" destId="{3FF656ED-7A3A-4DC9-BAD0-30F2D29AB27C}" srcOrd="0" destOrd="0" presId="urn:microsoft.com/office/officeart/2005/8/layout/chevron2"/>
    <dgm:cxn modelId="{8740822F-4332-425C-B46F-F8C2805D7483}" type="presOf" srcId="{5B81271E-F4CA-485A-8505-223E0BBEB5EE}" destId="{7DF4DFB4-4BFF-4CEE-9510-B530B67CE573}" srcOrd="0" destOrd="0" presId="urn:microsoft.com/office/officeart/2005/8/layout/chevron2"/>
    <dgm:cxn modelId="{5D18C237-7D1B-42AD-A91C-471DA953BC31}" srcId="{9C060AE0-DB2A-467F-B795-18F4FBAE9D43}" destId="{EB4F4643-6C35-4C4E-94A7-9FD15587D90D}" srcOrd="0" destOrd="0" parTransId="{45D992FE-7281-4678-B776-5C26B22F310D}" sibTransId="{1D06F63C-1FA8-4DBA-96CF-073FA7E35863}"/>
    <dgm:cxn modelId="{B302BD3E-4325-4B49-BCEE-898888A2CAAE}" srcId="{8F4F2D2F-E24C-49ED-8C0E-3E84C7341552}" destId="{8FA89424-046C-42DD-85EA-AD97D515A630}" srcOrd="0" destOrd="0" parTransId="{C0956FAF-9C21-43DD-A0CD-25907A67113C}" sibTransId="{3308A235-74A6-4BDD-9FC2-4F8DEC761E06}"/>
    <dgm:cxn modelId="{FE256D5D-DEC9-4467-80A8-6823BBCD44AE}" type="presOf" srcId="{0F197EFB-94EE-4308-8DE1-66EE88AD1455}" destId="{B63D1114-6F4D-40C0-AB11-762D05E79C26}" srcOrd="0" destOrd="0" presId="urn:microsoft.com/office/officeart/2005/8/layout/chevron2"/>
    <dgm:cxn modelId="{70FC5845-052F-45BE-AD90-DDCA80FC2388}" srcId="{C2E557C9-C68A-493E-8355-482FFE9349D8}" destId="{EDA9B9D0-D78F-4E7E-B0FA-FB6CBD2DA255}" srcOrd="6" destOrd="0" parTransId="{6BF93534-BB94-4C4B-9C07-63D386BCA9F3}" sibTransId="{C1ACC756-7794-47DC-BF17-A6F4C881D417}"/>
    <dgm:cxn modelId="{5FF0D967-ED81-4E91-B689-11E4167DB6A1}" srcId="{C2E557C9-C68A-493E-8355-482FFE9349D8}" destId="{85341FAB-22A1-4391-940C-BE753E262882}" srcOrd="2" destOrd="0" parTransId="{31A21BDE-FC56-4EA1-8000-347A0AE38DF6}" sibTransId="{812A1E09-C1E9-40A0-B109-321C5E54B395}"/>
    <dgm:cxn modelId="{73DAC46F-9202-497A-AA7F-5CBD2BD11AD6}" type="presOf" srcId="{8F4F2D2F-E24C-49ED-8C0E-3E84C7341552}" destId="{7B33F711-D2F0-47C6-88FB-9D33437CDDED}" srcOrd="0" destOrd="0" presId="urn:microsoft.com/office/officeart/2005/8/layout/chevron2"/>
    <dgm:cxn modelId="{362CF370-71E2-4B27-87E4-DE7B5B77DD2A}" srcId="{0F197EFB-94EE-4308-8DE1-66EE88AD1455}" destId="{BEF4472B-9F68-4F27-9B66-E3025ACC2F5A}" srcOrd="0" destOrd="0" parTransId="{DFCE0010-4D64-4E4E-9D5B-5B62B31F8A50}" sibTransId="{F7BBD0B3-F41B-4C80-BF30-D134511F8EA6}"/>
    <dgm:cxn modelId="{88DE0178-F7D2-4E9D-9C79-C43A1FAC5DE5}" type="presOf" srcId="{BEF4472B-9F68-4F27-9B66-E3025ACC2F5A}" destId="{16EDA501-1B61-4858-B243-F4482EBC8546}" srcOrd="0" destOrd="0" presId="urn:microsoft.com/office/officeart/2005/8/layout/chevron2"/>
    <dgm:cxn modelId="{5BFC0B7C-05D9-4D68-B77E-9B9172887739}" type="presOf" srcId="{8FA89424-046C-42DD-85EA-AD97D515A630}" destId="{8FCA99FF-6725-473D-AC39-412AC1484CC4}" srcOrd="0" destOrd="0" presId="urn:microsoft.com/office/officeart/2005/8/layout/chevron2"/>
    <dgm:cxn modelId="{F556AE97-5F53-4A55-B578-44637E98F920}" srcId="{C2E557C9-C68A-493E-8355-482FFE9349D8}" destId="{5B81271E-F4CA-485A-8505-223E0BBEB5EE}" srcOrd="3" destOrd="0" parTransId="{09D810A5-A651-4372-A28A-C3035E2618E9}" sibTransId="{969682DB-92CF-4311-AD2F-82C0AA9C4428}"/>
    <dgm:cxn modelId="{4C38B7A2-F111-4D48-800B-FD714419B72A}" type="presOf" srcId="{C2E557C9-C68A-493E-8355-482FFE9349D8}" destId="{8B8FBCEB-FFDD-4729-973D-0DC738F4039B}" srcOrd="0" destOrd="0" presId="urn:microsoft.com/office/officeart/2005/8/layout/chevron2"/>
    <dgm:cxn modelId="{B2A9D6A8-416E-49CB-A827-E38D6701CDF4}" srcId="{C2E557C9-C68A-493E-8355-482FFE9349D8}" destId="{9C060AE0-DB2A-467F-B795-18F4FBAE9D43}" srcOrd="0" destOrd="0" parTransId="{41E9556D-E509-4760-92A2-E01C638DE79C}" sibTransId="{B0F258E8-9FF4-4841-9123-FB695F1FFA25}"/>
    <dgm:cxn modelId="{A8804BA9-50D7-48A4-99ED-DF951FC3F0B9}" type="presOf" srcId="{28091C08-E6A2-4256-A2DD-5FF559B395E9}" destId="{A8DD7E53-AF18-4009-B23E-39D7F86DC4BF}" srcOrd="0" destOrd="0" presId="urn:microsoft.com/office/officeart/2005/8/layout/chevron2"/>
    <dgm:cxn modelId="{F2BDDFAD-E2D1-4F8A-88C9-635B9CCCA01C}" srcId="{9C060AE0-DB2A-467F-B795-18F4FBAE9D43}" destId="{C0F902F5-3139-4201-A13C-78D256158243}" srcOrd="1" destOrd="0" parTransId="{489621DE-6106-484B-987A-86C7AB4F0A0C}" sibTransId="{7E259B51-A660-4DB4-9014-1CC3973A2E5F}"/>
    <dgm:cxn modelId="{D1CDDEB8-C0BD-4653-B788-CC3C9D942C18}" type="presOf" srcId="{9C060AE0-DB2A-467F-B795-18F4FBAE9D43}" destId="{6E1CC24A-1EE1-4769-BFD0-24F3DF2A1436}" srcOrd="0" destOrd="0" presId="urn:microsoft.com/office/officeart/2005/8/layout/chevron2"/>
    <dgm:cxn modelId="{5A7E4BC0-CC5C-4087-837A-02EFEA8D35DF}" srcId="{EDA9B9D0-D78F-4E7E-B0FA-FB6CBD2DA255}" destId="{28091C08-E6A2-4256-A2DD-5FF559B395E9}" srcOrd="0" destOrd="0" parTransId="{675E4595-749C-4ACA-96D8-CEC9320EF90E}" sibTransId="{6CD5BA7A-0894-4C74-B05A-863E7F4F62D5}"/>
    <dgm:cxn modelId="{7A327DC1-1F47-4087-BE13-66F320026776}" srcId="{C2E557C9-C68A-493E-8355-482FFE9349D8}" destId="{0F197EFB-94EE-4308-8DE1-66EE88AD1455}" srcOrd="5" destOrd="0" parTransId="{0E219DED-72AA-4702-866E-0DFDCAA03A84}" sibTransId="{775D57B2-FE6F-47FD-9B9B-7142DCF4AB36}"/>
    <dgm:cxn modelId="{1323F0C6-2B0A-4A16-A318-37D96590305D}" type="presOf" srcId="{EDA9B9D0-D78F-4E7E-B0FA-FB6CBD2DA255}" destId="{68920626-1CEB-4B3C-AB72-C694024FCABA}" srcOrd="0" destOrd="0" presId="urn:microsoft.com/office/officeart/2005/8/layout/chevron2"/>
    <dgm:cxn modelId="{5E7F34C8-BE3A-4BDC-8A5B-1216DDFD6979}" srcId="{85341FAB-22A1-4391-940C-BE753E262882}" destId="{B7EF45AD-36EC-4891-9A2E-39845FCB2D8A}" srcOrd="1" destOrd="0" parTransId="{7FF4EC80-2A02-4E6B-B502-DBCE02F29571}" sibTransId="{08487323-0910-4A76-8F99-C2A66A4ED902}"/>
    <dgm:cxn modelId="{918EC8D6-9DC4-4A67-96B5-539B9309082A}" type="presOf" srcId="{04D713F8-F7E7-491E-BB52-3184E9606C91}" destId="{2EE1BB05-17FC-4882-AD5D-AA0C100AC89F}" srcOrd="0" destOrd="0" presId="urn:microsoft.com/office/officeart/2005/8/layout/chevron2"/>
    <dgm:cxn modelId="{187757D8-80D2-45D1-AFAA-443C1434D92D}" srcId="{5B81271E-F4CA-485A-8505-223E0BBEB5EE}" destId="{A25DED66-A807-4E2F-A2E0-ED1793047A18}" srcOrd="0" destOrd="0" parTransId="{0AC321A9-06C2-4763-BC9B-1DADF282A0F3}" sibTransId="{B49FF596-A29B-4CF4-9847-3631D309DD7A}"/>
    <dgm:cxn modelId="{AE3F85DD-CABF-413B-83CC-500E2AD78725}" type="presOf" srcId="{EB4F4643-6C35-4C4E-94A7-9FD15587D90D}" destId="{47027163-8602-41BA-BECC-0D3B5F213B2C}" srcOrd="0" destOrd="0" presId="urn:microsoft.com/office/officeart/2005/8/layout/chevron2"/>
    <dgm:cxn modelId="{5141FCDF-CEC1-45DE-95E7-C3539BA3DBE8}" type="presOf" srcId="{A25DED66-A807-4E2F-A2E0-ED1793047A18}" destId="{0C225A9A-A272-4B93-B352-03596E47F263}" srcOrd="0" destOrd="0" presId="urn:microsoft.com/office/officeart/2005/8/layout/chevron2"/>
    <dgm:cxn modelId="{6F2ECDE2-774A-4331-BAFA-8F6CEBF369DF}" type="presOf" srcId="{E1D07288-DC73-47E2-BA83-D20645B7CB83}" destId="{592F0AB9-F832-409B-9032-412EE17A2A3C}" srcOrd="0" destOrd="0" presId="urn:microsoft.com/office/officeart/2005/8/layout/chevron2"/>
    <dgm:cxn modelId="{D5D036F1-6CD4-41AE-A376-6318FE57C7BE}" srcId="{13A999C5-E9C0-45E0-BCE7-328811C8A1A8}" destId="{E1D07288-DC73-47E2-BA83-D20645B7CB83}" srcOrd="0" destOrd="0" parTransId="{24D3DE70-4F45-4C19-B842-60D47E54432E}" sibTransId="{6E0A3A58-ECE4-4679-9116-F24A2ABCB46C}"/>
    <dgm:cxn modelId="{F2ABE9F6-0DB0-43AA-8A8A-6052AC31B74D}" srcId="{C2E557C9-C68A-493E-8355-482FFE9349D8}" destId="{8F4F2D2F-E24C-49ED-8C0E-3E84C7341552}" srcOrd="1" destOrd="0" parTransId="{CB99AA8F-E233-4C81-8D32-B2FE422E86AA}" sibTransId="{15D5144D-0CD5-4A54-B4B5-900AE5F14CFA}"/>
    <dgm:cxn modelId="{B2B769FA-B7EF-4C65-BF19-1413B60038DC}" type="presOf" srcId="{85341FAB-22A1-4391-940C-BE753E262882}" destId="{43591426-1788-48DE-98DD-EE57A90B0A3D}" srcOrd="0" destOrd="0" presId="urn:microsoft.com/office/officeart/2005/8/layout/chevron2"/>
    <dgm:cxn modelId="{5A07B9FC-28B8-41FE-AAEA-FA8212316C4E}" type="presOf" srcId="{C0F902F5-3139-4201-A13C-78D256158243}" destId="{47027163-8602-41BA-BECC-0D3B5F213B2C}" srcOrd="0" destOrd="1" presId="urn:microsoft.com/office/officeart/2005/8/layout/chevron2"/>
    <dgm:cxn modelId="{60DE4444-5236-4310-B3DB-FF3506FE0364}" type="presParOf" srcId="{8B8FBCEB-FFDD-4729-973D-0DC738F4039B}" destId="{BADD2617-7874-4B54-9B30-6C38D720A734}" srcOrd="0" destOrd="0" presId="urn:microsoft.com/office/officeart/2005/8/layout/chevron2"/>
    <dgm:cxn modelId="{4C34250F-BA65-42E8-9764-387D29DF9A85}" type="presParOf" srcId="{BADD2617-7874-4B54-9B30-6C38D720A734}" destId="{6E1CC24A-1EE1-4769-BFD0-24F3DF2A1436}" srcOrd="0" destOrd="0" presId="urn:microsoft.com/office/officeart/2005/8/layout/chevron2"/>
    <dgm:cxn modelId="{CC3DB9E0-1F8B-4471-8344-50BA2C9ACDAB}" type="presParOf" srcId="{BADD2617-7874-4B54-9B30-6C38D720A734}" destId="{47027163-8602-41BA-BECC-0D3B5F213B2C}" srcOrd="1" destOrd="0" presId="urn:microsoft.com/office/officeart/2005/8/layout/chevron2"/>
    <dgm:cxn modelId="{FF15B464-06B8-416C-80C8-6C4C643CAE5F}" type="presParOf" srcId="{8B8FBCEB-FFDD-4729-973D-0DC738F4039B}" destId="{238CBBB6-E4D8-41B9-8BE1-58286F2DECF5}" srcOrd="1" destOrd="0" presId="urn:microsoft.com/office/officeart/2005/8/layout/chevron2"/>
    <dgm:cxn modelId="{47DF0F77-D52F-40E9-B1B0-EAA11EEC7649}" type="presParOf" srcId="{8B8FBCEB-FFDD-4729-973D-0DC738F4039B}" destId="{CAA6A826-9DC0-4DF8-90B9-C82C0071E415}" srcOrd="2" destOrd="0" presId="urn:microsoft.com/office/officeart/2005/8/layout/chevron2"/>
    <dgm:cxn modelId="{EAA97EDD-D742-4EE4-BB54-D705A55FEA5D}" type="presParOf" srcId="{CAA6A826-9DC0-4DF8-90B9-C82C0071E415}" destId="{7B33F711-D2F0-47C6-88FB-9D33437CDDED}" srcOrd="0" destOrd="0" presId="urn:microsoft.com/office/officeart/2005/8/layout/chevron2"/>
    <dgm:cxn modelId="{FB3CFBE4-CD6A-41E9-953F-1381EF3D52B9}" type="presParOf" srcId="{CAA6A826-9DC0-4DF8-90B9-C82C0071E415}" destId="{8FCA99FF-6725-473D-AC39-412AC1484CC4}" srcOrd="1" destOrd="0" presId="urn:microsoft.com/office/officeart/2005/8/layout/chevron2"/>
    <dgm:cxn modelId="{555E0CED-F5E5-4A13-BC2F-F51622674E6F}" type="presParOf" srcId="{8B8FBCEB-FFDD-4729-973D-0DC738F4039B}" destId="{F5D6CFC8-5BBE-4341-899C-01A448216AD7}" srcOrd="3" destOrd="0" presId="urn:microsoft.com/office/officeart/2005/8/layout/chevron2"/>
    <dgm:cxn modelId="{A4C52ACA-ECB5-4FF1-96B3-E009F4EFC51F}" type="presParOf" srcId="{8B8FBCEB-FFDD-4729-973D-0DC738F4039B}" destId="{4380C2E0-F99D-4238-A8CE-8ABBFC608933}" srcOrd="4" destOrd="0" presId="urn:microsoft.com/office/officeart/2005/8/layout/chevron2"/>
    <dgm:cxn modelId="{28FD3786-1788-4659-B131-B0209F73146E}" type="presParOf" srcId="{4380C2E0-F99D-4238-A8CE-8ABBFC608933}" destId="{43591426-1788-48DE-98DD-EE57A90B0A3D}" srcOrd="0" destOrd="0" presId="urn:microsoft.com/office/officeart/2005/8/layout/chevron2"/>
    <dgm:cxn modelId="{79C73595-C57F-462B-B3CE-A49D656E5B3B}" type="presParOf" srcId="{4380C2E0-F99D-4238-A8CE-8ABBFC608933}" destId="{2EE1BB05-17FC-4882-AD5D-AA0C100AC89F}" srcOrd="1" destOrd="0" presId="urn:microsoft.com/office/officeart/2005/8/layout/chevron2"/>
    <dgm:cxn modelId="{9931272A-9B08-4E45-B38B-0DD2F583B32C}" type="presParOf" srcId="{8B8FBCEB-FFDD-4729-973D-0DC738F4039B}" destId="{904FE788-373E-48BB-9997-0926FC33C57A}" srcOrd="5" destOrd="0" presId="urn:microsoft.com/office/officeart/2005/8/layout/chevron2"/>
    <dgm:cxn modelId="{F70AEBAE-306D-4AB5-AC78-5BC82A63B508}" type="presParOf" srcId="{8B8FBCEB-FFDD-4729-973D-0DC738F4039B}" destId="{09AC8B38-9AAD-4F7A-BA7F-6A5A5EF8C9BF}" srcOrd="6" destOrd="0" presId="urn:microsoft.com/office/officeart/2005/8/layout/chevron2"/>
    <dgm:cxn modelId="{35B1B1EB-4601-4038-9162-73B37DB319C5}" type="presParOf" srcId="{09AC8B38-9AAD-4F7A-BA7F-6A5A5EF8C9BF}" destId="{7DF4DFB4-4BFF-4CEE-9510-B530B67CE573}" srcOrd="0" destOrd="0" presId="urn:microsoft.com/office/officeart/2005/8/layout/chevron2"/>
    <dgm:cxn modelId="{29800EF8-3B7E-4F86-8130-8703BF7BB02E}" type="presParOf" srcId="{09AC8B38-9AAD-4F7A-BA7F-6A5A5EF8C9BF}" destId="{0C225A9A-A272-4B93-B352-03596E47F263}" srcOrd="1" destOrd="0" presId="urn:microsoft.com/office/officeart/2005/8/layout/chevron2"/>
    <dgm:cxn modelId="{3B4D4AE5-B80E-495B-A2DA-3DA057809EC8}" type="presParOf" srcId="{8B8FBCEB-FFDD-4729-973D-0DC738F4039B}" destId="{6BF6D5E9-49E2-4ED8-A92F-194707C2016E}" srcOrd="7" destOrd="0" presId="urn:microsoft.com/office/officeart/2005/8/layout/chevron2"/>
    <dgm:cxn modelId="{6074CBFB-865A-44F8-B2F9-D715A21DD658}" type="presParOf" srcId="{8B8FBCEB-FFDD-4729-973D-0DC738F4039B}" destId="{54C1B090-51E0-4833-B5A8-DA81EE07D9B9}" srcOrd="8" destOrd="0" presId="urn:microsoft.com/office/officeart/2005/8/layout/chevron2"/>
    <dgm:cxn modelId="{0EE98790-98B8-4410-9BD7-C6B34D6B3A1A}" type="presParOf" srcId="{54C1B090-51E0-4833-B5A8-DA81EE07D9B9}" destId="{3FF656ED-7A3A-4DC9-BAD0-30F2D29AB27C}" srcOrd="0" destOrd="0" presId="urn:microsoft.com/office/officeart/2005/8/layout/chevron2"/>
    <dgm:cxn modelId="{6715D828-2646-4D0B-9351-4C0F6403C1C1}" type="presParOf" srcId="{54C1B090-51E0-4833-B5A8-DA81EE07D9B9}" destId="{592F0AB9-F832-409B-9032-412EE17A2A3C}" srcOrd="1" destOrd="0" presId="urn:microsoft.com/office/officeart/2005/8/layout/chevron2"/>
    <dgm:cxn modelId="{BB6781FE-809D-4416-BEC1-D1C9E75A9F7F}" type="presParOf" srcId="{8B8FBCEB-FFDD-4729-973D-0DC738F4039B}" destId="{20A98394-84E9-4E91-857E-103AC8CDAC67}" srcOrd="9" destOrd="0" presId="urn:microsoft.com/office/officeart/2005/8/layout/chevron2"/>
    <dgm:cxn modelId="{903C48BA-FB64-4758-AD7D-EECC80C5A1F2}" type="presParOf" srcId="{8B8FBCEB-FFDD-4729-973D-0DC738F4039B}" destId="{E17A9815-90CB-418C-AEE6-F78A6C034457}" srcOrd="10" destOrd="0" presId="urn:microsoft.com/office/officeart/2005/8/layout/chevron2"/>
    <dgm:cxn modelId="{FD5A1F29-FEA3-4A93-8783-41C039563D04}" type="presParOf" srcId="{E17A9815-90CB-418C-AEE6-F78A6C034457}" destId="{B63D1114-6F4D-40C0-AB11-762D05E79C26}" srcOrd="0" destOrd="0" presId="urn:microsoft.com/office/officeart/2005/8/layout/chevron2"/>
    <dgm:cxn modelId="{F37BF229-58FF-4A85-A6AB-321023B525D9}" type="presParOf" srcId="{E17A9815-90CB-418C-AEE6-F78A6C034457}" destId="{16EDA501-1B61-4858-B243-F4482EBC8546}" srcOrd="1" destOrd="0" presId="urn:microsoft.com/office/officeart/2005/8/layout/chevron2"/>
    <dgm:cxn modelId="{DF07805C-B272-42AF-A2D5-9D6E51D82FDA}" type="presParOf" srcId="{8B8FBCEB-FFDD-4729-973D-0DC738F4039B}" destId="{80737673-1CC6-4DAD-BD14-CFE44CEB845F}" srcOrd="11" destOrd="0" presId="urn:microsoft.com/office/officeart/2005/8/layout/chevron2"/>
    <dgm:cxn modelId="{3348EBEF-172B-4B92-84E8-E10BD789DE10}" type="presParOf" srcId="{8B8FBCEB-FFDD-4729-973D-0DC738F4039B}" destId="{3752FC7D-BA32-4B73-8DBA-43286E129448}" srcOrd="12" destOrd="0" presId="urn:microsoft.com/office/officeart/2005/8/layout/chevron2"/>
    <dgm:cxn modelId="{D738401B-8EA5-4AC9-9020-AF1911E9DF1A}" type="presParOf" srcId="{3752FC7D-BA32-4B73-8DBA-43286E129448}" destId="{68920626-1CEB-4B3C-AB72-C694024FCABA}" srcOrd="0" destOrd="0" presId="urn:microsoft.com/office/officeart/2005/8/layout/chevron2"/>
    <dgm:cxn modelId="{CCD57FD9-7A3F-44D5-9647-68FF5D7734A7}" type="presParOf" srcId="{3752FC7D-BA32-4B73-8DBA-43286E129448}" destId="{A8DD7E53-AF18-4009-B23E-39D7F86DC4BF}" srcOrd="1" destOrd="0" presId="urn:microsoft.com/office/officeart/2005/8/layout/chevron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A94AF793-6869-49E1-8EC3-0922DE744AA1}"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EF378A8B-28AC-46CF-A40C-67BF86F5E36E}">
      <dgm:prSet phldrT="[Metin]" custT="1"/>
      <dgm:spPr/>
      <dgm:t>
        <a:bodyPr/>
        <a:lstStyle/>
        <a:p>
          <a:r>
            <a:rPr lang="en-US" sz="1200"/>
            <a:t>1</a:t>
          </a:r>
        </a:p>
      </dgm:t>
    </dgm:pt>
    <dgm:pt modelId="{FBA634BB-A20B-4119-A22B-0069F4AE69F1}" type="parTrans" cxnId="{F82C3777-CE2E-47BE-82B9-781735639710}">
      <dgm:prSet/>
      <dgm:spPr/>
      <dgm:t>
        <a:bodyPr/>
        <a:lstStyle/>
        <a:p>
          <a:endParaRPr lang="tr-TR" sz="1200"/>
        </a:p>
      </dgm:t>
    </dgm:pt>
    <dgm:pt modelId="{31AD04B7-8288-4BEA-AC66-AA71BD2673D4}" type="sibTrans" cxnId="{F82C3777-CE2E-47BE-82B9-781735639710}">
      <dgm:prSet/>
      <dgm:spPr/>
      <dgm:t>
        <a:bodyPr/>
        <a:lstStyle/>
        <a:p>
          <a:endParaRPr lang="tr-TR" sz="1200"/>
        </a:p>
      </dgm:t>
    </dgm:pt>
    <dgm:pt modelId="{54A42D8A-F07F-4610-BD26-09D756D7C024}">
      <dgm:prSet phldrT="[Metin]" custT="1"/>
      <dgm:spPr/>
      <dgm:t>
        <a:bodyPr/>
        <a:lstStyle/>
        <a:p>
          <a:r>
            <a:rPr lang="en-US" sz="1200">
              <a:latin typeface="Arial" panose="020B0604020202020204" pitchFamily="34" charset="0"/>
              <a:cs typeface="Arial" panose="020B0604020202020204" pitchFamily="34" charset="0"/>
            </a:rPr>
            <a:t>Replace the microbiological filter (hepa filter).</a:t>
          </a:r>
        </a:p>
      </dgm:t>
    </dgm:pt>
    <dgm:pt modelId="{F6F392D7-87A1-4C65-9E07-59372396A03B}" type="parTrans" cxnId="{4783E03C-4E6C-4233-AF8C-7B9895DEEDED}">
      <dgm:prSet/>
      <dgm:spPr/>
      <dgm:t>
        <a:bodyPr/>
        <a:lstStyle/>
        <a:p>
          <a:endParaRPr lang="tr-TR" sz="1200"/>
        </a:p>
      </dgm:t>
    </dgm:pt>
    <dgm:pt modelId="{0925E702-E673-4170-9158-A31311155847}" type="sibTrans" cxnId="{4783E03C-4E6C-4233-AF8C-7B9895DEEDED}">
      <dgm:prSet/>
      <dgm:spPr/>
      <dgm:t>
        <a:bodyPr/>
        <a:lstStyle/>
        <a:p>
          <a:endParaRPr lang="tr-TR" sz="1200"/>
        </a:p>
      </dgm:t>
    </dgm:pt>
    <dgm:pt modelId="{0B4B34A6-1062-4AC0-8664-39985B272D09}">
      <dgm:prSet phldrT="[Metin]" custT="1"/>
      <dgm:spPr/>
      <dgm:t>
        <a:bodyPr/>
        <a:lstStyle/>
        <a:p>
          <a:r>
            <a:rPr lang="en-US" sz="1200"/>
            <a:t>2</a:t>
          </a:r>
        </a:p>
      </dgm:t>
    </dgm:pt>
    <dgm:pt modelId="{BD7539D1-4E99-43C0-93D7-0927D9CC93D2}" type="parTrans" cxnId="{D946B2C3-1202-4C4B-9142-B1E20F3B4447}">
      <dgm:prSet/>
      <dgm:spPr/>
      <dgm:t>
        <a:bodyPr/>
        <a:lstStyle/>
        <a:p>
          <a:endParaRPr lang="tr-TR" sz="1200"/>
        </a:p>
      </dgm:t>
    </dgm:pt>
    <dgm:pt modelId="{8300211A-82E4-4EF5-A816-9BF33D791B0E}" type="sibTrans" cxnId="{D946B2C3-1202-4C4B-9142-B1E20F3B4447}">
      <dgm:prSet/>
      <dgm:spPr/>
      <dgm:t>
        <a:bodyPr/>
        <a:lstStyle/>
        <a:p>
          <a:endParaRPr lang="tr-TR" sz="1200"/>
        </a:p>
      </dgm:t>
    </dgm:pt>
    <dgm:pt modelId="{7E80CEBE-8282-48C5-AA2C-490B33B5EF57}">
      <dgm:prSet phldrT="[Metin]" custT="1"/>
      <dgm:spPr/>
      <dgm:t>
        <a:bodyPr/>
        <a:lstStyle/>
        <a:p>
          <a:r>
            <a:rPr lang="en-US" sz="1200">
              <a:latin typeface="Arial" panose="020B0604020202020204" pitchFamily="34" charset="0"/>
              <a:cs typeface="Arial" panose="020B0604020202020204" pitchFamily="34" charset="0"/>
            </a:rPr>
            <a:t>Check the main board air vent solenoid valve output with a multimeter. Replace the main board if 220 V AC voltage is not available</a:t>
          </a:r>
          <a:r>
            <a:rPr lang="en-US" sz="1200"/>
            <a:t>. </a:t>
          </a:r>
        </a:p>
      </dgm:t>
    </dgm:pt>
    <dgm:pt modelId="{4F7FDFB5-9015-45C8-8E9C-9A62F6FD7262}" type="parTrans" cxnId="{7BEF78A1-AC74-4BBC-96CC-47AFEF8EB26E}">
      <dgm:prSet/>
      <dgm:spPr/>
      <dgm:t>
        <a:bodyPr/>
        <a:lstStyle/>
        <a:p>
          <a:endParaRPr lang="tr-TR" sz="1200"/>
        </a:p>
      </dgm:t>
    </dgm:pt>
    <dgm:pt modelId="{D9006E0B-2BB3-437F-9222-7FCBB9052D29}" type="sibTrans" cxnId="{7BEF78A1-AC74-4BBC-96CC-47AFEF8EB26E}">
      <dgm:prSet/>
      <dgm:spPr/>
      <dgm:t>
        <a:bodyPr/>
        <a:lstStyle/>
        <a:p>
          <a:endParaRPr lang="tr-TR" sz="1200"/>
        </a:p>
      </dgm:t>
    </dgm:pt>
    <dgm:pt modelId="{B7A970EE-3660-4C0A-88EE-5483F8E4CF8C}">
      <dgm:prSet phldrT="[Metin]" custT="1"/>
      <dgm:spPr/>
      <dgm:t>
        <a:bodyPr/>
        <a:lstStyle/>
        <a:p>
          <a:r>
            <a:rPr lang="en-US" sz="1200"/>
            <a:t>3</a:t>
          </a:r>
        </a:p>
      </dgm:t>
    </dgm:pt>
    <dgm:pt modelId="{A4E30126-C960-43E9-93B6-10D4CA8C0475}" type="parTrans" cxnId="{A1068D5D-3C1A-45E9-A805-4C73CC77F9B7}">
      <dgm:prSet/>
      <dgm:spPr/>
      <dgm:t>
        <a:bodyPr/>
        <a:lstStyle/>
        <a:p>
          <a:endParaRPr lang="tr-TR" sz="1200"/>
        </a:p>
      </dgm:t>
    </dgm:pt>
    <dgm:pt modelId="{ADC79EDF-E971-4927-85AC-B4DF4566B29B}" type="sibTrans" cxnId="{A1068D5D-3C1A-45E9-A805-4C73CC77F9B7}">
      <dgm:prSet/>
      <dgm:spPr/>
      <dgm:t>
        <a:bodyPr/>
        <a:lstStyle/>
        <a:p>
          <a:endParaRPr lang="tr-TR" sz="1200"/>
        </a:p>
      </dgm:t>
    </dgm:pt>
    <dgm:pt modelId="{87A8098F-3F04-4A7D-95A1-379E0E1B7D66}">
      <dgm:prSet phldrT="[Metin]" custT="1"/>
      <dgm:spPr/>
      <dgm:t>
        <a:bodyPr/>
        <a:lstStyle/>
        <a:p>
          <a:r>
            <a:rPr lang="en-US" sz="1200">
              <a:latin typeface="Arial" panose="020B0604020202020204" pitchFamily="34" charset="0"/>
              <a:cs typeface="Arial" panose="020B0604020202020204" pitchFamily="34" charset="0"/>
            </a:rPr>
            <a:t>Disassemble and clean the core part of the air vent solenoid valve.</a:t>
          </a:r>
        </a:p>
      </dgm:t>
    </dgm:pt>
    <dgm:pt modelId="{718965F3-869C-4052-BD64-76C2C75531B9}" type="parTrans" cxnId="{4A4BC326-AF13-4907-9501-7F4D77027068}">
      <dgm:prSet/>
      <dgm:spPr/>
      <dgm:t>
        <a:bodyPr/>
        <a:lstStyle/>
        <a:p>
          <a:endParaRPr lang="tr-TR" sz="1200"/>
        </a:p>
      </dgm:t>
    </dgm:pt>
    <dgm:pt modelId="{F1308D9B-D6AE-4934-BD5C-5D889692F454}" type="sibTrans" cxnId="{4A4BC326-AF13-4907-9501-7F4D77027068}">
      <dgm:prSet/>
      <dgm:spPr/>
      <dgm:t>
        <a:bodyPr/>
        <a:lstStyle/>
        <a:p>
          <a:endParaRPr lang="tr-TR" sz="1200"/>
        </a:p>
      </dgm:t>
    </dgm:pt>
    <dgm:pt modelId="{BB95A43B-088E-43D8-A524-0F70D083E9CA}">
      <dgm:prSet custT="1"/>
      <dgm:spPr/>
      <dgm:t>
        <a:bodyPr/>
        <a:lstStyle/>
        <a:p>
          <a:r>
            <a:rPr lang="en-US" sz="1200">
              <a:latin typeface="Arial" panose="020B0604020202020204" pitchFamily="34" charset="0"/>
              <a:cs typeface="Arial" panose="020B0604020202020204" pitchFamily="34" charset="0"/>
            </a:rPr>
            <a:t>Replace the air vent solenoid valve.</a:t>
          </a:r>
        </a:p>
      </dgm:t>
    </dgm:pt>
    <dgm:pt modelId="{8668D849-6A0F-4818-9077-4D30AC39A86C}" type="parTrans" cxnId="{77744D7C-284B-449E-B8D0-1FE5509D7186}">
      <dgm:prSet/>
      <dgm:spPr/>
      <dgm:t>
        <a:bodyPr/>
        <a:lstStyle/>
        <a:p>
          <a:endParaRPr lang="tr-TR" sz="1200"/>
        </a:p>
      </dgm:t>
    </dgm:pt>
    <dgm:pt modelId="{1B9D6986-64CC-4A60-B586-A2C878812A13}" type="sibTrans" cxnId="{77744D7C-284B-449E-B8D0-1FE5509D7186}">
      <dgm:prSet/>
      <dgm:spPr/>
      <dgm:t>
        <a:bodyPr/>
        <a:lstStyle/>
        <a:p>
          <a:endParaRPr lang="tr-TR" sz="1200"/>
        </a:p>
      </dgm:t>
    </dgm:pt>
    <dgm:pt modelId="{E52772D3-4D8F-4975-9F83-9631D5DA91D9}">
      <dgm:prSet custT="1"/>
      <dgm:spPr/>
      <dgm:t>
        <a:bodyPr/>
        <a:lstStyle/>
        <a:p>
          <a:r>
            <a:rPr lang="en-US" sz="1200"/>
            <a:t>4</a:t>
          </a:r>
        </a:p>
      </dgm:t>
    </dgm:pt>
    <dgm:pt modelId="{00AC693F-BC9D-478E-B53B-A398283C6144}" type="parTrans" cxnId="{70C15CD6-6C80-4B3C-AA9A-A7DD5FB3CFAD}">
      <dgm:prSet/>
      <dgm:spPr/>
      <dgm:t>
        <a:bodyPr/>
        <a:lstStyle/>
        <a:p>
          <a:endParaRPr lang="tr-TR" sz="1200"/>
        </a:p>
      </dgm:t>
    </dgm:pt>
    <dgm:pt modelId="{752B11B8-13D1-4741-8681-153ACCA8EF07}" type="sibTrans" cxnId="{70C15CD6-6C80-4B3C-AA9A-A7DD5FB3CFAD}">
      <dgm:prSet/>
      <dgm:spPr/>
      <dgm:t>
        <a:bodyPr/>
        <a:lstStyle/>
        <a:p>
          <a:endParaRPr lang="tr-TR" sz="1200"/>
        </a:p>
      </dgm:t>
    </dgm:pt>
    <dgm:pt modelId="{3295F591-8310-4185-8DC3-657B13DE266C}">
      <dgm:prSet custT="1"/>
      <dgm:spPr/>
      <dgm:t>
        <a:bodyPr/>
        <a:lstStyle/>
        <a:p>
          <a:r>
            <a:rPr lang="en-US" sz="1200">
              <a:latin typeface="Arial" panose="020B0604020202020204" pitchFamily="34" charset="0"/>
              <a:cs typeface="Arial" panose="020B0604020202020204" pitchFamily="34" charset="0"/>
            </a:rPr>
            <a:t>Replace the chamber pressure sensor.</a:t>
          </a:r>
        </a:p>
      </dgm:t>
    </dgm:pt>
    <dgm:pt modelId="{8B22EFB6-3462-43D2-8A9C-859692FCD7F6}" type="parTrans" cxnId="{B73C83E3-70B9-4A02-8D95-C2A50C5D3017}">
      <dgm:prSet/>
      <dgm:spPr/>
      <dgm:t>
        <a:bodyPr/>
        <a:lstStyle/>
        <a:p>
          <a:endParaRPr lang="tr-TR" sz="1200"/>
        </a:p>
      </dgm:t>
    </dgm:pt>
    <dgm:pt modelId="{BADAEEF3-57F0-408B-892A-0EB31DC195B4}" type="sibTrans" cxnId="{B73C83E3-70B9-4A02-8D95-C2A50C5D3017}">
      <dgm:prSet/>
      <dgm:spPr/>
      <dgm:t>
        <a:bodyPr/>
        <a:lstStyle/>
        <a:p>
          <a:endParaRPr lang="tr-TR" sz="1200"/>
        </a:p>
      </dgm:t>
    </dgm:pt>
    <dgm:pt modelId="{B37B5DC3-CF78-4A8D-9564-03E254310806}" type="pres">
      <dgm:prSet presAssocID="{A94AF793-6869-49E1-8EC3-0922DE744AA1}" presName="linearFlow" presStyleCnt="0">
        <dgm:presLayoutVars>
          <dgm:dir/>
          <dgm:animLvl val="lvl"/>
          <dgm:resizeHandles val="exact"/>
        </dgm:presLayoutVars>
      </dgm:prSet>
      <dgm:spPr/>
    </dgm:pt>
    <dgm:pt modelId="{F370FAB4-A6EB-4537-9427-E38E46736B73}" type="pres">
      <dgm:prSet presAssocID="{EF378A8B-28AC-46CF-A40C-67BF86F5E36E}" presName="composite" presStyleCnt="0"/>
      <dgm:spPr/>
    </dgm:pt>
    <dgm:pt modelId="{489ADC54-8C07-45F7-A1C6-95BB34435BFD}" type="pres">
      <dgm:prSet presAssocID="{EF378A8B-28AC-46CF-A40C-67BF86F5E36E}" presName="parentText" presStyleLbl="alignNode1" presStyleIdx="0" presStyleCnt="4">
        <dgm:presLayoutVars>
          <dgm:chMax val="1"/>
          <dgm:bulletEnabled val="1"/>
        </dgm:presLayoutVars>
      </dgm:prSet>
      <dgm:spPr/>
    </dgm:pt>
    <dgm:pt modelId="{C0707BE5-99AE-4878-8831-4997474350A0}" type="pres">
      <dgm:prSet presAssocID="{EF378A8B-28AC-46CF-A40C-67BF86F5E36E}" presName="descendantText" presStyleLbl="alignAcc1" presStyleIdx="0" presStyleCnt="4">
        <dgm:presLayoutVars>
          <dgm:bulletEnabled val="1"/>
        </dgm:presLayoutVars>
      </dgm:prSet>
      <dgm:spPr/>
    </dgm:pt>
    <dgm:pt modelId="{CEC532FF-E30F-4FA1-9BE3-45242505C5A0}" type="pres">
      <dgm:prSet presAssocID="{31AD04B7-8288-4BEA-AC66-AA71BD2673D4}" presName="sp" presStyleCnt="0"/>
      <dgm:spPr/>
    </dgm:pt>
    <dgm:pt modelId="{92E0BBFB-FBEA-42DB-8E06-E4BDE4DFF374}" type="pres">
      <dgm:prSet presAssocID="{0B4B34A6-1062-4AC0-8664-39985B272D09}" presName="composite" presStyleCnt="0"/>
      <dgm:spPr/>
    </dgm:pt>
    <dgm:pt modelId="{E459F131-F6AF-4118-8DC5-FD3B8A74AE15}" type="pres">
      <dgm:prSet presAssocID="{0B4B34A6-1062-4AC0-8664-39985B272D09}" presName="parentText" presStyleLbl="alignNode1" presStyleIdx="1" presStyleCnt="4">
        <dgm:presLayoutVars>
          <dgm:chMax val="1"/>
          <dgm:bulletEnabled val="1"/>
        </dgm:presLayoutVars>
      </dgm:prSet>
      <dgm:spPr/>
    </dgm:pt>
    <dgm:pt modelId="{3E8A0115-3D34-4C10-B7B1-6AC1803F8C1F}" type="pres">
      <dgm:prSet presAssocID="{0B4B34A6-1062-4AC0-8664-39985B272D09}" presName="descendantText" presStyleLbl="alignAcc1" presStyleIdx="1" presStyleCnt="4">
        <dgm:presLayoutVars>
          <dgm:bulletEnabled val="1"/>
        </dgm:presLayoutVars>
      </dgm:prSet>
      <dgm:spPr/>
    </dgm:pt>
    <dgm:pt modelId="{AEF41F47-0874-4720-BF7A-5F810698B39E}" type="pres">
      <dgm:prSet presAssocID="{8300211A-82E4-4EF5-A816-9BF33D791B0E}" presName="sp" presStyleCnt="0"/>
      <dgm:spPr/>
    </dgm:pt>
    <dgm:pt modelId="{E8BA2777-18BA-4DFC-A3A0-3EB2411CCB79}" type="pres">
      <dgm:prSet presAssocID="{B7A970EE-3660-4C0A-88EE-5483F8E4CF8C}" presName="composite" presStyleCnt="0"/>
      <dgm:spPr/>
    </dgm:pt>
    <dgm:pt modelId="{90492392-6734-440E-9D0B-CE03C4F6A177}" type="pres">
      <dgm:prSet presAssocID="{B7A970EE-3660-4C0A-88EE-5483F8E4CF8C}" presName="parentText" presStyleLbl="alignNode1" presStyleIdx="2" presStyleCnt="4">
        <dgm:presLayoutVars>
          <dgm:chMax val="1"/>
          <dgm:bulletEnabled val="1"/>
        </dgm:presLayoutVars>
      </dgm:prSet>
      <dgm:spPr/>
    </dgm:pt>
    <dgm:pt modelId="{74632CB9-5288-407A-8254-C79E0C77125B}" type="pres">
      <dgm:prSet presAssocID="{B7A970EE-3660-4C0A-88EE-5483F8E4CF8C}" presName="descendantText" presStyleLbl="alignAcc1" presStyleIdx="2" presStyleCnt="4">
        <dgm:presLayoutVars>
          <dgm:bulletEnabled val="1"/>
        </dgm:presLayoutVars>
      </dgm:prSet>
      <dgm:spPr/>
    </dgm:pt>
    <dgm:pt modelId="{8A10B794-E2C7-47B1-9FA2-F1A296DB729C}" type="pres">
      <dgm:prSet presAssocID="{ADC79EDF-E971-4927-85AC-B4DF4566B29B}" presName="sp" presStyleCnt="0"/>
      <dgm:spPr/>
    </dgm:pt>
    <dgm:pt modelId="{1F4F7FA4-9274-49FC-AED1-307B2844CE7E}" type="pres">
      <dgm:prSet presAssocID="{E52772D3-4D8F-4975-9F83-9631D5DA91D9}" presName="composite" presStyleCnt="0"/>
      <dgm:spPr/>
    </dgm:pt>
    <dgm:pt modelId="{1368FB90-5097-47F1-A41D-0CE2CE7442BA}" type="pres">
      <dgm:prSet presAssocID="{E52772D3-4D8F-4975-9F83-9631D5DA91D9}" presName="parentText" presStyleLbl="alignNode1" presStyleIdx="3" presStyleCnt="4">
        <dgm:presLayoutVars>
          <dgm:chMax val="1"/>
          <dgm:bulletEnabled val="1"/>
        </dgm:presLayoutVars>
      </dgm:prSet>
      <dgm:spPr/>
    </dgm:pt>
    <dgm:pt modelId="{F2C27A56-97F0-4B9C-A6FE-932CA48EA010}" type="pres">
      <dgm:prSet presAssocID="{E52772D3-4D8F-4975-9F83-9631D5DA91D9}" presName="descendantText" presStyleLbl="alignAcc1" presStyleIdx="3" presStyleCnt="4" custScaleY="77467">
        <dgm:presLayoutVars>
          <dgm:bulletEnabled val="1"/>
        </dgm:presLayoutVars>
      </dgm:prSet>
      <dgm:spPr/>
    </dgm:pt>
  </dgm:ptLst>
  <dgm:cxnLst>
    <dgm:cxn modelId="{F835BE0D-C9AB-4326-9EF3-99BFDDC985FE}" type="presOf" srcId="{E52772D3-4D8F-4975-9F83-9631D5DA91D9}" destId="{1368FB90-5097-47F1-A41D-0CE2CE7442BA}" srcOrd="0" destOrd="0" presId="urn:microsoft.com/office/officeart/2005/8/layout/chevron2"/>
    <dgm:cxn modelId="{4A4BC326-AF13-4907-9501-7F4D77027068}" srcId="{B7A970EE-3660-4C0A-88EE-5483F8E4CF8C}" destId="{87A8098F-3F04-4A7D-95A1-379E0E1B7D66}" srcOrd="0" destOrd="0" parTransId="{718965F3-869C-4052-BD64-76C2C75531B9}" sibTransId="{F1308D9B-D6AE-4934-BD5C-5D889692F454}"/>
    <dgm:cxn modelId="{4783E03C-4E6C-4233-AF8C-7B9895DEEDED}" srcId="{EF378A8B-28AC-46CF-A40C-67BF86F5E36E}" destId="{54A42D8A-F07F-4610-BD26-09D756D7C024}" srcOrd="0" destOrd="0" parTransId="{F6F392D7-87A1-4C65-9E07-59372396A03B}" sibTransId="{0925E702-E673-4170-9158-A31311155847}"/>
    <dgm:cxn modelId="{0AD06F5B-F241-4E50-BBFB-951557501CD6}" type="presOf" srcId="{3295F591-8310-4185-8DC3-657B13DE266C}" destId="{F2C27A56-97F0-4B9C-A6FE-932CA48EA010}" srcOrd="0" destOrd="0" presId="urn:microsoft.com/office/officeart/2005/8/layout/chevron2"/>
    <dgm:cxn modelId="{A1068D5D-3C1A-45E9-A805-4C73CC77F9B7}" srcId="{A94AF793-6869-49E1-8EC3-0922DE744AA1}" destId="{B7A970EE-3660-4C0A-88EE-5483F8E4CF8C}" srcOrd="2" destOrd="0" parTransId="{A4E30126-C960-43E9-93B6-10D4CA8C0475}" sibTransId="{ADC79EDF-E971-4927-85AC-B4DF4566B29B}"/>
    <dgm:cxn modelId="{E8D81F61-BB53-460F-A6C0-04C3E961AB1B}" type="presOf" srcId="{0B4B34A6-1062-4AC0-8664-39985B272D09}" destId="{E459F131-F6AF-4118-8DC5-FD3B8A74AE15}" srcOrd="0" destOrd="0" presId="urn:microsoft.com/office/officeart/2005/8/layout/chevron2"/>
    <dgm:cxn modelId="{C73CE742-04BA-484F-B9B8-E4750F4B2EDE}" type="presOf" srcId="{EF378A8B-28AC-46CF-A40C-67BF86F5E36E}" destId="{489ADC54-8C07-45F7-A1C6-95BB34435BFD}" srcOrd="0" destOrd="0" presId="urn:microsoft.com/office/officeart/2005/8/layout/chevron2"/>
    <dgm:cxn modelId="{37EF3A75-41D6-40D8-9E49-A5BC5A20F13A}" type="presOf" srcId="{54A42D8A-F07F-4610-BD26-09D756D7C024}" destId="{C0707BE5-99AE-4878-8831-4997474350A0}" srcOrd="0" destOrd="0" presId="urn:microsoft.com/office/officeart/2005/8/layout/chevron2"/>
    <dgm:cxn modelId="{F82C3777-CE2E-47BE-82B9-781735639710}" srcId="{A94AF793-6869-49E1-8EC3-0922DE744AA1}" destId="{EF378A8B-28AC-46CF-A40C-67BF86F5E36E}" srcOrd="0" destOrd="0" parTransId="{FBA634BB-A20B-4119-A22B-0069F4AE69F1}" sibTransId="{31AD04B7-8288-4BEA-AC66-AA71BD2673D4}"/>
    <dgm:cxn modelId="{BF57AF77-1F3C-4CA3-8F07-5D880FA84ECC}" type="presOf" srcId="{7E80CEBE-8282-48C5-AA2C-490B33B5EF57}" destId="{3E8A0115-3D34-4C10-B7B1-6AC1803F8C1F}" srcOrd="0" destOrd="0" presId="urn:microsoft.com/office/officeart/2005/8/layout/chevron2"/>
    <dgm:cxn modelId="{7FD98F79-F25D-4D09-8A6F-D37E2B1F901C}" type="presOf" srcId="{87A8098F-3F04-4A7D-95A1-379E0E1B7D66}" destId="{74632CB9-5288-407A-8254-C79E0C77125B}" srcOrd="0" destOrd="0" presId="urn:microsoft.com/office/officeart/2005/8/layout/chevron2"/>
    <dgm:cxn modelId="{77744D7C-284B-449E-B8D0-1FE5509D7186}" srcId="{B7A970EE-3660-4C0A-88EE-5483F8E4CF8C}" destId="{BB95A43B-088E-43D8-A524-0F70D083E9CA}" srcOrd="1" destOrd="0" parTransId="{8668D849-6A0F-4818-9077-4D30AC39A86C}" sibTransId="{1B9D6986-64CC-4A60-B586-A2C878812A13}"/>
    <dgm:cxn modelId="{675D48A0-1813-4256-9D0A-2ED71107114C}" type="presOf" srcId="{A94AF793-6869-49E1-8EC3-0922DE744AA1}" destId="{B37B5DC3-CF78-4A8D-9564-03E254310806}" srcOrd="0" destOrd="0" presId="urn:microsoft.com/office/officeart/2005/8/layout/chevron2"/>
    <dgm:cxn modelId="{7BEF78A1-AC74-4BBC-96CC-47AFEF8EB26E}" srcId="{0B4B34A6-1062-4AC0-8664-39985B272D09}" destId="{7E80CEBE-8282-48C5-AA2C-490B33B5EF57}" srcOrd="0" destOrd="0" parTransId="{4F7FDFB5-9015-45C8-8E9C-9A62F6FD7262}" sibTransId="{D9006E0B-2BB3-437F-9222-7FCBB9052D29}"/>
    <dgm:cxn modelId="{D946B2C3-1202-4C4B-9142-B1E20F3B4447}" srcId="{A94AF793-6869-49E1-8EC3-0922DE744AA1}" destId="{0B4B34A6-1062-4AC0-8664-39985B272D09}" srcOrd="1" destOrd="0" parTransId="{BD7539D1-4E99-43C0-93D7-0927D9CC93D2}" sibTransId="{8300211A-82E4-4EF5-A816-9BF33D791B0E}"/>
    <dgm:cxn modelId="{70C15CD6-6C80-4B3C-AA9A-A7DD5FB3CFAD}" srcId="{A94AF793-6869-49E1-8EC3-0922DE744AA1}" destId="{E52772D3-4D8F-4975-9F83-9631D5DA91D9}" srcOrd="3" destOrd="0" parTransId="{00AC693F-BC9D-478E-B53B-A398283C6144}" sibTransId="{752B11B8-13D1-4741-8681-153ACCA8EF07}"/>
    <dgm:cxn modelId="{B73C83E3-70B9-4A02-8D95-C2A50C5D3017}" srcId="{E52772D3-4D8F-4975-9F83-9631D5DA91D9}" destId="{3295F591-8310-4185-8DC3-657B13DE266C}" srcOrd="0" destOrd="0" parTransId="{8B22EFB6-3462-43D2-8A9C-859692FCD7F6}" sibTransId="{BADAEEF3-57F0-408B-892A-0EB31DC195B4}"/>
    <dgm:cxn modelId="{4C3D63ED-A82A-410C-BB9E-E8B85CA5B222}" type="presOf" srcId="{B7A970EE-3660-4C0A-88EE-5483F8E4CF8C}" destId="{90492392-6734-440E-9D0B-CE03C4F6A177}" srcOrd="0" destOrd="0" presId="urn:microsoft.com/office/officeart/2005/8/layout/chevron2"/>
    <dgm:cxn modelId="{E5DB15F2-1E5E-4564-860A-7096CF8DEC75}" type="presOf" srcId="{BB95A43B-088E-43D8-A524-0F70D083E9CA}" destId="{74632CB9-5288-407A-8254-C79E0C77125B}" srcOrd="0" destOrd="1" presId="urn:microsoft.com/office/officeart/2005/8/layout/chevron2"/>
    <dgm:cxn modelId="{CB909E70-BF40-4B86-8C44-09B8AAB8F233}" type="presParOf" srcId="{B37B5DC3-CF78-4A8D-9564-03E254310806}" destId="{F370FAB4-A6EB-4537-9427-E38E46736B73}" srcOrd="0" destOrd="0" presId="urn:microsoft.com/office/officeart/2005/8/layout/chevron2"/>
    <dgm:cxn modelId="{C9C36C3B-7628-439A-B761-85113BE9772B}" type="presParOf" srcId="{F370FAB4-A6EB-4537-9427-E38E46736B73}" destId="{489ADC54-8C07-45F7-A1C6-95BB34435BFD}" srcOrd="0" destOrd="0" presId="urn:microsoft.com/office/officeart/2005/8/layout/chevron2"/>
    <dgm:cxn modelId="{BDC4ECF1-3051-4F24-9CEC-9EE2529AFC85}" type="presParOf" srcId="{F370FAB4-A6EB-4537-9427-E38E46736B73}" destId="{C0707BE5-99AE-4878-8831-4997474350A0}" srcOrd="1" destOrd="0" presId="urn:microsoft.com/office/officeart/2005/8/layout/chevron2"/>
    <dgm:cxn modelId="{FE141622-7585-48A0-884A-018FD8CFA928}" type="presParOf" srcId="{B37B5DC3-CF78-4A8D-9564-03E254310806}" destId="{CEC532FF-E30F-4FA1-9BE3-45242505C5A0}" srcOrd="1" destOrd="0" presId="urn:microsoft.com/office/officeart/2005/8/layout/chevron2"/>
    <dgm:cxn modelId="{89E7FBF0-E62A-418A-B1CF-CA47664CD272}" type="presParOf" srcId="{B37B5DC3-CF78-4A8D-9564-03E254310806}" destId="{92E0BBFB-FBEA-42DB-8E06-E4BDE4DFF374}" srcOrd="2" destOrd="0" presId="urn:microsoft.com/office/officeart/2005/8/layout/chevron2"/>
    <dgm:cxn modelId="{47DC0D6B-0935-4BC8-97CC-BA41F9CC91B9}" type="presParOf" srcId="{92E0BBFB-FBEA-42DB-8E06-E4BDE4DFF374}" destId="{E459F131-F6AF-4118-8DC5-FD3B8A74AE15}" srcOrd="0" destOrd="0" presId="urn:microsoft.com/office/officeart/2005/8/layout/chevron2"/>
    <dgm:cxn modelId="{78C61FF5-D105-4A6F-A989-1BC6BE89B278}" type="presParOf" srcId="{92E0BBFB-FBEA-42DB-8E06-E4BDE4DFF374}" destId="{3E8A0115-3D34-4C10-B7B1-6AC1803F8C1F}" srcOrd="1" destOrd="0" presId="urn:microsoft.com/office/officeart/2005/8/layout/chevron2"/>
    <dgm:cxn modelId="{5141D2EF-3639-4332-84E9-85C34F91F2E1}" type="presParOf" srcId="{B37B5DC3-CF78-4A8D-9564-03E254310806}" destId="{AEF41F47-0874-4720-BF7A-5F810698B39E}" srcOrd="3" destOrd="0" presId="urn:microsoft.com/office/officeart/2005/8/layout/chevron2"/>
    <dgm:cxn modelId="{3FB7E782-3941-4FB0-9829-145985038210}" type="presParOf" srcId="{B37B5DC3-CF78-4A8D-9564-03E254310806}" destId="{E8BA2777-18BA-4DFC-A3A0-3EB2411CCB79}" srcOrd="4" destOrd="0" presId="urn:microsoft.com/office/officeart/2005/8/layout/chevron2"/>
    <dgm:cxn modelId="{715DCE4B-889C-46DD-8A29-44AED0EC23EF}" type="presParOf" srcId="{E8BA2777-18BA-4DFC-A3A0-3EB2411CCB79}" destId="{90492392-6734-440E-9D0B-CE03C4F6A177}" srcOrd="0" destOrd="0" presId="urn:microsoft.com/office/officeart/2005/8/layout/chevron2"/>
    <dgm:cxn modelId="{D768CC68-31D5-43DC-ADF8-21FA63A07939}" type="presParOf" srcId="{E8BA2777-18BA-4DFC-A3A0-3EB2411CCB79}" destId="{74632CB9-5288-407A-8254-C79E0C77125B}" srcOrd="1" destOrd="0" presId="urn:microsoft.com/office/officeart/2005/8/layout/chevron2"/>
    <dgm:cxn modelId="{B7E3D111-6171-4AB1-974D-243169FADAAE}" type="presParOf" srcId="{B37B5DC3-CF78-4A8D-9564-03E254310806}" destId="{8A10B794-E2C7-47B1-9FA2-F1A296DB729C}" srcOrd="5" destOrd="0" presId="urn:microsoft.com/office/officeart/2005/8/layout/chevron2"/>
    <dgm:cxn modelId="{680F8D4C-62F8-4D88-887D-31861423F9B8}" type="presParOf" srcId="{B37B5DC3-CF78-4A8D-9564-03E254310806}" destId="{1F4F7FA4-9274-49FC-AED1-307B2844CE7E}" srcOrd="6" destOrd="0" presId="urn:microsoft.com/office/officeart/2005/8/layout/chevron2"/>
    <dgm:cxn modelId="{5BA7ED5A-F529-493C-A5D1-DF2F1E8E5F26}" type="presParOf" srcId="{1F4F7FA4-9274-49FC-AED1-307B2844CE7E}" destId="{1368FB90-5097-47F1-A41D-0CE2CE7442BA}" srcOrd="0" destOrd="0" presId="urn:microsoft.com/office/officeart/2005/8/layout/chevron2"/>
    <dgm:cxn modelId="{C975F560-7B4B-4C40-BBFA-90835B134EC4}" type="presParOf" srcId="{1F4F7FA4-9274-49FC-AED1-307B2844CE7E}" destId="{F2C27A56-97F0-4B9C-A6FE-932CA48EA010}" srcOrd="1" destOrd="0" presId="urn:microsoft.com/office/officeart/2005/8/layout/chevron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819157EC-C38C-4BF9-B838-5C9FD865C297}"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E8ABC4AD-2BBC-401C-8F37-2D46EFF7858D}">
      <dgm:prSet phldrT="[Metin]" custT="1"/>
      <dgm:spPr/>
      <dgm:t>
        <a:bodyPr/>
        <a:lstStyle/>
        <a:p>
          <a:r>
            <a:rPr lang="en-US" sz="1200">
              <a:latin typeface="Arial" panose="020B0604020202020204" pitchFamily="34" charset="0"/>
              <a:cs typeface="Arial" panose="020B0604020202020204" pitchFamily="34" charset="0"/>
            </a:rPr>
            <a:t>1</a:t>
          </a:r>
        </a:p>
      </dgm:t>
    </dgm:pt>
    <dgm:pt modelId="{CBEF577B-8B3D-4365-9D61-8B6E26947FB5}" type="parTrans" cxnId="{C4DA376D-16E8-4652-9627-78898C12851D}">
      <dgm:prSet/>
      <dgm:spPr/>
      <dgm:t>
        <a:bodyPr/>
        <a:lstStyle/>
        <a:p>
          <a:endParaRPr lang="tr-TR" sz="1200">
            <a:latin typeface="Arial" panose="020B0604020202020204" pitchFamily="34" charset="0"/>
            <a:cs typeface="Arial" panose="020B0604020202020204" pitchFamily="34" charset="0"/>
          </a:endParaRPr>
        </a:p>
      </dgm:t>
    </dgm:pt>
    <dgm:pt modelId="{553508B9-97AF-40AC-B0E8-ED81FAACD28C}" type="sibTrans" cxnId="{C4DA376D-16E8-4652-9627-78898C12851D}">
      <dgm:prSet/>
      <dgm:spPr/>
      <dgm:t>
        <a:bodyPr/>
        <a:lstStyle/>
        <a:p>
          <a:endParaRPr lang="tr-TR" sz="1200">
            <a:latin typeface="Arial" panose="020B0604020202020204" pitchFamily="34" charset="0"/>
            <a:cs typeface="Arial" panose="020B0604020202020204" pitchFamily="34" charset="0"/>
          </a:endParaRPr>
        </a:p>
      </dgm:t>
    </dgm:pt>
    <dgm:pt modelId="{77C980DE-D955-4875-A9B5-84F00B0FCF60}">
      <dgm:prSet phldrT="[Metin]" custT="1"/>
      <dgm:spPr/>
      <dgm:t>
        <a:bodyPr/>
        <a:lstStyle/>
        <a:p>
          <a:r>
            <a:rPr lang="en-US" sz="1200">
              <a:latin typeface="Arial" panose="020B0604020202020204" pitchFamily="34" charset="0"/>
              <a:cs typeface="Arial" panose="020B0604020202020204" pitchFamily="34" charset="0"/>
            </a:rPr>
            <a:t>Check the position switch.</a:t>
          </a:r>
        </a:p>
      </dgm:t>
    </dgm:pt>
    <dgm:pt modelId="{0ED7447A-F6BA-4604-BBC6-E5521D19E6D3}" type="parTrans" cxnId="{185498FC-BD14-4131-A136-37CBE74E5F79}">
      <dgm:prSet/>
      <dgm:spPr/>
      <dgm:t>
        <a:bodyPr/>
        <a:lstStyle/>
        <a:p>
          <a:endParaRPr lang="tr-TR" sz="1200">
            <a:latin typeface="Arial" panose="020B0604020202020204" pitchFamily="34" charset="0"/>
            <a:cs typeface="Arial" panose="020B0604020202020204" pitchFamily="34" charset="0"/>
          </a:endParaRPr>
        </a:p>
      </dgm:t>
    </dgm:pt>
    <dgm:pt modelId="{DEC86B43-E60F-4311-B4F6-A54F9B4D0CCC}" type="sibTrans" cxnId="{185498FC-BD14-4131-A136-37CBE74E5F79}">
      <dgm:prSet/>
      <dgm:spPr/>
      <dgm:t>
        <a:bodyPr/>
        <a:lstStyle/>
        <a:p>
          <a:endParaRPr lang="tr-TR" sz="1200">
            <a:latin typeface="Arial" panose="020B0604020202020204" pitchFamily="34" charset="0"/>
            <a:cs typeface="Arial" panose="020B0604020202020204" pitchFamily="34" charset="0"/>
          </a:endParaRPr>
        </a:p>
      </dgm:t>
    </dgm:pt>
    <dgm:pt modelId="{7E0B3A5E-28EC-4717-B834-C1E544A7D1F2}">
      <dgm:prSet phldrT="[Metin]" custT="1"/>
      <dgm:spPr/>
      <dgm:t>
        <a:bodyPr/>
        <a:lstStyle/>
        <a:p>
          <a:r>
            <a:rPr lang="en-US" sz="1200">
              <a:latin typeface="Arial" panose="020B0604020202020204" pitchFamily="34" charset="0"/>
              <a:cs typeface="Arial" panose="020B0604020202020204" pitchFamily="34" charset="0"/>
            </a:rPr>
            <a:t>2</a:t>
          </a:r>
        </a:p>
      </dgm:t>
    </dgm:pt>
    <dgm:pt modelId="{9ADF22CE-ADB5-4AAC-B7DA-B66290BF31CC}" type="parTrans" cxnId="{A0B28593-D117-46A9-AE44-2E79C1B5CA37}">
      <dgm:prSet/>
      <dgm:spPr/>
      <dgm:t>
        <a:bodyPr/>
        <a:lstStyle/>
        <a:p>
          <a:endParaRPr lang="tr-TR" sz="1200">
            <a:latin typeface="Arial" panose="020B0604020202020204" pitchFamily="34" charset="0"/>
            <a:cs typeface="Arial" panose="020B0604020202020204" pitchFamily="34" charset="0"/>
          </a:endParaRPr>
        </a:p>
      </dgm:t>
    </dgm:pt>
    <dgm:pt modelId="{27CD8B29-A964-4E5C-9F47-4AEB3B9B304D}" type="sibTrans" cxnId="{A0B28593-D117-46A9-AE44-2E79C1B5CA37}">
      <dgm:prSet/>
      <dgm:spPr/>
      <dgm:t>
        <a:bodyPr/>
        <a:lstStyle/>
        <a:p>
          <a:endParaRPr lang="tr-TR" sz="1200">
            <a:latin typeface="Arial" panose="020B0604020202020204" pitchFamily="34" charset="0"/>
            <a:cs typeface="Arial" panose="020B0604020202020204" pitchFamily="34" charset="0"/>
          </a:endParaRPr>
        </a:p>
      </dgm:t>
    </dgm:pt>
    <dgm:pt modelId="{D54052CE-10E7-4771-A443-AA2F3804B815}">
      <dgm:prSet phldrT="[Metin]" custT="1"/>
      <dgm:spPr/>
      <dgm:t>
        <a:bodyPr/>
        <a:lstStyle/>
        <a:p>
          <a:r>
            <a:rPr lang="en-US" sz="1200">
              <a:latin typeface="Arial" panose="020B0604020202020204" pitchFamily="34" charset="0"/>
              <a:cs typeface="Arial" panose="020B0604020202020204" pitchFamily="34" charset="0"/>
            </a:rPr>
            <a:t>3</a:t>
          </a:r>
        </a:p>
      </dgm:t>
    </dgm:pt>
    <dgm:pt modelId="{A1B6B6D9-8593-422D-B740-E268B52E5F3D}" type="parTrans" cxnId="{44F718A6-6B4C-4FC7-89D1-53D4FA7940B6}">
      <dgm:prSet/>
      <dgm:spPr/>
      <dgm:t>
        <a:bodyPr/>
        <a:lstStyle/>
        <a:p>
          <a:endParaRPr lang="tr-TR" sz="1200">
            <a:latin typeface="Arial" panose="020B0604020202020204" pitchFamily="34" charset="0"/>
            <a:cs typeface="Arial" panose="020B0604020202020204" pitchFamily="34" charset="0"/>
          </a:endParaRPr>
        </a:p>
      </dgm:t>
    </dgm:pt>
    <dgm:pt modelId="{E1C504A7-2E8E-44A9-9522-E9DF1358E26E}" type="sibTrans" cxnId="{44F718A6-6B4C-4FC7-89D1-53D4FA7940B6}">
      <dgm:prSet/>
      <dgm:spPr/>
      <dgm:t>
        <a:bodyPr/>
        <a:lstStyle/>
        <a:p>
          <a:endParaRPr lang="tr-TR" sz="1200">
            <a:latin typeface="Arial" panose="020B0604020202020204" pitchFamily="34" charset="0"/>
            <a:cs typeface="Arial" panose="020B0604020202020204" pitchFamily="34" charset="0"/>
          </a:endParaRPr>
        </a:p>
      </dgm:t>
    </dgm:pt>
    <dgm:pt modelId="{C42F73DA-1A8E-4494-9F61-B5DE4D69A88C}">
      <dgm:prSet phldrT="[Metin]" custT="1"/>
      <dgm:spPr/>
      <dgm:t>
        <a:bodyPr/>
        <a:lstStyle/>
        <a:p>
          <a:r>
            <a:rPr lang="en-US" sz="1200">
              <a:latin typeface="Arial" panose="020B0604020202020204" pitchFamily="34" charset="0"/>
              <a:cs typeface="Arial" panose="020B0604020202020204" pitchFamily="34" charset="0"/>
            </a:rPr>
            <a:t>Check if the door switch terminal connections are broken and if the board electric terminal connections are loose.</a:t>
          </a:r>
        </a:p>
      </dgm:t>
    </dgm:pt>
    <dgm:pt modelId="{CAF5937F-9C54-4462-9A5E-18EDCDF02B8E}" type="parTrans" cxnId="{9EB6C3A5-89CD-4862-835F-7142B9AFA31C}">
      <dgm:prSet/>
      <dgm:spPr/>
      <dgm:t>
        <a:bodyPr/>
        <a:lstStyle/>
        <a:p>
          <a:endParaRPr lang="tr-TR" sz="1200">
            <a:latin typeface="Arial" panose="020B0604020202020204" pitchFamily="34" charset="0"/>
            <a:cs typeface="Arial" panose="020B0604020202020204" pitchFamily="34" charset="0"/>
          </a:endParaRPr>
        </a:p>
      </dgm:t>
    </dgm:pt>
    <dgm:pt modelId="{D4AFFB8B-3C9F-453B-A8DC-97AF8FCF7A42}" type="sibTrans" cxnId="{9EB6C3A5-89CD-4862-835F-7142B9AFA31C}">
      <dgm:prSet/>
      <dgm:spPr/>
      <dgm:t>
        <a:bodyPr/>
        <a:lstStyle/>
        <a:p>
          <a:endParaRPr lang="tr-TR" sz="1200">
            <a:latin typeface="Arial" panose="020B0604020202020204" pitchFamily="34" charset="0"/>
            <a:cs typeface="Arial" panose="020B0604020202020204" pitchFamily="34" charset="0"/>
          </a:endParaRPr>
        </a:p>
      </dgm:t>
    </dgm:pt>
    <dgm:pt modelId="{90C61507-462A-4C7C-9B63-C2F403509DE4}">
      <dgm:prSet phldrT="[Metin]" custT="1"/>
      <dgm:spPr/>
      <dgm:t>
        <a:bodyPr/>
        <a:lstStyle/>
        <a:p>
          <a:r>
            <a:rPr lang="en-US" sz="1200">
              <a:latin typeface="Arial" panose="020B0604020202020204" pitchFamily="34" charset="0"/>
              <a:cs typeface="Arial" panose="020B0604020202020204" pitchFamily="34" charset="0"/>
            </a:rPr>
            <a:t>Check if locking arms fit the position switch when the lid is closed. Short-circuit position switch over the main board, if the error persists replace the main board.</a:t>
          </a:r>
        </a:p>
      </dgm:t>
    </dgm:pt>
    <dgm:pt modelId="{38E2A073-80F3-4C18-B930-7DD2238EC3AF}" type="sibTrans" cxnId="{744AE5D4-5E75-4447-91D8-4D8BBC90BDE8}">
      <dgm:prSet/>
      <dgm:spPr/>
      <dgm:t>
        <a:bodyPr/>
        <a:lstStyle/>
        <a:p>
          <a:endParaRPr lang="tr-TR" sz="1200">
            <a:latin typeface="Arial" panose="020B0604020202020204" pitchFamily="34" charset="0"/>
            <a:cs typeface="Arial" panose="020B0604020202020204" pitchFamily="34" charset="0"/>
          </a:endParaRPr>
        </a:p>
      </dgm:t>
    </dgm:pt>
    <dgm:pt modelId="{DCB97BF6-48ED-48F5-9F6A-4DD070C054B1}" type="parTrans" cxnId="{744AE5D4-5E75-4447-91D8-4D8BBC90BDE8}">
      <dgm:prSet/>
      <dgm:spPr/>
      <dgm:t>
        <a:bodyPr/>
        <a:lstStyle/>
        <a:p>
          <a:endParaRPr lang="tr-TR" sz="1200">
            <a:latin typeface="Arial" panose="020B0604020202020204" pitchFamily="34" charset="0"/>
            <a:cs typeface="Arial" panose="020B0604020202020204" pitchFamily="34" charset="0"/>
          </a:endParaRPr>
        </a:p>
      </dgm:t>
    </dgm:pt>
    <dgm:pt modelId="{E0C50121-5DBE-4C77-BBCF-06BCFA8F179E}" type="pres">
      <dgm:prSet presAssocID="{819157EC-C38C-4BF9-B838-5C9FD865C297}" presName="linearFlow" presStyleCnt="0">
        <dgm:presLayoutVars>
          <dgm:dir/>
          <dgm:animLvl val="lvl"/>
          <dgm:resizeHandles val="exact"/>
        </dgm:presLayoutVars>
      </dgm:prSet>
      <dgm:spPr/>
    </dgm:pt>
    <dgm:pt modelId="{8781F2F9-3898-4488-B887-48E2B14237A4}" type="pres">
      <dgm:prSet presAssocID="{E8ABC4AD-2BBC-401C-8F37-2D46EFF7858D}" presName="composite" presStyleCnt="0"/>
      <dgm:spPr/>
    </dgm:pt>
    <dgm:pt modelId="{F84D9932-35BE-42B2-A17B-BE4A2A1CD429}" type="pres">
      <dgm:prSet presAssocID="{E8ABC4AD-2BBC-401C-8F37-2D46EFF7858D}" presName="parentText" presStyleLbl="alignNode1" presStyleIdx="0" presStyleCnt="3">
        <dgm:presLayoutVars>
          <dgm:chMax val="1"/>
          <dgm:bulletEnabled val="1"/>
        </dgm:presLayoutVars>
      </dgm:prSet>
      <dgm:spPr/>
    </dgm:pt>
    <dgm:pt modelId="{251A2CC8-1FE8-4A69-9D09-40BAD4F9D9D6}" type="pres">
      <dgm:prSet presAssocID="{E8ABC4AD-2BBC-401C-8F37-2D46EFF7858D}" presName="descendantText" presStyleLbl="alignAcc1" presStyleIdx="0" presStyleCnt="3">
        <dgm:presLayoutVars>
          <dgm:bulletEnabled val="1"/>
        </dgm:presLayoutVars>
      </dgm:prSet>
      <dgm:spPr/>
    </dgm:pt>
    <dgm:pt modelId="{D502E60C-770E-4C37-B5C8-745BE96C7D17}" type="pres">
      <dgm:prSet presAssocID="{553508B9-97AF-40AC-B0E8-ED81FAACD28C}" presName="sp" presStyleCnt="0"/>
      <dgm:spPr/>
    </dgm:pt>
    <dgm:pt modelId="{6E3C943C-8D6D-4837-8600-85F59FCCD935}" type="pres">
      <dgm:prSet presAssocID="{7E0B3A5E-28EC-4717-B834-C1E544A7D1F2}" presName="composite" presStyleCnt="0"/>
      <dgm:spPr/>
    </dgm:pt>
    <dgm:pt modelId="{FE650E6E-350F-4C2F-ABC7-7CDF8BDEC694}" type="pres">
      <dgm:prSet presAssocID="{7E0B3A5E-28EC-4717-B834-C1E544A7D1F2}" presName="parentText" presStyleLbl="alignNode1" presStyleIdx="1" presStyleCnt="3">
        <dgm:presLayoutVars>
          <dgm:chMax val="1"/>
          <dgm:bulletEnabled val="1"/>
        </dgm:presLayoutVars>
      </dgm:prSet>
      <dgm:spPr/>
    </dgm:pt>
    <dgm:pt modelId="{612DEA5D-F164-4C2A-AA78-D9DFFFA7ECE7}" type="pres">
      <dgm:prSet presAssocID="{7E0B3A5E-28EC-4717-B834-C1E544A7D1F2}" presName="descendantText" presStyleLbl="alignAcc1" presStyleIdx="1" presStyleCnt="3">
        <dgm:presLayoutVars>
          <dgm:bulletEnabled val="1"/>
        </dgm:presLayoutVars>
      </dgm:prSet>
      <dgm:spPr/>
    </dgm:pt>
    <dgm:pt modelId="{F6ACD4F3-A0A0-4B5C-B135-5C69DE3A8D05}" type="pres">
      <dgm:prSet presAssocID="{27CD8B29-A964-4E5C-9F47-4AEB3B9B304D}" presName="sp" presStyleCnt="0"/>
      <dgm:spPr/>
    </dgm:pt>
    <dgm:pt modelId="{A31B9E7A-333F-4FD2-A3CF-C804793E8FEF}" type="pres">
      <dgm:prSet presAssocID="{D54052CE-10E7-4771-A443-AA2F3804B815}" presName="composite" presStyleCnt="0"/>
      <dgm:spPr/>
    </dgm:pt>
    <dgm:pt modelId="{F5EC56A8-C7DF-4C38-BAB6-F980D6786B07}" type="pres">
      <dgm:prSet presAssocID="{D54052CE-10E7-4771-A443-AA2F3804B815}" presName="parentText" presStyleLbl="alignNode1" presStyleIdx="2" presStyleCnt="3">
        <dgm:presLayoutVars>
          <dgm:chMax val="1"/>
          <dgm:bulletEnabled val="1"/>
        </dgm:presLayoutVars>
      </dgm:prSet>
      <dgm:spPr/>
    </dgm:pt>
    <dgm:pt modelId="{9D591C56-41AA-49C6-BDDF-FE492E22DDDA}" type="pres">
      <dgm:prSet presAssocID="{D54052CE-10E7-4771-A443-AA2F3804B815}" presName="descendantText" presStyleLbl="alignAcc1" presStyleIdx="2" presStyleCnt="3">
        <dgm:presLayoutVars>
          <dgm:bulletEnabled val="1"/>
        </dgm:presLayoutVars>
      </dgm:prSet>
      <dgm:spPr/>
    </dgm:pt>
  </dgm:ptLst>
  <dgm:cxnLst>
    <dgm:cxn modelId="{E78FA324-53AB-4A2E-85EC-799C345C9560}" type="presOf" srcId="{C42F73DA-1A8E-4494-9F61-B5DE4D69A88C}" destId="{9D591C56-41AA-49C6-BDDF-FE492E22DDDA}" srcOrd="0" destOrd="0" presId="urn:microsoft.com/office/officeart/2005/8/layout/chevron2"/>
    <dgm:cxn modelId="{E12D9363-E760-4E55-97D4-A094C58B9EEA}" type="presOf" srcId="{D54052CE-10E7-4771-A443-AA2F3804B815}" destId="{F5EC56A8-C7DF-4C38-BAB6-F980D6786B07}" srcOrd="0" destOrd="0" presId="urn:microsoft.com/office/officeart/2005/8/layout/chevron2"/>
    <dgm:cxn modelId="{C4DA376D-16E8-4652-9627-78898C12851D}" srcId="{819157EC-C38C-4BF9-B838-5C9FD865C297}" destId="{E8ABC4AD-2BBC-401C-8F37-2D46EFF7858D}" srcOrd="0" destOrd="0" parTransId="{CBEF577B-8B3D-4365-9D61-8B6E26947FB5}" sibTransId="{553508B9-97AF-40AC-B0E8-ED81FAACD28C}"/>
    <dgm:cxn modelId="{39BD4D4F-B3DD-4BA7-8EBA-9A21836F2972}" type="presOf" srcId="{7E0B3A5E-28EC-4717-B834-C1E544A7D1F2}" destId="{FE650E6E-350F-4C2F-ABC7-7CDF8BDEC694}" srcOrd="0" destOrd="0" presId="urn:microsoft.com/office/officeart/2005/8/layout/chevron2"/>
    <dgm:cxn modelId="{4B8A2953-3AA6-4CC9-BBB8-E5ABCAC3A00B}" type="presOf" srcId="{90C61507-462A-4C7C-9B63-C2F403509DE4}" destId="{612DEA5D-F164-4C2A-AA78-D9DFFFA7ECE7}" srcOrd="0" destOrd="0" presId="urn:microsoft.com/office/officeart/2005/8/layout/chevron2"/>
    <dgm:cxn modelId="{C96ACA5A-4711-493E-8E8E-FC2748D3F84B}" type="presOf" srcId="{77C980DE-D955-4875-A9B5-84F00B0FCF60}" destId="{251A2CC8-1FE8-4A69-9D09-40BAD4F9D9D6}" srcOrd="0" destOrd="0" presId="urn:microsoft.com/office/officeart/2005/8/layout/chevron2"/>
    <dgm:cxn modelId="{486C0086-E543-44D7-8E03-B96776347363}" type="presOf" srcId="{E8ABC4AD-2BBC-401C-8F37-2D46EFF7858D}" destId="{F84D9932-35BE-42B2-A17B-BE4A2A1CD429}" srcOrd="0" destOrd="0" presId="urn:microsoft.com/office/officeart/2005/8/layout/chevron2"/>
    <dgm:cxn modelId="{8793B88D-144B-4D1D-9764-BFC3A0AD1390}" type="presOf" srcId="{819157EC-C38C-4BF9-B838-5C9FD865C297}" destId="{E0C50121-5DBE-4C77-BBCF-06BCFA8F179E}" srcOrd="0" destOrd="0" presId="urn:microsoft.com/office/officeart/2005/8/layout/chevron2"/>
    <dgm:cxn modelId="{A0B28593-D117-46A9-AE44-2E79C1B5CA37}" srcId="{819157EC-C38C-4BF9-B838-5C9FD865C297}" destId="{7E0B3A5E-28EC-4717-B834-C1E544A7D1F2}" srcOrd="1" destOrd="0" parTransId="{9ADF22CE-ADB5-4AAC-B7DA-B66290BF31CC}" sibTransId="{27CD8B29-A964-4E5C-9F47-4AEB3B9B304D}"/>
    <dgm:cxn modelId="{9EB6C3A5-89CD-4862-835F-7142B9AFA31C}" srcId="{D54052CE-10E7-4771-A443-AA2F3804B815}" destId="{C42F73DA-1A8E-4494-9F61-B5DE4D69A88C}" srcOrd="0" destOrd="0" parTransId="{CAF5937F-9C54-4462-9A5E-18EDCDF02B8E}" sibTransId="{D4AFFB8B-3C9F-453B-A8DC-97AF8FCF7A42}"/>
    <dgm:cxn modelId="{44F718A6-6B4C-4FC7-89D1-53D4FA7940B6}" srcId="{819157EC-C38C-4BF9-B838-5C9FD865C297}" destId="{D54052CE-10E7-4771-A443-AA2F3804B815}" srcOrd="2" destOrd="0" parTransId="{A1B6B6D9-8593-422D-B740-E268B52E5F3D}" sibTransId="{E1C504A7-2E8E-44A9-9522-E9DF1358E26E}"/>
    <dgm:cxn modelId="{744AE5D4-5E75-4447-91D8-4D8BBC90BDE8}" srcId="{7E0B3A5E-28EC-4717-B834-C1E544A7D1F2}" destId="{90C61507-462A-4C7C-9B63-C2F403509DE4}" srcOrd="0" destOrd="0" parTransId="{DCB97BF6-48ED-48F5-9F6A-4DD070C054B1}" sibTransId="{38E2A073-80F3-4C18-B930-7DD2238EC3AF}"/>
    <dgm:cxn modelId="{185498FC-BD14-4131-A136-37CBE74E5F79}" srcId="{E8ABC4AD-2BBC-401C-8F37-2D46EFF7858D}" destId="{77C980DE-D955-4875-A9B5-84F00B0FCF60}" srcOrd="0" destOrd="0" parTransId="{0ED7447A-F6BA-4604-BBC6-E5521D19E6D3}" sibTransId="{DEC86B43-E60F-4311-B4F6-A54F9B4D0CCC}"/>
    <dgm:cxn modelId="{68D1B5B5-286E-4854-BF09-013092101ACD}" type="presParOf" srcId="{E0C50121-5DBE-4C77-BBCF-06BCFA8F179E}" destId="{8781F2F9-3898-4488-B887-48E2B14237A4}" srcOrd="0" destOrd="0" presId="urn:microsoft.com/office/officeart/2005/8/layout/chevron2"/>
    <dgm:cxn modelId="{93565D6A-17D0-4B94-B824-9AAE0E3655E9}" type="presParOf" srcId="{8781F2F9-3898-4488-B887-48E2B14237A4}" destId="{F84D9932-35BE-42B2-A17B-BE4A2A1CD429}" srcOrd="0" destOrd="0" presId="urn:microsoft.com/office/officeart/2005/8/layout/chevron2"/>
    <dgm:cxn modelId="{36E09697-9D83-428A-82EC-385F18FFAC9A}" type="presParOf" srcId="{8781F2F9-3898-4488-B887-48E2B14237A4}" destId="{251A2CC8-1FE8-4A69-9D09-40BAD4F9D9D6}" srcOrd="1" destOrd="0" presId="urn:microsoft.com/office/officeart/2005/8/layout/chevron2"/>
    <dgm:cxn modelId="{F03898F0-46D0-4D86-9A1D-D96ABFC01118}" type="presParOf" srcId="{E0C50121-5DBE-4C77-BBCF-06BCFA8F179E}" destId="{D502E60C-770E-4C37-B5C8-745BE96C7D17}" srcOrd="1" destOrd="0" presId="urn:microsoft.com/office/officeart/2005/8/layout/chevron2"/>
    <dgm:cxn modelId="{DE879A60-945E-4D6B-B393-EB1E10173295}" type="presParOf" srcId="{E0C50121-5DBE-4C77-BBCF-06BCFA8F179E}" destId="{6E3C943C-8D6D-4837-8600-85F59FCCD935}" srcOrd="2" destOrd="0" presId="urn:microsoft.com/office/officeart/2005/8/layout/chevron2"/>
    <dgm:cxn modelId="{475A5C21-0663-45E1-B0FF-817D652266D1}" type="presParOf" srcId="{6E3C943C-8D6D-4837-8600-85F59FCCD935}" destId="{FE650E6E-350F-4C2F-ABC7-7CDF8BDEC694}" srcOrd="0" destOrd="0" presId="urn:microsoft.com/office/officeart/2005/8/layout/chevron2"/>
    <dgm:cxn modelId="{68B046BE-4A14-445C-B44E-97FC847DBA85}" type="presParOf" srcId="{6E3C943C-8D6D-4837-8600-85F59FCCD935}" destId="{612DEA5D-F164-4C2A-AA78-D9DFFFA7ECE7}" srcOrd="1" destOrd="0" presId="urn:microsoft.com/office/officeart/2005/8/layout/chevron2"/>
    <dgm:cxn modelId="{4B1F82C1-5807-4745-88C4-CA0BE0FEB272}" type="presParOf" srcId="{E0C50121-5DBE-4C77-BBCF-06BCFA8F179E}" destId="{F6ACD4F3-A0A0-4B5C-B135-5C69DE3A8D05}" srcOrd="3" destOrd="0" presId="urn:microsoft.com/office/officeart/2005/8/layout/chevron2"/>
    <dgm:cxn modelId="{C8204E57-1020-4001-924E-34E5B5702C75}" type="presParOf" srcId="{E0C50121-5DBE-4C77-BBCF-06BCFA8F179E}" destId="{A31B9E7A-333F-4FD2-A3CF-C804793E8FEF}" srcOrd="4" destOrd="0" presId="urn:microsoft.com/office/officeart/2005/8/layout/chevron2"/>
    <dgm:cxn modelId="{0884229C-9293-43CF-9660-0941160DDD3A}" type="presParOf" srcId="{A31B9E7A-333F-4FD2-A3CF-C804793E8FEF}" destId="{F5EC56A8-C7DF-4C38-BAB6-F980D6786B07}" srcOrd="0" destOrd="0" presId="urn:microsoft.com/office/officeart/2005/8/layout/chevron2"/>
    <dgm:cxn modelId="{2A76DD87-DB91-446F-B61A-1EDAE025A86F}" type="presParOf" srcId="{A31B9E7A-333F-4FD2-A3CF-C804793E8FEF}" destId="{9D591C56-41AA-49C6-BDDF-FE492E22DDDA}" srcOrd="1" destOrd="0" presId="urn:microsoft.com/office/officeart/2005/8/layout/chevro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A90423CA-E8F3-4A34-B006-C3AD3305D512}"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130E8EC5-5FE3-4F86-A8DB-E461503DEF28}">
      <dgm:prSet phldrT="[Metin]" custT="1"/>
      <dgm:spPr/>
      <dgm:t>
        <a:bodyPr/>
        <a:lstStyle/>
        <a:p>
          <a:r>
            <a:rPr lang="en-US" sz="1100">
              <a:latin typeface="Arial" panose="020B0604020202020204" pitchFamily="34" charset="0"/>
              <a:cs typeface="Arial" panose="020B0604020202020204" pitchFamily="34" charset="0"/>
            </a:rPr>
            <a:t>1</a:t>
          </a:r>
        </a:p>
      </dgm:t>
    </dgm:pt>
    <dgm:pt modelId="{A60965B0-49CA-4CC2-966A-FED4E3C0F082}" type="parTrans" cxnId="{D89BB44D-79E1-40DC-A64D-D375C8757F8E}">
      <dgm:prSet/>
      <dgm:spPr/>
      <dgm:t>
        <a:bodyPr/>
        <a:lstStyle/>
        <a:p>
          <a:endParaRPr lang="tr-TR" sz="1100">
            <a:latin typeface="Arial" panose="020B0604020202020204" pitchFamily="34" charset="0"/>
            <a:cs typeface="Arial" panose="020B0604020202020204" pitchFamily="34" charset="0"/>
          </a:endParaRPr>
        </a:p>
      </dgm:t>
    </dgm:pt>
    <dgm:pt modelId="{7FF01AEC-450C-41BF-8583-CF4C5D7FFA10}" type="sibTrans" cxnId="{D89BB44D-79E1-40DC-A64D-D375C8757F8E}">
      <dgm:prSet/>
      <dgm:spPr/>
      <dgm:t>
        <a:bodyPr/>
        <a:lstStyle/>
        <a:p>
          <a:endParaRPr lang="tr-TR" sz="1100">
            <a:latin typeface="Arial" panose="020B0604020202020204" pitchFamily="34" charset="0"/>
            <a:cs typeface="Arial" panose="020B0604020202020204" pitchFamily="34" charset="0"/>
          </a:endParaRPr>
        </a:p>
      </dgm:t>
    </dgm:pt>
    <dgm:pt modelId="{D755D43F-A28E-4F64-B966-DEFC961993E7}">
      <dgm:prSet phldrT="[Metin]" custT="1"/>
      <dgm:spPr/>
      <dgm:t>
        <a:bodyPr/>
        <a:lstStyle/>
        <a:p>
          <a:r>
            <a:rPr lang="en-US" sz="1200">
              <a:latin typeface="Arial" panose="020B0604020202020204" pitchFamily="34" charset="0"/>
              <a:cs typeface="Arial" panose="020B0604020202020204" pitchFamily="34" charset="0"/>
            </a:rPr>
            <a:t>Calibrate steam generator temperature sensor according to temperature-pressure values (see Section 2.2.3.2). (Maximum 5</a:t>
          </a:r>
          <a:r>
            <a:rPr lang="en-US" sz="1200" b="0" i="0">
              <a:solidFill>
                <a:sysClr val="windowText" lastClr="000000"/>
              </a:solidFill>
              <a:latin typeface="Arial" panose="020B0604020202020204" pitchFamily="34" charset="0"/>
              <a:cs typeface="Arial" panose="020B0604020202020204" pitchFamily="34" charset="0"/>
            </a:rPr>
            <a:t>°C)</a:t>
          </a:r>
          <a:r>
            <a:rPr lang="en-US" sz="1200">
              <a:latin typeface="Arial" panose="020B0604020202020204" pitchFamily="34" charset="0"/>
              <a:cs typeface="Arial" panose="020B0604020202020204" pitchFamily="34" charset="0"/>
            </a:rPr>
            <a:t>.</a:t>
          </a:r>
        </a:p>
      </dgm:t>
    </dgm:pt>
    <dgm:pt modelId="{4781DF2C-7704-40A3-B1BE-28910D0E9B6B}" type="parTrans" cxnId="{3DB00986-2B7E-4FFA-AA18-195C530DC49E}">
      <dgm:prSet/>
      <dgm:spPr/>
      <dgm:t>
        <a:bodyPr/>
        <a:lstStyle/>
        <a:p>
          <a:endParaRPr lang="tr-TR" sz="1100">
            <a:latin typeface="Arial" panose="020B0604020202020204" pitchFamily="34" charset="0"/>
            <a:cs typeface="Arial" panose="020B0604020202020204" pitchFamily="34" charset="0"/>
          </a:endParaRPr>
        </a:p>
      </dgm:t>
    </dgm:pt>
    <dgm:pt modelId="{0BAB682F-086B-4677-9F60-B6EDBCC2559E}" type="sibTrans" cxnId="{3DB00986-2B7E-4FFA-AA18-195C530DC49E}">
      <dgm:prSet/>
      <dgm:spPr/>
      <dgm:t>
        <a:bodyPr/>
        <a:lstStyle/>
        <a:p>
          <a:endParaRPr lang="tr-TR" sz="1100">
            <a:latin typeface="Arial" panose="020B0604020202020204" pitchFamily="34" charset="0"/>
            <a:cs typeface="Arial" panose="020B0604020202020204" pitchFamily="34" charset="0"/>
          </a:endParaRPr>
        </a:p>
      </dgm:t>
    </dgm:pt>
    <dgm:pt modelId="{F81A528F-24CD-4726-B1EB-4CFF6C5409B4}">
      <dgm:prSet phldrT="[Metin]" custT="1"/>
      <dgm:spPr/>
      <dgm:t>
        <a:bodyPr/>
        <a:lstStyle/>
        <a:p>
          <a:r>
            <a:rPr lang="en-US" sz="1100">
              <a:latin typeface="Arial" panose="020B0604020202020204" pitchFamily="34" charset="0"/>
              <a:cs typeface="Arial" panose="020B0604020202020204" pitchFamily="34" charset="0"/>
            </a:rPr>
            <a:t>2</a:t>
          </a:r>
        </a:p>
      </dgm:t>
    </dgm:pt>
    <dgm:pt modelId="{05928EA2-1803-4B9C-A69B-F901321A2005}" type="parTrans" cxnId="{910C3D62-041E-4476-AC7C-ED257BB37666}">
      <dgm:prSet/>
      <dgm:spPr/>
      <dgm:t>
        <a:bodyPr/>
        <a:lstStyle/>
        <a:p>
          <a:endParaRPr lang="tr-TR" sz="1100">
            <a:latin typeface="Arial" panose="020B0604020202020204" pitchFamily="34" charset="0"/>
            <a:cs typeface="Arial" panose="020B0604020202020204" pitchFamily="34" charset="0"/>
          </a:endParaRPr>
        </a:p>
      </dgm:t>
    </dgm:pt>
    <dgm:pt modelId="{B874EC71-DBAD-4568-B422-0E8EF8F02BEE}" type="sibTrans" cxnId="{910C3D62-041E-4476-AC7C-ED257BB37666}">
      <dgm:prSet/>
      <dgm:spPr/>
      <dgm:t>
        <a:bodyPr/>
        <a:lstStyle/>
        <a:p>
          <a:endParaRPr lang="tr-TR" sz="1100">
            <a:latin typeface="Arial" panose="020B0604020202020204" pitchFamily="34" charset="0"/>
            <a:cs typeface="Arial" panose="020B0604020202020204" pitchFamily="34" charset="0"/>
          </a:endParaRPr>
        </a:p>
      </dgm:t>
    </dgm:pt>
    <dgm:pt modelId="{307D35D8-E8F1-4774-892B-29E7B6C999C6}">
      <dgm:prSet phldrT="[Metin]" custT="1"/>
      <dgm:spPr/>
      <dgm:t>
        <a:bodyPr/>
        <a:lstStyle/>
        <a:p>
          <a:r>
            <a:rPr lang="en-US" sz="1200">
              <a:latin typeface="Arial" panose="020B0604020202020204" pitchFamily="34" charset="0"/>
              <a:cs typeface="Arial" panose="020B0604020202020204" pitchFamily="34" charset="0"/>
            </a:rPr>
            <a:t>Check the main board steam generator contactor terminal output with a multimeter and replace the board if the output (220 VAC) is consistently available. </a:t>
          </a:r>
        </a:p>
      </dgm:t>
    </dgm:pt>
    <dgm:pt modelId="{908A7ACC-D5F6-4438-9FC9-DB1075C0F88E}" type="parTrans" cxnId="{253D7C51-DC3F-4BA3-8105-29596AC2A544}">
      <dgm:prSet/>
      <dgm:spPr/>
      <dgm:t>
        <a:bodyPr/>
        <a:lstStyle/>
        <a:p>
          <a:endParaRPr lang="tr-TR" sz="1100">
            <a:latin typeface="Arial" panose="020B0604020202020204" pitchFamily="34" charset="0"/>
            <a:cs typeface="Arial" panose="020B0604020202020204" pitchFamily="34" charset="0"/>
          </a:endParaRPr>
        </a:p>
      </dgm:t>
    </dgm:pt>
    <dgm:pt modelId="{BC49CDA0-671C-40D5-B4C3-3461957D90DF}" type="sibTrans" cxnId="{253D7C51-DC3F-4BA3-8105-29596AC2A544}">
      <dgm:prSet/>
      <dgm:spPr/>
      <dgm:t>
        <a:bodyPr/>
        <a:lstStyle/>
        <a:p>
          <a:endParaRPr lang="tr-TR" sz="1100">
            <a:latin typeface="Arial" panose="020B0604020202020204" pitchFamily="34" charset="0"/>
            <a:cs typeface="Arial" panose="020B0604020202020204" pitchFamily="34" charset="0"/>
          </a:endParaRPr>
        </a:p>
      </dgm:t>
    </dgm:pt>
    <dgm:pt modelId="{D12DC502-6278-41F3-A1B4-DF15FCBF707B}">
      <dgm:prSet phldrT="[Metin]" custT="1"/>
      <dgm:spPr/>
      <dgm:t>
        <a:bodyPr/>
        <a:lstStyle/>
        <a:p>
          <a:r>
            <a:rPr lang="en-US" sz="1100">
              <a:latin typeface="Arial" panose="020B0604020202020204" pitchFamily="34" charset="0"/>
              <a:cs typeface="Arial" panose="020B0604020202020204" pitchFamily="34" charset="0"/>
            </a:rPr>
            <a:t>3</a:t>
          </a:r>
        </a:p>
      </dgm:t>
    </dgm:pt>
    <dgm:pt modelId="{BD5E4861-155C-404C-8448-5D5A339B7D8B}" type="parTrans" cxnId="{E69ECA05-78F4-42D3-90E5-667FD80AAAE5}">
      <dgm:prSet/>
      <dgm:spPr/>
      <dgm:t>
        <a:bodyPr/>
        <a:lstStyle/>
        <a:p>
          <a:endParaRPr lang="tr-TR" sz="1100">
            <a:latin typeface="Arial" panose="020B0604020202020204" pitchFamily="34" charset="0"/>
            <a:cs typeface="Arial" panose="020B0604020202020204" pitchFamily="34" charset="0"/>
          </a:endParaRPr>
        </a:p>
      </dgm:t>
    </dgm:pt>
    <dgm:pt modelId="{704B809C-F6BF-4750-8CDA-0FDDC1C9A1FC}" type="sibTrans" cxnId="{E69ECA05-78F4-42D3-90E5-667FD80AAAE5}">
      <dgm:prSet/>
      <dgm:spPr/>
      <dgm:t>
        <a:bodyPr/>
        <a:lstStyle/>
        <a:p>
          <a:endParaRPr lang="tr-TR" sz="1100">
            <a:latin typeface="Arial" panose="020B0604020202020204" pitchFamily="34" charset="0"/>
            <a:cs typeface="Arial" panose="020B0604020202020204" pitchFamily="34" charset="0"/>
          </a:endParaRPr>
        </a:p>
      </dgm:t>
    </dgm:pt>
    <dgm:pt modelId="{4D37F652-FB40-4051-B8D4-67BC9C43A34D}">
      <dgm:prSet phldrT="[Metin]" custT="1"/>
      <dgm:spPr/>
      <dgm:t>
        <a:bodyPr/>
        <a:lstStyle/>
        <a:p>
          <a:r>
            <a:rPr lang="en-US" sz="1200">
              <a:latin typeface="Arial" panose="020B0604020202020204" pitchFamily="34" charset="0"/>
              <a:cs typeface="Arial" panose="020B0604020202020204" pitchFamily="34" charset="0"/>
            </a:rPr>
            <a:t>Replace the contactor if contactor poles are adherent even though there is no main board output. </a:t>
          </a:r>
        </a:p>
      </dgm:t>
    </dgm:pt>
    <dgm:pt modelId="{4A9130D4-A0BC-49CB-85B8-5765D036508B}" type="parTrans" cxnId="{219B8C1D-8850-493F-9E4A-F7FC0EA0ACFC}">
      <dgm:prSet/>
      <dgm:spPr/>
      <dgm:t>
        <a:bodyPr/>
        <a:lstStyle/>
        <a:p>
          <a:endParaRPr lang="tr-TR" sz="1100">
            <a:latin typeface="Arial" panose="020B0604020202020204" pitchFamily="34" charset="0"/>
            <a:cs typeface="Arial" panose="020B0604020202020204" pitchFamily="34" charset="0"/>
          </a:endParaRPr>
        </a:p>
      </dgm:t>
    </dgm:pt>
    <dgm:pt modelId="{A753CBFA-1774-42BA-AE25-A374BE6C4833}" type="sibTrans" cxnId="{219B8C1D-8850-493F-9E4A-F7FC0EA0ACFC}">
      <dgm:prSet/>
      <dgm:spPr/>
      <dgm:t>
        <a:bodyPr/>
        <a:lstStyle/>
        <a:p>
          <a:endParaRPr lang="tr-TR" sz="1100">
            <a:latin typeface="Arial" panose="020B0604020202020204" pitchFamily="34" charset="0"/>
            <a:cs typeface="Arial" panose="020B0604020202020204" pitchFamily="34" charset="0"/>
          </a:endParaRPr>
        </a:p>
      </dgm:t>
    </dgm:pt>
    <dgm:pt modelId="{104FCA31-F8D9-4C6B-8940-B7A649487195}">
      <dgm:prSet custT="1"/>
      <dgm:spPr/>
      <dgm:t>
        <a:bodyPr/>
        <a:lstStyle/>
        <a:p>
          <a:r>
            <a:rPr lang="en-US" sz="1200">
              <a:latin typeface="Arial" panose="020B0604020202020204" pitchFamily="34" charset="0"/>
              <a:cs typeface="Arial" panose="020B0604020202020204" pitchFamily="34" charset="0"/>
            </a:rPr>
            <a:t>Replace the steam generator temperature sensor.</a:t>
          </a:r>
        </a:p>
      </dgm:t>
    </dgm:pt>
    <dgm:pt modelId="{DEEF7410-637E-4586-A191-42F45BE1BA48}" type="parTrans" cxnId="{5A1450C1-91D2-4BF2-AFB8-431322F5F9BF}">
      <dgm:prSet/>
      <dgm:spPr/>
      <dgm:t>
        <a:bodyPr/>
        <a:lstStyle/>
        <a:p>
          <a:endParaRPr lang="tr-TR" sz="1100">
            <a:latin typeface="Arial" panose="020B0604020202020204" pitchFamily="34" charset="0"/>
            <a:cs typeface="Arial" panose="020B0604020202020204" pitchFamily="34" charset="0"/>
          </a:endParaRPr>
        </a:p>
      </dgm:t>
    </dgm:pt>
    <dgm:pt modelId="{81FE8E8E-29A7-4822-889C-AC65D0E43A43}" type="sibTrans" cxnId="{5A1450C1-91D2-4BF2-AFB8-431322F5F9BF}">
      <dgm:prSet/>
      <dgm:spPr/>
      <dgm:t>
        <a:bodyPr/>
        <a:lstStyle/>
        <a:p>
          <a:endParaRPr lang="tr-TR" sz="1100">
            <a:latin typeface="Arial" panose="020B0604020202020204" pitchFamily="34" charset="0"/>
            <a:cs typeface="Arial" panose="020B0604020202020204" pitchFamily="34" charset="0"/>
          </a:endParaRPr>
        </a:p>
      </dgm:t>
    </dgm:pt>
    <dgm:pt modelId="{EB8FDE0C-88AB-4156-BF40-F9600D49ABC7}">
      <dgm:prSet custT="1"/>
      <dgm:spPr/>
      <dgm:t>
        <a:bodyPr/>
        <a:lstStyle/>
        <a:p>
          <a:r>
            <a:rPr lang="en-US" sz="1100">
              <a:latin typeface="Arial" panose="020B0604020202020204" pitchFamily="34" charset="0"/>
              <a:cs typeface="Arial" panose="020B0604020202020204" pitchFamily="34" charset="0"/>
            </a:rPr>
            <a:t>4</a:t>
          </a:r>
        </a:p>
      </dgm:t>
    </dgm:pt>
    <dgm:pt modelId="{A10969A2-F409-40BC-8751-2F43732F98DC}" type="parTrans" cxnId="{197779E3-8732-4DDA-BA6F-391ADCE64D9B}">
      <dgm:prSet/>
      <dgm:spPr/>
      <dgm:t>
        <a:bodyPr/>
        <a:lstStyle/>
        <a:p>
          <a:endParaRPr lang="tr-TR" sz="1100">
            <a:latin typeface="Arial" panose="020B0604020202020204" pitchFamily="34" charset="0"/>
            <a:cs typeface="Arial" panose="020B0604020202020204" pitchFamily="34" charset="0"/>
          </a:endParaRPr>
        </a:p>
      </dgm:t>
    </dgm:pt>
    <dgm:pt modelId="{604C173B-E30D-4B62-97E4-C9C0AE221A7F}" type="sibTrans" cxnId="{197779E3-8732-4DDA-BA6F-391ADCE64D9B}">
      <dgm:prSet/>
      <dgm:spPr/>
      <dgm:t>
        <a:bodyPr/>
        <a:lstStyle/>
        <a:p>
          <a:endParaRPr lang="tr-TR" sz="1100">
            <a:latin typeface="Arial" panose="020B0604020202020204" pitchFamily="34" charset="0"/>
            <a:cs typeface="Arial" panose="020B0604020202020204" pitchFamily="34" charset="0"/>
          </a:endParaRPr>
        </a:p>
      </dgm:t>
    </dgm:pt>
    <dgm:pt modelId="{3D301FBF-42F4-4388-AE68-A35DD4E892A2}">
      <dgm:prSet custT="1"/>
      <dgm:spPr/>
      <dgm:t>
        <a:bodyPr/>
        <a:lstStyle/>
        <a:p>
          <a:r>
            <a:rPr lang="en-US" sz="1200">
              <a:latin typeface="Arial" panose="020B0604020202020204" pitchFamily="34" charset="0"/>
              <a:cs typeface="Arial" panose="020B0604020202020204" pitchFamily="34" charset="0"/>
            </a:rPr>
            <a:t>Check steam generator water level electrodes. Replace the electrodes if it seems like there is water in the steam generator even though there is not.</a:t>
          </a:r>
        </a:p>
      </dgm:t>
    </dgm:pt>
    <dgm:pt modelId="{442CFE0C-2B14-4E59-B1A2-D5D366D6F94E}" type="parTrans" cxnId="{9FD3F6BA-FCCA-441D-934F-B781695E84C5}">
      <dgm:prSet/>
      <dgm:spPr/>
      <dgm:t>
        <a:bodyPr/>
        <a:lstStyle/>
        <a:p>
          <a:endParaRPr lang="tr-TR" sz="1100">
            <a:latin typeface="Arial" panose="020B0604020202020204" pitchFamily="34" charset="0"/>
            <a:cs typeface="Arial" panose="020B0604020202020204" pitchFamily="34" charset="0"/>
          </a:endParaRPr>
        </a:p>
      </dgm:t>
    </dgm:pt>
    <dgm:pt modelId="{75D50B13-1211-404B-9D4D-D60FEF474CA7}" type="sibTrans" cxnId="{9FD3F6BA-FCCA-441D-934F-B781695E84C5}">
      <dgm:prSet/>
      <dgm:spPr/>
      <dgm:t>
        <a:bodyPr/>
        <a:lstStyle/>
        <a:p>
          <a:endParaRPr lang="tr-TR" sz="1100">
            <a:latin typeface="Arial" panose="020B0604020202020204" pitchFamily="34" charset="0"/>
            <a:cs typeface="Arial" panose="020B0604020202020204" pitchFamily="34" charset="0"/>
          </a:endParaRPr>
        </a:p>
      </dgm:t>
    </dgm:pt>
    <dgm:pt modelId="{FE620115-4CB9-4214-A2F7-ED349E736B29}">
      <dgm:prSet custT="1"/>
      <dgm:spPr/>
      <dgm:t>
        <a:bodyPr/>
        <a:lstStyle/>
        <a:p>
          <a:r>
            <a:rPr lang="en-US" sz="1100">
              <a:latin typeface="Arial" panose="020B0604020202020204" pitchFamily="34" charset="0"/>
              <a:cs typeface="Arial" panose="020B0604020202020204" pitchFamily="34" charset="0"/>
            </a:rPr>
            <a:t>5</a:t>
          </a:r>
        </a:p>
      </dgm:t>
    </dgm:pt>
    <dgm:pt modelId="{16270DBB-FB85-411E-9D38-62C4D4C129DA}" type="parTrans" cxnId="{DA8298E3-1108-454D-A7AC-AF6ED5D51C41}">
      <dgm:prSet/>
      <dgm:spPr/>
      <dgm:t>
        <a:bodyPr/>
        <a:lstStyle/>
        <a:p>
          <a:endParaRPr lang="tr-TR" sz="1100">
            <a:latin typeface="Arial" panose="020B0604020202020204" pitchFamily="34" charset="0"/>
            <a:cs typeface="Arial" panose="020B0604020202020204" pitchFamily="34" charset="0"/>
          </a:endParaRPr>
        </a:p>
      </dgm:t>
    </dgm:pt>
    <dgm:pt modelId="{31B82ACA-7D14-41A8-92C8-4AC5AE40FD98}" type="sibTrans" cxnId="{DA8298E3-1108-454D-A7AC-AF6ED5D51C41}">
      <dgm:prSet/>
      <dgm:spPr/>
      <dgm:t>
        <a:bodyPr/>
        <a:lstStyle/>
        <a:p>
          <a:endParaRPr lang="tr-TR" sz="1100">
            <a:latin typeface="Arial" panose="020B0604020202020204" pitchFamily="34" charset="0"/>
            <a:cs typeface="Arial" panose="020B0604020202020204" pitchFamily="34" charset="0"/>
          </a:endParaRPr>
        </a:p>
      </dgm:t>
    </dgm:pt>
    <dgm:pt modelId="{33548DDB-7901-4D79-896A-38126D81FE4E}">
      <dgm:prSet custT="1"/>
      <dgm:spPr/>
      <dgm:t>
        <a:bodyPr/>
        <a:lstStyle/>
        <a:p>
          <a:r>
            <a:rPr lang="en-US" sz="1200">
              <a:latin typeface="Arial" panose="020B0604020202020204" pitchFamily="34" charset="0"/>
              <a:cs typeface="Arial" panose="020B0604020202020204" pitchFamily="34" charset="0"/>
            </a:rPr>
            <a:t>Check the main board and water level board.</a:t>
          </a:r>
        </a:p>
      </dgm:t>
    </dgm:pt>
    <dgm:pt modelId="{2DD0E280-9686-4097-A421-A7313735ECD5}" type="parTrans" cxnId="{E12EA3F4-AF4E-4E93-BE70-3779A05CE4CF}">
      <dgm:prSet/>
      <dgm:spPr/>
      <dgm:t>
        <a:bodyPr/>
        <a:lstStyle/>
        <a:p>
          <a:endParaRPr lang="tr-TR" sz="1100">
            <a:latin typeface="Arial" panose="020B0604020202020204" pitchFamily="34" charset="0"/>
            <a:cs typeface="Arial" panose="020B0604020202020204" pitchFamily="34" charset="0"/>
          </a:endParaRPr>
        </a:p>
      </dgm:t>
    </dgm:pt>
    <dgm:pt modelId="{83E913AA-0D77-44CA-AD84-68107ECC3F73}" type="sibTrans" cxnId="{E12EA3F4-AF4E-4E93-BE70-3779A05CE4CF}">
      <dgm:prSet/>
      <dgm:spPr/>
      <dgm:t>
        <a:bodyPr/>
        <a:lstStyle/>
        <a:p>
          <a:endParaRPr lang="tr-TR" sz="1100">
            <a:latin typeface="Arial" panose="020B0604020202020204" pitchFamily="34" charset="0"/>
            <a:cs typeface="Arial" panose="020B0604020202020204" pitchFamily="34" charset="0"/>
          </a:endParaRPr>
        </a:p>
      </dgm:t>
    </dgm:pt>
    <dgm:pt modelId="{66AC028E-1EB3-4622-9ECF-1E98A8EACCAA}">
      <dgm:prSet/>
      <dgm:spPr/>
      <dgm:t>
        <a:bodyPr/>
        <a:lstStyle/>
        <a:p>
          <a:r>
            <a:rPr lang="en-US"/>
            <a:t>6</a:t>
          </a:r>
        </a:p>
      </dgm:t>
    </dgm:pt>
    <dgm:pt modelId="{98E260F1-BDDB-41E6-88C0-A209438444DB}" type="parTrans" cxnId="{08B22C6C-2B23-42E7-A39D-35E70E99F2FB}">
      <dgm:prSet/>
      <dgm:spPr/>
    </dgm:pt>
    <dgm:pt modelId="{C7405684-2E19-4304-99F9-CF08E2D0406E}" type="sibTrans" cxnId="{08B22C6C-2B23-42E7-A39D-35E70E99F2FB}">
      <dgm:prSet/>
      <dgm:spPr/>
    </dgm:pt>
    <dgm:pt modelId="{DC924325-724A-4999-94E6-D7D193514705}">
      <dgm:prSet custT="1"/>
      <dgm:spPr/>
      <dgm:t>
        <a:bodyPr/>
        <a:lstStyle/>
        <a:p>
          <a:r>
            <a:rPr lang="en-US" sz="1200">
              <a:latin typeface="Arial" panose="020B0604020202020204" pitchFamily="34" charset="0"/>
              <a:cs typeface="Arial" panose="020B0604020202020204" pitchFamily="34" charset="0"/>
            </a:rPr>
            <a:t>Make generator cleaning. There may be excessive calcification in the generator.</a:t>
          </a:r>
        </a:p>
      </dgm:t>
    </dgm:pt>
    <dgm:pt modelId="{CE3290A7-74E8-4FEE-835F-70CD5766B9E8}" type="parTrans" cxnId="{B1FBF799-70D3-4B8A-A0E5-09EF7A030F16}">
      <dgm:prSet/>
      <dgm:spPr/>
    </dgm:pt>
    <dgm:pt modelId="{24DC1D42-E0EB-4DE3-A311-4DBE45B8701A}" type="sibTrans" cxnId="{B1FBF799-70D3-4B8A-A0E5-09EF7A030F16}">
      <dgm:prSet/>
      <dgm:spPr/>
    </dgm:pt>
    <dgm:pt modelId="{786E2458-9E44-4017-93C0-9E49349286DC}" type="pres">
      <dgm:prSet presAssocID="{A90423CA-E8F3-4A34-B006-C3AD3305D512}" presName="linearFlow" presStyleCnt="0">
        <dgm:presLayoutVars>
          <dgm:dir/>
          <dgm:animLvl val="lvl"/>
          <dgm:resizeHandles val="exact"/>
        </dgm:presLayoutVars>
      </dgm:prSet>
      <dgm:spPr/>
    </dgm:pt>
    <dgm:pt modelId="{6B2A4DFF-86E7-4E3C-A3F6-D967C73103F2}" type="pres">
      <dgm:prSet presAssocID="{130E8EC5-5FE3-4F86-A8DB-E461503DEF28}" presName="composite" presStyleCnt="0"/>
      <dgm:spPr/>
    </dgm:pt>
    <dgm:pt modelId="{5471BDA2-E08B-4A8B-9E5F-354A4A739686}" type="pres">
      <dgm:prSet presAssocID="{130E8EC5-5FE3-4F86-A8DB-E461503DEF28}" presName="parentText" presStyleLbl="alignNode1" presStyleIdx="0" presStyleCnt="6">
        <dgm:presLayoutVars>
          <dgm:chMax val="1"/>
          <dgm:bulletEnabled val="1"/>
        </dgm:presLayoutVars>
      </dgm:prSet>
      <dgm:spPr/>
    </dgm:pt>
    <dgm:pt modelId="{877D6D45-1981-45DB-ADBC-34E6915B1C18}" type="pres">
      <dgm:prSet presAssocID="{130E8EC5-5FE3-4F86-A8DB-E461503DEF28}" presName="descendantText" presStyleLbl="alignAcc1" presStyleIdx="0" presStyleCnt="6" custScaleY="131555">
        <dgm:presLayoutVars>
          <dgm:bulletEnabled val="1"/>
        </dgm:presLayoutVars>
      </dgm:prSet>
      <dgm:spPr/>
    </dgm:pt>
    <dgm:pt modelId="{FCE7C5E0-EB44-440A-AC3A-218DA577349E}" type="pres">
      <dgm:prSet presAssocID="{7FF01AEC-450C-41BF-8583-CF4C5D7FFA10}" presName="sp" presStyleCnt="0"/>
      <dgm:spPr/>
    </dgm:pt>
    <dgm:pt modelId="{384B86D6-2F4F-450D-9852-81F83A0255FB}" type="pres">
      <dgm:prSet presAssocID="{F81A528F-24CD-4726-B1EB-4CFF6C5409B4}" presName="composite" presStyleCnt="0"/>
      <dgm:spPr/>
    </dgm:pt>
    <dgm:pt modelId="{6A6A7CF3-FEDA-41B7-ABA7-66959A7B1C9F}" type="pres">
      <dgm:prSet presAssocID="{F81A528F-24CD-4726-B1EB-4CFF6C5409B4}" presName="parentText" presStyleLbl="alignNode1" presStyleIdx="1" presStyleCnt="6">
        <dgm:presLayoutVars>
          <dgm:chMax val="1"/>
          <dgm:bulletEnabled val="1"/>
        </dgm:presLayoutVars>
      </dgm:prSet>
      <dgm:spPr/>
    </dgm:pt>
    <dgm:pt modelId="{2654E70D-66CA-4F92-ACE9-F935E5F040C2}" type="pres">
      <dgm:prSet presAssocID="{F81A528F-24CD-4726-B1EB-4CFF6C5409B4}" presName="descendantText" presStyleLbl="alignAcc1" presStyleIdx="1" presStyleCnt="6">
        <dgm:presLayoutVars>
          <dgm:bulletEnabled val="1"/>
        </dgm:presLayoutVars>
      </dgm:prSet>
      <dgm:spPr/>
    </dgm:pt>
    <dgm:pt modelId="{49083859-C3B7-452A-9CEB-2113D95E38DD}" type="pres">
      <dgm:prSet presAssocID="{B874EC71-DBAD-4568-B422-0E8EF8F02BEE}" presName="sp" presStyleCnt="0"/>
      <dgm:spPr/>
    </dgm:pt>
    <dgm:pt modelId="{4B92FA95-E339-429E-90A9-A0ED0B18B5CA}" type="pres">
      <dgm:prSet presAssocID="{D12DC502-6278-41F3-A1B4-DF15FCBF707B}" presName="composite" presStyleCnt="0"/>
      <dgm:spPr/>
    </dgm:pt>
    <dgm:pt modelId="{A783D211-2428-498D-B7DE-955A0A6DC243}" type="pres">
      <dgm:prSet presAssocID="{D12DC502-6278-41F3-A1B4-DF15FCBF707B}" presName="parentText" presStyleLbl="alignNode1" presStyleIdx="2" presStyleCnt="6">
        <dgm:presLayoutVars>
          <dgm:chMax val="1"/>
          <dgm:bulletEnabled val="1"/>
        </dgm:presLayoutVars>
      </dgm:prSet>
      <dgm:spPr/>
    </dgm:pt>
    <dgm:pt modelId="{A2EE21CF-EFB9-4113-A4C3-4CD9536728FE}" type="pres">
      <dgm:prSet presAssocID="{D12DC502-6278-41F3-A1B4-DF15FCBF707B}" presName="descendantText" presStyleLbl="alignAcc1" presStyleIdx="2" presStyleCnt="6">
        <dgm:presLayoutVars>
          <dgm:bulletEnabled val="1"/>
        </dgm:presLayoutVars>
      </dgm:prSet>
      <dgm:spPr/>
    </dgm:pt>
    <dgm:pt modelId="{9F229381-D159-4011-AA18-862DA81A6F7C}" type="pres">
      <dgm:prSet presAssocID="{704B809C-F6BF-4750-8CDA-0FDDC1C9A1FC}" presName="sp" presStyleCnt="0"/>
      <dgm:spPr/>
    </dgm:pt>
    <dgm:pt modelId="{779E69A1-F467-4DBC-9996-A6FB3E516C96}" type="pres">
      <dgm:prSet presAssocID="{EB8FDE0C-88AB-4156-BF40-F9600D49ABC7}" presName="composite" presStyleCnt="0"/>
      <dgm:spPr/>
    </dgm:pt>
    <dgm:pt modelId="{F7F153AB-EDAE-4B68-96A9-E6D9941FC05A}" type="pres">
      <dgm:prSet presAssocID="{EB8FDE0C-88AB-4156-BF40-F9600D49ABC7}" presName="parentText" presStyleLbl="alignNode1" presStyleIdx="3" presStyleCnt="6">
        <dgm:presLayoutVars>
          <dgm:chMax val="1"/>
          <dgm:bulletEnabled val="1"/>
        </dgm:presLayoutVars>
      </dgm:prSet>
      <dgm:spPr/>
    </dgm:pt>
    <dgm:pt modelId="{B4BA78D7-2DB5-40B3-A1A7-2DE9D94FE16E}" type="pres">
      <dgm:prSet presAssocID="{EB8FDE0C-88AB-4156-BF40-F9600D49ABC7}" presName="descendantText" presStyleLbl="alignAcc1" presStyleIdx="3" presStyleCnt="6">
        <dgm:presLayoutVars>
          <dgm:bulletEnabled val="1"/>
        </dgm:presLayoutVars>
      </dgm:prSet>
      <dgm:spPr/>
    </dgm:pt>
    <dgm:pt modelId="{21D6BB50-05D8-45ED-BB39-EDA732E6A356}" type="pres">
      <dgm:prSet presAssocID="{604C173B-E30D-4B62-97E4-C9C0AE221A7F}" presName="sp" presStyleCnt="0"/>
      <dgm:spPr/>
    </dgm:pt>
    <dgm:pt modelId="{6C9EF72B-DEBF-4E34-A7C1-555C276E8EE6}" type="pres">
      <dgm:prSet presAssocID="{FE620115-4CB9-4214-A2F7-ED349E736B29}" presName="composite" presStyleCnt="0"/>
      <dgm:spPr/>
    </dgm:pt>
    <dgm:pt modelId="{AE812D70-C7A6-4BA3-9548-3D032327AD4E}" type="pres">
      <dgm:prSet presAssocID="{FE620115-4CB9-4214-A2F7-ED349E736B29}" presName="parentText" presStyleLbl="alignNode1" presStyleIdx="4" presStyleCnt="6">
        <dgm:presLayoutVars>
          <dgm:chMax val="1"/>
          <dgm:bulletEnabled val="1"/>
        </dgm:presLayoutVars>
      </dgm:prSet>
      <dgm:spPr/>
    </dgm:pt>
    <dgm:pt modelId="{0668D28F-F504-4CFD-8705-1D6359F2940F}" type="pres">
      <dgm:prSet presAssocID="{FE620115-4CB9-4214-A2F7-ED349E736B29}" presName="descendantText" presStyleLbl="alignAcc1" presStyleIdx="4" presStyleCnt="6">
        <dgm:presLayoutVars>
          <dgm:bulletEnabled val="1"/>
        </dgm:presLayoutVars>
      </dgm:prSet>
      <dgm:spPr/>
    </dgm:pt>
    <dgm:pt modelId="{486A9294-3432-4610-83F0-7EAF83713F21}" type="pres">
      <dgm:prSet presAssocID="{31B82ACA-7D14-41A8-92C8-4AC5AE40FD98}" presName="sp" presStyleCnt="0"/>
      <dgm:spPr/>
    </dgm:pt>
    <dgm:pt modelId="{BA1BE9FC-CADC-41B1-BA69-E370493A3973}" type="pres">
      <dgm:prSet presAssocID="{66AC028E-1EB3-4622-9ECF-1E98A8EACCAA}" presName="composite" presStyleCnt="0"/>
      <dgm:spPr/>
    </dgm:pt>
    <dgm:pt modelId="{8FCF043F-A95C-4118-8C78-992691FCA08F}" type="pres">
      <dgm:prSet presAssocID="{66AC028E-1EB3-4622-9ECF-1E98A8EACCAA}" presName="parentText" presStyleLbl="alignNode1" presStyleIdx="5" presStyleCnt="6">
        <dgm:presLayoutVars>
          <dgm:chMax val="1"/>
          <dgm:bulletEnabled val="1"/>
        </dgm:presLayoutVars>
      </dgm:prSet>
      <dgm:spPr/>
    </dgm:pt>
    <dgm:pt modelId="{BE0120A6-107C-4988-90DE-EE1B48491485}" type="pres">
      <dgm:prSet presAssocID="{66AC028E-1EB3-4622-9ECF-1E98A8EACCAA}" presName="descendantText" presStyleLbl="alignAcc1" presStyleIdx="5" presStyleCnt="6">
        <dgm:presLayoutVars>
          <dgm:bulletEnabled val="1"/>
        </dgm:presLayoutVars>
      </dgm:prSet>
      <dgm:spPr/>
    </dgm:pt>
  </dgm:ptLst>
  <dgm:cxnLst>
    <dgm:cxn modelId="{E69ECA05-78F4-42D3-90E5-667FD80AAAE5}" srcId="{A90423CA-E8F3-4A34-B006-C3AD3305D512}" destId="{D12DC502-6278-41F3-A1B4-DF15FCBF707B}" srcOrd="2" destOrd="0" parTransId="{BD5E4861-155C-404C-8448-5D5A339B7D8B}" sibTransId="{704B809C-F6BF-4750-8CDA-0FDDC1C9A1FC}"/>
    <dgm:cxn modelId="{219B8C1D-8850-493F-9E4A-F7FC0EA0ACFC}" srcId="{D12DC502-6278-41F3-A1B4-DF15FCBF707B}" destId="{4D37F652-FB40-4051-B8D4-67BC9C43A34D}" srcOrd="0" destOrd="0" parTransId="{4A9130D4-A0BC-49CB-85B8-5765D036508B}" sibTransId="{A753CBFA-1774-42BA-AE25-A374BE6C4833}"/>
    <dgm:cxn modelId="{5D91B35B-0CE2-4700-B5FE-C79A59C920ED}" type="presOf" srcId="{DC924325-724A-4999-94E6-D7D193514705}" destId="{BE0120A6-107C-4988-90DE-EE1B48491485}" srcOrd="0" destOrd="0" presId="urn:microsoft.com/office/officeart/2005/8/layout/chevron2"/>
    <dgm:cxn modelId="{0755C25D-99C9-40C2-A186-37D8398D65CA}" type="presOf" srcId="{4D37F652-FB40-4051-B8D4-67BC9C43A34D}" destId="{A2EE21CF-EFB9-4113-A4C3-4CD9536728FE}" srcOrd="0" destOrd="0" presId="urn:microsoft.com/office/officeart/2005/8/layout/chevron2"/>
    <dgm:cxn modelId="{98950341-B2D7-4235-B68A-E901BDB7D8F8}" type="presOf" srcId="{3D301FBF-42F4-4388-AE68-A35DD4E892A2}" destId="{B4BA78D7-2DB5-40B3-A1A7-2DE9D94FE16E}" srcOrd="0" destOrd="0" presId="urn:microsoft.com/office/officeart/2005/8/layout/chevron2"/>
    <dgm:cxn modelId="{910C3D62-041E-4476-AC7C-ED257BB37666}" srcId="{A90423CA-E8F3-4A34-B006-C3AD3305D512}" destId="{F81A528F-24CD-4726-B1EB-4CFF6C5409B4}" srcOrd="1" destOrd="0" parTransId="{05928EA2-1803-4B9C-A69B-F901321A2005}" sibTransId="{B874EC71-DBAD-4568-B422-0E8EF8F02BEE}"/>
    <dgm:cxn modelId="{E4322D65-C66E-413F-8C34-8BCC749F9D5E}" type="presOf" srcId="{A90423CA-E8F3-4A34-B006-C3AD3305D512}" destId="{786E2458-9E44-4017-93C0-9E49349286DC}" srcOrd="0" destOrd="0" presId="urn:microsoft.com/office/officeart/2005/8/layout/chevron2"/>
    <dgm:cxn modelId="{A9F72F4B-EEB1-42AB-96DB-504ACCDFF92F}" type="presOf" srcId="{F81A528F-24CD-4726-B1EB-4CFF6C5409B4}" destId="{6A6A7CF3-FEDA-41B7-ABA7-66959A7B1C9F}" srcOrd="0" destOrd="0" presId="urn:microsoft.com/office/officeart/2005/8/layout/chevron2"/>
    <dgm:cxn modelId="{08B22C6C-2B23-42E7-A39D-35E70E99F2FB}" srcId="{A90423CA-E8F3-4A34-B006-C3AD3305D512}" destId="{66AC028E-1EB3-4622-9ECF-1E98A8EACCAA}" srcOrd="5" destOrd="0" parTransId="{98E260F1-BDDB-41E6-88C0-A209438444DB}" sibTransId="{C7405684-2E19-4304-99F9-CF08E2D0406E}"/>
    <dgm:cxn modelId="{D89BB44D-79E1-40DC-A64D-D375C8757F8E}" srcId="{A90423CA-E8F3-4A34-B006-C3AD3305D512}" destId="{130E8EC5-5FE3-4F86-A8DB-E461503DEF28}" srcOrd="0" destOrd="0" parTransId="{A60965B0-49CA-4CC2-966A-FED4E3C0F082}" sibTransId="{7FF01AEC-450C-41BF-8583-CF4C5D7FFA10}"/>
    <dgm:cxn modelId="{253D7C51-DC3F-4BA3-8105-29596AC2A544}" srcId="{F81A528F-24CD-4726-B1EB-4CFF6C5409B4}" destId="{307D35D8-E8F1-4774-892B-29E7B6C999C6}" srcOrd="0" destOrd="0" parTransId="{908A7ACC-D5F6-4438-9FC9-DB1075C0F88E}" sibTransId="{BC49CDA0-671C-40D5-B4C3-3461957D90DF}"/>
    <dgm:cxn modelId="{EE325353-C4D1-44F4-B259-076F14748115}" type="presOf" srcId="{33548DDB-7901-4D79-896A-38126D81FE4E}" destId="{0668D28F-F504-4CFD-8705-1D6359F2940F}" srcOrd="0" destOrd="0" presId="urn:microsoft.com/office/officeart/2005/8/layout/chevron2"/>
    <dgm:cxn modelId="{5C37E378-F751-4CF5-8634-760EA4CE710A}" type="presOf" srcId="{66AC028E-1EB3-4622-9ECF-1E98A8EACCAA}" destId="{8FCF043F-A95C-4118-8C78-992691FCA08F}" srcOrd="0" destOrd="0" presId="urn:microsoft.com/office/officeart/2005/8/layout/chevron2"/>
    <dgm:cxn modelId="{2AF2D259-7803-4150-968F-74290E6D66AE}" type="presOf" srcId="{104FCA31-F8D9-4C6B-8940-B7A649487195}" destId="{877D6D45-1981-45DB-ADBC-34E6915B1C18}" srcOrd="0" destOrd="1" presId="urn:microsoft.com/office/officeart/2005/8/layout/chevron2"/>
    <dgm:cxn modelId="{3DB00986-2B7E-4FFA-AA18-195C530DC49E}" srcId="{130E8EC5-5FE3-4F86-A8DB-E461503DEF28}" destId="{D755D43F-A28E-4F64-B966-DEFC961993E7}" srcOrd="0" destOrd="0" parTransId="{4781DF2C-7704-40A3-B1BE-28910D0E9B6B}" sibTransId="{0BAB682F-086B-4677-9F60-B6EDBCC2559E}"/>
    <dgm:cxn modelId="{B1FBF799-70D3-4B8A-A0E5-09EF7A030F16}" srcId="{66AC028E-1EB3-4622-9ECF-1E98A8EACCAA}" destId="{DC924325-724A-4999-94E6-D7D193514705}" srcOrd="0" destOrd="0" parTransId="{CE3290A7-74E8-4FEE-835F-70CD5766B9E8}" sibTransId="{24DC1D42-E0EB-4DE3-A311-4DBE45B8701A}"/>
    <dgm:cxn modelId="{9AC1A8B1-F06E-45B4-A05B-09B73EB43CD6}" type="presOf" srcId="{D755D43F-A28E-4F64-B966-DEFC961993E7}" destId="{877D6D45-1981-45DB-ADBC-34E6915B1C18}" srcOrd="0" destOrd="0" presId="urn:microsoft.com/office/officeart/2005/8/layout/chevron2"/>
    <dgm:cxn modelId="{6B0B51B3-496D-4529-AF06-5ACBD588D022}" type="presOf" srcId="{D12DC502-6278-41F3-A1B4-DF15FCBF707B}" destId="{A783D211-2428-498D-B7DE-955A0A6DC243}" srcOrd="0" destOrd="0" presId="urn:microsoft.com/office/officeart/2005/8/layout/chevron2"/>
    <dgm:cxn modelId="{9FD3F6BA-FCCA-441D-934F-B781695E84C5}" srcId="{EB8FDE0C-88AB-4156-BF40-F9600D49ABC7}" destId="{3D301FBF-42F4-4388-AE68-A35DD4E892A2}" srcOrd="0" destOrd="0" parTransId="{442CFE0C-2B14-4E59-B1A2-D5D366D6F94E}" sibTransId="{75D50B13-1211-404B-9D4D-D60FEF474CA7}"/>
    <dgm:cxn modelId="{5A1450C1-91D2-4BF2-AFB8-431322F5F9BF}" srcId="{130E8EC5-5FE3-4F86-A8DB-E461503DEF28}" destId="{104FCA31-F8D9-4C6B-8940-B7A649487195}" srcOrd="1" destOrd="0" parTransId="{DEEF7410-637E-4586-A191-42F45BE1BA48}" sibTransId="{81FE8E8E-29A7-4822-889C-AC65D0E43A43}"/>
    <dgm:cxn modelId="{163989D5-90CA-4F2A-A4AF-628D344BAB05}" type="presOf" srcId="{130E8EC5-5FE3-4F86-A8DB-E461503DEF28}" destId="{5471BDA2-E08B-4A8B-9E5F-354A4A739686}" srcOrd="0" destOrd="0" presId="urn:microsoft.com/office/officeart/2005/8/layout/chevron2"/>
    <dgm:cxn modelId="{3D74B3DA-D68D-4178-8E41-B46EF5360F6E}" type="presOf" srcId="{307D35D8-E8F1-4774-892B-29E7B6C999C6}" destId="{2654E70D-66CA-4F92-ACE9-F935E5F040C2}" srcOrd="0" destOrd="0" presId="urn:microsoft.com/office/officeart/2005/8/layout/chevron2"/>
    <dgm:cxn modelId="{197779E3-8732-4DDA-BA6F-391ADCE64D9B}" srcId="{A90423CA-E8F3-4A34-B006-C3AD3305D512}" destId="{EB8FDE0C-88AB-4156-BF40-F9600D49ABC7}" srcOrd="3" destOrd="0" parTransId="{A10969A2-F409-40BC-8751-2F43732F98DC}" sibTransId="{604C173B-E30D-4B62-97E4-C9C0AE221A7F}"/>
    <dgm:cxn modelId="{DA8298E3-1108-454D-A7AC-AF6ED5D51C41}" srcId="{A90423CA-E8F3-4A34-B006-C3AD3305D512}" destId="{FE620115-4CB9-4214-A2F7-ED349E736B29}" srcOrd="4" destOrd="0" parTransId="{16270DBB-FB85-411E-9D38-62C4D4C129DA}" sibTransId="{31B82ACA-7D14-41A8-92C8-4AC5AE40FD98}"/>
    <dgm:cxn modelId="{B9EBA1E8-121A-4E47-BB59-415AA485AB62}" type="presOf" srcId="{EB8FDE0C-88AB-4156-BF40-F9600D49ABC7}" destId="{F7F153AB-EDAE-4B68-96A9-E6D9941FC05A}" srcOrd="0" destOrd="0" presId="urn:microsoft.com/office/officeart/2005/8/layout/chevron2"/>
    <dgm:cxn modelId="{ACC253F2-526A-40B1-9B1D-94E8AD0DDD28}" type="presOf" srcId="{FE620115-4CB9-4214-A2F7-ED349E736B29}" destId="{AE812D70-C7A6-4BA3-9548-3D032327AD4E}" srcOrd="0" destOrd="0" presId="urn:microsoft.com/office/officeart/2005/8/layout/chevron2"/>
    <dgm:cxn modelId="{E12EA3F4-AF4E-4E93-BE70-3779A05CE4CF}" srcId="{FE620115-4CB9-4214-A2F7-ED349E736B29}" destId="{33548DDB-7901-4D79-896A-38126D81FE4E}" srcOrd="0" destOrd="0" parTransId="{2DD0E280-9686-4097-A421-A7313735ECD5}" sibTransId="{83E913AA-0D77-44CA-AD84-68107ECC3F73}"/>
    <dgm:cxn modelId="{CA52C92C-9FF0-40D4-9BB2-0FC4E892267A}" type="presParOf" srcId="{786E2458-9E44-4017-93C0-9E49349286DC}" destId="{6B2A4DFF-86E7-4E3C-A3F6-D967C73103F2}" srcOrd="0" destOrd="0" presId="urn:microsoft.com/office/officeart/2005/8/layout/chevron2"/>
    <dgm:cxn modelId="{6A3D1CCD-0D01-4947-847C-8DF103A696E8}" type="presParOf" srcId="{6B2A4DFF-86E7-4E3C-A3F6-D967C73103F2}" destId="{5471BDA2-E08B-4A8B-9E5F-354A4A739686}" srcOrd="0" destOrd="0" presId="urn:microsoft.com/office/officeart/2005/8/layout/chevron2"/>
    <dgm:cxn modelId="{1DFB7E45-CE53-4A4C-B09F-892081DAD3C0}" type="presParOf" srcId="{6B2A4DFF-86E7-4E3C-A3F6-D967C73103F2}" destId="{877D6D45-1981-45DB-ADBC-34E6915B1C18}" srcOrd="1" destOrd="0" presId="urn:microsoft.com/office/officeart/2005/8/layout/chevron2"/>
    <dgm:cxn modelId="{4C576284-ED93-4AC8-947B-84B80E9F437A}" type="presParOf" srcId="{786E2458-9E44-4017-93C0-9E49349286DC}" destId="{FCE7C5E0-EB44-440A-AC3A-218DA577349E}" srcOrd="1" destOrd="0" presId="urn:microsoft.com/office/officeart/2005/8/layout/chevron2"/>
    <dgm:cxn modelId="{35BED506-8F35-4BD9-A0ED-0B7AE83EB483}" type="presParOf" srcId="{786E2458-9E44-4017-93C0-9E49349286DC}" destId="{384B86D6-2F4F-450D-9852-81F83A0255FB}" srcOrd="2" destOrd="0" presId="urn:microsoft.com/office/officeart/2005/8/layout/chevron2"/>
    <dgm:cxn modelId="{0CC80334-A7DD-44E1-93D0-6E009CE51A32}" type="presParOf" srcId="{384B86D6-2F4F-450D-9852-81F83A0255FB}" destId="{6A6A7CF3-FEDA-41B7-ABA7-66959A7B1C9F}" srcOrd="0" destOrd="0" presId="urn:microsoft.com/office/officeart/2005/8/layout/chevron2"/>
    <dgm:cxn modelId="{B81DEB8A-A88B-4230-9997-20E90CBDCAB3}" type="presParOf" srcId="{384B86D6-2F4F-450D-9852-81F83A0255FB}" destId="{2654E70D-66CA-4F92-ACE9-F935E5F040C2}" srcOrd="1" destOrd="0" presId="urn:microsoft.com/office/officeart/2005/8/layout/chevron2"/>
    <dgm:cxn modelId="{4A786ACB-0A33-44CC-A5A7-DEBED789693E}" type="presParOf" srcId="{786E2458-9E44-4017-93C0-9E49349286DC}" destId="{49083859-C3B7-452A-9CEB-2113D95E38DD}" srcOrd="3" destOrd="0" presId="urn:microsoft.com/office/officeart/2005/8/layout/chevron2"/>
    <dgm:cxn modelId="{62AC46CC-E5BE-4DAC-9B8C-41DA2D893BA0}" type="presParOf" srcId="{786E2458-9E44-4017-93C0-9E49349286DC}" destId="{4B92FA95-E339-429E-90A9-A0ED0B18B5CA}" srcOrd="4" destOrd="0" presId="urn:microsoft.com/office/officeart/2005/8/layout/chevron2"/>
    <dgm:cxn modelId="{F0D06258-5D35-4045-948A-DE0AACA9B198}" type="presParOf" srcId="{4B92FA95-E339-429E-90A9-A0ED0B18B5CA}" destId="{A783D211-2428-498D-B7DE-955A0A6DC243}" srcOrd="0" destOrd="0" presId="urn:microsoft.com/office/officeart/2005/8/layout/chevron2"/>
    <dgm:cxn modelId="{BF75FB38-8254-49B0-895F-2668A0A84F8E}" type="presParOf" srcId="{4B92FA95-E339-429E-90A9-A0ED0B18B5CA}" destId="{A2EE21CF-EFB9-4113-A4C3-4CD9536728FE}" srcOrd="1" destOrd="0" presId="urn:microsoft.com/office/officeart/2005/8/layout/chevron2"/>
    <dgm:cxn modelId="{6E2E3350-8431-4432-8D88-E4C073504386}" type="presParOf" srcId="{786E2458-9E44-4017-93C0-9E49349286DC}" destId="{9F229381-D159-4011-AA18-862DA81A6F7C}" srcOrd="5" destOrd="0" presId="urn:microsoft.com/office/officeart/2005/8/layout/chevron2"/>
    <dgm:cxn modelId="{4E0CEAC7-E49C-4B48-AE95-48BB37EB857E}" type="presParOf" srcId="{786E2458-9E44-4017-93C0-9E49349286DC}" destId="{779E69A1-F467-4DBC-9996-A6FB3E516C96}" srcOrd="6" destOrd="0" presId="urn:microsoft.com/office/officeart/2005/8/layout/chevron2"/>
    <dgm:cxn modelId="{02AF1C72-C836-46A8-BEDA-7E881A158568}" type="presParOf" srcId="{779E69A1-F467-4DBC-9996-A6FB3E516C96}" destId="{F7F153AB-EDAE-4B68-96A9-E6D9941FC05A}" srcOrd="0" destOrd="0" presId="urn:microsoft.com/office/officeart/2005/8/layout/chevron2"/>
    <dgm:cxn modelId="{2EC6F6BF-D640-4A34-ADF2-CB717A7F0E40}" type="presParOf" srcId="{779E69A1-F467-4DBC-9996-A6FB3E516C96}" destId="{B4BA78D7-2DB5-40B3-A1A7-2DE9D94FE16E}" srcOrd="1" destOrd="0" presId="urn:microsoft.com/office/officeart/2005/8/layout/chevron2"/>
    <dgm:cxn modelId="{95E9872A-EC46-4633-AFF8-5F9138B76C6A}" type="presParOf" srcId="{786E2458-9E44-4017-93C0-9E49349286DC}" destId="{21D6BB50-05D8-45ED-BB39-EDA732E6A356}" srcOrd="7" destOrd="0" presId="urn:microsoft.com/office/officeart/2005/8/layout/chevron2"/>
    <dgm:cxn modelId="{1E89BA7D-F080-4EEE-8C63-8891ADB346B6}" type="presParOf" srcId="{786E2458-9E44-4017-93C0-9E49349286DC}" destId="{6C9EF72B-DEBF-4E34-A7C1-555C276E8EE6}" srcOrd="8" destOrd="0" presId="urn:microsoft.com/office/officeart/2005/8/layout/chevron2"/>
    <dgm:cxn modelId="{DD7B149F-8947-40E3-8EBC-B0DEA23EB495}" type="presParOf" srcId="{6C9EF72B-DEBF-4E34-A7C1-555C276E8EE6}" destId="{AE812D70-C7A6-4BA3-9548-3D032327AD4E}" srcOrd="0" destOrd="0" presId="urn:microsoft.com/office/officeart/2005/8/layout/chevron2"/>
    <dgm:cxn modelId="{1240C784-B8AD-48A2-8050-E31214B75FE7}" type="presParOf" srcId="{6C9EF72B-DEBF-4E34-A7C1-555C276E8EE6}" destId="{0668D28F-F504-4CFD-8705-1D6359F2940F}" srcOrd="1" destOrd="0" presId="urn:microsoft.com/office/officeart/2005/8/layout/chevron2"/>
    <dgm:cxn modelId="{1CD10760-4363-4747-9D51-D9B3A115DC6B}" type="presParOf" srcId="{786E2458-9E44-4017-93C0-9E49349286DC}" destId="{486A9294-3432-4610-83F0-7EAF83713F21}" srcOrd="9" destOrd="0" presId="urn:microsoft.com/office/officeart/2005/8/layout/chevron2"/>
    <dgm:cxn modelId="{1CF69E9C-40F9-4090-A10E-EA85174BFBBB}" type="presParOf" srcId="{786E2458-9E44-4017-93C0-9E49349286DC}" destId="{BA1BE9FC-CADC-41B1-BA69-E370493A3973}" srcOrd="10" destOrd="0" presId="urn:microsoft.com/office/officeart/2005/8/layout/chevron2"/>
    <dgm:cxn modelId="{8DAF98F5-4BED-4AED-9CF4-40115812EF74}" type="presParOf" srcId="{BA1BE9FC-CADC-41B1-BA69-E370493A3973}" destId="{8FCF043F-A95C-4118-8C78-992691FCA08F}" srcOrd="0" destOrd="0" presId="urn:microsoft.com/office/officeart/2005/8/layout/chevron2"/>
    <dgm:cxn modelId="{540E61FC-C240-4CEB-9AA8-C30BB51889CD}" type="presParOf" srcId="{BA1BE9FC-CADC-41B1-BA69-E370493A3973}" destId="{BE0120A6-107C-4988-90DE-EE1B48491485}" srcOrd="1" destOrd="0" presId="urn:microsoft.com/office/officeart/2005/8/layout/chevron2"/>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FE5DEC22-6CE2-43E0-9280-00CF0ACDA36A}"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14A342E7-5C5B-47DB-BA9F-C34EAD86C840}">
      <dgm:prSet phldrT="[Metin]" custT="1"/>
      <dgm:spPr/>
      <dgm:t>
        <a:bodyPr/>
        <a:lstStyle/>
        <a:p>
          <a:r>
            <a:rPr lang="en-US" sz="1100">
              <a:latin typeface="Arial" panose="020B0604020202020204" pitchFamily="34" charset="0"/>
              <a:cs typeface="Arial" panose="020B0604020202020204" pitchFamily="34" charset="0"/>
            </a:rPr>
            <a:t>1</a:t>
          </a:r>
        </a:p>
      </dgm:t>
    </dgm:pt>
    <dgm:pt modelId="{7223D879-A7A3-461C-A435-EEE6C12DD146}" type="parTrans" cxnId="{0512E7CC-9304-41C3-90FE-8D51443A9331}">
      <dgm:prSet/>
      <dgm:spPr/>
      <dgm:t>
        <a:bodyPr/>
        <a:lstStyle/>
        <a:p>
          <a:endParaRPr lang="tr-TR" sz="1100">
            <a:latin typeface="Arial" panose="020B0604020202020204" pitchFamily="34" charset="0"/>
            <a:cs typeface="Arial" panose="020B0604020202020204" pitchFamily="34" charset="0"/>
          </a:endParaRPr>
        </a:p>
      </dgm:t>
    </dgm:pt>
    <dgm:pt modelId="{5C0B6262-7A1A-46ED-8887-D43BF8198F5C}" type="sibTrans" cxnId="{0512E7CC-9304-41C3-90FE-8D51443A9331}">
      <dgm:prSet/>
      <dgm:spPr/>
      <dgm:t>
        <a:bodyPr/>
        <a:lstStyle/>
        <a:p>
          <a:endParaRPr lang="tr-TR" sz="1100">
            <a:latin typeface="Arial" panose="020B0604020202020204" pitchFamily="34" charset="0"/>
            <a:cs typeface="Arial" panose="020B0604020202020204" pitchFamily="34" charset="0"/>
          </a:endParaRPr>
        </a:p>
      </dgm:t>
    </dgm:pt>
    <dgm:pt modelId="{C93FAD82-B485-42BB-83CD-873E60F8492B}">
      <dgm:prSet phldrT="[Metin]" custT="1"/>
      <dgm:spPr/>
      <dgm:t>
        <a:bodyPr/>
        <a:lstStyle/>
        <a:p>
          <a:r>
            <a:rPr lang="en-US" sz="1200">
              <a:latin typeface="Arial" panose="020B0604020202020204" pitchFamily="34" charset="0"/>
              <a:cs typeface="Arial" panose="020B0604020202020204" pitchFamily="34" charset="0"/>
            </a:rPr>
            <a:t>Check mains water.</a:t>
          </a:r>
        </a:p>
      </dgm:t>
    </dgm:pt>
    <dgm:pt modelId="{051C3255-D0E5-492C-B5E4-567085377080}" type="parTrans" cxnId="{C75FCD5C-515D-44DE-8402-C65849E294CF}">
      <dgm:prSet/>
      <dgm:spPr/>
      <dgm:t>
        <a:bodyPr/>
        <a:lstStyle/>
        <a:p>
          <a:endParaRPr lang="tr-TR" sz="1100">
            <a:latin typeface="Arial" panose="020B0604020202020204" pitchFamily="34" charset="0"/>
            <a:cs typeface="Arial" panose="020B0604020202020204" pitchFamily="34" charset="0"/>
          </a:endParaRPr>
        </a:p>
      </dgm:t>
    </dgm:pt>
    <dgm:pt modelId="{F37D0E7F-FF11-48F5-9816-005641B2252A}" type="sibTrans" cxnId="{C75FCD5C-515D-44DE-8402-C65849E294CF}">
      <dgm:prSet/>
      <dgm:spPr/>
      <dgm:t>
        <a:bodyPr/>
        <a:lstStyle/>
        <a:p>
          <a:endParaRPr lang="tr-TR" sz="1100">
            <a:latin typeface="Arial" panose="020B0604020202020204" pitchFamily="34" charset="0"/>
            <a:cs typeface="Arial" panose="020B0604020202020204" pitchFamily="34" charset="0"/>
          </a:endParaRPr>
        </a:p>
      </dgm:t>
    </dgm:pt>
    <dgm:pt modelId="{91FE9693-63AD-4F58-8BD8-B3D076158B15}">
      <dgm:prSet phldrT="[Metin]" custT="1"/>
      <dgm:spPr/>
      <dgm:t>
        <a:bodyPr/>
        <a:lstStyle/>
        <a:p>
          <a:r>
            <a:rPr lang="en-US" sz="1100">
              <a:latin typeface="Arial" panose="020B0604020202020204" pitchFamily="34" charset="0"/>
              <a:cs typeface="Arial" panose="020B0604020202020204" pitchFamily="34" charset="0"/>
            </a:rPr>
            <a:t>2</a:t>
          </a:r>
        </a:p>
      </dgm:t>
    </dgm:pt>
    <dgm:pt modelId="{B72DF1C5-C6D8-4A62-9115-B59DA91D1597}" type="parTrans" cxnId="{C025EA1F-36D3-471D-810A-D3EFD6A3F75D}">
      <dgm:prSet/>
      <dgm:spPr/>
      <dgm:t>
        <a:bodyPr/>
        <a:lstStyle/>
        <a:p>
          <a:endParaRPr lang="tr-TR" sz="1100">
            <a:latin typeface="Arial" panose="020B0604020202020204" pitchFamily="34" charset="0"/>
            <a:cs typeface="Arial" panose="020B0604020202020204" pitchFamily="34" charset="0"/>
          </a:endParaRPr>
        </a:p>
      </dgm:t>
    </dgm:pt>
    <dgm:pt modelId="{08F07994-80F9-4EEC-9378-8B592F28E441}" type="sibTrans" cxnId="{C025EA1F-36D3-471D-810A-D3EFD6A3F75D}">
      <dgm:prSet/>
      <dgm:spPr/>
      <dgm:t>
        <a:bodyPr/>
        <a:lstStyle/>
        <a:p>
          <a:endParaRPr lang="tr-TR" sz="1100">
            <a:latin typeface="Arial" panose="020B0604020202020204" pitchFamily="34" charset="0"/>
            <a:cs typeface="Arial" panose="020B0604020202020204" pitchFamily="34" charset="0"/>
          </a:endParaRPr>
        </a:p>
      </dgm:t>
    </dgm:pt>
    <dgm:pt modelId="{959C4DD4-BCED-4F58-AB8D-6CBBF3B92F0C}">
      <dgm:prSet phldrT="[Metin]" custT="1"/>
      <dgm:spPr/>
      <dgm:t>
        <a:bodyPr/>
        <a:lstStyle/>
        <a:p>
          <a:r>
            <a:rPr lang="en-US" sz="1200">
              <a:latin typeface="Arial" panose="020B0604020202020204" pitchFamily="34" charset="0"/>
              <a:cs typeface="Arial" panose="020B0604020202020204" pitchFamily="34" charset="0"/>
            </a:rPr>
            <a:t>Check the water level of reserve tank. Replace the reserve tank water gauge if malfunctioned.</a:t>
          </a:r>
        </a:p>
      </dgm:t>
    </dgm:pt>
    <dgm:pt modelId="{BB87AF6A-43EA-4BE3-BB24-EB9A00F7C843}" type="parTrans" cxnId="{7B388384-2A8F-4FF0-875E-12165C47035C}">
      <dgm:prSet/>
      <dgm:spPr/>
      <dgm:t>
        <a:bodyPr/>
        <a:lstStyle/>
        <a:p>
          <a:endParaRPr lang="tr-TR" sz="1100">
            <a:latin typeface="Arial" panose="020B0604020202020204" pitchFamily="34" charset="0"/>
            <a:cs typeface="Arial" panose="020B0604020202020204" pitchFamily="34" charset="0"/>
          </a:endParaRPr>
        </a:p>
      </dgm:t>
    </dgm:pt>
    <dgm:pt modelId="{559A69F8-AEC4-48CB-B628-66EA09F537D9}" type="sibTrans" cxnId="{7B388384-2A8F-4FF0-875E-12165C47035C}">
      <dgm:prSet/>
      <dgm:spPr/>
      <dgm:t>
        <a:bodyPr/>
        <a:lstStyle/>
        <a:p>
          <a:endParaRPr lang="tr-TR" sz="1100">
            <a:latin typeface="Arial" panose="020B0604020202020204" pitchFamily="34" charset="0"/>
            <a:cs typeface="Arial" panose="020B0604020202020204" pitchFamily="34" charset="0"/>
          </a:endParaRPr>
        </a:p>
      </dgm:t>
    </dgm:pt>
    <dgm:pt modelId="{4FCFFEB0-7EB3-4D56-8885-9AD989807083}">
      <dgm:prSet phldrT="[Metin]" custT="1"/>
      <dgm:spPr/>
      <dgm:t>
        <a:bodyPr/>
        <a:lstStyle/>
        <a:p>
          <a:r>
            <a:rPr lang="en-US" sz="1100">
              <a:latin typeface="Arial" panose="020B0604020202020204" pitchFamily="34" charset="0"/>
              <a:cs typeface="Arial" panose="020B0604020202020204" pitchFamily="34" charset="0"/>
            </a:rPr>
            <a:t>3</a:t>
          </a:r>
        </a:p>
      </dgm:t>
    </dgm:pt>
    <dgm:pt modelId="{66EDEA22-D376-4DDF-8AD3-E2EF8CC18494}" type="parTrans" cxnId="{2CD1CE35-4620-47FA-BC12-08173982EB28}">
      <dgm:prSet/>
      <dgm:spPr/>
      <dgm:t>
        <a:bodyPr/>
        <a:lstStyle/>
        <a:p>
          <a:endParaRPr lang="tr-TR" sz="1100">
            <a:latin typeface="Arial" panose="020B0604020202020204" pitchFamily="34" charset="0"/>
            <a:cs typeface="Arial" panose="020B0604020202020204" pitchFamily="34" charset="0"/>
          </a:endParaRPr>
        </a:p>
      </dgm:t>
    </dgm:pt>
    <dgm:pt modelId="{4AC4D37B-AC52-4701-9F2C-7E25523D7161}" type="sibTrans" cxnId="{2CD1CE35-4620-47FA-BC12-08173982EB28}">
      <dgm:prSet/>
      <dgm:spPr/>
      <dgm:t>
        <a:bodyPr/>
        <a:lstStyle/>
        <a:p>
          <a:endParaRPr lang="tr-TR" sz="1100">
            <a:latin typeface="Arial" panose="020B0604020202020204" pitchFamily="34" charset="0"/>
            <a:cs typeface="Arial" panose="020B0604020202020204" pitchFamily="34" charset="0"/>
          </a:endParaRPr>
        </a:p>
      </dgm:t>
    </dgm:pt>
    <dgm:pt modelId="{2439F662-5568-449A-BD75-F0AFBD775977}">
      <dgm:prSet phldrT="[Metin]" custT="1"/>
      <dgm:spPr/>
      <dgm:t>
        <a:bodyPr/>
        <a:lstStyle/>
        <a:p>
          <a:r>
            <a:rPr lang="en-US" sz="1200">
              <a:latin typeface="Arial" panose="020B0604020202020204" pitchFamily="34" charset="0"/>
              <a:cs typeface="Arial" panose="020B0604020202020204" pitchFamily="34" charset="0"/>
            </a:rPr>
            <a:t>Check the main board water pump SSR terminal output with a multimeter, replace the main board if there is no output (12 V DC).</a:t>
          </a:r>
        </a:p>
      </dgm:t>
    </dgm:pt>
    <dgm:pt modelId="{9BF0120D-8D48-455A-8B4A-D1B3DFBD9E46}" type="parTrans" cxnId="{F2E4DC2D-15FA-4863-934C-F9386D7D157D}">
      <dgm:prSet/>
      <dgm:spPr/>
      <dgm:t>
        <a:bodyPr/>
        <a:lstStyle/>
        <a:p>
          <a:endParaRPr lang="tr-TR" sz="1100">
            <a:latin typeface="Arial" panose="020B0604020202020204" pitchFamily="34" charset="0"/>
            <a:cs typeface="Arial" panose="020B0604020202020204" pitchFamily="34" charset="0"/>
          </a:endParaRPr>
        </a:p>
      </dgm:t>
    </dgm:pt>
    <dgm:pt modelId="{1912E76C-CE0D-4459-846C-0597BDC1B959}" type="sibTrans" cxnId="{F2E4DC2D-15FA-4863-934C-F9386D7D157D}">
      <dgm:prSet/>
      <dgm:spPr/>
      <dgm:t>
        <a:bodyPr/>
        <a:lstStyle/>
        <a:p>
          <a:endParaRPr lang="tr-TR" sz="1100">
            <a:latin typeface="Arial" panose="020B0604020202020204" pitchFamily="34" charset="0"/>
            <a:cs typeface="Arial" panose="020B0604020202020204" pitchFamily="34" charset="0"/>
          </a:endParaRPr>
        </a:p>
      </dgm:t>
    </dgm:pt>
    <dgm:pt modelId="{09B19D38-44C7-4D43-B39A-823568AC9346}">
      <dgm:prSet custT="1"/>
      <dgm:spPr/>
      <dgm:t>
        <a:bodyPr/>
        <a:lstStyle/>
        <a:p>
          <a:r>
            <a:rPr lang="en-US" sz="1100">
              <a:latin typeface="Arial" panose="020B0604020202020204" pitchFamily="34" charset="0"/>
              <a:cs typeface="Arial" panose="020B0604020202020204" pitchFamily="34" charset="0"/>
            </a:rPr>
            <a:t>4</a:t>
          </a:r>
        </a:p>
      </dgm:t>
    </dgm:pt>
    <dgm:pt modelId="{6D1CB253-F608-41A1-BD6B-5013101FDCD5}" type="parTrans" cxnId="{8C5F7276-D685-4980-A395-0F93AF5CEF2F}">
      <dgm:prSet/>
      <dgm:spPr/>
      <dgm:t>
        <a:bodyPr/>
        <a:lstStyle/>
        <a:p>
          <a:endParaRPr lang="tr-TR" sz="1100">
            <a:latin typeface="Arial" panose="020B0604020202020204" pitchFamily="34" charset="0"/>
            <a:cs typeface="Arial" panose="020B0604020202020204" pitchFamily="34" charset="0"/>
          </a:endParaRPr>
        </a:p>
      </dgm:t>
    </dgm:pt>
    <dgm:pt modelId="{9F8F2F61-1448-4E5C-81B1-198E33A8C06F}" type="sibTrans" cxnId="{8C5F7276-D685-4980-A395-0F93AF5CEF2F}">
      <dgm:prSet/>
      <dgm:spPr/>
      <dgm:t>
        <a:bodyPr/>
        <a:lstStyle/>
        <a:p>
          <a:endParaRPr lang="tr-TR" sz="1100">
            <a:latin typeface="Arial" panose="020B0604020202020204" pitchFamily="34" charset="0"/>
            <a:cs typeface="Arial" panose="020B0604020202020204" pitchFamily="34" charset="0"/>
          </a:endParaRPr>
        </a:p>
      </dgm:t>
    </dgm:pt>
    <dgm:pt modelId="{A3DFE26F-E5EC-4D9B-9340-838FD1593D07}">
      <dgm:prSet custT="1"/>
      <dgm:spPr/>
      <dgm:t>
        <a:bodyPr/>
        <a:lstStyle/>
        <a:p>
          <a:r>
            <a:rPr lang="en-US" sz="1200">
              <a:latin typeface="Arial" panose="020B0604020202020204" pitchFamily="34" charset="0"/>
              <a:cs typeface="Arial" panose="020B0604020202020204" pitchFamily="34" charset="0"/>
            </a:rPr>
            <a:t>Check if the water pump SSR is malfunctioned. </a:t>
          </a:r>
        </a:p>
      </dgm:t>
    </dgm:pt>
    <dgm:pt modelId="{9AFAB09E-7F4C-4426-A5AB-57802691B599}" type="parTrans" cxnId="{719CBBED-EEA9-44E0-981B-749C40A47BAA}">
      <dgm:prSet/>
      <dgm:spPr/>
      <dgm:t>
        <a:bodyPr/>
        <a:lstStyle/>
        <a:p>
          <a:endParaRPr lang="tr-TR" sz="1100">
            <a:latin typeface="Arial" panose="020B0604020202020204" pitchFamily="34" charset="0"/>
            <a:cs typeface="Arial" panose="020B0604020202020204" pitchFamily="34" charset="0"/>
          </a:endParaRPr>
        </a:p>
      </dgm:t>
    </dgm:pt>
    <dgm:pt modelId="{2EF46AD9-D7A6-4F8B-B611-D63CE00959D7}" type="sibTrans" cxnId="{719CBBED-EEA9-44E0-981B-749C40A47BAA}">
      <dgm:prSet/>
      <dgm:spPr/>
      <dgm:t>
        <a:bodyPr/>
        <a:lstStyle/>
        <a:p>
          <a:endParaRPr lang="tr-TR" sz="1100">
            <a:latin typeface="Arial" panose="020B0604020202020204" pitchFamily="34" charset="0"/>
            <a:cs typeface="Arial" panose="020B0604020202020204" pitchFamily="34" charset="0"/>
          </a:endParaRPr>
        </a:p>
      </dgm:t>
    </dgm:pt>
    <dgm:pt modelId="{187559F3-12D1-4932-9B7D-A70D01FC33D9}">
      <dgm:prSet custT="1"/>
      <dgm:spPr/>
      <dgm:t>
        <a:bodyPr/>
        <a:lstStyle/>
        <a:p>
          <a:r>
            <a:rPr lang="en-US" sz="1100">
              <a:latin typeface="Arial" panose="020B0604020202020204" pitchFamily="34" charset="0"/>
              <a:cs typeface="Arial" panose="020B0604020202020204" pitchFamily="34" charset="0"/>
            </a:rPr>
            <a:t>5</a:t>
          </a:r>
        </a:p>
      </dgm:t>
    </dgm:pt>
    <dgm:pt modelId="{6B2CD557-ABE0-475F-8412-7DA7ADB30CAC}" type="parTrans" cxnId="{5909B9D1-950C-4BF7-9C15-D24B1D598DBE}">
      <dgm:prSet/>
      <dgm:spPr/>
      <dgm:t>
        <a:bodyPr/>
        <a:lstStyle/>
        <a:p>
          <a:endParaRPr lang="tr-TR" sz="1100">
            <a:latin typeface="Arial" panose="020B0604020202020204" pitchFamily="34" charset="0"/>
            <a:cs typeface="Arial" panose="020B0604020202020204" pitchFamily="34" charset="0"/>
          </a:endParaRPr>
        </a:p>
      </dgm:t>
    </dgm:pt>
    <dgm:pt modelId="{78B15A3B-55EC-4261-93D6-4BA2FBF589CC}" type="sibTrans" cxnId="{5909B9D1-950C-4BF7-9C15-D24B1D598DBE}">
      <dgm:prSet/>
      <dgm:spPr/>
      <dgm:t>
        <a:bodyPr/>
        <a:lstStyle/>
        <a:p>
          <a:endParaRPr lang="tr-TR" sz="1100">
            <a:latin typeface="Arial" panose="020B0604020202020204" pitchFamily="34" charset="0"/>
            <a:cs typeface="Arial" panose="020B0604020202020204" pitchFamily="34" charset="0"/>
          </a:endParaRPr>
        </a:p>
      </dgm:t>
    </dgm:pt>
    <dgm:pt modelId="{96AA1BB3-5A4E-44BD-B180-A54B3CFFEEDC}">
      <dgm:prSet custT="1"/>
      <dgm:spPr/>
      <dgm:t>
        <a:bodyPr/>
        <a:lstStyle/>
        <a:p>
          <a:r>
            <a:rPr lang="en-US" sz="1200">
              <a:latin typeface="Arial" panose="020B0604020202020204" pitchFamily="34" charset="0"/>
              <a:cs typeface="Arial" panose="020B0604020202020204" pitchFamily="34" charset="0"/>
            </a:rPr>
            <a:t>Disassemble and clean the core part of water pump solenoid valve.</a:t>
          </a:r>
        </a:p>
      </dgm:t>
    </dgm:pt>
    <dgm:pt modelId="{3A8C4F46-E062-4B33-8CF3-CA2D9C147D20}" type="parTrans" cxnId="{3D87B7C5-6CA7-41CD-B388-6D25D07BFE9F}">
      <dgm:prSet/>
      <dgm:spPr/>
      <dgm:t>
        <a:bodyPr/>
        <a:lstStyle/>
        <a:p>
          <a:endParaRPr lang="tr-TR" sz="1100">
            <a:latin typeface="Arial" panose="020B0604020202020204" pitchFamily="34" charset="0"/>
            <a:cs typeface="Arial" panose="020B0604020202020204" pitchFamily="34" charset="0"/>
          </a:endParaRPr>
        </a:p>
      </dgm:t>
    </dgm:pt>
    <dgm:pt modelId="{461DCAB4-1A4C-4B73-A07D-A060FC5A6E5C}" type="sibTrans" cxnId="{3D87B7C5-6CA7-41CD-B388-6D25D07BFE9F}">
      <dgm:prSet/>
      <dgm:spPr/>
      <dgm:t>
        <a:bodyPr/>
        <a:lstStyle/>
        <a:p>
          <a:endParaRPr lang="tr-TR" sz="1100">
            <a:latin typeface="Arial" panose="020B0604020202020204" pitchFamily="34" charset="0"/>
            <a:cs typeface="Arial" panose="020B0604020202020204" pitchFamily="34" charset="0"/>
          </a:endParaRPr>
        </a:p>
      </dgm:t>
    </dgm:pt>
    <dgm:pt modelId="{8FBE0CC2-2975-419A-B593-D774FC69F62A}">
      <dgm:prSet custT="1"/>
      <dgm:spPr/>
      <dgm:t>
        <a:bodyPr/>
        <a:lstStyle/>
        <a:p>
          <a:r>
            <a:rPr lang="en-US" sz="1200">
              <a:latin typeface="Arial" panose="020B0604020202020204" pitchFamily="34" charset="0"/>
              <a:cs typeface="Arial" panose="020B0604020202020204" pitchFamily="34" charset="0"/>
            </a:rPr>
            <a:t>Replace the water pump solenoid valve.</a:t>
          </a:r>
        </a:p>
      </dgm:t>
    </dgm:pt>
    <dgm:pt modelId="{E8150E09-BED3-47AC-B3A1-5749A5B27E41}" type="parTrans" cxnId="{4E56A7C2-EA58-4C08-B0D4-FC10F6B3B119}">
      <dgm:prSet/>
      <dgm:spPr/>
      <dgm:t>
        <a:bodyPr/>
        <a:lstStyle/>
        <a:p>
          <a:endParaRPr lang="tr-TR" sz="1100">
            <a:latin typeface="Arial" panose="020B0604020202020204" pitchFamily="34" charset="0"/>
            <a:cs typeface="Arial" panose="020B0604020202020204" pitchFamily="34" charset="0"/>
          </a:endParaRPr>
        </a:p>
      </dgm:t>
    </dgm:pt>
    <dgm:pt modelId="{2D92924B-2A06-469D-B7CA-25E2B9617A30}" type="sibTrans" cxnId="{4E56A7C2-EA58-4C08-B0D4-FC10F6B3B119}">
      <dgm:prSet/>
      <dgm:spPr/>
      <dgm:t>
        <a:bodyPr/>
        <a:lstStyle/>
        <a:p>
          <a:endParaRPr lang="tr-TR" sz="1100">
            <a:latin typeface="Arial" panose="020B0604020202020204" pitchFamily="34" charset="0"/>
            <a:cs typeface="Arial" panose="020B0604020202020204" pitchFamily="34" charset="0"/>
          </a:endParaRPr>
        </a:p>
      </dgm:t>
    </dgm:pt>
    <dgm:pt modelId="{BA1E6A77-40B1-4159-B98C-D03728DAD796}">
      <dgm:prSet custT="1"/>
      <dgm:spPr/>
      <dgm:t>
        <a:bodyPr/>
        <a:lstStyle/>
        <a:p>
          <a:r>
            <a:rPr lang="en-US" sz="1100">
              <a:latin typeface="Arial" panose="020B0604020202020204" pitchFamily="34" charset="0"/>
              <a:cs typeface="Arial" panose="020B0604020202020204" pitchFamily="34" charset="0"/>
            </a:rPr>
            <a:t>6</a:t>
          </a:r>
        </a:p>
      </dgm:t>
    </dgm:pt>
    <dgm:pt modelId="{700C93F2-A3DF-4422-98C6-E0807266668C}" type="parTrans" cxnId="{307643C3-99C6-4174-88A8-7B2185BCC2D0}">
      <dgm:prSet/>
      <dgm:spPr/>
      <dgm:t>
        <a:bodyPr/>
        <a:lstStyle/>
        <a:p>
          <a:endParaRPr lang="tr-TR" sz="1100">
            <a:latin typeface="Arial" panose="020B0604020202020204" pitchFamily="34" charset="0"/>
            <a:cs typeface="Arial" panose="020B0604020202020204" pitchFamily="34" charset="0"/>
          </a:endParaRPr>
        </a:p>
      </dgm:t>
    </dgm:pt>
    <dgm:pt modelId="{2F85E095-EF95-4ABD-93AA-43E8D178BBF2}" type="sibTrans" cxnId="{307643C3-99C6-4174-88A8-7B2185BCC2D0}">
      <dgm:prSet/>
      <dgm:spPr/>
      <dgm:t>
        <a:bodyPr/>
        <a:lstStyle/>
        <a:p>
          <a:endParaRPr lang="tr-TR" sz="1100">
            <a:latin typeface="Arial" panose="020B0604020202020204" pitchFamily="34" charset="0"/>
            <a:cs typeface="Arial" panose="020B0604020202020204" pitchFamily="34" charset="0"/>
          </a:endParaRPr>
        </a:p>
      </dgm:t>
    </dgm:pt>
    <dgm:pt modelId="{1769A653-285D-497E-96BB-9A49D3D737B0}">
      <dgm:prSet custT="1"/>
      <dgm:spPr/>
      <dgm:t>
        <a:bodyPr/>
        <a:lstStyle/>
        <a:p>
          <a:r>
            <a:rPr lang="en-US" sz="1200">
              <a:latin typeface="Arial" panose="020B0604020202020204" pitchFamily="34" charset="0"/>
              <a:cs typeface="Arial" panose="020B0604020202020204" pitchFamily="34" charset="0"/>
            </a:rPr>
            <a:t>Replace the water pump.</a:t>
          </a:r>
        </a:p>
      </dgm:t>
    </dgm:pt>
    <dgm:pt modelId="{8EE5FEDA-54E6-44CB-9D0B-9ABB27FF3893}" type="parTrans" cxnId="{7F19F10C-0789-4567-857C-4B040A800634}">
      <dgm:prSet/>
      <dgm:spPr/>
      <dgm:t>
        <a:bodyPr/>
        <a:lstStyle/>
        <a:p>
          <a:endParaRPr lang="tr-TR" sz="1100">
            <a:latin typeface="Arial" panose="020B0604020202020204" pitchFamily="34" charset="0"/>
            <a:cs typeface="Arial" panose="020B0604020202020204" pitchFamily="34" charset="0"/>
          </a:endParaRPr>
        </a:p>
      </dgm:t>
    </dgm:pt>
    <dgm:pt modelId="{0FCF5FBD-4A0C-44B2-B207-94D5ACB4FAEC}" type="sibTrans" cxnId="{7F19F10C-0789-4567-857C-4B040A800634}">
      <dgm:prSet/>
      <dgm:spPr/>
      <dgm:t>
        <a:bodyPr/>
        <a:lstStyle/>
        <a:p>
          <a:endParaRPr lang="tr-TR" sz="1100">
            <a:latin typeface="Arial" panose="020B0604020202020204" pitchFamily="34" charset="0"/>
            <a:cs typeface="Arial" panose="020B0604020202020204" pitchFamily="34" charset="0"/>
          </a:endParaRPr>
        </a:p>
      </dgm:t>
    </dgm:pt>
    <dgm:pt modelId="{8597CA42-051B-46F6-8857-8B3BA3736093}">
      <dgm:prSet custT="1"/>
      <dgm:spPr/>
      <dgm:t>
        <a:bodyPr/>
        <a:lstStyle/>
        <a:p>
          <a:r>
            <a:rPr lang="en-US" sz="1100">
              <a:latin typeface="Arial" panose="020B0604020202020204" pitchFamily="34" charset="0"/>
              <a:cs typeface="Arial" panose="020B0604020202020204" pitchFamily="34" charset="0"/>
            </a:rPr>
            <a:t>8</a:t>
          </a:r>
        </a:p>
      </dgm:t>
    </dgm:pt>
    <dgm:pt modelId="{91CF6049-3051-45D3-8274-52BD8D50C0C4}" type="parTrans" cxnId="{5FDCC51B-BF36-4058-ADC2-D91DBD6089E0}">
      <dgm:prSet/>
      <dgm:spPr/>
      <dgm:t>
        <a:bodyPr/>
        <a:lstStyle/>
        <a:p>
          <a:endParaRPr lang="tr-TR" sz="1100">
            <a:latin typeface="Arial" panose="020B0604020202020204" pitchFamily="34" charset="0"/>
            <a:cs typeface="Arial" panose="020B0604020202020204" pitchFamily="34" charset="0"/>
          </a:endParaRPr>
        </a:p>
      </dgm:t>
    </dgm:pt>
    <dgm:pt modelId="{C4BC1593-93A4-4650-936E-E5012E65133F}" type="sibTrans" cxnId="{5FDCC51B-BF36-4058-ADC2-D91DBD6089E0}">
      <dgm:prSet/>
      <dgm:spPr/>
      <dgm:t>
        <a:bodyPr/>
        <a:lstStyle/>
        <a:p>
          <a:endParaRPr lang="tr-TR" sz="1100">
            <a:latin typeface="Arial" panose="020B0604020202020204" pitchFamily="34" charset="0"/>
            <a:cs typeface="Arial" panose="020B0604020202020204" pitchFamily="34" charset="0"/>
          </a:endParaRPr>
        </a:p>
      </dgm:t>
    </dgm:pt>
    <dgm:pt modelId="{A7D2C6DC-C665-489F-92ED-DB07AD58E851}">
      <dgm:prSet custT="1"/>
      <dgm:spPr/>
      <dgm:t>
        <a:bodyPr/>
        <a:lstStyle/>
        <a:p>
          <a:r>
            <a:rPr lang="en-US" sz="1200">
              <a:latin typeface="Arial" panose="020B0604020202020204" pitchFamily="34" charset="0"/>
              <a:cs typeface="Arial" panose="020B0604020202020204" pitchFamily="34" charset="0"/>
            </a:rPr>
            <a:t>If insufficient water error appears even though there is water in the water reserve tank, check if the steam generator minimum water level electrode is malfunctioned. Replace the electrode if malfunctioned.</a:t>
          </a:r>
        </a:p>
      </dgm:t>
    </dgm:pt>
    <dgm:pt modelId="{402B978D-DE1A-43DD-9630-5DA4D665C661}" type="parTrans" cxnId="{F55882D5-29F1-4265-B13B-027512B417AD}">
      <dgm:prSet/>
      <dgm:spPr/>
      <dgm:t>
        <a:bodyPr/>
        <a:lstStyle/>
        <a:p>
          <a:endParaRPr lang="tr-TR" sz="1100">
            <a:latin typeface="Arial" panose="020B0604020202020204" pitchFamily="34" charset="0"/>
            <a:cs typeface="Arial" panose="020B0604020202020204" pitchFamily="34" charset="0"/>
          </a:endParaRPr>
        </a:p>
      </dgm:t>
    </dgm:pt>
    <dgm:pt modelId="{7B0C9C40-6ECC-4386-AC00-0F780A936688}" type="sibTrans" cxnId="{F55882D5-29F1-4265-B13B-027512B417AD}">
      <dgm:prSet/>
      <dgm:spPr/>
      <dgm:t>
        <a:bodyPr/>
        <a:lstStyle/>
        <a:p>
          <a:endParaRPr lang="tr-TR" sz="1100">
            <a:latin typeface="Arial" panose="020B0604020202020204" pitchFamily="34" charset="0"/>
            <a:cs typeface="Arial" panose="020B0604020202020204" pitchFamily="34" charset="0"/>
          </a:endParaRPr>
        </a:p>
      </dgm:t>
    </dgm:pt>
    <dgm:pt modelId="{36A8F6CA-6141-44CC-BBDB-A9CAF1E231D2}">
      <dgm:prSet custT="1"/>
      <dgm:spPr/>
      <dgm:t>
        <a:bodyPr/>
        <a:lstStyle/>
        <a:p>
          <a:r>
            <a:rPr lang="en-US" sz="1100">
              <a:latin typeface="Arial" panose="020B0604020202020204" pitchFamily="34" charset="0"/>
              <a:cs typeface="Arial" panose="020B0604020202020204" pitchFamily="34" charset="0"/>
            </a:rPr>
            <a:t>10</a:t>
          </a:r>
        </a:p>
      </dgm:t>
    </dgm:pt>
    <dgm:pt modelId="{8ABDD4C6-0297-4137-B1E0-28BBFAF1F0E5}" type="parTrans" cxnId="{80EEF84D-5A45-42F6-A32B-9EFE231DB7D7}">
      <dgm:prSet/>
      <dgm:spPr/>
      <dgm:t>
        <a:bodyPr/>
        <a:lstStyle/>
        <a:p>
          <a:endParaRPr lang="tr-TR" sz="1100">
            <a:latin typeface="Arial" panose="020B0604020202020204" pitchFamily="34" charset="0"/>
            <a:cs typeface="Arial" panose="020B0604020202020204" pitchFamily="34" charset="0"/>
          </a:endParaRPr>
        </a:p>
      </dgm:t>
    </dgm:pt>
    <dgm:pt modelId="{90D27F41-A7B4-49B7-BD92-7DD92E9D422A}" type="sibTrans" cxnId="{80EEF84D-5A45-42F6-A32B-9EFE231DB7D7}">
      <dgm:prSet/>
      <dgm:spPr/>
      <dgm:t>
        <a:bodyPr/>
        <a:lstStyle/>
        <a:p>
          <a:endParaRPr lang="tr-TR" sz="1100">
            <a:latin typeface="Arial" panose="020B0604020202020204" pitchFamily="34" charset="0"/>
            <a:cs typeface="Arial" panose="020B0604020202020204" pitchFamily="34" charset="0"/>
          </a:endParaRPr>
        </a:p>
      </dgm:t>
    </dgm:pt>
    <dgm:pt modelId="{18529313-7F58-4657-8E53-E28A25C71532}">
      <dgm:prSet custT="1"/>
      <dgm:spPr/>
      <dgm:t>
        <a:bodyPr/>
        <a:lstStyle/>
        <a:p>
          <a:r>
            <a:rPr lang="en-US" sz="1200">
              <a:latin typeface="Arial" panose="020B0604020202020204" pitchFamily="34" charset="0"/>
              <a:cs typeface="Arial" panose="020B0604020202020204" pitchFamily="34" charset="0"/>
            </a:rPr>
            <a:t>Check the steam generator water level board. Replace the water level board if there is no 0 VAC at the minimum water level terminal output even though there is water at the maximum level in the steam generator.</a:t>
          </a:r>
        </a:p>
      </dgm:t>
    </dgm:pt>
    <dgm:pt modelId="{880A9EBE-4196-4F45-A7A2-6F04B5BFF2C3}" type="parTrans" cxnId="{E8CCD87E-7159-4029-8389-4D24189D40A7}">
      <dgm:prSet/>
      <dgm:spPr/>
      <dgm:t>
        <a:bodyPr/>
        <a:lstStyle/>
        <a:p>
          <a:endParaRPr lang="tr-TR" sz="1100">
            <a:latin typeface="Arial" panose="020B0604020202020204" pitchFamily="34" charset="0"/>
            <a:cs typeface="Arial" panose="020B0604020202020204" pitchFamily="34" charset="0"/>
          </a:endParaRPr>
        </a:p>
      </dgm:t>
    </dgm:pt>
    <dgm:pt modelId="{AA8CF754-9E45-4F47-BA42-9296FB969C79}" type="sibTrans" cxnId="{E8CCD87E-7159-4029-8389-4D24189D40A7}">
      <dgm:prSet/>
      <dgm:spPr/>
      <dgm:t>
        <a:bodyPr/>
        <a:lstStyle/>
        <a:p>
          <a:endParaRPr lang="tr-TR" sz="1100">
            <a:latin typeface="Arial" panose="020B0604020202020204" pitchFamily="34" charset="0"/>
            <a:cs typeface="Arial" panose="020B0604020202020204" pitchFamily="34" charset="0"/>
          </a:endParaRPr>
        </a:p>
      </dgm:t>
    </dgm:pt>
    <dgm:pt modelId="{A2400BF0-2DEB-4D22-8276-58256F1D1BC2}">
      <dgm:prSet custT="1"/>
      <dgm:spPr/>
      <dgm:t>
        <a:bodyPr/>
        <a:lstStyle/>
        <a:p>
          <a:r>
            <a:rPr lang="en-US" sz="1100">
              <a:latin typeface="Arial" panose="020B0604020202020204" pitchFamily="34" charset="0"/>
              <a:cs typeface="Arial" panose="020B0604020202020204" pitchFamily="34" charset="0"/>
            </a:rPr>
            <a:t>7</a:t>
          </a:r>
        </a:p>
      </dgm:t>
    </dgm:pt>
    <dgm:pt modelId="{29D9C13F-3AE4-4873-8A3C-EEC04D308C54}" type="parTrans" cxnId="{94BBE37F-98D1-40B3-A228-AC51C155D0CB}">
      <dgm:prSet/>
      <dgm:spPr/>
      <dgm:t>
        <a:bodyPr/>
        <a:lstStyle/>
        <a:p>
          <a:endParaRPr lang="tr-TR" sz="1100">
            <a:latin typeface="Arial" panose="020B0604020202020204" pitchFamily="34" charset="0"/>
            <a:cs typeface="Arial" panose="020B0604020202020204" pitchFamily="34" charset="0"/>
          </a:endParaRPr>
        </a:p>
      </dgm:t>
    </dgm:pt>
    <dgm:pt modelId="{952F4898-9964-446C-9F52-146587AD15D3}" type="sibTrans" cxnId="{94BBE37F-98D1-40B3-A228-AC51C155D0CB}">
      <dgm:prSet/>
      <dgm:spPr/>
      <dgm:t>
        <a:bodyPr/>
        <a:lstStyle/>
        <a:p>
          <a:endParaRPr lang="tr-TR" sz="1100">
            <a:latin typeface="Arial" panose="020B0604020202020204" pitchFamily="34" charset="0"/>
            <a:cs typeface="Arial" panose="020B0604020202020204" pitchFamily="34" charset="0"/>
          </a:endParaRPr>
        </a:p>
      </dgm:t>
    </dgm:pt>
    <dgm:pt modelId="{5541F9CA-6B6B-424E-BD09-9CAB95EF083F}">
      <dgm:prSet custT="1"/>
      <dgm:spPr/>
      <dgm:t>
        <a:bodyPr/>
        <a:lstStyle/>
        <a:p>
          <a:r>
            <a:rPr lang="en-US" sz="1200">
              <a:latin typeface="Arial" panose="020B0604020202020204" pitchFamily="34" charset="0"/>
              <a:cs typeface="Arial" panose="020B0604020202020204" pitchFamily="34" charset="0"/>
            </a:rPr>
            <a:t>Check the check valve, replace it if it does not conduct water.</a:t>
          </a:r>
        </a:p>
      </dgm:t>
    </dgm:pt>
    <dgm:pt modelId="{C9DC1790-0AED-426A-BE47-12C583D4D30A}" type="parTrans" cxnId="{B23F7BC0-0449-469A-9F0E-D418EF0C9A94}">
      <dgm:prSet/>
      <dgm:spPr/>
      <dgm:t>
        <a:bodyPr/>
        <a:lstStyle/>
        <a:p>
          <a:endParaRPr lang="tr-TR" sz="1100">
            <a:latin typeface="Arial" panose="020B0604020202020204" pitchFamily="34" charset="0"/>
            <a:cs typeface="Arial" panose="020B0604020202020204" pitchFamily="34" charset="0"/>
          </a:endParaRPr>
        </a:p>
      </dgm:t>
    </dgm:pt>
    <dgm:pt modelId="{76A32130-896A-4626-BE39-F833C6699E6B}" type="sibTrans" cxnId="{B23F7BC0-0449-469A-9F0E-D418EF0C9A94}">
      <dgm:prSet/>
      <dgm:spPr/>
      <dgm:t>
        <a:bodyPr/>
        <a:lstStyle/>
        <a:p>
          <a:endParaRPr lang="tr-TR" sz="1100">
            <a:latin typeface="Arial" panose="020B0604020202020204" pitchFamily="34" charset="0"/>
            <a:cs typeface="Arial" panose="020B0604020202020204" pitchFamily="34" charset="0"/>
          </a:endParaRPr>
        </a:p>
      </dgm:t>
    </dgm:pt>
    <dgm:pt modelId="{F4582CE9-2E70-4070-8D97-38B4FCE10C43}">
      <dgm:prSet custT="1"/>
      <dgm:spPr/>
      <dgm:t>
        <a:bodyPr/>
        <a:lstStyle/>
        <a:p>
          <a:r>
            <a:rPr lang="en-US" sz="1100">
              <a:latin typeface="Arial" panose="020B0604020202020204" pitchFamily="34" charset="0"/>
              <a:cs typeface="Arial" panose="020B0604020202020204" pitchFamily="34" charset="0"/>
            </a:rPr>
            <a:t>9</a:t>
          </a:r>
        </a:p>
      </dgm:t>
    </dgm:pt>
    <dgm:pt modelId="{0DC7CA1A-82F1-435C-B8B2-6A855D5FA787}" type="parTrans" cxnId="{F72BD887-5CCB-462C-933F-0384FC43791B}">
      <dgm:prSet/>
      <dgm:spPr/>
      <dgm:t>
        <a:bodyPr/>
        <a:lstStyle/>
        <a:p>
          <a:endParaRPr lang="tr-TR" sz="1100">
            <a:latin typeface="Arial" panose="020B0604020202020204" pitchFamily="34" charset="0"/>
            <a:cs typeface="Arial" panose="020B0604020202020204" pitchFamily="34" charset="0"/>
          </a:endParaRPr>
        </a:p>
      </dgm:t>
    </dgm:pt>
    <dgm:pt modelId="{92C49262-153F-4784-A966-16B0D8137141}" type="sibTrans" cxnId="{F72BD887-5CCB-462C-933F-0384FC43791B}">
      <dgm:prSet/>
      <dgm:spPr/>
      <dgm:t>
        <a:bodyPr/>
        <a:lstStyle/>
        <a:p>
          <a:endParaRPr lang="tr-TR" sz="1100">
            <a:latin typeface="Arial" panose="020B0604020202020204" pitchFamily="34" charset="0"/>
            <a:cs typeface="Arial" panose="020B0604020202020204" pitchFamily="34" charset="0"/>
          </a:endParaRPr>
        </a:p>
      </dgm:t>
    </dgm:pt>
    <dgm:pt modelId="{7CF6F7A3-5EDB-48A0-98A2-E40DA41A0B60}">
      <dgm:prSet custT="1"/>
      <dgm:spPr/>
      <dgm:t>
        <a:bodyPr/>
        <a:lstStyle/>
        <a:p>
          <a:r>
            <a:rPr lang="en-US" sz="1200">
              <a:latin typeface="Arial" panose="020B0604020202020204" pitchFamily="34" charset="0"/>
              <a:cs typeface="Arial" panose="020B0604020202020204" pitchFamily="34" charset="0"/>
            </a:rPr>
            <a:t>Make sure of electrical conductivity of the water used.</a:t>
          </a:r>
        </a:p>
      </dgm:t>
    </dgm:pt>
    <dgm:pt modelId="{F76F1AD7-F6B9-407A-BCFD-6DD798E21CCB}" type="parTrans" cxnId="{A0D7C45B-D104-4B9F-BF20-1C7856507102}">
      <dgm:prSet/>
      <dgm:spPr/>
      <dgm:t>
        <a:bodyPr/>
        <a:lstStyle/>
        <a:p>
          <a:endParaRPr lang="tr-TR" sz="1100">
            <a:latin typeface="Arial" panose="020B0604020202020204" pitchFamily="34" charset="0"/>
            <a:cs typeface="Arial" panose="020B0604020202020204" pitchFamily="34" charset="0"/>
          </a:endParaRPr>
        </a:p>
      </dgm:t>
    </dgm:pt>
    <dgm:pt modelId="{C91A32FF-07CE-49B4-9120-016F66551E64}" type="sibTrans" cxnId="{A0D7C45B-D104-4B9F-BF20-1C7856507102}">
      <dgm:prSet/>
      <dgm:spPr/>
      <dgm:t>
        <a:bodyPr/>
        <a:lstStyle/>
        <a:p>
          <a:endParaRPr lang="tr-TR" sz="1100">
            <a:latin typeface="Arial" panose="020B0604020202020204" pitchFamily="34" charset="0"/>
            <a:cs typeface="Arial" panose="020B0604020202020204" pitchFamily="34" charset="0"/>
          </a:endParaRPr>
        </a:p>
      </dgm:t>
    </dgm:pt>
    <dgm:pt modelId="{33A30982-7311-4437-AF7E-BC4BEF1E4A61}" type="pres">
      <dgm:prSet presAssocID="{FE5DEC22-6CE2-43E0-9280-00CF0ACDA36A}" presName="linearFlow" presStyleCnt="0">
        <dgm:presLayoutVars>
          <dgm:dir/>
          <dgm:animLvl val="lvl"/>
          <dgm:resizeHandles val="exact"/>
        </dgm:presLayoutVars>
      </dgm:prSet>
      <dgm:spPr/>
    </dgm:pt>
    <dgm:pt modelId="{4B61E9F5-9DD7-4189-83FF-8F5A77ADF50C}" type="pres">
      <dgm:prSet presAssocID="{14A342E7-5C5B-47DB-BA9F-C34EAD86C840}" presName="composite" presStyleCnt="0"/>
      <dgm:spPr/>
    </dgm:pt>
    <dgm:pt modelId="{AF170EB3-A71E-4E8E-AD84-B9D49C75EF35}" type="pres">
      <dgm:prSet presAssocID="{14A342E7-5C5B-47DB-BA9F-C34EAD86C840}" presName="parentText" presStyleLbl="alignNode1" presStyleIdx="0" presStyleCnt="10">
        <dgm:presLayoutVars>
          <dgm:chMax val="1"/>
          <dgm:bulletEnabled val="1"/>
        </dgm:presLayoutVars>
      </dgm:prSet>
      <dgm:spPr/>
    </dgm:pt>
    <dgm:pt modelId="{18075507-6290-4CD1-AE69-47AFD060A6E3}" type="pres">
      <dgm:prSet presAssocID="{14A342E7-5C5B-47DB-BA9F-C34EAD86C840}" presName="descendantText" presStyleLbl="alignAcc1" presStyleIdx="0" presStyleCnt="10">
        <dgm:presLayoutVars>
          <dgm:bulletEnabled val="1"/>
        </dgm:presLayoutVars>
      </dgm:prSet>
      <dgm:spPr/>
    </dgm:pt>
    <dgm:pt modelId="{45E7B4EE-5199-49C0-9461-BF1BE17A0674}" type="pres">
      <dgm:prSet presAssocID="{5C0B6262-7A1A-46ED-8887-D43BF8198F5C}" presName="sp" presStyleCnt="0"/>
      <dgm:spPr/>
    </dgm:pt>
    <dgm:pt modelId="{01D2EDA5-AC37-4812-835C-D4E435C5A2F4}" type="pres">
      <dgm:prSet presAssocID="{91FE9693-63AD-4F58-8BD8-B3D076158B15}" presName="composite" presStyleCnt="0"/>
      <dgm:spPr/>
    </dgm:pt>
    <dgm:pt modelId="{59C18F15-53F1-487D-9765-4CBD9FED2F64}" type="pres">
      <dgm:prSet presAssocID="{91FE9693-63AD-4F58-8BD8-B3D076158B15}" presName="parentText" presStyleLbl="alignNode1" presStyleIdx="1" presStyleCnt="10">
        <dgm:presLayoutVars>
          <dgm:chMax val="1"/>
          <dgm:bulletEnabled val="1"/>
        </dgm:presLayoutVars>
      </dgm:prSet>
      <dgm:spPr/>
    </dgm:pt>
    <dgm:pt modelId="{038FD8C9-C58F-4B7E-90E5-E102C1FF228B}" type="pres">
      <dgm:prSet presAssocID="{91FE9693-63AD-4F58-8BD8-B3D076158B15}" presName="descendantText" presStyleLbl="alignAcc1" presStyleIdx="1" presStyleCnt="10">
        <dgm:presLayoutVars>
          <dgm:bulletEnabled val="1"/>
        </dgm:presLayoutVars>
      </dgm:prSet>
      <dgm:spPr/>
    </dgm:pt>
    <dgm:pt modelId="{43ACB454-D051-403B-B660-3B6C2C647692}" type="pres">
      <dgm:prSet presAssocID="{08F07994-80F9-4EEC-9378-8B592F28E441}" presName="sp" presStyleCnt="0"/>
      <dgm:spPr/>
    </dgm:pt>
    <dgm:pt modelId="{B35E3216-3C77-428E-B876-6F036D0843D0}" type="pres">
      <dgm:prSet presAssocID="{4FCFFEB0-7EB3-4D56-8885-9AD989807083}" presName="composite" presStyleCnt="0"/>
      <dgm:spPr/>
    </dgm:pt>
    <dgm:pt modelId="{F28DA7FA-00A4-4282-9885-3A20DBC8BF9A}" type="pres">
      <dgm:prSet presAssocID="{4FCFFEB0-7EB3-4D56-8885-9AD989807083}" presName="parentText" presStyleLbl="alignNode1" presStyleIdx="2" presStyleCnt="10">
        <dgm:presLayoutVars>
          <dgm:chMax val="1"/>
          <dgm:bulletEnabled val="1"/>
        </dgm:presLayoutVars>
      </dgm:prSet>
      <dgm:spPr/>
    </dgm:pt>
    <dgm:pt modelId="{6564F3AF-65E0-4601-8D71-B7EC8C32158E}" type="pres">
      <dgm:prSet presAssocID="{4FCFFEB0-7EB3-4D56-8885-9AD989807083}" presName="descendantText" presStyleLbl="alignAcc1" presStyleIdx="2" presStyleCnt="10">
        <dgm:presLayoutVars>
          <dgm:bulletEnabled val="1"/>
        </dgm:presLayoutVars>
      </dgm:prSet>
      <dgm:spPr/>
    </dgm:pt>
    <dgm:pt modelId="{B43B9677-7661-4FA9-BDC7-9EAEF76B93FF}" type="pres">
      <dgm:prSet presAssocID="{4AC4D37B-AC52-4701-9F2C-7E25523D7161}" presName="sp" presStyleCnt="0"/>
      <dgm:spPr/>
    </dgm:pt>
    <dgm:pt modelId="{23A3BB8C-3DD9-4D95-A206-164F246D2A70}" type="pres">
      <dgm:prSet presAssocID="{09B19D38-44C7-4D43-B39A-823568AC9346}" presName="composite" presStyleCnt="0"/>
      <dgm:spPr/>
    </dgm:pt>
    <dgm:pt modelId="{32F172B6-2745-4CB5-AE77-F78BDDC22EB8}" type="pres">
      <dgm:prSet presAssocID="{09B19D38-44C7-4D43-B39A-823568AC9346}" presName="parentText" presStyleLbl="alignNode1" presStyleIdx="3" presStyleCnt="10">
        <dgm:presLayoutVars>
          <dgm:chMax val="1"/>
          <dgm:bulletEnabled val="1"/>
        </dgm:presLayoutVars>
      </dgm:prSet>
      <dgm:spPr/>
    </dgm:pt>
    <dgm:pt modelId="{93825623-021D-4879-8A57-73EBEBB544BC}" type="pres">
      <dgm:prSet presAssocID="{09B19D38-44C7-4D43-B39A-823568AC9346}" presName="descendantText" presStyleLbl="alignAcc1" presStyleIdx="3" presStyleCnt="10">
        <dgm:presLayoutVars>
          <dgm:bulletEnabled val="1"/>
        </dgm:presLayoutVars>
      </dgm:prSet>
      <dgm:spPr/>
    </dgm:pt>
    <dgm:pt modelId="{FD59DC0F-CDB0-4505-A749-D2C55FAAE409}" type="pres">
      <dgm:prSet presAssocID="{9F8F2F61-1448-4E5C-81B1-198E33A8C06F}" presName="sp" presStyleCnt="0"/>
      <dgm:spPr/>
    </dgm:pt>
    <dgm:pt modelId="{610A8822-7C58-4653-A7A6-562F29823029}" type="pres">
      <dgm:prSet presAssocID="{187559F3-12D1-4932-9B7D-A70D01FC33D9}" presName="composite" presStyleCnt="0"/>
      <dgm:spPr/>
    </dgm:pt>
    <dgm:pt modelId="{57815F8C-A218-40CE-AA81-4184DD7EDE3C}" type="pres">
      <dgm:prSet presAssocID="{187559F3-12D1-4932-9B7D-A70D01FC33D9}" presName="parentText" presStyleLbl="alignNode1" presStyleIdx="4" presStyleCnt="10">
        <dgm:presLayoutVars>
          <dgm:chMax val="1"/>
          <dgm:bulletEnabled val="1"/>
        </dgm:presLayoutVars>
      </dgm:prSet>
      <dgm:spPr/>
    </dgm:pt>
    <dgm:pt modelId="{9AF5DB60-2566-4B04-B7A7-3D435EA509CA}" type="pres">
      <dgm:prSet presAssocID="{187559F3-12D1-4932-9B7D-A70D01FC33D9}" presName="descendantText" presStyleLbl="alignAcc1" presStyleIdx="4" presStyleCnt="10">
        <dgm:presLayoutVars>
          <dgm:bulletEnabled val="1"/>
        </dgm:presLayoutVars>
      </dgm:prSet>
      <dgm:spPr/>
    </dgm:pt>
    <dgm:pt modelId="{C2357B89-5004-4E57-A394-617ABAD3DE0E}" type="pres">
      <dgm:prSet presAssocID="{78B15A3B-55EC-4261-93D6-4BA2FBF589CC}" presName="sp" presStyleCnt="0"/>
      <dgm:spPr/>
    </dgm:pt>
    <dgm:pt modelId="{FFA46CD7-27B6-4C5D-9659-AEBEC651A39B}" type="pres">
      <dgm:prSet presAssocID="{BA1E6A77-40B1-4159-B98C-D03728DAD796}" presName="composite" presStyleCnt="0"/>
      <dgm:spPr/>
    </dgm:pt>
    <dgm:pt modelId="{CB5FA5A2-E18A-4CEF-8895-8A588258C203}" type="pres">
      <dgm:prSet presAssocID="{BA1E6A77-40B1-4159-B98C-D03728DAD796}" presName="parentText" presStyleLbl="alignNode1" presStyleIdx="5" presStyleCnt="10">
        <dgm:presLayoutVars>
          <dgm:chMax val="1"/>
          <dgm:bulletEnabled val="1"/>
        </dgm:presLayoutVars>
      </dgm:prSet>
      <dgm:spPr/>
    </dgm:pt>
    <dgm:pt modelId="{F3366967-223D-4C87-ABFB-33531FF1A632}" type="pres">
      <dgm:prSet presAssocID="{BA1E6A77-40B1-4159-B98C-D03728DAD796}" presName="descendantText" presStyleLbl="alignAcc1" presStyleIdx="5" presStyleCnt="10">
        <dgm:presLayoutVars>
          <dgm:bulletEnabled val="1"/>
        </dgm:presLayoutVars>
      </dgm:prSet>
      <dgm:spPr/>
    </dgm:pt>
    <dgm:pt modelId="{D5FEB529-7D25-49E6-8083-C7B96815B357}" type="pres">
      <dgm:prSet presAssocID="{2F85E095-EF95-4ABD-93AA-43E8D178BBF2}" presName="sp" presStyleCnt="0"/>
      <dgm:spPr/>
    </dgm:pt>
    <dgm:pt modelId="{8837DA40-EBFE-440E-9D65-2988B1836C25}" type="pres">
      <dgm:prSet presAssocID="{A2400BF0-2DEB-4D22-8276-58256F1D1BC2}" presName="composite" presStyleCnt="0"/>
      <dgm:spPr/>
    </dgm:pt>
    <dgm:pt modelId="{1B0D43F8-207F-4FE2-8712-C31C459618E4}" type="pres">
      <dgm:prSet presAssocID="{A2400BF0-2DEB-4D22-8276-58256F1D1BC2}" presName="parentText" presStyleLbl="alignNode1" presStyleIdx="6" presStyleCnt="10">
        <dgm:presLayoutVars>
          <dgm:chMax val="1"/>
          <dgm:bulletEnabled val="1"/>
        </dgm:presLayoutVars>
      </dgm:prSet>
      <dgm:spPr/>
    </dgm:pt>
    <dgm:pt modelId="{3F0B8722-9173-492D-861D-28576B3DF677}" type="pres">
      <dgm:prSet presAssocID="{A2400BF0-2DEB-4D22-8276-58256F1D1BC2}" presName="descendantText" presStyleLbl="alignAcc1" presStyleIdx="6" presStyleCnt="10">
        <dgm:presLayoutVars>
          <dgm:bulletEnabled val="1"/>
        </dgm:presLayoutVars>
      </dgm:prSet>
      <dgm:spPr/>
    </dgm:pt>
    <dgm:pt modelId="{D3A40308-06B6-4ABE-9ABA-6EB9FAFC5D56}" type="pres">
      <dgm:prSet presAssocID="{952F4898-9964-446C-9F52-146587AD15D3}" presName="sp" presStyleCnt="0"/>
      <dgm:spPr/>
    </dgm:pt>
    <dgm:pt modelId="{60161FC2-60FC-4FFF-BB4D-BE2183EF491C}" type="pres">
      <dgm:prSet presAssocID="{8597CA42-051B-46F6-8857-8B3BA3736093}" presName="composite" presStyleCnt="0"/>
      <dgm:spPr/>
    </dgm:pt>
    <dgm:pt modelId="{977296D4-B55E-4B99-AB8D-D6687BDC0A32}" type="pres">
      <dgm:prSet presAssocID="{8597CA42-051B-46F6-8857-8B3BA3736093}" presName="parentText" presStyleLbl="alignNode1" presStyleIdx="7" presStyleCnt="10">
        <dgm:presLayoutVars>
          <dgm:chMax val="1"/>
          <dgm:bulletEnabled val="1"/>
        </dgm:presLayoutVars>
      </dgm:prSet>
      <dgm:spPr/>
    </dgm:pt>
    <dgm:pt modelId="{4D039EA8-DB89-4EEF-A254-62E911FB19D8}" type="pres">
      <dgm:prSet presAssocID="{8597CA42-051B-46F6-8857-8B3BA3736093}" presName="descendantText" presStyleLbl="alignAcc1" presStyleIdx="7" presStyleCnt="10" custScaleY="154679">
        <dgm:presLayoutVars>
          <dgm:bulletEnabled val="1"/>
        </dgm:presLayoutVars>
      </dgm:prSet>
      <dgm:spPr/>
    </dgm:pt>
    <dgm:pt modelId="{84773E43-B6FE-49AD-84D8-C380033D8D40}" type="pres">
      <dgm:prSet presAssocID="{C4BC1593-93A4-4650-936E-E5012E65133F}" presName="sp" presStyleCnt="0"/>
      <dgm:spPr/>
    </dgm:pt>
    <dgm:pt modelId="{5285D197-C323-4FFF-B190-4D97DC7CF6FE}" type="pres">
      <dgm:prSet presAssocID="{F4582CE9-2E70-4070-8D97-38B4FCE10C43}" presName="composite" presStyleCnt="0"/>
      <dgm:spPr/>
    </dgm:pt>
    <dgm:pt modelId="{469FF188-C5D9-4EC5-B7FF-A1DD6E79045F}" type="pres">
      <dgm:prSet presAssocID="{F4582CE9-2E70-4070-8D97-38B4FCE10C43}" presName="parentText" presStyleLbl="alignNode1" presStyleIdx="8" presStyleCnt="10">
        <dgm:presLayoutVars>
          <dgm:chMax val="1"/>
          <dgm:bulletEnabled val="1"/>
        </dgm:presLayoutVars>
      </dgm:prSet>
      <dgm:spPr/>
    </dgm:pt>
    <dgm:pt modelId="{AA04078E-F574-45D6-B57A-1757262AAF3A}" type="pres">
      <dgm:prSet presAssocID="{F4582CE9-2E70-4070-8D97-38B4FCE10C43}" presName="descendantText" presStyleLbl="alignAcc1" presStyleIdx="8" presStyleCnt="10">
        <dgm:presLayoutVars>
          <dgm:bulletEnabled val="1"/>
        </dgm:presLayoutVars>
      </dgm:prSet>
      <dgm:spPr/>
    </dgm:pt>
    <dgm:pt modelId="{15A5F028-7778-45C6-B3D6-056FF5191C7C}" type="pres">
      <dgm:prSet presAssocID="{92C49262-153F-4784-A966-16B0D8137141}" presName="sp" presStyleCnt="0"/>
      <dgm:spPr/>
    </dgm:pt>
    <dgm:pt modelId="{068DD324-8A56-4A13-A808-8A9664365EF3}" type="pres">
      <dgm:prSet presAssocID="{36A8F6CA-6141-44CC-BBDB-A9CAF1E231D2}" presName="composite" presStyleCnt="0"/>
      <dgm:spPr/>
    </dgm:pt>
    <dgm:pt modelId="{7EB62373-14F0-4FDA-BD65-8372D9698324}" type="pres">
      <dgm:prSet presAssocID="{36A8F6CA-6141-44CC-BBDB-A9CAF1E231D2}" presName="parentText" presStyleLbl="alignNode1" presStyleIdx="9" presStyleCnt="10">
        <dgm:presLayoutVars>
          <dgm:chMax val="1"/>
          <dgm:bulletEnabled val="1"/>
        </dgm:presLayoutVars>
      </dgm:prSet>
      <dgm:spPr/>
    </dgm:pt>
    <dgm:pt modelId="{1DD2889D-2211-449B-B49D-57D6460142B5}" type="pres">
      <dgm:prSet presAssocID="{36A8F6CA-6141-44CC-BBDB-A9CAF1E231D2}" presName="descendantText" presStyleLbl="alignAcc1" presStyleIdx="9" presStyleCnt="10" custScaleY="144144">
        <dgm:presLayoutVars>
          <dgm:bulletEnabled val="1"/>
        </dgm:presLayoutVars>
      </dgm:prSet>
      <dgm:spPr/>
    </dgm:pt>
  </dgm:ptLst>
  <dgm:cxnLst>
    <dgm:cxn modelId="{7F19F10C-0789-4567-857C-4B040A800634}" srcId="{BA1E6A77-40B1-4159-B98C-D03728DAD796}" destId="{1769A653-285D-497E-96BB-9A49D3D737B0}" srcOrd="0" destOrd="0" parTransId="{8EE5FEDA-54E6-44CB-9D0B-9ABB27FF3893}" sibTransId="{0FCF5FBD-4A0C-44B2-B207-94D5ACB4FAEC}"/>
    <dgm:cxn modelId="{8D4C9416-1A46-41F7-94A1-BAD1BA205A7C}" type="presOf" srcId="{FE5DEC22-6CE2-43E0-9280-00CF0ACDA36A}" destId="{33A30982-7311-4437-AF7E-BC4BEF1E4A61}" srcOrd="0" destOrd="0" presId="urn:microsoft.com/office/officeart/2005/8/layout/chevron2"/>
    <dgm:cxn modelId="{5FDCC51B-BF36-4058-ADC2-D91DBD6089E0}" srcId="{FE5DEC22-6CE2-43E0-9280-00CF0ACDA36A}" destId="{8597CA42-051B-46F6-8857-8B3BA3736093}" srcOrd="7" destOrd="0" parTransId="{91CF6049-3051-45D3-8274-52BD8D50C0C4}" sibTransId="{C4BC1593-93A4-4650-936E-E5012E65133F}"/>
    <dgm:cxn modelId="{C025EA1F-36D3-471D-810A-D3EFD6A3F75D}" srcId="{FE5DEC22-6CE2-43E0-9280-00CF0ACDA36A}" destId="{91FE9693-63AD-4F58-8BD8-B3D076158B15}" srcOrd="1" destOrd="0" parTransId="{B72DF1C5-C6D8-4A62-9115-B59DA91D1597}" sibTransId="{08F07994-80F9-4EEC-9378-8B592F28E441}"/>
    <dgm:cxn modelId="{1FD29A21-8B80-4989-B4BA-9FF36D03F21E}" type="presOf" srcId="{8FBE0CC2-2975-419A-B593-D774FC69F62A}" destId="{9AF5DB60-2566-4B04-B7A7-3D435EA509CA}" srcOrd="0" destOrd="1" presId="urn:microsoft.com/office/officeart/2005/8/layout/chevron2"/>
    <dgm:cxn modelId="{102D9622-6614-4A0F-B2D6-CC5ED900C9C5}" type="presOf" srcId="{09B19D38-44C7-4D43-B39A-823568AC9346}" destId="{32F172B6-2745-4CB5-AE77-F78BDDC22EB8}" srcOrd="0" destOrd="0" presId="urn:microsoft.com/office/officeart/2005/8/layout/chevron2"/>
    <dgm:cxn modelId="{54FFFD24-3236-4614-A443-25C1EC7A56D8}" type="presOf" srcId="{A2400BF0-2DEB-4D22-8276-58256F1D1BC2}" destId="{1B0D43F8-207F-4FE2-8712-C31C459618E4}" srcOrd="0" destOrd="0" presId="urn:microsoft.com/office/officeart/2005/8/layout/chevron2"/>
    <dgm:cxn modelId="{F2E4DC2D-15FA-4863-934C-F9386D7D157D}" srcId="{4FCFFEB0-7EB3-4D56-8885-9AD989807083}" destId="{2439F662-5568-449A-BD75-F0AFBD775977}" srcOrd="0" destOrd="0" parTransId="{9BF0120D-8D48-455A-8B4A-D1B3DFBD9E46}" sibTransId="{1912E76C-CE0D-4459-846C-0597BDC1B959}"/>
    <dgm:cxn modelId="{E58BE031-0ADC-4D84-9D47-5961CD56A953}" type="presOf" srcId="{A3DFE26F-E5EC-4D9B-9340-838FD1593D07}" destId="{93825623-021D-4879-8A57-73EBEBB544BC}" srcOrd="0" destOrd="0" presId="urn:microsoft.com/office/officeart/2005/8/layout/chevron2"/>
    <dgm:cxn modelId="{EBD82334-92A6-48FF-A116-5987ADEA0D11}" type="presOf" srcId="{4FCFFEB0-7EB3-4D56-8885-9AD989807083}" destId="{F28DA7FA-00A4-4282-9885-3A20DBC8BF9A}" srcOrd="0" destOrd="0" presId="urn:microsoft.com/office/officeart/2005/8/layout/chevron2"/>
    <dgm:cxn modelId="{2CD1CE35-4620-47FA-BC12-08173982EB28}" srcId="{FE5DEC22-6CE2-43E0-9280-00CF0ACDA36A}" destId="{4FCFFEB0-7EB3-4D56-8885-9AD989807083}" srcOrd="2" destOrd="0" parTransId="{66EDEA22-D376-4DDF-8AD3-E2EF8CC18494}" sibTransId="{4AC4D37B-AC52-4701-9F2C-7E25523D7161}"/>
    <dgm:cxn modelId="{A0D7C45B-D104-4B9F-BF20-1C7856507102}" srcId="{F4582CE9-2E70-4070-8D97-38B4FCE10C43}" destId="{7CF6F7A3-5EDB-48A0-98A2-E40DA41A0B60}" srcOrd="0" destOrd="0" parTransId="{F76F1AD7-F6B9-407A-BCFD-6DD798E21CCB}" sibTransId="{C91A32FF-07CE-49B4-9120-016F66551E64}"/>
    <dgm:cxn modelId="{C75FCD5C-515D-44DE-8402-C65849E294CF}" srcId="{14A342E7-5C5B-47DB-BA9F-C34EAD86C840}" destId="{C93FAD82-B485-42BB-83CD-873E60F8492B}" srcOrd="0" destOrd="0" parTransId="{051C3255-D0E5-492C-B5E4-567085377080}" sibTransId="{F37D0E7F-FF11-48F5-9816-005641B2252A}"/>
    <dgm:cxn modelId="{A11C2160-938D-4564-BDA1-DFFE1C484DEC}" type="presOf" srcId="{36A8F6CA-6141-44CC-BBDB-A9CAF1E231D2}" destId="{7EB62373-14F0-4FDA-BD65-8372D9698324}" srcOrd="0" destOrd="0" presId="urn:microsoft.com/office/officeart/2005/8/layout/chevron2"/>
    <dgm:cxn modelId="{E0428B66-9987-467B-95B9-F02519ACB420}" type="presOf" srcId="{1769A653-285D-497E-96BB-9A49D3D737B0}" destId="{F3366967-223D-4C87-ABFB-33531FF1A632}" srcOrd="0" destOrd="0" presId="urn:microsoft.com/office/officeart/2005/8/layout/chevron2"/>
    <dgm:cxn modelId="{D6199E68-F066-413F-8EED-248188E5350C}" type="presOf" srcId="{187559F3-12D1-4932-9B7D-A70D01FC33D9}" destId="{57815F8C-A218-40CE-AA81-4184DD7EDE3C}" srcOrd="0" destOrd="0" presId="urn:microsoft.com/office/officeart/2005/8/layout/chevron2"/>
    <dgm:cxn modelId="{8970876C-67EF-4DC6-8F5C-AC0D9675BA61}" type="presOf" srcId="{A7D2C6DC-C665-489F-92ED-DB07AD58E851}" destId="{4D039EA8-DB89-4EEF-A254-62E911FB19D8}" srcOrd="0" destOrd="0" presId="urn:microsoft.com/office/officeart/2005/8/layout/chevron2"/>
    <dgm:cxn modelId="{80EEF84D-5A45-42F6-A32B-9EFE231DB7D7}" srcId="{FE5DEC22-6CE2-43E0-9280-00CF0ACDA36A}" destId="{36A8F6CA-6141-44CC-BBDB-A9CAF1E231D2}" srcOrd="9" destOrd="0" parTransId="{8ABDD4C6-0297-4137-B1E0-28BBFAF1F0E5}" sibTransId="{90D27F41-A7B4-49B7-BD92-7DD92E9D422A}"/>
    <dgm:cxn modelId="{8C5F7276-D685-4980-A395-0F93AF5CEF2F}" srcId="{FE5DEC22-6CE2-43E0-9280-00CF0ACDA36A}" destId="{09B19D38-44C7-4D43-B39A-823568AC9346}" srcOrd="3" destOrd="0" parTransId="{6D1CB253-F608-41A1-BD6B-5013101FDCD5}" sibTransId="{9F8F2F61-1448-4E5C-81B1-198E33A8C06F}"/>
    <dgm:cxn modelId="{E8CCD87E-7159-4029-8389-4D24189D40A7}" srcId="{36A8F6CA-6141-44CC-BBDB-A9CAF1E231D2}" destId="{18529313-7F58-4657-8E53-E28A25C71532}" srcOrd="0" destOrd="0" parTransId="{880A9EBE-4196-4F45-A7A2-6F04B5BFF2C3}" sibTransId="{AA8CF754-9E45-4F47-BA42-9296FB969C79}"/>
    <dgm:cxn modelId="{94BBE37F-98D1-40B3-A228-AC51C155D0CB}" srcId="{FE5DEC22-6CE2-43E0-9280-00CF0ACDA36A}" destId="{A2400BF0-2DEB-4D22-8276-58256F1D1BC2}" srcOrd="6" destOrd="0" parTransId="{29D9C13F-3AE4-4873-8A3C-EEC04D308C54}" sibTransId="{952F4898-9964-446C-9F52-146587AD15D3}"/>
    <dgm:cxn modelId="{06088F80-E52A-4166-8FCA-6BF655B18105}" type="presOf" srcId="{14A342E7-5C5B-47DB-BA9F-C34EAD86C840}" destId="{AF170EB3-A71E-4E8E-AD84-B9D49C75EF35}" srcOrd="0" destOrd="0" presId="urn:microsoft.com/office/officeart/2005/8/layout/chevron2"/>
    <dgm:cxn modelId="{7B388384-2A8F-4FF0-875E-12165C47035C}" srcId="{91FE9693-63AD-4F58-8BD8-B3D076158B15}" destId="{959C4DD4-BCED-4F58-AB8D-6CBBF3B92F0C}" srcOrd="0" destOrd="0" parTransId="{BB87AF6A-43EA-4BE3-BB24-EB9A00F7C843}" sibTransId="{559A69F8-AEC4-48CB-B628-66EA09F537D9}"/>
    <dgm:cxn modelId="{D518B385-3DB5-41DD-9C8B-5E8CD2123A65}" type="presOf" srcId="{7CF6F7A3-5EDB-48A0-98A2-E40DA41A0B60}" destId="{AA04078E-F574-45D6-B57A-1757262AAF3A}" srcOrd="0" destOrd="0" presId="urn:microsoft.com/office/officeart/2005/8/layout/chevron2"/>
    <dgm:cxn modelId="{F72BD887-5CCB-462C-933F-0384FC43791B}" srcId="{FE5DEC22-6CE2-43E0-9280-00CF0ACDA36A}" destId="{F4582CE9-2E70-4070-8D97-38B4FCE10C43}" srcOrd="8" destOrd="0" parTransId="{0DC7CA1A-82F1-435C-B8B2-6A855D5FA787}" sibTransId="{92C49262-153F-4784-A966-16B0D8137141}"/>
    <dgm:cxn modelId="{D149A491-AD9D-48DE-A04B-171DBD824E94}" type="presOf" srcId="{18529313-7F58-4657-8E53-E28A25C71532}" destId="{1DD2889D-2211-449B-B49D-57D6460142B5}" srcOrd="0" destOrd="0" presId="urn:microsoft.com/office/officeart/2005/8/layout/chevron2"/>
    <dgm:cxn modelId="{09E207A4-E2D6-4B1B-9C04-431087D8D929}" type="presOf" srcId="{C93FAD82-B485-42BB-83CD-873E60F8492B}" destId="{18075507-6290-4CD1-AE69-47AFD060A6E3}" srcOrd="0" destOrd="0" presId="urn:microsoft.com/office/officeart/2005/8/layout/chevron2"/>
    <dgm:cxn modelId="{9C45ECAA-5BEB-446F-B917-35E26E028135}" type="presOf" srcId="{F4582CE9-2E70-4070-8D97-38B4FCE10C43}" destId="{469FF188-C5D9-4EC5-B7FF-A1DD6E79045F}" srcOrd="0" destOrd="0" presId="urn:microsoft.com/office/officeart/2005/8/layout/chevron2"/>
    <dgm:cxn modelId="{107258B6-858C-4BFD-96C4-08568136558B}" type="presOf" srcId="{5541F9CA-6B6B-424E-BD09-9CAB95EF083F}" destId="{3F0B8722-9173-492D-861D-28576B3DF677}" srcOrd="0" destOrd="0" presId="urn:microsoft.com/office/officeart/2005/8/layout/chevron2"/>
    <dgm:cxn modelId="{64068FB8-3E94-41D4-81C5-7B4D6CE78E81}" type="presOf" srcId="{96AA1BB3-5A4E-44BD-B180-A54B3CFFEEDC}" destId="{9AF5DB60-2566-4B04-B7A7-3D435EA509CA}" srcOrd="0" destOrd="0" presId="urn:microsoft.com/office/officeart/2005/8/layout/chevron2"/>
    <dgm:cxn modelId="{B23F7BC0-0449-469A-9F0E-D418EF0C9A94}" srcId="{A2400BF0-2DEB-4D22-8276-58256F1D1BC2}" destId="{5541F9CA-6B6B-424E-BD09-9CAB95EF083F}" srcOrd="0" destOrd="0" parTransId="{C9DC1790-0AED-426A-BE47-12C583D4D30A}" sibTransId="{76A32130-896A-4626-BE39-F833C6699E6B}"/>
    <dgm:cxn modelId="{7CC73FC1-D137-497D-B2F0-67F68006C0BE}" type="presOf" srcId="{BA1E6A77-40B1-4159-B98C-D03728DAD796}" destId="{CB5FA5A2-E18A-4CEF-8895-8A588258C203}" srcOrd="0" destOrd="0" presId="urn:microsoft.com/office/officeart/2005/8/layout/chevron2"/>
    <dgm:cxn modelId="{330520C2-63CF-40FA-98BB-3A90FFCB9247}" type="presOf" srcId="{959C4DD4-BCED-4F58-AB8D-6CBBF3B92F0C}" destId="{038FD8C9-C58F-4B7E-90E5-E102C1FF228B}" srcOrd="0" destOrd="0" presId="urn:microsoft.com/office/officeart/2005/8/layout/chevron2"/>
    <dgm:cxn modelId="{4E56A7C2-EA58-4C08-B0D4-FC10F6B3B119}" srcId="{187559F3-12D1-4932-9B7D-A70D01FC33D9}" destId="{8FBE0CC2-2975-419A-B593-D774FC69F62A}" srcOrd="1" destOrd="0" parTransId="{E8150E09-BED3-47AC-B3A1-5749A5B27E41}" sibTransId="{2D92924B-2A06-469D-B7CA-25E2B9617A30}"/>
    <dgm:cxn modelId="{307643C3-99C6-4174-88A8-7B2185BCC2D0}" srcId="{FE5DEC22-6CE2-43E0-9280-00CF0ACDA36A}" destId="{BA1E6A77-40B1-4159-B98C-D03728DAD796}" srcOrd="5" destOrd="0" parTransId="{700C93F2-A3DF-4422-98C6-E0807266668C}" sibTransId="{2F85E095-EF95-4ABD-93AA-43E8D178BBF2}"/>
    <dgm:cxn modelId="{68953DC5-E012-4916-AEF9-7CC626C3EBF1}" type="presOf" srcId="{2439F662-5568-449A-BD75-F0AFBD775977}" destId="{6564F3AF-65E0-4601-8D71-B7EC8C32158E}" srcOrd="0" destOrd="0" presId="urn:microsoft.com/office/officeart/2005/8/layout/chevron2"/>
    <dgm:cxn modelId="{3D87B7C5-6CA7-41CD-B388-6D25D07BFE9F}" srcId="{187559F3-12D1-4932-9B7D-A70D01FC33D9}" destId="{96AA1BB3-5A4E-44BD-B180-A54B3CFFEEDC}" srcOrd="0" destOrd="0" parTransId="{3A8C4F46-E062-4B33-8CF3-CA2D9C147D20}" sibTransId="{461DCAB4-1A4C-4B73-A07D-A060FC5A6E5C}"/>
    <dgm:cxn modelId="{0512E7CC-9304-41C3-90FE-8D51443A9331}" srcId="{FE5DEC22-6CE2-43E0-9280-00CF0ACDA36A}" destId="{14A342E7-5C5B-47DB-BA9F-C34EAD86C840}" srcOrd="0" destOrd="0" parTransId="{7223D879-A7A3-461C-A435-EEE6C12DD146}" sibTransId="{5C0B6262-7A1A-46ED-8887-D43BF8198F5C}"/>
    <dgm:cxn modelId="{5909B9D1-950C-4BF7-9C15-D24B1D598DBE}" srcId="{FE5DEC22-6CE2-43E0-9280-00CF0ACDA36A}" destId="{187559F3-12D1-4932-9B7D-A70D01FC33D9}" srcOrd="4" destOrd="0" parTransId="{6B2CD557-ABE0-475F-8412-7DA7ADB30CAC}" sibTransId="{78B15A3B-55EC-4261-93D6-4BA2FBF589CC}"/>
    <dgm:cxn modelId="{F55882D5-29F1-4265-B13B-027512B417AD}" srcId="{8597CA42-051B-46F6-8857-8B3BA3736093}" destId="{A7D2C6DC-C665-489F-92ED-DB07AD58E851}" srcOrd="0" destOrd="0" parTransId="{402B978D-DE1A-43DD-9630-5DA4D665C661}" sibTransId="{7B0C9C40-6ECC-4386-AC00-0F780A936688}"/>
    <dgm:cxn modelId="{188E81DD-E1A3-4F2E-AE84-BA9FE799B2F9}" type="presOf" srcId="{8597CA42-051B-46F6-8857-8B3BA3736093}" destId="{977296D4-B55E-4B99-AB8D-D6687BDC0A32}" srcOrd="0" destOrd="0" presId="urn:microsoft.com/office/officeart/2005/8/layout/chevron2"/>
    <dgm:cxn modelId="{719CBBED-EEA9-44E0-981B-749C40A47BAA}" srcId="{09B19D38-44C7-4D43-B39A-823568AC9346}" destId="{A3DFE26F-E5EC-4D9B-9340-838FD1593D07}" srcOrd="0" destOrd="0" parTransId="{9AFAB09E-7F4C-4426-A5AB-57802691B599}" sibTransId="{2EF46AD9-D7A6-4F8B-B611-D63CE00959D7}"/>
    <dgm:cxn modelId="{5F8CCBEE-0D6E-41D9-A559-E30F3885F78C}" type="presOf" srcId="{91FE9693-63AD-4F58-8BD8-B3D076158B15}" destId="{59C18F15-53F1-487D-9765-4CBD9FED2F64}" srcOrd="0" destOrd="0" presId="urn:microsoft.com/office/officeart/2005/8/layout/chevron2"/>
    <dgm:cxn modelId="{F39F21D8-6AC0-436E-8C75-BEA02EA5A109}" type="presParOf" srcId="{33A30982-7311-4437-AF7E-BC4BEF1E4A61}" destId="{4B61E9F5-9DD7-4189-83FF-8F5A77ADF50C}" srcOrd="0" destOrd="0" presId="urn:microsoft.com/office/officeart/2005/8/layout/chevron2"/>
    <dgm:cxn modelId="{7197C9ED-5D2D-4239-98F4-B5D026FF524E}" type="presParOf" srcId="{4B61E9F5-9DD7-4189-83FF-8F5A77ADF50C}" destId="{AF170EB3-A71E-4E8E-AD84-B9D49C75EF35}" srcOrd="0" destOrd="0" presId="urn:microsoft.com/office/officeart/2005/8/layout/chevron2"/>
    <dgm:cxn modelId="{96A1434E-6080-4515-93CD-B6FC7BC95A55}" type="presParOf" srcId="{4B61E9F5-9DD7-4189-83FF-8F5A77ADF50C}" destId="{18075507-6290-4CD1-AE69-47AFD060A6E3}" srcOrd="1" destOrd="0" presId="urn:microsoft.com/office/officeart/2005/8/layout/chevron2"/>
    <dgm:cxn modelId="{D7162727-FE4F-4A68-BD33-B90EFC7EDECB}" type="presParOf" srcId="{33A30982-7311-4437-AF7E-BC4BEF1E4A61}" destId="{45E7B4EE-5199-49C0-9461-BF1BE17A0674}" srcOrd="1" destOrd="0" presId="urn:microsoft.com/office/officeart/2005/8/layout/chevron2"/>
    <dgm:cxn modelId="{3099F515-2955-420B-8E70-84641FD82DA2}" type="presParOf" srcId="{33A30982-7311-4437-AF7E-BC4BEF1E4A61}" destId="{01D2EDA5-AC37-4812-835C-D4E435C5A2F4}" srcOrd="2" destOrd="0" presId="urn:microsoft.com/office/officeart/2005/8/layout/chevron2"/>
    <dgm:cxn modelId="{79EC5B9D-E94C-40F5-880C-91C7647DB5B7}" type="presParOf" srcId="{01D2EDA5-AC37-4812-835C-D4E435C5A2F4}" destId="{59C18F15-53F1-487D-9765-4CBD9FED2F64}" srcOrd="0" destOrd="0" presId="urn:microsoft.com/office/officeart/2005/8/layout/chevron2"/>
    <dgm:cxn modelId="{0B915EBB-2CA8-4C1F-B0E1-87F64CCF0015}" type="presParOf" srcId="{01D2EDA5-AC37-4812-835C-D4E435C5A2F4}" destId="{038FD8C9-C58F-4B7E-90E5-E102C1FF228B}" srcOrd="1" destOrd="0" presId="urn:microsoft.com/office/officeart/2005/8/layout/chevron2"/>
    <dgm:cxn modelId="{F4DF9F5F-6EBC-433A-A2BD-855169074DAA}" type="presParOf" srcId="{33A30982-7311-4437-AF7E-BC4BEF1E4A61}" destId="{43ACB454-D051-403B-B660-3B6C2C647692}" srcOrd="3" destOrd="0" presId="urn:microsoft.com/office/officeart/2005/8/layout/chevron2"/>
    <dgm:cxn modelId="{876FA6A0-1727-4555-A333-55899A659193}" type="presParOf" srcId="{33A30982-7311-4437-AF7E-BC4BEF1E4A61}" destId="{B35E3216-3C77-428E-B876-6F036D0843D0}" srcOrd="4" destOrd="0" presId="urn:microsoft.com/office/officeart/2005/8/layout/chevron2"/>
    <dgm:cxn modelId="{DF22F5DA-FB85-4352-B7B0-3A2ABB557D63}" type="presParOf" srcId="{B35E3216-3C77-428E-B876-6F036D0843D0}" destId="{F28DA7FA-00A4-4282-9885-3A20DBC8BF9A}" srcOrd="0" destOrd="0" presId="urn:microsoft.com/office/officeart/2005/8/layout/chevron2"/>
    <dgm:cxn modelId="{964920E9-48B7-4DA5-8234-4E9A458E371E}" type="presParOf" srcId="{B35E3216-3C77-428E-B876-6F036D0843D0}" destId="{6564F3AF-65E0-4601-8D71-B7EC8C32158E}" srcOrd="1" destOrd="0" presId="urn:microsoft.com/office/officeart/2005/8/layout/chevron2"/>
    <dgm:cxn modelId="{50630A48-D2E1-4545-882E-C0DB28203D75}" type="presParOf" srcId="{33A30982-7311-4437-AF7E-BC4BEF1E4A61}" destId="{B43B9677-7661-4FA9-BDC7-9EAEF76B93FF}" srcOrd="5" destOrd="0" presId="urn:microsoft.com/office/officeart/2005/8/layout/chevron2"/>
    <dgm:cxn modelId="{1623C73A-7C7B-42F8-9DF3-ECFC4E55EED9}" type="presParOf" srcId="{33A30982-7311-4437-AF7E-BC4BEF1E4A61}" destId="{23A3BB8C-3DD9-4D95-A206-164F246D2A70}" srcOrd="6" destOrd="0" presId="urn:microsoft.com/office/officeart/2005/8/layout/chevron2"/>
    <dgm:cxn modelId="{6074CB59-361E-4594-8F27-4A1A3BC5D2D1}" type="presParOf" srcId="{23A3BB8C-3DD9-4D95-A206-164F246D2A70}" destId="{32F172B6-2745-4CB5-AE77-F78BDDC22EB8}" srcOrd="0" destOrd="0" presId="urn:microsoft.com/office/officeart/2005/8/layout/chevron2"/>
    <dgm:cxn modelId="{F138DC3A-39F5-43A4-80F6-647CB67837B4}" type="presParOf" srcId="{23A3BB8C-3DD9-4D95-A206-164F246D2A70}" destId="{93825623-021D-4879-8A57-73EBEBB544BC}" srcOrd="1" destOrd="0" presId="urn:microsoft.com/office/officeart/2005/8/layout/chevron2"/>
    <dgm:cxn modelId="{95A4A3F5-EF4C-4BB4-BECB-893956F34155}" type="presParOf" srcId="{33A30982-7311-4437-AF7E-BC4BEF1E4A61}" destId="{FD59DC0F-CDB0-4505-A749-D2C55FAAE409}" srcOrd="7" destOrd="0" presId="urn:microsoft.com/office/officeart/2005/8/layout/chevron2"/>
    <dgm:cxn modelId="{3B215592-0F8B-4B18-98D6-5AA09482DB7E}" type="presParOf" srcId="{33A30982-7311-4437-AF7E-BC4BEF1E4A61}" destId="{610A8822-7C58-4653-A7A6-562F29823029}" srcOrd="8" destOrd="0" presId="urn:microsoft.com/office/officeart/2005/8/layout/chevron2"/>
    <dgm:cxn modelId="{647BC089-E6D6-42B0-8237-9AF0C01EF604}" type="presParOf" srcId="{610A8822-7C58-4653-A7A6-562F29823029}" destId="{57815F8C-A218-40CE-AA81-4184DD7EDE3C}" srcOrd="0" destOrd="0" presId="urn:microsoft.com/office/officeart/2005/8/layout/chevron2"/>
    <dgm:cxn modelId="{2134D4DD-FDA4-4069-8B90-E654BD98ED8A}" type="presParOf" srcId="{610A8822-7C58-4653-A7A6-562F29823029}" destId="{9AF5DB60-2566-4B04-B7A7-3D435EA509CA}" srcOrd="1" destOrd="0" presId="urn:microsoft.com/office/officeart/2005/8/layout/chevron2"/>
    <dgm:cxn modelId="{FDCB6D47-694A-43A2-A96D-49C170C7F735}" type="presParOf" srcId="{33A30982-7311-4437-AF7E-BC4BEF1E4A61}" destId="{C2357B89-5004-4E57-A394-617ABAD3DE0E}" srcOrd="9" destOrd="0" presId="urn:microsoft.com/office/officeart/2005/8/layout/chevron2"/>
    <dgm:cxn modelId="{475A3B16-FA5B-430F-BFAF-ABC1E671AD9F}" type="presParOf" srcId="{33A30982-7311-4437-AF7E-BC4BEF1E4A61}" destId="{FFA46CD7-27B6-4C5D-9659-AEBEC651A39B}" srcOrd="10" destOrd="0" presId="urn:microsoft.com/office/officeart/2005/8/layout/chevron2"/>
    <dgm:cxn modelId="{4F9F5376-9BCD-4710-841D-1504E41DDC4C}" type="presParOf" srcId="{FFA46CD7-27B6-4C5D-9659-AEBEC651A39B}" destId="{CB5FA5A2-E18A-4CEF-8895-8A588258C203}" srcOrd="0" destOrd="0" presId="urn:microsoft.com/office/officeart/2005/8/layout/chevron2"/>
    <dgm:cxn modelId="{89126AF6-553D-435C-AA7B-0B1B331C2601}" type="presParOf" srcId="{FFA46CD7-27B6-4C5D-9659-AEBEC651A39B}" destId="{F3366967-223D-4C87-ABFB-33531FF1A632}" srcOrd="1" destOrd="0" presId="urn:microsoft.com/office/officeart/2005/8/layout/chevron2"/>
    <dgm:cxn modelId="{74ABEC3C-2E62-4C70-8125-E353CD28EA53}" type="presParOf" srcId="{33A30982-7311-4437-AF7E-BC4BEF1E4A61}" destId="{D5FEB529-7D25-49E6-8083-C7B96815B357}" srcOrd="11" destOrd="0" presId="urn:microsoft.com/office/officeart/2005/8/layout/chevron2"/>
    <dgm:cxn modelId="{DC17FD50-121E-4129-AFA3-BBA634DBE0F9}" type="presParOf" srcId="{33A30982-7311-4437-AF7E-BC4BEF1E4A61}" destId="{8837DA40-EBFE-440E-9D65-2988B1836C25}" srcOrd="12" destOrd="0" presId="urn:microsoft.com/office/officeart/2005/8/layout/chevron2"/>
    <dgm:cxn modelId="{9B41588E-10C5-48D9-9DF4-6210C074E540}" type="presParOf" srcId="{8837DA40-EBFE-440E-9D65-2988B1836C25}" destId="{1B0D43F8-207F-4FE2-8712-C31C459618E4}" srcOrd="0" destOrd="0" presId="urn:microsoft.com/office/officeart/2005/8/layout/chevron2"/>
    <dgm:cxn modelId="{94434CC4-3B7E-4F7C-B07A-6E434CBBB63C}" type="presParOf" srcId="{8837DA40-EBFE-440E-9D65-2988B1836C25}" destId="{3F0B8722-9173-492D-861D-28576B3DF677}" srcOrd="1" destOrd="0" presId="urn:microsoft.com/office/officeart/2005/8/layout/chevron2"/>
    <dgm:cxn modelId="{A3796414-9B7F-49C7-B43A-9D49993DCCCA}" type="presParOf" srcId="{33A30982-7311-4437-AF7E-BC4BEF1E4A61}" destId="{D3A40308-06B6-4ABE-9ABA-6EB9FAFC5D56}" srcOrd="13" destOrd="0" presId="urn:microsoft.com/office/officeart/2005/8/layout/chevron2"/>
    <dgm:cxn modelId="{EEF1A4B1-6EAD-4ED2-A5FA-929D554FA914}" type="presParOf" srcId="{33A30982-7311-4437-AF7E-BC4BEF1E4A61}" destId="{60161FC2-60FC-4FFF-BB4D-BE2183EF491C}" srcOrd="14" destOrd="0" presId="urn:microsoft.com/office/officeart/2005/8/layout/chevron2"/>
    <dgm:cxn modelId="{3EF816F5-B5BC-4821-A23A-E474A219881D}" type="presParOf" srcId="{60161FC2-60FC-4FFF-BB4D-BE2183EF491C}" destId="{977296D4-B55E-4B99-AB8D-D6687BDC0A32}" srcOrd="0" destOrd="0" presId="urn:microsoft.com/office/officeart/2005/8/layout/chevron2"/>
    <dgm:cxn modelId="{50E9138F-AA2D-4D1F-A2BB-44EBE8655B58}" type="presParOf" srcId="{60161FC2-60FC-4FFF-BB4D-BE2183EF491C}" destId="{4D039EA8-DB89-4EEF-A254-62E911FB19D8}" srcOrd="1" destOrd="0" presId="urn:microsoft.com/office/officeart/2005/8/layout/chevron2"/>
    <dgm:cxn modelId="{5F155EE8-4193-4D99-BBA6-1AECBAEF5B45}" type="presParOf" srcId="{33A30982-7311-4437-AF7E-BC4BEF1E4A61}" destId="{84773E43-B6FE-49AD-84D8-C380033D8D40}" srcOrd="15" destOrd="0" presId="urn:microsoft.com/office/officeart/2005/8/layout/chevron2"/>
    <dgm:cxn modelId="{0374AAC9-EBD2-4147-BEE6-E41FBEAFA178}" type="presParOf" srcId="{33A30982-7311-4437-AF7E-BC4BEF1E4A61}" destId="{5285D197-C323-4FFF-B190-4D97DC7CF6FE}" srcOrd="16" destOrd="0" presId="urn:microsoft.com/office/officeart/2005/8/layout/chevron2"/>
    <dgm:cxn modelId="{81D3A8A0-926B-4D7F-B2F9-39F753A1344B}" type="presParOf" srcId="{5285D197-C323-4FFF-B190-4D97DC7CF6FE}" destId="{469FF188-C5D9-4EC5-B7FF-A1DD6E79045F}" srcOrd="0" destOrd="0" presId="urn:microsoft.com/office/officeart/2005/8/layout/chevron2"/>
    <dgm:cxn modelId="{C9609E4F-FCCC-4904-B985-7986F06531BC}" type="presParOf" srcId="{5285D197-C323-4FFF-B190-4D97DC7CF6FE}" destId="{AA04078E-F574-45D6-B57A-1757262AAF3A}" srcOrd="1" destOrd="0" presId="urn:microsoft.com/office/officeart/2005/8/layout/chevron2"/>
    <dgm:cxn modelId="{1A963601-433E-4565-8135-A67BC4112D39}" type="presParOf" srcId="{33A30982-7311-4437-AF7E-BC4BEF1E4A61}" destId="{15A5F028-7778-45C6-B3D6-056FF5191C7C}" srcOrd="17" destOrd="0" presId="urn:microsoft.com/office/officeart/2005/8/layout/chevron2"/>
    <dgm:cxn modelId="{7BBA8E38-0FD5-454E-81EC-59F28F3EB51D}" type="presParOf" srcId="{33A30982-7311-4437-AF7E-BC4BEF1E4A61}" destId="{068DD324-8A56-4A13-A808-8A9664365EF3}" srcOrd="18" destOrd="0" presId="urn:microsoft.com/office/officeart/2005/8/layout/chevron2"/>
    <dgm:cxn modelId="{9809CA0D-CB51-481C-8677-9CAD9E33C372}" type="presParOf" srcId="{068DD324-8A56-4A13-A808-8A9664365EF3}" destId="{7EB62373-14F0-4FDA-BD65-8372D9698324}" srcOrd="0" destOrd="0" presId="urn:microsoft.com/office/officeart/2005/8/layout/chevron2"/>
    <dgm:cxn modelId="{212383DD-4584-4B65-9153-65B8908B8FE9}" type="presParOf" srcId="{068DD324-8A56-4A13-A808-8A9664365EF3}" destId="{1DD2889D-2211-449B-B49D-57D6460142B5}" srcOrd="1" destOrd="0" presId="urn:microsoft.com/office/officeart/2005/8/layout/chevron2"/>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8C116687-D261-4C84-BD64-9FAEF6DAE9F0}"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388B9DA9-F235-4166-A86C-EAA07E3570DD}">
      <dgm:prSet phldrT="[Metin]" custT="1"/>
      <dgm:spPr/>
      <dgm:t>
        <a:bodyPr/>
        <a:lstStyle/>
        <a:p>
          <a:r>
            <a:rPr lang="en-US" sz="1200">
              <a:latin typeface="Arial" panose="020B0604020202020204" pitchFamily="34" charset="0"/>
              <a:cs typeface="Arial" panose="020B0604020202020204" pitchFamily="34" charset="0"/>
            </a:rPr>
            <a:t>Check the cables and main board connection of the respective sensor. Replace the sensor if the connections are steady.</a:t>
          </a:r>
        </a:p>
      </dgm:t>
    </dgm:pt>
    <dgm:pt modelId="{063E5CE0-A309-496D-93A1-7BDCB48548B6}" type="parTrans" cxnId="{46D7C892-FE55-4D6D-99B1-071B1A1386EF}">
      <dgm:prSet/>
      <dgm:spPr/>
      <dgm:t>
        <a:bodyPr/>
        <a:lstStyle/>
        <a:p>
          <a:endParaRPr lang="tr-TR" sz="1100">
            <a:latin typeface="Arial" panose="020B0604020202020204" pitchFamily="34" charset="0"/>
            <a:cs typeface="Arial" panose="020B0604020202020204" pitchFamily="34" charset="0"/>
          </a:endParaRPr>
        </a:p>
      </dgm:t>
    </dgm:pt>
    <dgm:pt modelId="{BB61971B-25F8-4D9C-81B7-2222D5629571}" type="sibTrans" cxnId="{46D7C892-FE55-4D6D-99B1-071B1A1386EF}">
      <dgm:prSet/>
      <dgm:spPr/>
      <dgm:t>
        <a:bodyPr/>
        <a:lstStyle/>
        <a:p>
          <a:endParaRPr lang="tr-TR" sz="1100">
            <a:latin typeface="Arial" panose="020B0604020202020204" pitchFamily="34" charset="0"/>
            <a:cs typeface="Arial" panose="020B0604020202020204" pitchFamily="34" charset="0"/>
          </a:endParaRPr>
        </a:p>
      </dgm:t>
    </dgm:pt>
    <dgm:pt modelId="{66545DA5-F11D-4E61-9AEC-0ECCBC99DDBA}">
      <dgm:prSet phldrT="[Metin]" custT="1"/>
      <dgm:spPr/>
      <dgm:t>
        <a:bodyPr/>
        <a:lstStyle/>
        <a:p>
          <a:r>
            <a:rPr lang="en-US" sz="1200">
              <a:latin typeface="Arial" panose="020B0604020202020204" pitchFamily="34" charset="0"/>
              <a:cs typeface="Arial" panose="020B0604020202020204" pitchFamily="34" charset="0"/>
            </a:rPr>
            <a:t>2</a:t>
          </a:r>
        </a:p>
      </dgm:t>
    </dgm:pt>
    <dgm:pt modelId="{708C64D2-043C-4970-B31E-BA8F59311FEE}" type="parTrans" cxnId="{5EACB8CF-0F3C-4C05-9C60-1F7A3685A202}">
      <dgm:prSet/>
      <dgm:spPr/>
      <dgm:t>
        <a:bodyPr/>
        <a:lstStyle/>
        <a:p>
          <a:endParaRPr lang="tr-TR" sz="1100">
            <a:latin typeface="Arial" panose="020B0604020202020204" pitchFamily="34" charset="0"/>
            <a:cs typeface="Arial" panose="020B0604020202020204" pitchFamily="34" charset="0"/>
          </a:endParaRPr>
        </a:p>
      </dgm:t>
    </dgm:pt>
    <dgm:pt modelId="{98EC59DF-36AE-4FF5-A19E-039D06BC429C}" type="sibTrans" cxnId="{5EACB8CF-0F3C-4C05-9C60-1F7A3685A202}">
      <dgm:prSet/>
      <dgm:spPr/>
      <dgm:t>
        <a:bodyPr/>
        <a:lstStyle/>
        <a:p>
          <a:endParaRPr lang="tr-TR" sz="1100">
            <a:latin typeface="Arial" panose="020B0604020202020204" pitchFamily="34" charset="0"/>
            <a:cs typeface="Arial" panose="020B0604020202020204" pitchFamily="34" charset="0"/>
          </a:endParaRPr>
        </a:p>
      </dgm:t>
    </dgm:pt>
    <dgm:pt modelId="{08971225-03CA-4E9F-9D90-6ACDCB2D16E4}">
      <dgm:prSet phldrT="[Metin]" custT="1"/>
      <dgm:spPr/>
      <dgm:t>
        <a:bodyPr/>
        <a:lstStyle/>
        <a:p>
          <a:r>
            <a:rPr lang="en-US" sz="1200">
              <a:latin typeface="Arial" panose="020B0604020202020204" pitchFamily="34" charset="0"/>
              <a:cs typeface="Arial" panose="020B0604020202020204" pitchFamily="34" charset="0"/>
            </a:rPr>
            <a:t>Replace the main board.</a:t>
          </a:r>
        </a:p>
      </dgm:t>
    </dgm:pt>
    <dgm:pt modelId="{E32E8742-17C0-44B4-8B67-F21DFD7FFDDE}" type="parTrans" cxnId="{000506B6-AFF6-4426-80C2-F4C8CF4B916F}">
      <dgm:prSet/>
      <dgm:spPr/>
      <dgm:t>
        <a:bodyPr/>
        <a:lstStyle/>
        <a:p>
          <a:endParaRPr lang="tr-TR" sz="1100">
            <a:latin typeface="Arial" panose="020B0604020202020204" pitchFamily="34" charset="0"/>
            <a:cs typeface="Arial" panose="020B0604020202020204" pitchFamily="34" charset="0"/>
          </a:endParaRPr>
        </a:p>
      </dgm:t>
    </dgm:pt>
    <dgm:pt modelId="{CE007106-C3AF-4E41-BC29-2A85C83C28E8}" type="sibTrans" cxnId="{000506B6-AFF6-4426-80C2-F4C8CF4B916F}">
      <dgm:prSet/>
      <dgm:spPr/>
      <dgm:t>
        <a:bodyPr/>
        <a:lstStyle/>
        <a:p>
          <a:endParaRPr lang="tr-TR" sz="1100">
            <a:latin typeface="Arial" panose="020B0604020202020204" pitchFamily="34" charset="0"/>
            <a:cs typeface="Arial" panose="020B0604020202020204" pitchFamily="34" charset="0"/>
          </a:endParaRPr>
        </a:p>
      </dgm:t>
    </dgm:pt>
    <dgm:pt modelId="{A459369E-32D8-4C22-A54E-E1B12E3644A1}">
      <dgm:prSet phldrT="[Metin]" custT="1"/>
      <dgm:spPr/>
      <dgm:t>
        <a:bodyPr/>
        <a:lstStyle/>
        <a:p>
          <a:r>
            <a:rPr lang="en-US" sz="1200">
              <a:latin typeface="Arial" panose="020B0604020202020204" pitchFamily="34" charset="0"/>
              <a:cs typeface="Arial" panose="020B0604020202020204" pitchFamily="34" charset="0"/>
            </a:rPr>
            <a:t>1</a:t>
          </a:r>
        </a:p>
      </dgm:t>
    </dgm:pt>
    <dgm:pt modelId="{16535EA0-6493-44E9-9D2A-ABC78E5E5C04}" type="sibTrans" cxnId="{2C4E771D-0B37-4D5D-8AA7-5419DB552D80}">
      <dgm:prSet/>
      <dgm:spPr/>
      <dgm:t>
        <a:bodyPr/>
        <a:lstStyle/>
        <a:p>
          <a:endParaRPr lang="tr-TR" sz="1100">
            <a:latin typeface="Arial" panose="020B0604020202020204" pitchFamily="34" charset="0"/>
            <a:cs typeface="Arial" panose="020B0604020202020204" pitchFamily="34" charset="0"/>
          </a:endParaRPr>
        </a:p>
      </dgm:t>
    </dgm:pt>
    <dgm:pt modelId="{15466506-DB02-4EC3-8CCB-4DDE87BE12C4}" type="parTrans" cxnId="{2C4E771D-0B37-4D5D-8AA7-5419DB552D80}">
      <dgm:prSet/>
      <dgm:spPr/>
      <dgm:t>
        <a:bodyPr/>
        <a:lstStyle/>
        <a:p>
          <a:endParaRPr lang="tr-TR" sz="1100">
            <a:latin typeface="Arial" panose="020B0604020202020204" pitchFamily="34" charset="0"/>
            <a:cs typeface="Arial" panose="020B0604020202020204" pitchFamily="34" charset="0"/>
          </a:endParaRPr>
        </a:p>
      </dgm:t>
    </dgm:pt>
    <dgm:pt modelId="{685E87D7-5797-4372-9755-4825DEEDC278}" type="pres">
      <dgm:prSet presAssocID="{8C116687-D261-4C84-BD64-9FAEF6DAE9F0}" presName="linearFlow" presStyleCnt="0">
        <dgm:presLayoutVars>
          <dgm:dir/>
          <dgm:animLvl val="lvl"/>
          <dgm:resizeHandles val="exact"/>
        </dgm:presLayoutVars>
      </dgm:prSet>
      <dgm:spPr/>
    </dgm:pt>
    <dgm:pt modelId="{4CD5E3DC-33C1-4088-8EF8-8939DD1CC666}" type="pres">
      <dgm:prSet presAssocID="{A459369E-32D8-4C22-A54E-E1B12E3644A1}" presName="composite" presStyleCnt="0"/>
      <dgm:spPr/>
    </dgm:pt>
    <dgm:pt modelId="{6A272220-FCB5-4853-A107-0E33DD40D62A}" type="pres">
      <dgm:prSet presAssocID="{A459369E-32D8-4C22-A54E-E1B12E3644A1}" presName="parentText" presStyleLbl="alignNode1" presStyleIdx="0" presStyleCnt="2">
        <dgm:presLayoutVars>
          <dgm:chMax val="1"/>
          <dgm:bulletEnabled val="1"/>
        </dgm:presLayoutVars>
      </dgm:prSet>
      <dgm:spPr/>
    </dgm:pt>
    <dgm:pt modelId="{6ABCE3D0-9F8D-4E92-B215-75D0F274BED0}" type="pres">
      <dgm:prSet presAssocID="{A459369E-32D8-4C22-A54E-E1B12E3644A1}" presName="descendantText" presStyleLbl="alignAcc1" presStyleIdx="0" presStyleCnt="2" custScaleY="80870">
        <dgm:presLayoutVars>
          <dgm:bulletEnabled val="1"/>
        </dgm:presLayoutVars>
      </dgm:prSet>
      <dgm:spPr/>
    </dgm:pt>
    <dgm:pt modelId="{3A6EB33B-4342-40B3-9C03-28AE835AB07A}" type="pres">
      <dgm:prSet presAssocID="{16535EA0-6493-44E9-9D2A-ABC78E5E5C04}" presName="sp" presStyleCnt="0"/>
      <dgm:spPr/>
    </dgm:pt>
    <dgm:pt modelId="{B5C1EA13-0337-45E0-8F79-FAFBCCBBA84F}" type="pres">
      <dgm:prSet presAssocID="{66545DA5-F11D-4E61-9AEC-0ECCBC99DDBA}" presName="composite" presStyleCnt="0"/>
      <dgm:spPr/>
    </dgm:pt>
    <dgm:pt modelId="{317DB190-FDD2-4A9B-B72C-A94B65D51CF6}" type="pres">
      <dgm:prSet presAssocID="{66545DA5-F11D-4E61-9AEC-0ECCBC99DDBA}" presName="parentText" presStyleLbl="alignNode1" presStyleIdx="1" presStyleCnt="2">
        <dgm:presLayoutVars>
          <dgm:chMax val="1"/>
          <dgm:bulletEnabled val="1"/>
        </dgm:presLayoutVars>
      </dgm:prSet>
      <dgm:spPr/>
    </dgm:pt>
    <dgm:pt modelId="{F75CB06F-728F-45BB-8E3D-2A502D4E9BD4}" type="pres">
      <dgm:prSet presAssocID="{66545DA5-F11D-4E61-9AEC-0ECCBC99DDBA}" presName="descendantText" presStyleLbl="alignAcc1" presStyleIdx="1" presStyleCnt="2" custScaleY="77234">
        <dgm:presLayoutVars>
          <dgm:bulletEnabled val="1"/>
        </dgm:presLayoutVars>
      </dgm:prSet>
      <dgm:spPr/>
    </dgm:pt>
  </dgm:ptLst>
  <dgm:cxnLst>
    <dgm:cxn modelId="{E0089715-20F4-428B-8A36-5E8F589DC355}" type="presOf" srcId="{388B9DA9-F235-4166-A86C-EAA07E3570DD}" destId="{6ABCE3D0-9F8D-4E92-B215-75D0F274BED0}" srcOrd="0" destOrd="0" presId="urn:microsoft.com/office/officeart/2005/8/layout/chevron2"/>
    <dgm:cxn modelId="{2C4E771D-0B37-4D5D-8AA7-5419DB552D80}" srcId="{8C116687-D261-4C84-BD64-9FAEF6DAE9F0}" destId="{A459369E-32D8-4C22-A54E-E1B12E3644A1}" srcOrd="0" destOrd="0" parTransId="{15466506-DB02-4EC3-8CCB-4DDE87BE12C4}" sibTransId="{16535EA0-6493-44E9-9D2A-ABC78E5E5C04}"/>
    <dgm:cxn modelId="{E01F6420-9B15-486E-9A79-C7B5EEA05038}" type="presOf" srcId="{66545DA5-F11D-4E61-9AEC-0ECCBC99DDBA}" destId="{317DB190-FDD2-4A9B-B72C-A94B65D51CF6}" srcOrd="0" destOrd="0" presId="urn:microsoft.com/office/officeart/2005/8/layout/chevron2"/>
    <dgm:cxn modelId="{DBF53B5F-3C81-4827-83D6-B3D6D262CACE}" type="presOf" srcId="{08971225-03CA-4E9F-9D90-6ACDCB2D16E4}" destId="{F75CB06F-728F-45BB-8E3D-2A502D4E9BD4}" srcOrd="0" destOrd="0" presId="urn:microsoft.com/office/officeart/2005/8/layout/chevron2"/>
    <dgm:cxn modelId="{46D7C892-FE55-4D6D-99B1-071B1A1386EF}" srcId="{A459369E-32D8-4C22-A54E-E1B12E3644A1}" destId="{388B9DA9-F235-4166-A86C-EAA07E3570DD}" srcOrd="0" destOrd="0" parTransId="{063E5CE0-A309-496D-93A1-7BDCB48548B6}" sibTransId="{BB61971B-25F8-4D9C-81B7-2222D5629571}"/>
    <dgm:cxn modelId="{000506B6-AFF6-4426-80C2-F4C8CF4B916F}" srcId="{66545DA5-F11D-4E61-9AEC-0ECCBC99DDBA}" destId="{08971225-03CA-4E9F-9D90-6ACDCB2D16E4}" srcOrd="0" destOrd="0" parTransId="{E32E8742-17C0-44B4-8B67-F21DFD7FFDDE}" sibTransId="{CE007106-C3AF-4E41-BC29-2A85C83C28E8}"/>
    <dgm:cxn modelId="{5EACB8CF-0F3C-4C05-9C60-1F7A3685A202}" srcId="{8C116687-D261-4C84-BD64-9FAEF6DAE9F0}" destId="{66545DA5-F11D-4E61-9AEC-0ECCBC99DDBA}" srcOrd="1" destOrd="0" parTransId="{708C64D2-043C-4970-B31E-BA8F59311FEE}" sibTransId="{98EC59DF-36AE-4FF5-A19E-039D06BC429C}"/>
    <dgm:cxn modelId="{E4DF51E3-EB65-4A6D-9AD0-9E1B66B54EE2}" type="presOf" srcId="{A459369E-32D8-4C22-A54E-E1B12E3644A1}" destId="{6A272220-FCB5-4853-A107-0E33DD40D62A}" srcOrd="0" destOrd="0" presId="urn:microsoft.com/office/officeart/2005/8/layout/chevron2"/>
    <dgm:cxn modelId="{8A88FFE5-BDE0-4EF8-84C2-EA1527F87FA5}" type="presOf" srcId="{8C116687-D261-4C84-BD64-9FAEF6DAE9F0}" destId="{685E87D7-5797-4372-9755-4825DEEDC278}" srcOrd="0" destOrd="0" presId="urn:microsoft.com/office/officeart/2005/8/layout/chevron2"/>
    <dgm:cxn modelId="{08CAF461-F74A-4E85-A3C0-E9EE479310CD}" type="presParOf" srcId="{685E87D7-5797-4372-9755-4825DEEDC278}" destId="{4CD5E3DC-33C1-4088-8EF8-8939DD1CC666}" srcOrd="0" destOrd="0" presId="urn:microsoft.com/office/officeart/2005/8/layout/chevron2"/>
    <dgm:cxn modelId="{B0B33672-51F6-47F6-9B5E-6B704F76A64B}" type="presParOf" srcId="{4CD5E3DC-33C1-4088-8EF8-8939DD1CC666}" destId="{6A272220-FCB5-4853-A107-0E33DD40D62A}" srcOrd="0" destOrd="0" presId="urn:microsoft.com/office/officeart/2005/8/layout/chevron2"/>
    <dgm:cxn modelId="{4D8235E2-1FFE-4937-8683-4CD8878AEBA4}" type="presParOf" srcId="{4CD5E3DC-33C1-4088-8EF8-8939DD1CC666}" destId="{6ABCE3D0-9F8D-4E92-B215-75D0F274BED0}" srcOrd="1" destOrd="0" presId="urn:microsoft.com/office/officeart/2005/8/layout/chevron2"/>
    <dgm:cxn modelId="{A964A666-80EB-4FAE-8904-4524843ADF85}" type="presParOf" srcId="{685E87D7-5797-4372-9755-4825DEEDC278}" destId="{3A6EB33B-4342-40B3-9C03-28AE835AB07A}" srcOrd="1" destOrd="0" presId="urn:microsoft.com/office/officeart/2005/8/layout/chevron2"/>
    <dgm:cxn modelId="{6EFAFB2C-D517-47FD-AA82-8A48A1B5C455}" type="presParOf" srcId="{685E87D7-5797-4372-9755-4825DEEDC278}" destId="{B5C1EA13-0337-45E0-8F79-FAFBCCBBA84F}" srcOrd="2" destOrd="0" presId="urn:microsoft.com/office/officeart/2005/8/layout/chevron2"/>
    <dgm:cxn modelId="{D62477A9-34C2-4590-91E6-D84D6FDE0B78}" type="presParOf" srcId="{B5C1EA13-0337-45E0-8F79-FAFBCCBBA84F}" destId="{317DB190-FDD2-4A9B-B72C-A94B65D51CF6}" srcOrd="0" destOrd="0" presId="urn:microsoft.com/office/officeart/2005/8/layout/chevron2"/>
    <dgm:cxn modelId="{35B98FD9-4F1E-4A76-BBF4-610C15979E83}" type="presParOf" srcId="{B5C1EA13-0337-45E0-8F79-FAFBCCBBA84F}" destId="{F75CB06F-728F-45BB-8E3D-2A502D4E9BD4}" srcOrd="1" destOrd="0" presId="urn:microsoft.com/office/officeart/2005/8/layout/chevron2"/>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33E6925-345E-4D7D-AE0B-905FDA0695D7}"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10F6BF8A-AF0C-46BD-80C0-74C77E89F152}">
      <dgm:prSet phldrT="[Metin]" custT="1"/>
      <dgm:spPr/>
      <dgm:t>
        <a:bodyPr/>
        <a:lstStyle/>
        <a:p>
          <a:r>
            <a:rPr lang="en-US" sz="1200">
              <a:latin typeface="Arial" panose="020B0604020202020204" pitchFamily="34" charset="0"/>
              <a:cs typeface="Arial" panose="020B0604020202020204" pitchFamily="34" charset="0"/>
            </a:rPr>
            <a:t>1</a:t>
          </a:r>
        </a:p>
      </dgm:t>
    </dgm:pt>
    <dgm:pt modelId="{90399D43-BBFD-4B5C-BE50-7759580A741D}" type="parTrans" cxnId="{0A6D4E92-E5B9-4F37-A9E9-B8EF307A8921}">
      <dgm:prSet/>
      <dgm:spPr/>
      <dgm:t>
        <a:bodyPr/>
        <a:lstStyle/>
        <a:p>
          <a:endParaRPr lang="tr-TR" sz="1200">
            <a:latin typeface="Arial" panose="020B0604020202020204" pitchFamily="34" charset="0"/>
            <a:cs typeface="Arial" panose="020B0604020202020204" pitchFamily="34" charset="0"/>
          </a:endParaRPr>
        </a:p>
      </dgm:t>
    </dgm:pt>
    <dgm:pt modelId="{62B42AED-78F7-44F2-A872-79C0B1C8B474}" type="sibTrans" cxnId="{0A6D4E92-E5B9-4F37-A9E9-B8EF307A8921}">
      <dgm:prSet/>
      <dgm:spPr/>
      <dgm:t>
        <a:bodyPr/>
        <a:lstStyle/>
        <a:p>
          <a:endParaRPr lang="tr-TR" sz="1200">
            <a:latin typeface="Arial" panose="020B0604020202020204" pitchFamily="34" charset="0"/>
            <a:cs typeface="Arial" panose="020B0604020202020204" pitchFamily="34" charset="0"/>
          </a:endParaRPr>
        </a:p>
      </dgm:t>
    </dgm:pt>
    <dgm:pt modelId="{754B6E39-F98F-4FA2-9322-A6E90BB5BAEF}">
      <dgm:prSet phldrT="[Metin]" custT="1"/>
      <dgm:spPr/>
      <dgm:t>
        <a:bodyPr/>
        <a:lstStyle/>
        <a:p>
          <a:r>
            <a:rPr lang="en-US" sz="1200">
              <a:latin typeface="Arial" panose="020B0604020202020204" pitchFamily="34" charset="0"/>
              <a:cs typeface="Arial" panose="020B0604020202020204" pitchFamily="34" charset="0"/>
            </a:rPr>
            <a:t>Check the main board jacket heating SSR terminal outputs (2 pcs) with a multimeter and replace the board if there is no output (12 V DC).</a:t>
          </a:r>
        </a:p>
      </dgm:t>
    </dgm:pt>
    <dgm:pt modelId="{05802CD9-C965-484D-B83A-8F1DD0C3AFF8}" type="parTrans" cxnId="{8F2D6760-F8F0-4A6B-B270-EF61437E071C}">
      <dgm:prSet/>
      <dgm:spPr/>
      <dgm:t>
        <a:bodyPr/>
        <a:lstStyle/>
        <a:p>
          <a:endParaRPr lang="tr-TR" sz="1200">
            <a:latin typeface="Arial" panose="020B0604020202020204" pitchFamily="34" charset="0"/>
            <a:cs typeface="Arial" panose="020B0604020202020204" pitchFamily="34" charset="0"/>
          </a:endParaRPr>
        </a:p>
      </dgm:t>
    </dgm:pt>
    <dgm:pt modelId="{14D0BC20-71F5-4712-B379-99B22ED98253}" type="sibTrans" cxnId="{8F2D6760-F8F0-4A6B-B270-EF61437E071C}">
      <dgm:prSet/>
      <dgm:spPr/>
      <dgm:t>
        <a:bodyPr/>
        <a:lstStyle/>
        <a:p>
          <a:endParaRPr lang="tr-TR" sz="1200">
            <a:latin typeface="Arial" panose="020B0604020202020204" pitchFamily="34" charset="0"/>
            <a:cs typeface="Arial" panose="020B0604020202020204" pitchFamily="34" charset="0"/>
          </a:endParaRPr>
        </a:p>
      </dgm:t>
    </dgm:pt>
    <dgm:pt modelId="{811B4359-99F4-4E08-B9DC-9C41D77F0EAC}">
      <dgm:prSet phldrT="[Metin]" custT="1"/>
      <dgm:spPr/>
      <dgm:t>
        <a:bodyPr/>
        <a:lstStyle/>
        <a:p>
          <a:r>
            <a:rPr lang="en-US" sz="1200">
              <a:latin typeface="Arial" panose="020B0604020202020204" pitchFamily="34" charset="0"/>
              <a:cs typeface="Arial" panose="020B0604020202020204" pitchFamily="34" charset="0"/>
            </a:rPr>
            <a:t>2</a:t>
          </a:r>
        </a:p>
      </dgm:t>
    </dgm:pt>
    <dgm:pt modelId="{B0037EEC-ABEB-43E0-B0EF-1CB5A6E12B91}" type="parTrans" cxnId="{A3E78682-63E5-4CFD-A806-3B8260BB88EF}">
      <dgm:prSet/>
      <dgm:spPr/>
      <dgm:t>
        <a:bodyPr/>
        <a:lstStyle/>
        <a:p>
          <a:endParaRPr lang="tr-TR" sz="1200">
            <a:latin typeface="Arial" panose="020B0604020202020204" pitchFamily="34" charset="0"/>
            <a:cs typeface="Arial" panose="020B0604020202020204" pitchFamily="34" charset="0"/>
          </a:endParaRPr>
        </a:p>
      </dgm:t>
    </dgm:pt>
    <dgm:pt modelId="{C43ED50E-14FB-45CE-8533-D1F019988F3D}" type="sibTrans" cxnId="{A3E78682-63E5-4CFD-A806-3B8260BB88EF}">
      <dgm:prSet/>
      <dgm:spPr/>
      <dgm:t>
        <a:bodyPr/>
        <a:lstStyle/>
        <a:p>
          <a:endParaRPr lang="tr-TR" sz="1200">
            <a:latin typeface="Arial" panose="020B0604020202020204" pitchFamily="34" charset="0"/>
            <a:cs typeface="Arial" panose="020B0604020202020204" pitchFamily="34" charset="0"/>
          </a:endParaRPr>
        </a:p>
      </dgm:t>
    </dgm:pt>
    <dgm:pt modelId="{C952AB8B-C37C-41A0-9342-A73CAA44C84A}">
      <dgm:prSet phldrT="[Metin]" custT="1"/>
      <dgm:spPr/>
      <dgm:t>
        <a:bodyPr/>
        <a:lstStyle/>
        <a:p>
          <a:r>
            <a:rPr lang="en-US" sz="1200">
              <a:latin typeface="Arial" panose="020B0604020202020204" pitchFamily="34" charset="0"/>
              <a:cs typeface="Arial" panose="020B0604020202020204" pitchFamily="34" charset="0"/>
            </a:rPr>
            <a:t>Check whether the jacket heater SSRs are malfunctioned and replace if so. </a:t>
          </a:r>
        </a:p>
      </dgm:t>
    </dgm:pt>
    <dgm:pt modelId="{CFA6B0A4-FD18-405D-9B06-BBB95CC20D37}" type="parTrans" cxnId="{D922EA8E-D8E7-4BD0-A69F-163C5F6CCB69}">
      <dgm:prSet/>
      <dgm:spPr/>
      <dgm:t>
        <a:bodyPr/>
        <a:lstStyle/>
        <a:p>
          <a:endParaRPr lang="tr-TR" sz="1200">
            <a:latin typeface="Arial" panose="020B0604020202020204" pitchFamily="34" charset="0"/>
            <a:cs typeface="Arial" panose="020B0604020202020204" pitchFamily="34" charset="0"/>
          </a:endParaRPr>
        </a:p>
      </dgm:t>
    </dgm:pt>
    <dgm:pt modelId="{DF440C02-320B-432D-A386-E0BC2D8A7808}" type="sibTrans" cxnId="{D922EA8E-D8E7-4BD0-A69F-163C5F6CCB69}">
      <dgm:prSet/>
      <dgm:spPr/>
      <dgm:t>
        <a:bodyPr/>
        <a:lstStyle/>
        <a:p>
          <a:endParaRPr lang="tr-TR" sz="1200">
            <a:latin typeface="Arial" panose="020B0604020202020204" pitchFamily="34" charset="0"/>
            <a:cs typeface="Arial" panose="020B0604020202020204" pitchFamily="34" charset="0"/>
          </a:endParaRPr>
        </a:p>
      </dgm:t>
    </dgm:pt>
    <dgm:pt modelId="{C8190E47-39E8-4141-82CB-866972AAB7F9}">
      <dgm:prSet phldrT="[Metin]" custT="1"/>
      <dgm:spPr/>
      <dgm:t>
        <a:bodyPr/>
        <a:lstStyle/>
        <a:p>
          <a:r>
            <a:rPr lang="en-US" sz="1200">
              <a:latin typeface="Arial" panose="020B0604020202020204" pitchFamily="34" charset="0"/>
              <a:cs typeface="Arial" panose="020B0604020202020204" pitchFamily="34" charset="0"/>
            </a:rPr>
            <a:t>3</a:t>
          </a:r>
        </a:p>
      </dgm:t>
    </dgm:pt>
    <dgm:pt modelId="{805B89AC-F3F0-4219-9093-13B7089180CF}" type="parTrans" cxnId="{445A3A31-3BCB-499B-9B8D-DFAB2F2F3467}">
      <dgm:prSet/>
      <dgm:spPr/>
      <dgm:t>
        <a:bodyPr/>
        <a:lstStyle/>
        <a:p>
          <a:endParaRPr lang="tr-TR" sz="1200">
            <a:latin typeface="Arial" panose="020B0604020202020204" pitchFamily="34" charset="0"/>
            <a:cs typeface="Arial" panose="020B0604020202020204" pitchFamily="34" charset="0"/>
          </a:endParaRPr>
        </a:p>
      </dgm:t>
    </dgm:pt>
    <dgm:pt modelId="{54F6516F-864B-48EA-94F7-CBF5233718A5}" type="sibTrans" cxnId="{445A3A31-3BCB-499B-9B8D-DFAB2F2F3467}">
      <dgm:prSet/>
      <dgm:spPr/>
      <dgm:t>
        <a:bodyPr/>
        <a:lstStyle/>
        <a:p>
          <a:endParaRPr lang="tr-TR" sz="1200">
            <a:latin typeface="Arial" panose="020B0604020202020204" pitchFamily="34" charset="0"/>
            <a:cs typeface="Arial" panose="020B0604020202020204" pitchFamily="34" charset="0"/>
          </a:endParaRPr>
        </a:p>
      </dgm:t>
    </dgm:pt>
    <dgm:pt modelId="{B1D510F8-4171-4C99-BB62-1F39C0BFAFBE}">
      <dgm:prSet phldrT="[Metin]" custT="1"/>
      <dgm:spPr/>
      <dgm:t>
        <a:bodyPr/>
        <a:lstStyle/>
        <a:p>
          <a:r>
            <a:rPr lang="en-US" sz="1200">
              <a:latin typeface="Arial" panose="020B0604020202020204" pitchFamily="34" charset="0"/>
              <a:cs typeface="Arial" panose="020B0604020202020204" pitchFamily="34" charset="0"/>
            </a:rPr>
            <a:t>Check with a multimeter if there is short circuit in surface thermostats. Replace if malfunctioned.</a:t>
          </a:r>
        </a:p>
      </dgm:t>
    </dgm:pt>
    <dgm:pt modelId="{63FE9260-29B4-4E84-AC46-4D6417EB47ED}" type="parTrans" cxnId="{BA2CA7AB-C5B3-459E-B37D-A42FDEB95349}">
      <dgm:prSet/>
      <dgm:spPr/>
      <dgm:t>
        <a:bodyPr/>
        <a:lstStyle/>
        <a:p>
          <a:endParaRPr lang="tr-TR" sz="1200">
            <a:latin typeface="Arial" panose="020B0604020202020204" pitchFamily="34" charset="0"/>
            <a:cs typeface="Arial" panose="020B0604020202020204" pitchFamily="34" charset="0"/>
          </a:endParaRPr>
        </a:p>
      </dgm:t>
    </dgm:pt>
    <dgm:pt modelId="{570BBA29-9179-442E-8FE9-3092AE7D40E7}" type="sibTrans" cxnId="{BA2CA7AB-C5B3-459E-B37D-A42FDEB95349}">
      <dgm:prSet/>
      <dgm:spPr/>
      <dgm:t>
        <a:bodyPr/>
        <a:lstStyle/>
        <a:p>
          <a:endParaRPr lang="tr-TR" sz="1200">
            <a:latin typeface="Arial" panose="020B0604020202020204" pitchFamily="34" charset="0"/>
            <a:cs typeface="Arial" panose="020B0604020202020204" pitchFamily="34" charset="0"/>
          </a:endParaRPr>
        </a:p>
      </dgm:t>
    </dgm:pt>
    <dgm:pt modelId="{DDFB8991-B971-497E-BF7C-C379E8E82513}">
      <dgm:prSet custT="1"/>
      <dgm:spPr/>
      <dgm:t>
        <a:bodyPr/>
        <a:lstStyle/>
        <a:p>
          <a:r>
            <a:rPr lang="en-US" sz="1200">
              <a:latin typeface="Arial" panose="020B0604020202020204" pitchFamily="34" charset="0"/>
              <a:cs typeface="Arial" panose="020B0604020202020204" pitchFamily="34" charset="0"/>
            </a:rPr>
            <a:t>4</a:t>
          </a:r>
        </a:p>
      </dgm:t>
    </dgm:pt>
    <dgm:pt modelId="{B2FE4CF4-F9FD-4DD6-80A1-7D8D3744A99A}" type="parTrans" cxnId="{8EB4F8E4-A51D-4089-815A-D8C47B15B6DA}">
      <dgm:prSet/>
      <dgm:spPr/>
      <dgm:t>
        <a:bodyPr/>
        <a:lstStyle/>
        <a:p>
          <a:endParaRPr lang="tr-TR" sz="1200">
            <a:latin typeface="Arial" panose="020B0604020202020204" pitchFamily="34" charset="0"/>
            <a:cs typeface="Arial" panose="020B0604020202020204" pitchFamily="34" charset="0"/>
          </a:endParaRPr>
        </a:p>
      </dgm:t>
    </dgm:pt>
    <dgm:pt modelId="{273F8E13-92E3-4E36-A1F5-9DA8970FC657}" type="sibTrans" cxnId="{8EB4F8E4-A51D-4089-815A-D8C47B15B6DA}">
      <dgm:prSet/>
      <dgm:spPr/>
      <dgm:t>
        <a:bodyPr/>
        <a:lstStyle/>
        <a:p>
          <a:endParaRPr lang="tr-TR" sz="1200">
            <a:latin typeface="Arial" panose="020B0604020202020204" pitchFamily="34" charset="0"/>
            <a:cs typeface="Arial" panose="020B0604020202020204" pitchFamily="34" charset="0"/>
          </a:endParaRPr>
        </a:p>
      </dgm:t>
    </dgm:pt>
    <dgm:pt modelId="{7AC12808-3E8C-4263-8E88-D89F54613B5A}">
      <dgm:prSet custT="1"/>
      <dgm:spPr/>
      <dgm:t>
        <a:bodyPr/>
        <a:lstStyle/>
        <a:p>
          <a:r>
            <a:rPr lang="en-US" sz="1200">
              <a:latin typeface="Arial" panose="020B0604020202020204" pitchFamily="34" charset="0"/>
              <a:cs typeface="Arial" panose="020B0604020202020204" pitchFamily="34" charset="0"/>
            </a:rPr>
            <a:t>Check resistance values of jacket heaters (4 pcs) with a multimeter. Replace if malfunctioned.</a:t>
          </a:r>
        </a:p>
      </dgm:t>
    </dgm:pt>
    <dgm:pt modelId="{872461EC-8B4C-4A81-B2D0-0E08BD47A16E}" type="parTrans" cxnId="{2341F9EB-CDAB-4E51-86A5-EB73F9840A40}">
      <dgm:prSet/>
      <dgm:spPr/>
      <dgm:t>
        <a:bodyPr/>
        <a:lstStyle/>
        <a:p>
          <a:endParaRPr lang="tr-TR" sz="1200">
            <a:latin typeface="Arial" panose="020B0604020202020204" pitchFamily="34" charset="0"/>
            <a:cs typeface="Arial" panose="020B0604020202020204" pitchFamily="34" charset="0"/>
          </a:endParaRPr>
        </a:p>
      </dgm:t>
    </dgm:pt>
    <dgm:pt modelId="{438A07F6-8643-4DB1-B9FF-32DF07FF89A6}" type="sibTrans" cxnId="{2341F9EB-CDAB-4E51-86A5-EB73F9840A40}">
      <dgm:prSet/>
      <dgm:spPr/>
      <dgm:t>
        <a:bodyPr/>
        <a:lstStyle/>
        <a:p>
          <a:endParaRPr lang="tr-TR" sz="1200">
            <a:latin typeface="Arial" panose="020B0604020202020204" pitchFamily="34" charset="0"/>
            <a:cs typeface="Arial" panose="020B0604020202020204" pitchFamily="34" charset="0"/>
          </a:endParaRPr>
        </a:p>
      </dgm:t>
    </dgm:pt>
    <dgm:pt modelId="{EC3F8A8B-2083-4D9A-9629-AF17AD757526}">
      <dgm:prSet/>
      <dgm:spPr/>
      <dgm:t>
        <a:bodyPr/>
        <a:lstStyle/>
        <a:p>
          <a:r>
            <a:rPr lang="en-US"/>
            <a:t>5</a:t>
          </a:r>
        </a:p>
      </dgm:t>
    </dgm:pt>
    <dgm:pt modelId="{5B33A8E2-2619-45E4-8304-31B6FC907E71}" type="parTrans" cxnId="{39DD9911-3282-4376-BB1D-89AACE978B1A}">
      <dgm:prSet/>
      <dgm:spPr/>
      <dgm:t>
        <a:bodyPr/>
        <a:lstStyle/>
        <a:p>
          <a:endParaRPr lang="tr-TR"/>
        </a:p>
      </dgm:t>
    </dgm:pt>
    <dgm:pt modelId="{D8B97BFD-EC32-42E7-B9F7-09F8FF3873D5}" type="sibTrans" cxnId="{39DD9911-3282-4376-BB1D-89AACE978B1A}">
      <dgm:prSet/>
      <dgm:spPr/>
      <dgm:t>
        <a:bodyPr/>
        <a:lstStyle/>
        <a:p>
          <a:endParaRPr lang="tr-TR"/>
        </a:p>
      </dgm:t>
    </dgm:pt>
    <dgm:pt modelId="{6B12BB2A-A750-400F-958C-1CFEADD49AB9}">
      <dgm:prSet custT="1"/>
      <dgm:spPr/>
      <dgm:t>
        <a:bodyPr/>
        <a:lstStyle/>
        <a:p>
          <a:r>
            <a:rPr lang="en-US" sz="1200">
              <a:latin typeface="Arial" panose="020B0604020202020204" pitchFamily="34" charset="0"/>
              <a:cs typeface="Arial" panose="020B0604020202020204" pitchFamily="34" charset="0"/>
            </a:rPr>
            <a:t>Check the thermocouple, replace if malfunctioned.</a:t>
          </a:r>
        </a:p>
      </dgm:t>
    </dgm:pt>
    <dgm:pt modelId="{9886A70D-6D7D-40B0-A0CD-A975FB475B2A}" type="parTrans" cxnId="{FB07FB47-80C3-4FFF-9380-13EC9ACA7054}">
      <dgm:prSet/>
      <dgm:spPr/>
    </dgm:pt>
    <dgm:pt modelId="{4DE90CCE-CE12-4DF9-8C3D-A84ECF330411}" type="sibTrans" cxnId="{FB07FB47-80C3-4FFF-9380-13EC9ACA7054}">
      <dgm:prSet/>
      <dgm:spPr/>
    </dgm:pt>
    <dgm:pt modelId="{4A1C04EB-06B3-4FA9-A684-38E2073D1EAA}" type="pres">
      <dgm:prSet presAssocID="{B33E6925-345E-4D7D-AE0B-905FDA0695D7}" presName="linearFlow" presStyleCnt="0">
        <dgm:presLayoutVars>
          <dgm:dir/>
          <dgm:animLvl val="lvl"/>
          <dgm:resizeHandles val="exact"/>
        </dgm:presLayoutVars>
      </dgm:prSet>
      <dgm:spPr/>
    </dgm:pt>
    <dgm:pt modelId="{D34E1A73-A657-410C-BD72-75A9DBBE27B7}" type="pres">
      <dgm:prSet presAssocID="{10F6BF8A-AF0C-46BD-80C0-74C77E89F152}" presName="composite" presStyleCnt="0"/>
      <dgm:spPr/>
    </dgm:pt>
    <dgm:pt modelId="{EBF99689-628C-41C6-9506-187D1EF4B2FA}" type="pres">
      <dgm:prSet presAssocID="{10F6BF8A-AF0C-46BD-80C0-74C77E89F152}" presName="parentText" presStyleLbl="alignNode1" presStyleIdx="0" presStyleCnt="5">
        <dgm:presLayoutVars>
          <dgm:chMax val="1"/>
          <dgm:bulletEnabled val="1"/>
        </dgm:presLayoutVars>
      </dgm:prSet>
      <dgm:spPr/>
    </dgm:pt>
    <dgm:pt modelId="{05F4D309-3CB7-4CBD-834F-5D2C18F4346C}" type="pres">
      <dgm:prSet presAssocID="{10F6BF8A-AF0C-46BD-80C0-74C77E89F152}" presName="descendantText" presStyleLbl="alignAcc1" presStyleIdx="0" presStyleCnt="5">
        <dgm:presLayoutVars>
          <dgm:bulletEnabled val="1"/>
        </dgm:presLayoutVars>
      </dgm:prSet>
      <dgm:spPr/>
    </dgm:pt>
    <dgm:pt modelId="{CDCEE71F-8A52-4054-BE8B-D2386275A54C}" type="pres">
      <dgm:prSet presAssocID="{62B42AED-78F7-44F2-A872-79C0B1C8B474}" presName="sp" presStyleCnt="0"/>
      <dgm:spPr/>
    </dgm:pt>
    <dgm:pt modelId="{A8E9E877-839E-4BE7-9EB9-439F5572EE37}" type="pres">
      <dgm:prSet presAssocID="{811B4359-99F4-4E08-B9DC-9C41D77F0EAC}" presName="composite" presStyleCnt="0"/>
      <dgm:spPr/>
    </dgm:pt>
    <dgm:pt modelId="{99D9D895-990A-4B5A-9C9F-3D9F320B353D}" type="pres">
      <dgm:prSet presAssocID="{811B4359-99F4-4E08-B9DC-9C41D77F0EAC}" presName="parentText" presStyleLbl="alignNode1" presStyleIdx="1" presStyleCnt="5">
        <dgm:presLayoutVars>
          <dgm:chMax val="1"/>
          <dgm:bulletEnabled val="1"/>
        </dgm:presLayoutVars>
      </dgm:prSet>
      <dgm:spPr/>
    </dgm:pt>
    <dgm:pt modelId="{419FFD92-DD8B-4E2C-8036-A9642324A7B0}" type="pres">
      <dgm:prSet presAssocID="{811B4359-99F4-4E08-B9DC-9C41D77F0EAC}" presName="descendantText" presStyleLbl="alignAcc1" presStyleIdx="1" presStyleCnt="5">
        <dgm:presLayoutVars>
          <dgm:bulletEnabled val="1"/>
        </dgm:presLayoutVars>
      </dgm:prSet>
      <dgm:spPr/>
    </dgm:pt>
    <dgm:pt modelId="{23B8335E-D2AD-4F94-B72D-936530AA567F}" type="pres">
      <dgm:prSet presAssocID="{C43ED50E-14FB-45CE-8533-D1F019988F3D}" presName="sp" presStyleCnt="0"/>
      <dgm:spPr/>
    </dgm:pt>
    <dgm:pt modelId="{15F209E5-4F8F-42D9-99A0-41C031F88B30}" type="pres">
      <dgm:prSet presAssocID="{C8190E47-39E8-4141-82CB-866972AAB7F9}" presName="composite" presStyleCnt="0"/>
      <dgm:spPr/>
    </dgm:pt>
    <dgm:pt modelId="{DB8142CF-355A-4EFA-B724-741F724D8222}" type="pres">
      <dgm:prSet presAssocID="{C8190E47-39E8-4141-82CB-866972AAB7F9}" presName="parentText" presStyleLbl="alignNode1" presStyleIdx="2" presStyleCnt="5">
        <dgm:presLayoutVars>
          <dgm:chMax val="1"/>
          <dgm:bulletEnabled val="1"/>
        </dgm:presLayoutVars>
      </dgm:prSet>
      <dgm:spPr/>
    </dgm:pt>
    <dgm:pt modelId="{55760558-766F-49B9-8655-6960BC723745}" type="pres">
      <dgm:prSet presAssocID="{C8190E47-39E8-4141-82CB-866972AAB7F9}" presName="descendantText" presStyleLbl="alignAcc1" presStyleIdx="2" presStyleCnt="5">
        <dgm:presLayoutVars>
          <dgm:bulletEnabled val="1"/>
        </dgm:presLayoutVars>
      </dgm:prSet>
      <dgm:spPr/>
    </dgm:pt>
    <dgm:pt modelId="{35815F4D-F7DA-4C6F-901A-0C472FD1F64C}" type="pres">
      <dgm:prSet presAssocID="{54F6516F-864B-48EA-94F7-CBF5233718A5}" presName="sp" presStyleCnt="0"/>
      <dgm:spPr/>
    </dgm:pt>
    <dgm:pt modelId="{54D0AC94-EF49-42F9-8AE9-A3928DE0D131}" type="pres">
      <dgm:prSet presAssocID="{DDFB8991-B971-497E-BF7C-C379E8E82513}" presName="composite" presStyleCnt="0"/>
      <dgm:spPr/>
    </dgm:pt>
    <dgm:pt modelId="{1E7EAFC9-1DAE-45F8-B8C6-4BA232D835D0}" type="pres">
      <dgm:prSet presAssocID="{DDFB8991-B971-497E-BF7C-C379E8E82513}" presName="parentText" presStyleLbl="alignNode1" presStyleIdx="3" presStyleCnt="5">
        <dgm:presLayoutVars>
          <dgm:chMax val="1"/>
          <dgm:bulletEnabled val="1"/>
        </dgm:presLayoutVars>
      </dgm:prSet>
      <dgm:spPr/>
    </dgm:pt>
    <dgm:pt modelId="{387E987A-6525-4354-99C3-4C29A28AC24E}" type="pres">
      <dgm:prSet presAssocID="{DDFB8991-B971-497E-BF7C-C379E8E82513}" presName="descendantText" presStyleLbl="alignAcc1" presStyleIdx="3" presStyleCnt="5" custLinFactNeighborX="-608">
        <dgm:presLayoutVars>
          <dgm:bulletEnabled val="1"/>
        </dgm:presLayoutVars>
      </dgm:prSet>
      <dgm:spPr/>
    </dgm:pt>
    <dgm:pt modelId="{21C79977-52CE-49DC-8AF4-8AFBFDA8A1A3}" type="pres">
      <dgm:prSet presAssocID="{273F8E13-92E3-4E36-A1F5-9DA8970FC657}" presName="sp" presStyleCnt="0"/>
      <dgm:spPr/>
    </dgm:pt>
    <dgm:pt modelId="{8EBA1B94-A003-4B34-B0AD-FB48AD1D58EE}" type="pres">
      <dgm:prSet presAssocID="{EC3F8A8B-2083-4D9A-9629-AF17AD757526}" presName="composite" presStyleCnt="0"/>
      <dgm:spPr/>
    </dgm:pt>
    <dgm:pt modelId="{B4985866-2802-4F6D-9D51-15A3A1686036}" type="pres">
      <dgm:prSet presAssocID="{EC3F8A8B-2083-4D9A-9629-AF17AD757526}" presName="parentText" presStyleLbl="alignNode1" presStyleIdx="4" presStyleCnt="5">
        <dgm:presLayoutVars>
          <dgm:chMax val="1"/>
          <dgm:bulletEnabled val="1"/>
        </dgm:presLayoutVars>
      </dgm:prSet>
      <dgm:spPr/>
    </dgm:pt>
    <dgm:pt modelId="{C53B64D0-62DA-4643-83D7-E56DED89C570}" type="pres">
      <dgm:prSet presAssocID="{EC3F8A8B-2083-4D9A-9629-AF17AD757526}" presName="descendantText" presStyleLbl="alignAcc1" presStyleIdx="4" presStyleCnt="5">
        <dgm:presLayoutVars>
          <dgm:bulletEnabled val="1"/>
        </dgm:presLayoutVars>
      </dgm:prSet>
      <dgm:spPr/>
    </dgm:pt>
  </dgm:ptLst>
  <dgm:cxnLst>
    <dgm:cxn modelId="{39DD9911-3282-4376-BB1D-89AACE978B1A}" srcId="{B33E6925-345E-4D7D-AE0B-905FDA0695D7}" destId="{EC3F8A8B-2083-4D9A-9629-AF17AD757526}" srcOrd="4" destOrd="0" parTransId="{5B33A8E2-2619-45E4-8304-31B6FC907E71}" sibTransId="{D8B97BFD-EC32-42E7-B9F7-09F8FF3873D5}"/>
    <dgm:cxn modelId="{33038021-B4D7-4A54-A3D0-8B6AB4E5D74C}" type="presOf" srcId="{7AC12808-3E8C-4263-8E88-D89F54613B5A}" destId="{387E987A-6525-4354-99C3-4C29A28AC24E}" srcOrd="0" destOrd="0" presId="urn:microsoft.com/office/officeart/2005/8/layout/chevron2"/>
    <dgm:cxn modelId="{445A3A31-3BCB-499B-9B8D-DFAB2F2F3467}" srcId="{B33E6925-345E-4D7D-AE0B-905FDA0695D7}" destId="{C8190E47-39E8-4141-82CB-866972AAB7F9}" srcOrd="2" destOrd="0" parTransId="{805B89AC-F3F0-4219-9093-13B7089180CF}" sibTransId="{54F6516F-864B-48EA-94F7-CBF5233718A5}"/>
    <dgm:cxn modelId="{31B5283D-72AB-4825-B35A-67E2790C729D}" type="presOf" srcId="{811B4359-99F4-4E08-B9DC-9C41D77F0EAC}" destId="{99D9D895-990A-4B5A-9C9F-3D9F320B353D}" srcOrd="0" destOrd="0" presId="urn:microsoft.com/office/officeart/2005/8/layout/chevron2"/>
    <dgm:cxn modelId="{15F6ED5B-44DF-413D-A2D6-C58FE13C7208}" type="presOf" srcId="{EC3F8A8B-2083-4D9A-9629-AF17AD757526}" destId="{B4985866-2802-4F6D-9D51-15A3A1686036}" srcOrd="0" destOrd="0" presId="urn:microsoft.com/office/officeart/2005/8/layout/chevron2"/>
    <dgm:cxn modelId="{0DA2F35F-A3A0-48C1-A2AE-D445F3A14BE1}" type="presOf" srcId="{C8190E47-39E8-4141-82CB-866972AAB7F9}" destId="{DB8142CF-355A-4EFA-B724-741F724D8222}" srcOrd="0" destOrd="0" presId="urn:microsoft.com/office/officeart/2005/8/layout/chevron2"/>
    <dgm:cxn modelId="{8F2D6760-F8F0-4A6B-B270-EF61437E071C}" srcId="{10F6BF8A-AF0C-46BD-80C0-74C77E89F152}" destId="{754B6E39-F98F-4FA2-9322-A6E90BB5BAEF}" srcOrd="0" destOrd="0" parTransId="{05802CD9-C965-484D-B83A-8F1DD0C3AFF8}" sibTransId="{14D0BC20-71F5-4712-B379-99B22ED98253}"/>
    <dgm:cxn modelId="{FC459266-8E48-47C9-B28D-3097832372DC}" type="presOf" srcId="{6B12BB2A-A750-400F-958C-1CFEADD49AB9}" destId="{C53B64D0-62DA-4643-83D7-E56DED89C570}" srcOrd="0" destOrd="0" presId="urn:microsoft.com/office/officeart/2005/8/layout/chevron2"/>
    <dgm:cxn modelId="{FB07FB47-80C3-4FFF-9380-13EC9ACA7054}" srcId="{EC3F8A8B-2083-4D9A-9629-AF17AD757526}" destId="{6B12BB2A-A750-400F-958C-1CFEADD49AB9}" srcOrd="0" destOrd="0" parTransId="{9886A70D-6D7D-40B0-A0CD-A975FB475B2A}" sibTransId="{4DE90CCE-CE12-4DF9-8C3D-A84ECF330411}"/>
    <dgm:cxn modelId="{72C1B379-D0B2-4E78-9362-4F974A8DDB37}" type="presOf" srcId="{B33E6925-345E-4D7D-AE0B-905FDA0695D7}" destId="{4A1C04EB-06B3-4FA9-A684-38E2073D1EAA}" srcOrd="0" destOrd="0" presId="urn:microsoft.com/office/officeart/2005/8/layout/chevron2"/>
    <dgm:cxn modelId="{A3E78682-63E5-4CFD-A806-3B8260BB88EF}" srcId="{B33E6925-345E-4D7D-AE0B-905FDA0695D7}" destId="{811B4359-99F4-4E08-B9DC-9C41D77F0EAC}" srcOrd="1" destOrd="0" parTransId="{B0037EEC-ABEB-43E0-B0EF-1CB5A6E12B91}" sibTransId="{C43ED50E-14FB-45CE-8533-D1F019988F3D}"/>
    <dgm:cxn modelId="{D922EA8E-D8E7-4BD0-A69F-163C5F6CCB69}" srcId="{811B4359-99F4-4E08-B9DC-9C41D77F0EAC}" destId="{C952AB8B-C37C-41A0-9342-A73CAA44C84A}" srcOrd="0" destOrd="0" parTransId="{CFA6B0A4-FD18-405D-9B06-BBB95CC20D37}" sibTransId="{DF440C02-320B-432D-A386-E0BC2D8A7808}"/>
    <dgm:cxn modelId="{0A6D4E92-E5B9-4F37-A9E9-B8EF307A8921}" srcId="{B33E6925-345E-4D7D-AE0B-905FDA0695D7}" destId="{10F6BF8A-AF0C-46BD-80C0-74C77E89F152}" srcOrd="0" destOrd="0" parTransId="{90399D43-BBFD-4B5C-BE50-7759580A741D}" sibTransId="{62B42AED-78F7-44F2-A872-79C0B1C8B474}"/>
    <dgm:cxn modelId="{57C957A3-5051-4D1A-ABEB-0B38B399FE55}" type="presOf" srcId="{754B6E39-F98F-4FA2-9322-A6E90BB5BAEF}" destId="{05F4D309-3CB7-4CBD-834F-5D2C18F4346C}" srcOrd="0" destOrd="0" presId="urn:microsoft.com/office/officeart/2005/8/layout/chevron2"/>
    <dgm:cxn modelId="{BA2CA7AB-C5B3-459E-B37D-A42FDEB95349}" srcId="{C8190E47-39E8-4141-82CB-866972AAB7F9}" destId="{B1D510F8-4171-4C99-BB62-1F39C0BFAFBE}" srcOrd="0" destOrd="0" parTransId="{63FE9260-29B4-4E84-AC46-4D6417EB47ED}" sibTransId="{570BBA29-9179-442E-8FE9-3092AE7D40E7}"/>
    <dgm:cxn modelId="{D49A9FC4-C7B9-4259-A985-1FF014B341DB}" type="presOf" srcId="{10F6BF8A-AF0C-46BD-80C0-74C77E89F152}" destId="{EBF99689-628C-41C6-9506-187D1EF4B2FA}" srcOrd="0" destOrd="0" presId="urn:microsoft.com/office/officeart/2005/8/layout/chevron2"/>
    <dgm:cxn modelId="{8EB4F8E4-A51D-4089-815A-D8C47B15B6DA}" srcId="{B33E6925-345E-4D7D-AE0B-905FDA0695D7}" destId="{DDFB8991-B971-497E-BF7C-C379E8E82513}" srcOrd="3" destOrd="0" parTransId="{B2FE4CF4-F9FD-4DD6-80A1-7D8D3744A99A}" sibTransId="{273F8E13-92E3-4E36-A1F5-9DA8970FC657}"/>
    <dgm:cxn modelId="{2341F9EB-CDAB-4E51-86A5-EB73F9840A40}" srcId="{DDFB8991-B971-497E-BF7C-C379E8E82513}" destId="{7AC12808-3E8C-4263-8E88-D89F54613B5A}" srcOrd="0" destOrd="0" parTransId="{872461EC-8B4C-4A81-B2D0-0E08BD47A16E}" sibTransId="{438A07F6-8643-4DB1-B9FF-32DF07FF89A6}"/>
    <dgm:cxn modelId="{B0A189F4-E1EC-4F40-8C16-AFD528666731}" type="presOf" srcId="{DDFB8991-B971-497E-BF7C-C379E8E82513}" destId="{1E7EAFC9-1DAE-45F8-B8C6-4BA232D835D0}" srcOrd="0" destOrd="0" presId="urn:microsoft.com/office/officeart/2005/8/layout/chevron2"/>
    <dgm:cxn modelId="{F142E2FA-3604-47F6-B434-F0F461A39C3A}" type="presOf" srcId="{B1D510F8-4171-4C99-BB62-1F39C0BFAFBE}" destId="{55760558-766F-49B9-8655-6960BC723745}" srcOrd="0" destOrd="0" presId="urn:microsoft.com/office/officeart/2005/8/layout/chevron2"/>
    <dgm:cxn modelId="{0D1E59FF-A4E3-4707-BDEF-53107B066E4C}" type="presOf" srcId="{C952AB8B-C37C-41A0-9342-A73CAA44C84A}" destId="{419FFD92-DD8B-4E2C-8036-A9642324A7B0}" srcOrd="0" destOrd="0" presId="urn:microsoft.com/office/officeart/2005/8/layout/chevron2"/>
    <dgm:cxn modelId="{503F45A9-8482-433A-A9F8-CDB0A6A1A28C}" type="presParOf" srcId="{4A1C04EB-06B3-4FA9-A684-38E2073D1EAA}" destId="{D34E1A73-A657-410C-BD72-75A9DBBE27B7}" srcOrd="0" destOrd="0" presId="urn:microsoft.com/office/officeart/2005/8/layout/chevron2"/>
    <dgm:cxn modelId="{A4E3B4E2-F151-491B-BF1E-11E8318B9541}" type="presParOf" srcId="{D34E1A73-A657-410C-BD72-75A9DBBE27B7}" destId="{EBF99689-628C-41C6-9506-187D1EF4B2FA}" srcOrd="0" destOrd="0" presId="urn:microsoft.com/office/officeart/2005/8/layout/chevron2"/>
    <dgm:cxn modelId="{266D7737-2CBB-453E-A11C-1595FBC6E76A}" type="presParOf" srcId="{D34E1A73-A657-410C-BD72-75A9DBBE27B7}" destId="{05F4D309-3CB7-4CBD-834F-5D2C18F4346C}" srcOrd="1" destOrd="0" presId="urn:microsoft.com/office/officeart/2005/8/layout/chevron2"/>
    <dgm:cxn modelId="{ECF909DC-B204-4FD3-A30D-A5127FDB01CA}" type="presParOf" srcId="{4A1C04EB-06B3-4FA9-A684-38E2073D1EAA}" destId="{CDCEE71F-8A52-4054-BE8B-D2386275A54C}" srcOrd="1" destOrd="0" presId="urn:microsoft.com/office/officeart/2005/8/layout/chevron2"/>
    <dgm:cxn modelId="{E470C543-4285-4480-BF7C-2EB24EAD2AFA}" type="presParOf" srcId="{4A1C04EB-06B3-4FA9-A684-38E2073D1EAA}" destId="{A8E9E877-839E-4BE7-9EB9-439F5572EE37}" srcOrd="2" destOrd="0" presId="urn:microsoft.com/office/officeart/2005/8/layout/chevron2"/>
    <dgm:cxn modelId="{32F9BDB5-6C5F-4FC1-B881-44BAE1883401}" type="presParOf" srcId="{A8E9E877-839E-4BE7-9EB9-439F5572EE37}" destId="{99D9D895-990A-4B5A-9C9F-3D9F320B353D}" srcOrd="0" destOrd="0" presId="urn:microsoft.com/office/officeart/2005/8/layout/chevron2"/>
    <dgm:cxn modelId="{4C83AAFA-4015-4B72-8C58-D0E6C24D883A}" type="presParOf" srcId="{A8E9E877-839E-4BE7-9EB9-439F5572EE37}" destId="{419FFD92-DD8B-4E2C-8036-A9642324A7B0}" srcOrd="1" destOrd="0" presId="urn:microsoft.com/office/officeart/2005/8/layout/chevron2"/>
    <dgm:cxn modelId="{9CE83FE1-D7A1-4C23-A7D6-5B7A8A583FED}" type="presParOf" srcId="{4A1C04EB-06B3-4FA9-A684-38E2073D1EAA}" destId="{23B8335E-D2AD-4F94-B72D-936530AA567F}" srcOrd="3" destOrd="0" presId="urn:microsoft.com/office/officeart/2005/8/layout/chevron2"/>
    <dgm:cxn modelId="{BFC8EAE0-625B-436C-A472-22F20CD40930}" type="presParOf" srcId="{4A1C04EB-06B3-4FA9-A684-38E2073D1EAA}" destId="{15F209E5-4F8F-42D9-99A0-41C031F88B30}" srcOrd="4" destOrd="0" presId="urn:microsoft.com/office/officeart/2005/8/layout/chevron2"/>
    <dgm:cxn modelId="{716F0ACC-7E8D-4EB6-B430-0BB9F01FD291}" type="presParOf" srcId="{15F209E5-4F8F-42D9-99A0-41C031F88B30}" destId="{DB8142CF-355A-4EFA-B724-741F724D8222}" srcOrd="0" destOrd="0" presId="urn:microsoft.com/office/officeart/2005/8/layout/chevron2"/>
    <dgm:cxn modelId="{A5B2114D-95BC-4E35-A744-1B3A4BC109FB}" type="presParOf" srcId="{15F209E5-4F8F-42D9-99A0-41C031F88B30}" destId="{55760558-766F-49B9-8655-6960BC723745}" srcOrd="1" destOrd="0" presId="urn:microsoft.com/office/officeart/2005/8/layout/chevron2"/>
    <dgm:cxn modelId="{E684A149-9BA2-4DA0-B6CC-25AA22B5B282}" type="presParOf" srcId="{4A1C04EB-06B3-4FA9-A684-38E2073D1EAA}" destId="{35815F4D-F7DA-4C6F-901A-0C472FD1F64C}" srcOrd="5" destOrd="0" presId="urn:microsoft.com/office/officeart/2005/8/layout/chevron2"/>
    <dgm:cxn modelId="{9475B644-8A6B-4FE7-8AF8-A77D0F621A6A}" type="presParOf" srcId="{4A1C04EB-06B3-4FA9-A684-38E2073D1EAA}" destId="{54D0AC94-EF49-42F9-8AE9-A3928DE0D131}" srcOrd="6" destOrd="0" presId="urn:microsoft.com/office/officeart/2005/8/layout/chevron2"/>
    <dgm:cxn modelId="{C3375F70-92C0-4613-BAE4-8FC127447864}" type="presParOf" srcId="{54D0AC94-EF49-42F9-8AE9-A3928DE0D131}" destId="{1E7EAFC9-1DAE-45F8-B8C6-4BA232D835D0}" srcOrd="0" destOrd="0" presId="urn:microsoft.com/office/officeart/2005/8/layout/chevron2"/>
    <dgm:cxn modelId="{E02AAF45-435E-4D4C-90B3-78A18C1746C0}" type="presParOf" srcId="{54D0AC94-EF49-42F9-8AE9-A3928DE0D131}" destId="{387E987A-6525-4354-99C3-4C29A28AC24E}" srcOrd="1" destOrd="0" presId="urn:microsoft.com/office/officeart/2005/8/layout/chevron2"/>
    <dgm:cxn modelId="{E3C2BFD0-154F-4387-BD75-ABFBF04B5306}" type="presParOf" srcId="{4A1C04EB-06B3-4FA9-A684-38E2073D1EAA}" destId="{21C79977-52CE-49DC-8AF4-8AFBFDA8A1A3}" srcOrd="7" destOrd="0" presId="urn:microsoft.com/office/officeart/2005/8/layout/chevron2"/>
    <dgm:cxn modelId="{9587C430-AAE0-44D1-8C6C-2C4A108D3E16}" type="presParOf" srcId="{4A1C04EB-06B3-4FA9-A684-38E2073D1EAA}" destId="{8EBA1B94-A003-4B34-B0AD-FB48AD1D58EE}" srcOrd="8" destOrd="0" presId="urn:microsoft.com/office/officeart/2005/8/layout/chevron2"/>
    <dgm:cxn modelId="{7A8DFD57-414D-420D-9D6D-B28AC057D343}" type="presParOf" srcId="{8EBA1B94-A003-4B34-B0AD-FB48AD1D58EE}" destId="{B4985866-2802-4F6D-9D51-15A3A1686036}" srcOrd="0" destOrd="0" presId="urn:microsoft.com/office/officeart/2005/8/layout/chevron2"/>
    <dgm:cxn modelId="{5D0C19BD-6536-4FAC-9720-BB8A8B71BD7E}" type="presParOf" srcId="{8EBA1B94-A003-4B34-B0AD-FB48AD1D58EE}" destId="{C53B64D0-62DA-4643-83D7-E56DED89C570}" srcOrd="1" destOrd="0" presId="urn:microsoft.com/office/officeart/2005/8/layout/chevron2"/>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EB1671E-598C-46B9-A80D-FCD838ADFACB}"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7D15CBBF-5845-42C1-87F0-469267067405}">
      <dgm:prSet phldrT="[Metin]" custT="1"/>
      <dgm:spPr/>
      <dgm:t>
        <a:bodyPr/>
        <a:lstStyle/>
        <a:p>
          <a:r>
            <a:rPr lang="en-US" sz="1200">
              <a:latin typeface="Arial" panose="020B0604020202020204" pitchFamily="34" charset="0"/>
              <a:cs typeface="Arial" panose="020B0604020202020204" pitchFamily="34" charset="0"/>
            </a:rPr>
            <a:t>1</a:t>
          </a:r>
        </a:p>
      </dgm:t>
    </dgm:pt>
    <dgm:pt modelId="{7518CFB5-0F5A-48A5-A618-8F10D6DB5112}" type="parTrans" cxnId="{32284AAA-3D55-4AD2-8EC8-6CFAEED52F93}">
      <dgm:prSet/>
      <dgm:spPr/>
      <dgm:t>
        <a:bodyPr/>
        <a:lstStyle/>
        <a:p>
          <a:endParaRPr lang="tr-TR" sz="1200">
            <a:latin typeface="Arial" panose="020B0604020202020204" pitchFamily="34" charset="0"/>
            <a:cs typeface="Arial" panose="020B0604020202020204" pitchFamily="34" charset="0"/>
          </a:endParaRPr>
        </a:p>
      </dgm:t>
    </dgm:pt>
    <dgm:pt modelId="{BAB3C9C6-5955-41B2-9DDC-2AC8C33C5CEF}" type="sibTrans" cxnId="{32284AAA-3D55-4AD2-8EC8-6CFAEED52F93}">
      <dgm:prSet/>
      <dgm:spPr/>
      <dgm:t>
        <a:bodyPr/>
        <a:lstStyle/>
        <a:p>
          <a:endParaRPr lang="tr-TR" sz="1200">
            <a:latin typeface="Arial" panose="020B0604020202020204" pitchFamily="34" charset="0"/>
            <a:cs typeface="Arial" panose="020B0604020202020204" pitchFamily="34" charset="0"/>
          </a:endParaRPr>
        </a:p>
      </dgm:t>
    </dgm:pt>
    <dgm:pt modelId="{4B747138-4284-4D05-B9B6-25A497250D60}">
      <dgm:prSet phldrT="[Metin]" custT="1"/>
      <dgm:spPr/>
      <dgm:t>
        <a:bodyPr/>
        <a:lstStyle/>
        <a:p>
          <a:r>
            <a:rPr lang="en-US" sz="1200">
              <a:latin typeface="Arial" panose="020B0604020202020204" pitchFamily="34" charset="0"/>
              <a:cs typeface="Arial" panose="020B0604020202020204" pitchFamily="34" charset="0"/>
            </a:rPr>
            <a:t>Check the main board jacket heating SSR terminal outputs (2 pcs) with a multimeter and replace the board if there is continuous output (12 V DC). </a:t>
          </a:r>
        </a:p>
      </dgm:t>
    </dgm:pt>
    <dgm:pt modelId="{16FA1AE9-14A3-4452-AE4A-BB0376B7221C}" type="parTrans" cxnId="{DE17980E-9F9B-4946-A870-4DBD467B121A}">
      <dgm:prSet/>
      <dgm:spPr/>
      <dgm:t>
        <a:bodyPr/>
        <a:lstStyle/>
        <a:p>
          <a:endParaRPr lang="tr-TR" sz="1200">
            <a:latin typeface="Arial" panose="020B0604020202020204" pitchFamily="34" charset="0"/>
            <a:cs typeface="Arial" panose="020B0604020202020204" pitchFamily="34" charset="0"/>
          </a:endParaRPr>
        </a:p>
      </dgm:t>
    </dgm:pt>
    <dgm:pt modelId="{D404C463-8D42-4451-85F2-C85F81AA22FC}" type="sibTrans" cxnId="{DE17980E-9F9B-4946-A870-4DBD467B121A}">
      <dgm:prSet/>
      <dgm:spPr/>
      <dgm:t>
        <a:bodyPr/>
        <a:lstStyle/>
        <a:p>
          <a:endParaRPr lang="tr-TR" sz="1200">
            <a:latin typeface="Arial" panose="020B0604020202020204" pitchFamily="34" charset="0"/>
            <a:cs typeface="Arial" panose="020B0604020202020204" pitchFamily="34" charset="0"/>
          </a:endParaRPr>
        </a:p>
      </dgm:t>
    </dgm:pt>
    <dgm:pt modelId="{4F0B6C5B-052B-4D51-9862-A5197BEF077F}">
      <dgm:prSet phldrT="[Metin]" custT="1"/>
      <dgm:spPr/>
      <dgm:t>
        <a:bodyPr/>
        <a:lstStyle/>
        <a:p>
          <a:r>
            <a:rPr lang="en-US" sz="1200">
              <a:latin typeface="Arial" panose="020B0604020202020204" pitchFamily="34" charset="0"/>
              <a:cs typeface="Arial" panose="020B0604020202020204" pitchFamily="34" charset="0"/>
            </a:rPr>
            <a:t>2</a:t>
          </a:r>
        </a:p>
      </dgm:t>
    </dgm:pt>
    <dgm:pt modelId="{8751A7E1-FD71-42CE-A7BD-576EB79FE9F2}" type="parTrans" cxnId="{F4656108-1A81-4587-A6D3-96762F29AD4A}">
      <dgm:prSet/>
      <dgm:spPr/>
      <dgm:t>
        <a:bodyPr/>
        <a:lstStyle/>
        <a:p>
          <a:endParaRPr lang="tr-TR" sz="1200">
            <a:latin typeface="Arial" panose="020B0604020202020204" pitchFamily="34" charset="0"/>
            <a:cs typeface="Arial" panose="020B0604020202020204" pitchFamily="34" charset="0"/>
          </a:endParaRPr>
        </a:p>
      </dgm:t>
    </dgm:pt>
    <dgm:pt modelId="{B3C543B0-191A-4D74-B348-603F0D4BECF3}" type="sibTrans" cxnId="{F4656108-1A81-4587-A6D3-96762F29AD4A}">
      <dgm:prSet/>
      <dgm:spPr/>
      <dgm:t>
        <a:bodyPr/>
        <a:lstStyle/>
        <a:p>
          <a:endParaRPr lang="tr-TR" sz="1200">
            <a:latin typeface="Arial" panose="020B0604020202020204" pitchFamily="34" charset="0"/>
            <a:cs typeface="Arial" panose="020B0604020202020204" pitchFamily="34" charset="0"/>
          </a:endParaRPr>
        </a:p>
      </dgm:t>
    </dgm:pt>
    <dgm:pt modelId="{492A3AE2-3257-48BF-BCE5-E9E0763BCE5B}">
      <dgm:prSet phldrT="[Metin]" custT="1"/>
      <dgm:spPr/>
      <dgm:t>
        <a:bodyPr/>
        <a:lstStyle/>
        <a:p>
          <a:r>
            <a:rPr lang="en-US" sz="1200">
              <a:latin typeface="Arial" panose="020B0604020202020204" pitchFamily="34" charset="0"/>
              <a:cs typeface="Arial" panose="020B0604020202020204" pitchFamily="34" charset="0"/>
            </a:rPr>
            <a:t>Check the jacket temperature sensor. Replace if malfunctioned. </a:t>
          </a:r>
        </a:p>
      </dgm:t>
    </dgm:pt>
    <dgm:pt modelId="{732ACFA4-F448-4EDA-8E2B-2228250B2C57}" type="parTrans" cxnId="{1FED9F87-3ADC-41DB-9BA4-D51C68C45B92}">
      <dgm:prSet/>
      <dgm:spPr/>
      <dgm:t>
        <a:bodyPr/>
        <a:lstStyle/>
        <a:p>
          <a:endParaRPr lang="tr-TR" sz="1200">
            <a:latin typeface="Arial" panose="020B0604020202020204" pitchFamily="34" charset="0"/>
            <a:cs typeface="Arial" panose="020B0604020202020204" pitchFamily="34" charset="0"/>
          </a:endParaRPr>
        </a:p>
      </dgm:t>
    </dgm:pt>
    <dgm:pt modelId="{CE591C64-6C99-4731-BDE9-F1620AC43375}" type="sibTrans" cxnId="{1FED9F87-3ADC-41DB-9BA4-D51C68C45B92}">
      <dgm:prSet/>
      <dgm:spPr/>
      <dgm:t>
        <a:bodyPr/>
        <a:lstStyle/>
        <a:p>
          <a:endParaRPr lang="tr-TR" sz="1200">
            <a:latin typeface="Arial" panose="020B0604020202020204" pitchFamily="34" charset="0"/>
            <a:cs typeface="Arial" panose="020B0604020202020204" pitchFamily="34" charset="0"/>
          </a:endParaRPr>
        </a:p>
      </dgm:t>
    </dgm:pt>
    <dgm:pt modelId="{B1A70AD4-0BCC-4275-BCF9-327EF044144D}">
      <dgm:prSet phldrT="[Metin]" custT="1"/>
      <dgm:spPr/>
      <dgm:t>
        <a:bodyPr/>
        <a:lstStyle/>
        <a:p>
          <a:r>
            <a:rPr lang="en-US" sz="1200">
              <a:latin typeface="Arial" panose="020B0604020202020204" pitchFamily="34" charset="0"/>
              <a:cs typeface="Arial" panose="020B0604020202020204" pitchFamily="34" charset="0"/>
            </a:rPr>
            <a:t>3</a:t>
          </a:r>
        </a:p>
      </dgm:t>
    </dgm:pt>
    <dgm:pt modelId="{D6E6C778-0346-46A0-995A-CE02B89C6397}" type="parTrans" cxnId="{FC9FE22B-E78E-44BF-9B3B-2530E7936984}">
      <dgm:prSet/>
      <dgm:spPr/>
      <dgm:t>
        <a:bodyPr/>
        <a:lstStyle/>
        <a:p>
          <a:endParaRPr lang="tr-TR" sz="1200">
            <a:latin typeface="Arial" panose="020B0604020202020204" pitchFamily="34" charset="0"/>
            <a:cs typeface="Arial" panose="020B0604020202020204" pitchFamily="34" charset="0"/>
          </a:endParaRPr>
        </a:p>
      </dgm:t>
    </dgm:pt>
    <dgm:pt modelId="{BB5BA4E4-48CA-466F-8F9E-9724BE53994B}" type="sibTrans" cxnId="{FC9FE22B-E78E-44BF-9B3B-2530E7936984}">
      <dgm:prSet/>
      <dgm:spPr/>
      <dgm:t>
        <a:bodyPr/>
        <a:lstStyle/>
        <a:p>
          <a:endParaRPr lang="tr-TR" sz="1200">
            <a:latin typeface="Arial" panose="020B0604020202020204" pitchFamily="34" charset="0"/>
            <a:cs typeface="Arial" panose="020B0604020202020204" pitchFamily="34" charset="0"/>
          </a:endParaRPr>
        </a:p>
      </dgm:t>
    </dgm:pt>
    <dgm:pt modelId="{085DB7AF-9BF1-42A8-9B37-F7DEB60ED541}">
      <dgm:prSet phldrT="[Metin]" custT="1"/>
      <dgm:spPr/>
      <dgm:t>
        <a:bodyPr/>
        <a:lstStyle/>
        <a:p>
          <a:r>
            <a:rPr lang="en-US" sz="1200">
              <a:latin typeface="Arial" panose="020B0604020202020204" pitchFamily="34" charset="0"/>
              <a:cs typeface="Arial" panose="020B0604020202020204" pitchFamily="34" charset="0"/>
            </a:rPr>
            <a:t>Check if jacket heating group SSRs are malfunctioned. Replace if malfunctioned.</a:t>
          </a:r>
        </a:p>
      </dgm:t>
    </dgm:pt>
    <dgm:pt modelId="{997B892B-F898-490E-BEB5-7EE2F1D9AE33}" type="parTrans" cxnId="{12D128A9-D741-4F6F-934A-D0C182709B8F}">
      <dgm:prSet/>
      <dgm:spPr/>
      <dgm:t>
        <a:bodyPr/>
        <a:lstStyle/>
        <a:p>
          <a:endParaRPr lang="tr-TR" sz="1200">
            <a:latin typeface="Arial" panose="020B0604020202020204" pitchFamily="34" charset="0"/>
            <a:cs typeface="Arial" panose="020B0604020202020204" pitchFamily="34" charset="0"/>
          </a:endParaRPr>
        </a:p>
      </dgm:t>
    </dgm:pt>
    <dgm:pt modelId="{E6130EC3-7B45-47DD-AAD8-9C943336E5C5}" type="sibTrans" cxnId="{12D128A9-D741-4F6F-934A-D0C182709B8F}">
      <dgm:prSet/>
      <dgm:spPr/>
      <dgm:t>
        <a:bodyPr/>
        <a:lstStyle/>
        <a:p>
          <a:endParaRPr lang="tr-TR" sz="1200">
            <a:latin typeface="Arial" panose="020B0604020202020204" pitchFamily="34" charset="0"/>
            <a:cs typeface="Arial" panose="020B0604020202020204" pitchFamily="34" charset="0"/>
          </a:endParaRPr>
        </a:p>
      </dgm:t>
    </dgm:pt>
    <dgm:pt modelId="{E7E98E6B-79A3-4752-B3C0-9FCAA019B0A9}" type="pres">
      <dgm:prSet presAssocID="{5EB1671E-598C-46B9-A80D-FCD838ADFACB}" presName="linearFlow" presStyleCnt="0">
        <dgm:presLayoutVars>
          <dgm:dir/>
          <dgm:animLvl val="lvl"/>
          <dgm:resizeHandles val="exact"/>
        </dgm:presLayoutVars>
      </dgm:prSet>
      <dgm:spPr/>
    </dgm:pt>
    <dgm:pt modelId="{47BA45B7-F499-47C5-B00F-ACCE839FF923}" type="pres">
      <dgm:prSet presAssocID="{7D15CBBF-5845-42C1-87F0-469267067405}" presName="composite" presStyleCnt="0"/>
      <dgm:spPr/>
    </dgm:pt>
    <dgm:pt modelId="{52825762-DB6A-4978-90FA-01CD125E1224}" type="pres">
      <dgm:prSet presAssocID="{7D15CBBF-5845-42C1-87F0-469267067405}" presName="parentText" presStyleLbl="alignNode1" presStyleIdx="0" presStyleCnt="3">
        <dgm:presLayoutVars>
          <dgm:chMax val="1"/>
          <dgm:bulletEnabled val="1"/>
        </dgm:presLayoutVars>
      </dgm:prSet>
      <dgm:spPr/>
    </dgm:pt>
    <dgm:pt modelId="{B07A8426-34A4-4C5C-851B-CC9F06D90EBC}" type="pres">
      <dgm:prSet presAssocID="{7D15CBBF-5845-42C1-87F0-469267067405}" presName="descendantText" presStyleLbl="alignAcc1" presStyleIdx="0" presStyleCnt="3">
        <dgm:presLayoutVars>
          <dgm:bulletEnabled val="1"/>
        </dgm:presLayoutVars>
      </dgm:prSet>
      <dgm:spPr/>
    </dgm:pt>
    <dgm:pt modelId="{4C7D921B-E15C-43AE-BC42-6B4880137DF2}" type="pres">
      <dgm:prSet presAssocID="{BAB3C9C6-5955-41B2-9DDC-2AC8C33C5CEF}" presName="sp" presStyleCnt="0"/>
      <dgm:spPr/>
    </dgm:pt>
    <dgm:pt modelId="{358A88C4-2759-423A-A4A4-99596BB9E424}" type="pres">
      <dgm:prSet presAssocID="{4F0B6C5B-052B-4D51-9862-A5197BEF077F}" presName="composite" presStyleCnt="0"/>
      <dgm:spPr/>
    </dgm:pt>
    <dgm:pt modelId="{54B2427F-0E99-44DC-A0B9-7600CB26C3F2}" type="pres">
      <dgm:prSet presAssocID="{4F0B6C5B-052B-4D51-9862-A5197BEF077F}" presName="parentText" presStyleLbl="alignNode1" presStyleIdx="1" presStyleCnt="3">
        <dgm:presLayoutVars>
          <dgm:chMax val="1"/>
          <dgm:bulletEnabled val="1"/>
        </dgm:presLayoutVars>
      </dgm:prSet>
      <dgm:spPr/>
    </dgm:pt>
    <dgm:pt modelId="{BF252867-D8AC-44F7-85CA-80799388B089}" type="pres">
      <dgm:prSet presAssocID="{4F0B6C5B-052B-4D51-9862-A5197BEF077F}" presName="descendantText" presStyleLbl="alignAcc1" presStyleIdx="1" presStyleCnt="3">
        <dgm:presLayoutVars>
          <dgm:bulletEnabled val="1"/>
        </dgm:presLayoutVars>
      </dgm:prSet>
      <dgm:spPr/>
    </dgm:pt>
    <dgm:pt modelId="{6D4D962B-5FC2-4EA9-90A7-5EE2036BFDA2}" type="pres">
      <dgm:prSet presAssocID="{B3C543B0-191A-4D74-B348-603F0D4BECF3}" presName="sp" presStyleCnt="0"/>
      <dgm:spPr/>
    </dgm:pt>
    <dgm:pt modelId="{F1D0A738-A826-4583-BA65-AFA4D5F6ADB6}" type="pres">
      <dgm:prSet presAssocID="{B1A70AD4-0BCC-4275-BCF9-327EF044144D}" presName="composite" presStyleCnt="0"/>
      <dgm:spPr/>
    </dgm:pt>
    <dgm:pt modelId="{07C532D4-C725-4AD2-817F-E3CFF499A6EC}" type="pres">
      <dgm:prSet presAssocID="{B1A70AD4-0BCC-4275-BCF9-327EF044144D}" presName="parentText" presStyleLbl="alignNode1" presStyleIdx="2" presStyleCnt="3">
        <dgm:presLayoutVars>
          <dgm:chMax val="1"/>
          <dgm:bulletEnabled val="1"/>
        </dgm:presLayoutVars>
      </dgm:prSet>
      <dgm:spPr/>
    </dgm:pt>
    <dgm:pt modelId="{D84F358C-7B68-40E4-8C37-ED3B946D158A}" type="pres">
      <dgm:prSet presAssocID="{B1A70AD4-0BCC-4275-BCF9-327EF044144D}" presName="descendantText" presStyleLbl="alignAcc1" presStyleIdx="2" presStyleCnt="3">
        <dgm:presLayoutVars>
          <dgm:bulletEnabled val="1"/>
        </dgm:presLayoutVars>
      </dgm:prSet>
      <dgm:spPr/>
    </dgm:pt>
  </dgm:ptLst>
  <dgm:cxnLst>
    <dgm:cxn modelId="{F4656108-1A81-4587-A6D3-96762F29AD4A}" srcId="{5EB1671E-598C-46B9-A80D-FCD838ADFACB}" destId="{4F0B6C5B-052B-4D51-9862-A5197BEF077F}" srcOrd="1" destOrd="0" parTransId="{8751A7E1-FD71-42CE-A7BD-576EB79FE9F2}" sibTransId="{B3C543B0-191A-4D74-B348-603F0D4BECF3}"/>
    <dgm:cxn modelId="{DE17980E-9F9B-4946-A870-4DBD467B121A}" srcId="{7D15CBBF-5845-42C1-87F0-469267067405}" destId="{4B747138-4284-4D05-B9B6-25A497250D60}" srcOrd="0" destOrd="0" parTransId="{16FA1AE9-14A3-4452-AE4A-BB0376B7221C}" sibTransId="{D404C463-8D42-4451-85F2-C85F81AA22FC}"/>
    <dgm:cxn modelId="{900A541A-07BC-42AF-AED9-2E17197A1A17}" type="presOf" srcId="{B1A70AD4-0BCC-4275-BCF9-327EF044144D}" destId="{07C532D4-C725-4AD2-817F-E3CFF499A6EC}" srcOrd="0" destOrd="0" presId="urn:microsoft.com/office/officeart/2005/8/layout/chevron2"/>
    <dgm:cxn modelId="{FC9FE22B-E78E-44BF-9B3B-2530E7936984}" srcId="{5EB1671E-598C-46B9-A80D-FCD838ADFACB}" destId="{B1A70AD4-0BCC-4275-BCF9-327EF044144D}" srcOrd="2" destOrd="0" parTransId="{D6E6C778-0346-46A0-995A-CE02B89C6397}" sibTransId="{BB5BA4E4-48CA-466F-8F9E-9724BE53994B}"/>
    <dgm:cxn modelId="{9CDA4F50-1DA8-4E03-BDE4-2C7AFE08E727}" type="presOf" srcId="{085DB7AF-9BF1-42A8-9B37-F7DEB60ED541}" destId="{D84F358C-7B68-40E4-8C37-ED3B946D158A}" srcOrd="0" destOrd="0" presId="urn:microsoft.com/office/officeart/2005/8/layout/chevron2"/>
    <dgm:cxn modelId="{41B06851-15A0-49CB-9B14-9390190773E2}" type="presOf" srcId="{7D15CBBF-5845-42C1-87F0-469267067405}" destId="{52825762-DB6A-4978-90FA-01CD125E1224}" srcOrd="0" destOrd="0" presId="urn:microsoft.com/office/officeart/2005/8/layout/chevron2"/>
    <dgm:cxn modelId="{F1997754-F0E7-4E91-B34B-2300C60B534B}" type="presOf" srcId="{5EB1671E-598C-46B9-A80D-FCD838ADFACB}" destId="{E7E98E6B-79A3-4752-B3C0-9FCAA019B0A9}" srcOrd="0" destOrd="0" presId="urn:microsoft.com/office/officeart/2005/8/layout/chevron2"/>
    <dgm:cxn modelId="{1FED9F87-3ADC-41DB-9BA4-D51C68C45B92}" srcId="{4F0B6C5B-052B-4D51-9862-A5197BEF077F}" destId="{492A3AE2-3257-48BF-BCE5-E9E0763BCE5B}" srcOrd="0" destOrd="0" parTransId="{732ACFA4-F448-4EDA-8E2B-2228250B2C57}" sibTransId="{CE591C64-6C99-4731-BDE9-F1620AC43375}"/>
    <dgm:cxn modelId="{22F8DCA6-EB72-4D83-9541-2398C57A1992}" type="presOf" srcId="{492A3AE2-3257-48BF-BCE5-E9E0763BCE5B}" destId="{BF252867-D8AC-44F7-85CA-80799388B089}" srcOrd="0" destOrd="0" presId="urn:microsoft.com/office/officeart/2005/8/layout/chevron2"/>
    <dgm:cxn modelId="{12D128A9-D741-4F6F-934A-D0C182709B8F}" srcId="{B1A70AD4-0BCC-4275-BCF9-327EF044144D}" destId="{085DB7AF-9BF1-42A8-9B37-F7DEB60ED541}" srcOrd="0" destOrd="0" parTransId="{997B892B-F898-490E-BEB5-7EE2F1D9AE33}" sibTransId="{E6130EC3-7B45-47DD-AAD8-9C943336E5C5}"/>
    <dgm:cxn modelId="{32284AAA-3D55-4AD2-8EC8-6CFAEED52F93}" srcId="{5EB1671E-598C-46B9-A80D-FCD838ADFACB}" destId="{7D15CBBF-5845-42C1-87F0-469267067405}" srcOrd="0" destOrd="0" parTransId="{7518CFB5-0F5A-48A5-A618-8F10D6DB5112}" sibTransId="{BAB3C9C6-5955-41B2-9DDC-2AC8C33C5CEF}"/>
    <dgm:cxn modelId="{21B9FDCE-234A-4C3C-9A2E-CF84D3622B60}" type="presOf" srcId="{4F0B6C5B-052B-4D51-9862-A5197BEF077F}" destId="{54B2427F-0E99-44DC-A0B9-7600CB26C3F2}" srcOrd="0" destOrd="0" presId="urn:microsoft.com/office/officeart/2005/8/layout/chevron2"/>
    <dgm:cxn modelId="{30794CF0-B9E4-4FDA-8F55-7AB5DA24A696}" type="presOf" srcId="{4B747138-4284-4D05-B9B6-25A497250D60}" destId="{B07A8426-34A4-4C5C-851B-CC9F06D90EBC}" srcOrd="0" destOrd="0" presId="urn:microsoft.com/office/officeart/2005/8/layout/chevron2"/>
    <dgm:cxn modelId="{B20C84E0-A81B-4B94-A0B2-5DC3718592F2}" type="presParOf" srcId="{E7E98E6B-79A3-4752-B3C0-9FCAA019B0A9}" destId="{47BA45B7-F499-47C5-B00F-ACCE839FF923}" srcOrd="0" destOrd="0" presId="urn:microsoft.com/office/officeart/2005/8/layout/chevron2"/>
    <dgm:cxn modelId="{81170514-562C-4607-BB40-A30DEBE4D853}" type="presParOf" srcId="{47BA45B7-F499-47C5-B00F-ACCE839FF923}" destId="{52825762-DB6A-4978-90FA-01CD125E1224}" srcOrd="0" destOrd="0" presId="urn:microsoft.com/office/officeart/2005/8/layout/chevron2"/>
    <dgm:cxn modelId="{12102BF9-A733-40C8-8103-FA2FBE8BA9A2}" type="presParOf" srcId="{47BA45B7-F499-47C5-B00F-ACCE839FF923}" destId="{B07A8426-34A4-4C5C-851B-CC9F06D90EBC}" srcOrd="1" destOrd="0" presId="urn:microsoft.com/office/officeart/2005/8/layout/chevron2"/>
    <dgm:cxn modelId="{A819606F-D7B9-4D24-8BB2-06EC4EFB3C8E}" type="presParOf" srcId="{E7E98E6B-79A3-4752-B3C0-9FCAA019B0A9}" destId="{4C7D921B-E15C-43AE-BC42-6B4880137DF2}" srcOrd="1" destOrd="0" presId="urn:microsoft.com/office/officeart/2005/8/layout/chevron2"/>
    <dgm:cxn modelId="{7EAC9D6A-EBB4-4E6B-B7C7-48A2D011B669}" type="presParOf" srcId="{E7E98E6B-79A3-4752-B3C0-9FCAA019B0A9}" destId="{358A88C4-2759-423A-A4A4-99596BB9E424}" srcOrd="2" destOrd="0" presId="urn:microsoft.com/office/officeart/2005/8/layout/chevron2"/>
    <dgm:cxn modelId="{0A0065C9-EFAA-4998-985D-539CB9BCE131}" type="presParOf" srcId="{358A88C4-2759-423A-A4A4-99596BB9E424}" destId="{54B2427F-0E99-44DC-A0B9-7600CB26C3F2}" srcOrd="0" destOrd="0" presId="urn:microsoft.com/office/officeart/2005/8/layout/chevron2"/>
    <dgm:cxn modelId="{F1758CFD-757C-44F9-B17A-6B4CC4CE2280}" type="presParOf" srcId="{358A88C4-2759-423A-A4A4-99596BB9E424}" destId="{BF252867-D8AC-44F7-85CA-80799388B089}" srcOrd="1" destOrd="0" presId="urn:microsoft.com/office/officeart/2005/8/layout/chevron2"/>
    <dgm:cxn modelId="{169E668B-A785-49F4-A7B5-F1CDBEF00348}" type="presParOf" srcId="{E7E98E6B-79A3-4752-B3C0-9FCAA019B0A9}" destId="{6D4D962B-5FC2-4EA9-90A7-5EE2036BFDA2}" srcOrd="3" destOrd="0" presId="urn:microsoft.com/office/officeart/2005/8/layout/chevron2"/>
    <dgm:cxn modelId="{902488BC-5E79-4AF0-96FD-06C8736A1A1C}" type="presParOf" srcId="{E7E98E6B-79A3-4752-B3C0-9FCAA019B0A9}" destId="{F1D0A738-A826-4583-BA65-AFA4D5F6ADB6}" srcOrd="4" destOrd="0" presId="urn:microsoft.com/office/officeart/2005/8/layout/chevron2"/>
    <dgm:cxn modelId="{01EAF1CA-0C6E-4F3B-8C96-577129A852A7}" type="presParOf" srcId="{F1D0A738-A826-4583-BA65-AFA4D5F6ADB6}" destId="{07C532D4-C725-4AD2-817F-E3CFF499A6EC}" srcOrd="0" destOrd="0" presId="urn:microsoft.com/office/officeart/2005/8/layout/chevron2"/>
    <dgm:cxn modelId="{4BEDF408-4DF2-4AE7-A30F-E4BB209EBC6E}" type="presParOf" srcId="{F1D0A738-A826-4583-BA65-AFA4D5F6ADB6}" destId="{D84F358C-7B68-40E4-8C37-ED3B946D158A}" srcOrd="1" destOrd="0" presId="urn:microsoft.com/office/officeart/2005/8/layout/chevron2"/>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4238495-F6E4-4E9B-BF4B-B06F96BDCB39}"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5C8AB091-384B-4D71-84E2-558BF5F1659F}">
      <dgm:prSet phldrT="[Metin]" custT="1"/>
      <dgm:spPr/>
      <dgm:t>
        <a:bodyPr/>
        <a:lstStyle/>
        <a:p>
          <a:r>
            <a:rPr lang="en-US" sz="1200">
              <a:latin typeface="Arial" panose="020B0604020202020204" pitchFamily="34" charset="0"/>
              <a:cs typeface="Arial" panose="020B0604020202020204" pitchFamily="34" charset="0"/>
            </a:rPr>
            <a:t>1</a:t>
          </a:r>
        </a:p>
      </dgm:t>
    </dgm:pt>
    <dgm:pt modelId="{7DE77AB1-2AE6-41F8-A3D2-38C842762BB9}" type="parTrans" cxnId="{398F8AD3-69F7-45BC-B41E-B704512A964E}">
      <dgm:prSet/>
      <dgm:spPr/>
      <dgm:t>
        <a:bodyPr/>
        <a:lstStyle/>
        <a:p>
          <a:endParaRPr lang="tr-TR" sz="1200">
            <a:latin typeface="Arial" panose="020B0604020202020204" pitchFamily="34" charset="0"/>
            <a:cs typeface="Arial" panose="020B0604020202020204" pitchFamily="34" charset="0"/>
          </a:endParaRPr>
        </a:p>
      </dgm:t>
    </dgm:pt>
    <dgm:pt modelId="{E83694A4-8193-44E9-A0D4-09BD51FB6FE1}" type="sibTrans" cxnId="{398F8AD3-69F7-45BC-B41E-B704512A964E}">
      <dgm:prSet/>
      <dgm:spPr/>
      <dgm:t>
        <a:bodyPr/>
        <a:lstStyle/>
        <a:p>
          <a:endParaRPr lang="tr-TR" sz="1200">
            <a:latin typeface="Arial" panose="020B0604020202020204" pitchFamily="34" charset="0"/>
            <a:cs typeface="Arial" panose="020B0604020202020204" pitchFamily="34" charset="0"/>
          </a:endParaRPr>
        </a:p>
      </dgm:t>
    </dgm:pt>
    <dgm:pt modelId="{CC38069A-398A-4B50-8604-AF08486874C5}">
      <dgm:prSet phldrT="[Metin]" custT="1"/>
      <dgm:spPr/>
      <dgm:t>
        <a:bodyPr/>
        <a:lstStyle/>
        <a:p>
          <a:r>
            <a:rPr lang="en-US" sz="1200">
              <a:latin typeface="Arial" panose="020B0604020202020204" pitchFamily="34" charset="0"/>
              <a:cs typeface="Arial" panose="020B0604020202020204" pitchFamily="34" charset="0"/>
            </a:rPr>
            <a:t>Check the locking pin mechanism.</a:t>
          </a:r>
        </a:p>
      </dgm:t>
    </dgm:pt>
    <dgm:pt modelId="{61E1E755-8129-40C6-A870-88D94F6A19B3}" type="parTrans" cxnId="{4BAF62C0-A508-4961-A69E-E25E1F81D5A5}">
      <dgm:prSet/>
      <dgm:spPr/>
      <dgm:t>
        <a:bodyPr/>
        <a:lstStyle/>
        <a:p>
          <a:endParaRPr lang="tr-TR" sz="1200">
            <a:latin typeface="Arial" panose="020B0604020202020204" pitchFamily="34" charset="0"/>
            <a:cs typeface="Arial" panose="020B0604020202020204" pitchFamily="34" charset="0"/>
          </a:endParaRPr>
        </a:p>
      </dgm:t>
    </dgm:pt>
    <dgm:pt modelId="{A1412A33-0D39-40C6-B74F-5E3458DFC005}" type="sibTrans" cxnId="{4BAF62C0-A508-4961-A69E-E25E1F81D5A5}">
      <dgm:prSet/>
      <dgm:spPr/>
      <dgm:t>
        <a:bodyPr/>
        <a:lstStyle/>
        <a:p>
          <a:endParaRPr lang="tr-TR" sz="1200">
            <a:latin typeface="Arial" panose="020B0604020202020204" pitchFamily="34" charset="0"/>
            <a:cs typeface="Arial" panose="020B0604020202020204" pitchFamily="34" charset="0"/>
          </a:endParaRPr>
        </a:p>
      </dgm:t>
    </dgm:pt>
    <dgm:pt modelId="{69A61531-9A6E-440F-9423-0FE39094C91C}">
      <dgm:prSet phldrT="[Metin]" custT="1"/>
      <dgm:spPr/>
      <dgm:t>
        <a:bodyPr/>
        <a:lstStyle/>
        <a:p>
          <a:r>
            <a:rPr lang="en-US" sz="1200">
              <a:latin typeface="Arial" panose="020B0604020202020204" pitchFamily="34" charset="0"/>
              <a:cs typeface="Arial" panose="020B0604020202020204" pitchFamily="34" charset="0"/>
            </a:rPr>
            <a:t>2</a:t>
          </a:r>
        </a:p>
      </dgm:t>
    </dgm:pt>
    <dgm:pt modelId="{B01AE2F4-334F-4E60-99D9-44CF2AE040C1}" type="parTrans" cxnId="{7690D604-6A50-4188-9C22-A8EF15076F04}">
      <dgm:prSet/>
      <dgm:spPr/>
      <dgm:t>
        <a:bodyPr/>
        <a:lstStyle/>
        <a:p>
          <a:endParaRPr lang="tr-TR" sz="1200">
            <a:latin typeface="Arial" panose="020B0604020202020204" pitchFamily="34" charset="0"/>
            <a:cs typeface="Arial" panose="020B0604020202020204" pitchFamily="34" charset="0"/>
          </a:endParaRPr>
        </a:p>
      </dgm:t>
    </dgm:pt>
    <dgm:pt modelId="{321995C1-B69D-4842-8264-789703CEC8FC}" type="sibTrans" cxnId="{7690D604-6A50-4188-9C22-A8EF15076F04}">
      <dgm:prSet/>
      <dgm:spPr/>
      <dgm:t>
        <a:bodyPr/>
        <a:lstStyle/>
        <a:p>
          <a:endParaRPr lang="tr-TR" sz="1200">
            <a:latin typeface="Arial" panose="020B0604020202020204" pitchFamily="34" charset="0"/>
            <a:cs typeface="Arial" panose="020B0604020202020204" pitchFamily="34" charset="0"/>
          </a:endParaRPr>
        </a:p>
      </dgm:t>
    </dgm:pt>
    <dgm:pt modelId="{3C58A773-9EB1-4A91-ADA9-8016A58A5EE4}">
      <dgm:prSet phldrT="[Metin]" custT="1"/>
      <dgm:spPr/>
      <dgm:t>
        <a:bodyPr/>
        <a:lstStyle/>
        <a:p>
          <a:r>
            <a:rPr lang="en-US" sz="1200">
              <a:latin typeface="Arial" panose="020B0604020202020204" pitchFamily="34" charset="0"/>
              <a:cs typeface="Arial" panose="020B0604020202020204" pitchFamily="34" charset="0"/>
            </a:rPr>
            <a:t>Check if door locking switch changes position. Replace if malfunctioned.</a:t>
          </a:r>
        </a:p>
      </dgm:t>
    </dgm:pt>
    <dgm:pt modelId="{35ECD76D-226C-43F5-BBD0-18BF46709D68}" type="parTrans" cxnId="{37994072-A5E1-490C-B5C6-04BFFF580BDB}">
      <dgm:prSet/>
      <dgm:spPr/>
      <dgm:t>
        <a:bodyPr/>
        <a:lstStyle/>
        <a:p>
          <a:endParaRPr lang="tr-TR" sz="1200">
            <a:latin typeface="Arial" panose="020B0604020202020204" pitchFamily="34" charset="0"/>
            <a:cs typeface="Arial" panose="020B0604020202020204" pitchFamily="34" charset="0"/>
          </a:endParaRPr>
        </a:p>
      </dgm:t>
    </dgm:pt>
    <dgm:pt modelId="{834D1C9D-8854-472D-B8CF-76AE901C4CF5}" type="sibTrans" cxnId="{37994072-A5E1-490C-B5C6-04BFFF580BDB}">
      <dgm:prSet/>
      <dgm:spPr/>
      <dgm:t>
        <a:bodyPr/>
        <a:lstStyle/>
        <a:p>
          <a:endParaRPr lang="tr-TR" sz="1200">
            <a:latin typeface="Arial" panose="020B0604020202020204" pitchFamily="34" charset="0"/>
            <a:cs typeface="Arial" panose="020B0604020202020204" pitchFamily="34" charset="0"/>
          </a:endParaRPr>
        </a:p>
      </dgm:t>
    </dgm:pt>
    <dgm:pt modelId="{2757C1DE-DBBD-4C06-BCA4-234829DC85E6}">
      <dgm:prSet phldrT="[Metin]" custT="1"/>
      <dgm:spPr/>
      <dgm:t>
        <a:bodyPr/>
        <a:lstStyle/>
        <a:p>
          <a:r>
            <a:rPr lang="en-US" sz="1200">
              <a:latin typeface="Arial" panose="020B0604020202020204" pitchFamily="34" charset="0"/>
              <a:cs typeface="Arial" panose="020B0604020202020204" pitchFamily="34" charset="0"/>
            </a:rPr>
            <a:t>3</a:t>
          </a:r>
        </a:p>
      </dgm:t>
    </dgm:pt>
    <dgm:pt modelId="{B5A9BF8E-1717-4046-A1F1-5F7677852E35}" type="parTrans" cxnId="{8A214B9D-8207-4115-9552-43807D6FF6AB}">
      <dgm:prSet/>
      <dgm:spPr/>
      <dgm:t>
        <a:bodyPr/>
        <a:lstStyle/>
        <a:p>
          <a:endParaRPr lang="tr-TR" sz="1200">
            <a:latin typeface="Arial" panose="020B0604020202020204" pitchFamily="34" charset="0"/>
            <a:cs typeface="Arial" panose="020B0604020202020204" pitchFamily="34" charset="0"/>
          </a:endParaRPr>
        </a:p>
      </dgm:t>
    </dgm:pt>
    <dgm:pt modelId="{1CBB1E4A-639D-4E29-94E1-BDA1861602CD}" type="sibTrans" cxnId="{8A214B9D-8207-4115-9552-43807D6FF6AB}">
      <dgm:prSet/>
      <dgm:spPr/>
      <dgm:t>
        <a:bodyPr/>
        <a:lstStyle/>
        <a:p>
          <a:endParaRPr lang="tr-TR" sz="1200">
            <a:latin typeface="Arial" panose="020B0604020202020204" pitchFamily="34" charset="0"/>
            <a:cs typeface="Arial" panose="020B0604020202020204" pitchFamily="34" charset="0"/>
          </a:endParaRPr>
        </a:p>
      </dgm:t>
    </dgm:pt>
    <dgm:pt modelId="{71C0EF80-59A4-4991-B063-642AEBD1499C}">
      <dgm:prSet phldrT="[Metin]" custT="1"/>
      <dgm:spPr/>
      <dgm:t>
        <a:bodyPr/>
        <a:lstStyle/>
        <a:p>
          <a:r>
            <a:rPr lang="en-US" sz="1200">
              <a:latin typeface="Arial" panose="020B0604020202020204" pitchFamily="34" charset="0"/>
              <a:cs typeface="Arial" panose="020B0604020202020204" pitchFamily="34" charset="0"/>
            </a:rPr>
            <a:t>Check the main board. Replace if malfunctioned.</a:t>
          </a:r>
        </a:p>
      </dgm:t>
    </dgm:pt>
    <dgm:pt modelId="{096CAB85-4424-447C-AA51-A1B804071AFF}" type="parTrans" cxnId="{772312A4-E0C4-47BC-BCF4-D4AD99A4CC0A}">
      <dgm:prSet/>
      <dgm:spPr/>
      <dgm:t>
        <a:bodyPr/>
        <a:lstStyle/>
        <a:p>
          <a:endParaRPr lang="tr-TR" sz="1200">
            <a:latin typeface="Arial" panose="020B0604020202020204" pitchFamily="34" charset="0"/>
            <a:cs typeface="Arial" panose="020B0604020202020204" pitchFamily="34" charset="0"/>
          </a:endParaRPr>
        </a:p>
      </dgm:t>
    </dgm:pt>
    <dgm:pt modelId="{59ED1C01-6B18-4947-B011-F0F0F7EA83F4}" type="sibTrans" cxnId="{772312A4-E0C4-47BC-BCF4-D4AD99A4CC0A}">
      <dgm:prSet/>
      <dgm:spPr/>
      <dgm:t>
        <a:bodyPr/>
        <a:lstStyle/>
        <a:p>
          <a:endParaRPr lang="tr-TR" sz="1200">
            <a:latin typeface="Arial" panose="020B0604020202020204" pitchFamily="34" charset="0"/>
            <a:cs typeface="Arial" panose="020B0604020202020204" pitchFamily="34" charset="0"/>
          </a:endParaRPr>
        </a:p>
      </dgm:t>
    </dgm:pt>
    <dgm:pt modelId="{86F4DDD3-7FCB-4FB7-87F3-44F0EC87A733}" type="pres">
      <dgm:prSet presAssocID="{E4238495-F6E4-4E9B-BF4B-B06F96BDCB39}" presName="linearFlow" presStyleCnt="0">
        <dgm:presLayoutVars>
          <dgm:dir/>
          <dgm:animLvl val="lvl"/>
          <dgm:resizeHandles val="exact"/>
        </dgm:presLayoutVars>
      </dgm:prSet>
      <dgm:spPr/>
    </dgm:pt>
    <dgm:pt modelId="{890EC640-3260-4758-98A4-C5FD031F64F0}" type="pres">
      <dgm:prSet presAssocID="{5C8AB091-384B-4D71-84E2-558BF5F1659F}" presName="composite" presStyleCnt="0"/>
      <dgm:spPr/>
    </dgm:pt>
    <dgm:pt modelId="{9A10E6F6-EE06-434A-8119-404E79AF2A10}" type="pres">
      <dgm:prSet presAssocID="{5C8AB091-384B-4D71-84E2-558BF5F1659F}" presName="parentText" presStyleLbl="alignNode1" presStyleIdx="0" presStyleCnt="3">
        <dgm:presLayoutVars>
          <dgm:chMax val="1"/>
          <dgm:bulletEnabled val="1"/>
        </dgm:presLayoutVars>
      </dgm:prSet>
      <dgm:spPr/>
    </dgm:pt>
    <dgm:pt modelId="{70F3C5B6-88FF-4039-80DB-EBD9E90B4573}" type="pres">
      <dgm:prSet presAssocID="{5C8AB091-384B-4D71-84E2-558BF5F1659F}" presName="descendantText" presStyleLbl="alignAcc1" presStyleIdx="0" presStyleCnt="3">
        <dgm:presLayoutVars>
          <dgm:bulletEnabled val="1"/>
        </dgm:presLayoutVars>
      </dgm:prSet>
      <dgm:spPr/>
    </dgm:pt>
    <dgm:pt modelId="{E06A7207-6E0A-44A8-9362-DFCB867EE411}" type="pres">
      <dgm:prSet presAssocID="{E83694A4-8193-44E9-A0D4-09BD51FB6FE1}" presName="sp" presStyleCnt="0"/>
      <dgm:spPr/>
    </dgm:pt>
    <dgm:pt modelId="{1DA7424F-F253-4F9D-9057-3069FF44CF0A}" type="pres">
      <dgm:prSet presAssocID="{69A61531-9A6E-440F-9423-0FE39094C91C}" presName="composite" presStyleCnt="0"/>
      <dgm:spPr/>
    </dgm:pt>
    <dgm:pt modelId="{A76DC9AB-CF05-4ECB-BFBB-0463BD021D57}" type="pres">
      <dgm:prSet presAssocID="{69A61531-9A6E-440F-9423-0FE39094C91C}" presName="parentText" presStyleLbl="alignNode1" presStyleIdx="1" presStyleCnt="3">
        <dgm:presLayoutVars>
          <dgm:chMax val="1"/>
          <dgm:bulletEnabled val="1"/>
        </dgm:presLayoutVars>
      </dgm:prSet>
      <dgm:spPr/>
    </dgm:pt>
    <dgm:pt modelId="{AA29C60D-1E6B-4465-A06A-18D35BEDDFBE}" type="pres">
      <dgm:prSet presAssocID="{69A61531-9A6E-440F-9423-0FE39094C91C}" presName="descendantText" presStyleLbl="alignAcc1" presStyleIdx="1" presStyleCnt="3">
        <dgm:presLayoutVars>
          <dgm:bulletEnabled val="1"/>
        </dgm:presLayoutVars>
      </dgm:prSet>
      <dgm:spPr/>
    </dgm:pt>
    <dgm:pt modelId="{7CB7A39D-EC4D-4A18-9DDA-6B788AB107A9}" type="pres">
      <dgm:prSet presAssocID="{321995C1-B69D-4842-8264-789703CEC8FC}" presName="sp" presStyleCnt="0"/>
      <dgm:spPr/>
    </dgm:pt>
    <dgm:pt modelId="{97C78194-B269-47C4-9983-9116D9FE80EC}" type="pres">
      <dgm:prSet presAssocID="{2757C1DE-DBBD-4C06-BCA4-234829DC85E6}" presName="composite" presStyleCnt="0"/>
      <dgm:spPr/>
    </dgm:pt>
    <dgm:pt modelId="{9EF27E69-CBD6-49D6-B7E5-5FCCD6F23D07}" type="pres">
      <dgm:prSet presAssocID="{2757C1DE-DBBD-4C06-BCA4-234829DC85E6}" presName="parentText" presStyleLbl="alignNode1" presStyleIdx="2" presStyleCnt="3">
        <dgm:presLayoutVars>
          <dgm:chMax val="1"/>
          <dgm:bulletEnabled val="1"/>
        </dgm:presLayoutVars>
      </dgm:prSet>
      <dgm:spPr/>
    </dgm:pt>
    <dgm:pt modelId="{F54EAB5B-B341-4476-874A-43E44BE89073}" type="pres">
      <dgm:prSet presAssocID="{2757C1DE-DBBD-4C06-BCA4-234829DC85E6}" presName="descendantText" presStyleLbl="alignAcc1" presStyleIdx="2" presStyleCnt="3">
        <dgm:presLayoutVars>
          <dgm:bulletEnabled val="1"/>
        </dgm:presLayoutVars>
      </dgm:prSet>
      <dgm:spPr/>
    </dgm:pt>
  </dgm:ptLst>
  <dgm:cxnLst>
    <dgm:cxn modelId="{7690D604-6A50-4188-9C22-A8EF15076F04}" srcId="{E4238495-F6E4-4E9B-BF4B-B06F96BDCB39}" destId="{69A61531-9A6E-440F-9423-0FE39094C91C}" srcOrd="1" destOrd="0" parTransId="{B01AE2F4-334F-4E60-99D9-44CF2AE040C1}" sibTransId="{321995C1-B69D-4842-8264-789703CEC8FC}"/>
    <dgm:cxn modelId="{C47F3B2C-9A03-4592-BEF1-068D02DAA28D}" type="presOf" srcId="{3C58A773-9EB1-4A91-ADA9-8016A58A5EE4}" destId="{AA29C60D-1E6B-4465-A06A-18D35BEDDFBE}" srcOrd="0" destOrd="0" presId="urn:microsoft.com/office/officeart/2005/8/layout/chevron2"/>
    <dgm:cxn modelId="{ABE05C66-5569-4D74-8041-614790A77B9F}" type="presOf" srcId="{69A61531-9A6E-440F-9423-0FE39094C91C}" destId="{A76DC9AB-CF05-4ECB-BFBB-0463BD021D57}" srcOrd="0" destOrd="0" presId="urn:microsoft.com/office/officeart/2005/8/layout/chevron2"/>
    <dgm:cxn modelId="{03C89E66-38E4-4A3A-80A8-F5C1473ABA66}" type="presOf" srcId="{5C8AB091-384B-4D71-84E2-558BF5F1659F}" destId="{9A10E6F6-EE06-434A-8119-404E79AF2A10}" srcOrd="0" destOrd="0" presId="urn:microsoft.com/office/officeart/2005/8/layout/chevron2"/>
    <dgm:cxn modelId="{37994072-A5E1-490C-B5C6-04BFFF580BDB}" srcId="{69A61531-9A6E-440F-9423-0FE39094C91C}" destId="{3C58A773-9EB1-4A91-ADA9-8016A58A5EE4}" srcOrd="0" destOrd="0" parTransId="{35ECD76D-226C-43F5-BBD0-18BF46709D68}" sibTransId="{834D1C9D-8854-472D-B8CF-76AE901C4CF5}"/>
    <dgm:cxn modelId="{2E061056-B934-4BF3-9326-9A89831E6FCE}" type="presOf" srcId="{71C0EF80-59A4-4991-B063-642AEBD1499C}" destId="{F54EAB5B-B341-4476-874A-43E44BE89073}" srcOrd="0" destOrd="0" presId="urn:microsoft.com/office/officeart/2005/8/layout/chevron2"/>
    <dgm:cxn modelId="{8A214B9D-8207-4115-9552-43807D6FF6AB}" srcId="{E4238495-F6E4-4E9B-BF4B-B06F96BDCB39}" destId="{2757C1DE-DBBD-4C06-BCA4-234829DC85E6}" srcOrd="2" destOrd="0" parTransId="{B5A9BF8E-1717-4046-A1F1-5F7677852E35}" sibTransId="{1CBB1E4A-639D-4E29-94E1-BDA1861602CD}"/>
    <dgm:cxn modelId="{2DAE359E-1471-4211-BDAF-C7B0999011BE}" type="presOf" srcId="{CC38069A-398A-4B50-8604-AF08486874C5}" destId="{70F3C5B6-88FF-4039-80DB-EBD9E90B4573}" srcOrd="0" destOrd="0" presId="urn:microsoft.com/office/officeart/2005/8/layout/chevron2"/>
    <dgm:cxn modelId="{772312A4-E0C4-47BC-BCF4-D4AD99A4CC0A}" srcId="{2757C1DE-DBBD-4C06-BCA4-234829DC85E6}" destId="{71C0EF80-59A4-4991-B063-642AEBD1499C}" srcOrd="0" destOrd="0" parTransId="{096CAB85-4424-447C-AA51-A1B804071AFF}" sibTransId="{59ED1C01-6B18-4947-B011-F0F0F7EA83F4}"/>
    <dgm:cxn modelId="{4BAF62C0-A508-4961-A69E-E25E1F81D5A5}" srcId="{5C8AB091-384B-4D71-84E2-558BF5F1659F}" destId="{CC38069A-398A-4B50-8604-AF08486874C5}" srcOrd="0" destOrd="0" parTransId="{61E1E755-8129-40C6-A870-88D94F6A19B3}" sibTransId="{A1412A33-0D39-40C6-B74F-5E3458DFC005}"/>
    <dgm:cxn modelId="{398F8AD3-69F7-45BC-B41E-B704512A964E}" srcId="{E4238495-F6E4-4E9B-BF4B-B06F96BDCB39}" destId="{5C8AB091-384B-4D71-84E2-558BF5F1659F}" srcOrd="0" destOrd="0" parTransId="{7DE77AB1-2AE6-41F8-A3D2-38C842762BB9}" sibTransId="{E83694A4-8193-44E9-A0D4-09BD51FB6FE1}"/>
    <dgm:cxn modelId="{705C5FD8-DC14-44A8-AF7E-FC7AFFAF7B8D}" type="presOf" srcId="{E4238495-F6E4-4E9B-BF4B-B06F96BDCB39}" destId="{86F4DDD3-7FCB-4FB7-87F3-44F0EC87A733}" srcOrd="0" destOrd="0" presId="urn:microsoft.com/office/officeart/2005/8/layout/chevron2"/>
    <dgm:cxn modelId="{9F8A50FA-735C-463B-AC49-72C4B1FFEF79}" type="presOf" srcId="{2757C1DE-DBBD-4C06-BCA4-234829DC85E6}" destId="{9EF27E69-CBD6-49D6-B7E5-5FCCD6F23D07}" srcOrd="0" destOrd="0" presId="urn:microsoft.com/office/officeart/2005/8/layout/chevron2"/>
    <dgm:cxn modelId="{E3D4C4ED-B461-47B2-96D4-C413936E37C3}" type="presParOf" srcId="{86F4DDD3-7FCB-4FB7-87F3-44F0EC87A733}" destId="{890EC640-3260-4758-98A4-C5FD031F64F0}" srcOrd="0" destOrd="0" presId="urn:microsoft.com/office/officeart/2005/8/layout/chevron2"/>
    <dgm:cxn modelId="{A58BF7FD-381F-4FFB-B4DF-3F0B4FE096EA}" type="presParOf" srcId="{890EC640-3260-4758-98A4-C5FD031F64F0}" destId="{9A10E6F6-EE06-434A-8119-404E79AF2A10}" srcOrd="0" destOrd="0" presId="urn:microsoft.com/office/officeart/2005/8/layout/chevron2"/>
    <dgm:cxn modelId="{0DD259C9-A27B-4577-A645-60D7E67C04BD}" type="presParOf" srcId="{890EC640-3260-4758-98A4-C5FD031F64F0}" destId="{70F3C5B6-88FF-4039-80DB-EBD9E90B4573}" srcOrd="1" destOrd="0" presId="urn:microsoft.com/office/officeart/2005/8/layout/chevron2"/>
    <dgm:cxn modelId="{79C5EDDE-EEBC-4178-AABA-D93A32D060B6}" type="presParOf" srcId="{86F4DDD3-7FCB-4FB7-87F3-44F0EC87A733}" destId="{E06A7207-6E0A-44A8-9362-DFCB867EE411}" srcOrd="1" destOrd="0" presId="urn:microsoft.com/office/officeart/2005/8/layout/chevron2"/>
    <dgm:cxn modelId="{7795A254-F956-4239-912A-269FAF941C73}" type="presParOf" srcId="{86F4DDD3-7FCB-4FB7-87F3-44F0EC87A733}" destId="{1DA7424F-F253-4F9D-9057-3069FF44CF0A}" srcOrd="2" destOrd="0" presId="urn:microsoft.com/office/officeart/2005/8/layout/chevron2"/>
    <dgm:cxn modelId="{2CA448EC-2384-4AFB-9698-90E44D12A650}" type="presParOf" srcId="{1DA7424F-F253-4F9D-9057-3069FF44CF0A}" destId="{A76DC9AB-CF05-4ECB-BFBB-0463BD021D57}" srcOrd="0" destOrd="0" presId="urn:microsoft.com/office/officeart/2005/8/layout/chevron2"/>
    <dgm:cxn modelId="{EBAD370C-1947-47FE-AF93-00CA20EA37EA}" type="presParOf" srcId="{1DA7424F-F253-4F9D-9057-3069FF44CF0A}" destId="{AA29C60D-1E6B-4465-A06A-18D35BEDDFBE}" srcOrd="1" destOrd="0" presId="urn:microsoft.com/office/officeart/2005/8/layout/chevron2"/>
    <dgm:cxn modelId="{76915EB5-3F60-4BF7-AA06-91874F941A80}" type="presParOf" srcId="{86F4DDD3-7FCB-4FB7-87F3-44F0EC87A733}" destId="{7CB7A39D-EC4D-4A18-9DDA-6B788AB107A9}" srcOrd="3" destOrd="0" presId="urn:microsoft.com/office/officeart/2005/8/layout/chevron2"/>
    <dgm:cxn modelId="{143D5EB1-E55A-4930-B451-3E41AAEEF455}" type="presParOf" srcId="{86F4DDD3-7FCB-4FB7-87F3-44F0EC87A733}" destId="{97C78194-B269-47C4-9983-9116D9FE80EC}" srcOrd="4" destOrd="0" presId="urn:microsoft.com/office/officeart/2005/8/layout/chevron2"/>
    <dgm:cxn modelId="{F0B95CC8-33F6-46B0-8ADF-FA8757941BE7}" type="presParOf" srcId="{97C78194-B269-47C4-9983-9116D9FE80EC}" destId="{9EF27E69-CBD6-49D6-B7E5-5FCCD6F23D07}" srcOrd="0" destOrd="0" presId="urn:microsoft.com/office/officeart/2005/8/layout/chevron2"/>
    <dgm:cxn modelId="{46B329B0-DFE5-4639-B13C-FB4E6904DC28}" type="presParOf" srcId="{97C78194-B269-47C4-9983-9116D9FE80EC}" destId="{F54EAB5B-B341-4476-874A-43E44BE89073}" srcOrd="1" destOrd="0" presId="urn:microsoft.com/office/officeart/2005/8/layout/chevron2"/>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F94D0F-D1AB-4F54-B954-8DC474F328B0}" type="doc">
      <dgm:prSet loTypeId="urn:microsoft.com/office/officeart/2005/8/layout/chevron2" loCatId="process" qsTypeId="urn:microsoft.com/office/officeart/2005/8/quickstyle/3d1" qsCatId="3D" csTypeId="urn:microsoft.com/office/officeart/2005/8/colors/accent1_2" csCatId="accent1" phldr="1"/>
      <dgm:spPr/>
      <dgm:t>
        <a:bodyPr/>
        <a:lstStyle/>
        <a:p>
          <a:endParaRPr lang="tr-TR"/>
        </a:p>
      </dgm:t>
    </dgm:pt>
    <dgm:pt modelId="{78ECC629-DA2F-4BFB-ACE8-D6B603028467}">
      <dgm:prSet phldrT="[Metin]"/>
      <dgm:spPr/>
      <dgm:t>
        <a:bodyPr/>
        <a:lstStyle/>
        <a:p>
          <a:r>
            <a:rPr lang="en-US"/>
            <a:t>1</a:t>
          </a:r>
        </a:p>
      </dgm:t>
    </dgm:pt>
    <dgm:pt modelId="{9A3F6F55-168A-4421-810D-E869EA8B8989}" type="parTrans" cxnId="{DC7ECFE7-DD9C-4A4B-AFD5-8EE1B524FF02}">
      <dgm:prSet/>
      <dgm:spPr/>
      <dgm:t>
        <a:bodyPr/>
        <a:lstStyle/>
        <a:p>
          <a:endParaRPr lang="tr-TR"/>
        </a:p>
      </dgm:t>
    </dgm:pt>
    <dgm:pt modelId="{6CD01BF9-480B-4EBD-AACA-BEB8A792C46B}" type="sibTrans" cxnId="{DC7ECFE7-DD9C-4A4B-AFD5-8EE1B524FF02}">
      <dgm:prSet/>
      <dgm:spPr/>
      <dgm:t>
        <a:bodyPr/>
        <a:lstStyle/>
        <a:p>
          <a:endParaRPr lang="tr-TR"/>
        </a:p>
      </dgm:t>
    </dgm:pt>
    <dgm:pt modelId="{DBAEAE9E-62FE-41AE-8754-D1617A664478}">
      <dgm:prSet phldrT="[Metin]" custT="1"/>
      <dgm:spPr/>
      <dgm:t>
        <a:bodyPr/>
        <a:lstStyle/>
        <a:p>
          <a:r>
            <a:rPr lang="en-US" sz="1200">
              <a:latin typeface="Arial" panose="020B0604020202020204" pitchFamily="34" charset="0"/>
              <a:cs typeface="Arial" panose="020B0604020202020204" pitchFamily="34" charset="0"/>
            </a:rPr>
            <a:t>Check the connection cable between the main board and display board.</a:t>
          </a:r>
        </a:p>
      </dgm:t>
    </dgm:pt>
    <dgm:pt modelId="{E09B4AED-798F-4BBC-A0AF-2E5AAF0B4649}" type="parTrans" cxnId="{3A181902-22A6-4DE1-8119-1385308BD675}">
      <dgm:prSet/>
      <dgm:spPr/>
      <dgm:t>
        <a:bodyPr/>
        <a:lstStyle/>
        <a:p>
          <a:endParaRPr lang="tr-TR"/>
        </a:p>
      </dgm:t>
    </dgm:pt>
    <dgm:pt modelId="{2FF9EB29-AD5C-4F0F-8CF5-4EC9E5C560C5}" type="sibTrans" cxnId="{3A181902-22A6-4DE1-8119-1385308BD675}">
      <dgm:prSet/>
      <dgm:spPr/>
      <dgm:t>
        <a:bodyPr/>
        <a:lstStyle/>
        <a:p>
          <a:endParaRPr lang="tr-TR"/>
        </a:p>
      </dgm:t>
    </dgm:pt>
    <dgm:pt modelId="{01771DFD-7A4D-4748-834C-348CB2E33B34}">
      <dgm:prSet phldrT="[Metin]"/>
      <dgm:spPr/>
      <dgm:t>
        <a:bodyPr/>
        <a:lstStyle/>
        <a:p>
          <a:r>
            <a:rPr lang="en-US"/>
            <a:t>2</a:t>
          </a:r>
        </a:p>
      </dgm:t>
    </dgm:pt>
    <dgm:pt modelId="{0C436386-A5A7-4A75-A5ED-DAD8E505C683}" type="parTrans" cxnId="{64694BD4-00EC-42D0-880E-5FCE6086AE29}">
      <dgm:prSet/>
      <dgm:spPr/>
      <dgm:t>
        <a:bodyPr/>
        <a:lstStyle/>
        <a:p>
          <a:endParaRPr lang="tr-TR"/>
        </a:p>
      </dgm:t>
    </dgm:pt>
    <dgm:pt modelId="{14AA06B0-2874-4A6F-9348-C246DFB85D98}" type="sibTrans" cxnId="{64694BD4-00EC-42D0-880E-5FCE6086AE29}">
      <dgm:prSet/>
      <dgm:spPr/>
      <dgm:t>
        <a:bodyPr/>
        <a:lstStyle/>
        <a:p>
          <a:endParaRPr lang="tr-TR"/>
        </a:p>
      </dgm:t>
    </dgm:pt>
    <dgm:pt modelId="{EEB56FB1-8E22-4B0D-B2F1-20A325BC9596}">
      <dgm:prSet phldrT="[Metin]" custT="1"/>
      <dgm:spPr/>
      <dgm:t>
        <a:bodyPr/>
        <a:lstStyle/>
        <a:p>
          <a:r>
            <a:rPr lang="en-US" sz="1200">
              <a:latin typeface="Arial" panose="020B0604020202020204" pitchFamily="34" charset="0"/>
              <a:cs typeface="Arial" panose="020B0604020202020204" pitchFamily="34" charset="0"/>
            </a:rPr>
            <a:t>Replace the display board.</a:t>
          </a:r>
        </a:p>
      </dgm:t>
    </dgm:pt>
    <dgm:pt modelId="{CBEE3EFB-6E00-4119-ABA6-FB22FA22E201}" type="parTrans" cxnId="{CD134381-B145-4DF9-9073-C89157A292FE}">
      <dgm:prSet/>
      <dgm:spPr/>
      <dgm:t>
        <a:bodyPr/>
        <a:lstStyle/>
        <a:p>
          <a:endParaRPr lang="tr-TR"/>
        </a:p>
      </dgm:t>
    </dgm:pt>
    <dgm:pt modelId="{5EB805C4-C4D8-48D7-9B43-9D650001F8B3}" type="sibTrans" cxnId="{CD134381-B145-4DF9-9073-C89157A292FE}">
      <dgm:prSet/>
      <dgm:spPr/>
      <dgm:t>
        <a:bodyPr/>
        <a:lstStyle/>
        <a:p>
          <a:endParaRPr lang="tr-TR"/>
        </a:p>
      </dgm:t>
    </dgm:pt>
    <dgm:pt modelId="{0A3746AC-84B6-49ED-B19F-DE80749B967A}">
      <dgm:prSet phldrT="[Metin]"/>
      <dgm:spPr/>
      <dgm:t>
        <a:bodyPr/>
        <a:lstStyle/>
        <a:p>
          <a:r>
            <a:rPr lang="en-US"/>
            <a:t>3</a:t>
          </a:r>
        </a:p>
      </dgm:t>
    </dgm:pt>
    <dgm:pt modelId="{1D7EDACF-CF14-4654-90DC-65F77A493B28}" type="parTrans" cxnId="{57C21C6A-0126-4E6C-A24A-DD056F6723C4}">
      <dgm:prSet/>
      <dgm:spPr/>
      <dgm:t>
        <a:bodyPr/>
        <a:lstStyle/>
        <a:p>
          <a:endParaRPr lang="tr-TR"/>
        </a:p>
      </dgm:t>
    </dgm:pt>
    <dgm:pt modelId="{29967D38-F6FA-4D45-8AB2-F91FDE9A14F0}" type="sibTrans" cxnId="{57C21C6A-0126-4E6C-A24A-DD056F6723C4}">
      <dgm:prSet/>
      <dgm:spPr/>
      <dgm:t>
        <a:bodyPr/>
        <a:lstStyle/>
        <a:p>
          <a:endParaRPr lang="tr-TR"/>
        </a:p>
      </dgm:t>
    </dgm:pt>
    <dgm:pt modelId="{59B0B55E-BBEF-4F87-8A2A-381A456D9F0A}">
      <dgm:prSet phldrT="[Metin]" custT="1"/>
      <dgm:spPr/>
      <dgm:t>
        <a:bodyPr/>
        <a:lstStyle/>
        <a:p>
          <a:r>
            <a:rPr lang="en-US" sz="1200">
              <a:latin typeface="Arial" panose="020B0604020202020204" pitchFamily="34" charset="0"/>
              <a:cs typeface="Arial" panose="020B0604020202020204" pitchFamily="34" charset="0"/>
            </a:rPr>
            <a:t>Replace the main board.</a:t>
          </a:r>
        </a:p>
      </dgm:t>
    </dgm:pt>
    <dgm:pt modelId="{30ED62A3-4185-4205-B93D-0E23A6DFF727}" type="parTrans" cxnId="{AD676938-5B9D-4B01-9591-10D79AF2B7C1}">
      <dgm:prSet/>
      <dgm:spPr/>
      <dgm:t>
        <a:bodyPr/>
        <a:lstStyle/>
        <a:p>
          <a:endParaRPr lang="tr-TR"/>
        </a:p>
      </dgm:t>
    </dgm:pt>
    <dgm:pt modelId="{10156DEF-EFC4-4CF9-8A1F-E35A408EDA16}" type="sibTrans" cxnId="{AD676938-5B9D-4B01-9591-10D79AF2B7C1}">
      <dgm:prSet/>
      <dgm:spPr/>
      <dgm:t>
        <a:bodyPr/>
        <a:lstStyle/>
        <a:p>
          <a:endParaRPr lang="tr-TR"/>
        </a:p>
      </dgm:t>
    </dgm:pt>
    <dgm:pt modelId="{D2BC682A-8059-4066-A147-35A2ECF69AAF}">
      <dgm:prSet phldrT="[Metin]" custT="1"/>
      <dgm:spPr/>
      <dgm:t>
        <a:bodyPr/>
        <a:lstStyle/>
        <a:p>
          <a:r>
            <a:rPr lang="en-US" sz="1200">
              <a:latin typeface="Arial" panose="020B0604020202020204" pitchFamily="34" charset="0"/>
              <a:cs typeface="Arial" panose="020B0604020202020204" pitchFamily="34" charset="0"/>
            </a:rPr>
            <a:t>Replace the connecting cable</a:t>
          </a:r>
          <a:r>
            <a:rPr lang="tr-TR" sz="1200">
              <a:latin typeface="Arial" panose="020B0604020202020204" pitchFamily="34" charset="0"/>
              <a:cs typeface="Arial" panose="020B0604020202020204" pitchFamily="34" charset="0"/>
            </a:rPr>
            <a:t>.</a:t>
          </a:r>
          <a:endParaRPr lang="en-US" sz="1200">
            <a:solidFill>
              <a:srgbClr val="00B050"/>
            </a:solidFill>
            <a:latin typeface="Arial" panose="020B0604020202020204" pitchFamily="34" charset="0"/>
            <a:cs typeface="Arial" panose="020B0604020202020204" pitchFamily="34" charset="0"/>
          </a:endParaRPr>
        </a:p>
      </dgm:t>
    </dgm:pt>
    <dgm:pt modelId="{69C8D647-E665-4310-A86C-034408613D58}" type="parTrans" cxnId="{417B5697-9341-4254-91E2-9072446E88FE}">
      <dgm:prSet/>
      <dgm:spPr/>
      <dgm:t>
        <a:bodyPr/>
        <a:lstStyle/>
        <a:p>
          <a:endParaRPr lang="tr-TR"/>
        </a:p>
      </dgm:t>
    </dgm:pt>
    <dgm:pt modelId="{278700EA-5349-467A-ADB6-FBBA8FB27944}" type="sibTrans" cxnId="{417B5697-9341-4254-91E2-9072446E88FE}">
      <dgm:prSet/>
      <dgm:spPr/>
      <dgm:t>
        <a:bodyPr/>
        <a:lstStyle/>
        <a:p>
          <a:endParaRPr lang="tr-TR"/>
        </a:p>
      </dgm:t>
    </dgm:pt>
    <dgm:pt modelId="{CC678E4F-CB13-45CC-9817-6FC542B974D0}" type="pres">
      <dgm:prSet presAssocID="{E8F94D0F-D1AB-4F54-B954-8DC474F328B0}" presName="linearFlow" presStyleCnt="0">
        <dgm:presLayoutVars>
          <dgm:dir/>
          <dgm:animLvl val="lvl"/>
          <dgm:resizeHandles val="exact"/>
        </dgm:presLayoutVars>
      </dgm:prSet>
      <dgm:spPr/>
    </dgm:pt>
    <dgm:pt modelId="{5019F80E-18CF-44E7-9D88-CD59B02EFAA6}" type="pres">
      <dgm:prSet presAssocID="{78ECC629-DA2F-4BFB-ACE8-D6B603028467}" presName="composite" presStyleCnt="0"/>
      <dgm:spPr/>
    </dgm:pt>
    <dgm:pt modelId="{1775FB7A-CEC2-4E2E-B940-2D10A8EBB891}" type="pres">
      <dgm:prSet presAssocID="{78ECC629-DA2F-4BFB-ACE8-D6B603028467}" presName="parentText" presStyleLbl="alignNode1" presStyleIdx="0" presStyleCnt="3">
        <dgm:presLayoutVars>
          <dgm:chMax val="1"/>
          <dgm:bulletEnabled val="1"/>
        </dgm:presLayoutVars>
      </dgm:prSet>
      <dgm:spPr/>
    </dgm:pt>
    <dgm:pt modelId="{4466BEDC-D33D-462A-A176-2114E1EF55BB}" type="pres">
      <dgm:prSet presAssocID="{78ECC629-DA2F-4BFB-ACE8-D6B603028467}" presName="descendantText" presStyleLbl="alignAcc1" presStyleIdx="0" presStyleCnt="3">
        <dgm:presLayoutVars>
          <dgm:bulletEnabled val="1"/>
        </dgm:presLayoutVars>
      </dgm:prSet>
      <dgm:spPr/>
    </dgm:pt>
    <dgm:pt modelId="{DB6E7EBF-D4AC-42CF-BF94-488D52E17A2B}" type="pres">
      <dgm:prSet presAssocID="{6CD01BF9-480B-4EBD-AACA-BEB8A792C46B}" presName="sp" presStyleCnt="0"/>
      <dgm:spPr/>
    </dgm:pt>
    <dgm:pt modelId="{383D51D0-D1AD-43DA-8D7E-42607EB65376}" type="pres">
      <dgm:prSet presAssocID="{01771DFD-7A4D-4748-834C-348CB2E33B34}" presName="composite" presStyleCnt="0"/>
      <dgm:spPr/>
    </dgm:pt>
    <dgm:pt modelId="{4ADC1119-D100-4EEF-A844-CAB93D51F06C}" type="pres">
      <dgm:prSet presAssocID="{01771DFD-7A4D-4748-834C-348CB2E33B34}" presName="parentText" presStyleLbl="alignNode1" presStyleIdx="1" presStyleCnt="3">
        <dgm:presLayoutVars>
          <dgm:chMax val="1"/>
          <dgm:bulletEnabled val="1"/>
        </dgm:presLayoutVars>
      </dgm:prSet>
      <dgm:spPr/>
    </dgm:pt>
    <dgm:pt modelId="{B3F142E4-A56C-40F4-A0F7-BC10902E24D9}" type="pres">
      <dgm:prSet presAssocID="{01771DFD-7A4D-4748-834C-348CB2E33B34}" presName="descendantText" presStyleLbl="alignAcc1" presStyleIdx="1" presStyleCnt="3">
        <dgm:presLayoutVars>
          <dgm:bulletEnabled val="1"/>
        </dgm:presLayoutVars>
      </dgm:prSet>
      <dgm:spPr/>
    </dgm:pt>
    <dgm:pt modelId="{3A13E2FD-67CF-4760-B042-777C35A04477}" type="pres">
      <dgm:prSet presAssocID="{14AA06B0-2874-4A6F-9348-C246DFB85D98}" presName="sp" presStyleCnt="0"/>
      <dgm:spPr/>
    </dgm:pt>
    <dgm:pt modelId="{EA839FFE-FC01-45BD-9A9B-52786254181B}" type="pres">
      <dgm:prSet presAssocID="{0A3746AC-84B6-49ED-B19F-DE80749B967A}" presName="composite" presStyleCnt="0"/>
      <dgm:spPr/>
    </dgm:pt>
    <dgm:pt modelId="{795C4E27-E161-4E01-8153-167AF4F14802}" type="pres">
      <dgm:prSet presAssocID="{0A3746AC-84B6-49ED-B19F-DE80749B967A}" presName="parentText" presStyleLbl="alignNode1" presStyleIdx="2" presStyleCnt="3">
        <dgm:presLayoutVars>
          <dgm:chMax val="1"/>
          <dgm:bulletEnabled val="1"/>
        </dgm:presLayoutVars>
      </dgm:prSet>
      <dgm:spPr/>
    </dgm:pt>
    <dgm:pt modelId="{5D3609FB-7FEB-4D2C-AFB3-5D8BEC93D919}" type="pres">
      <dgm:prSet presAssocID="{0A3746AC-84B6-49ED-B19F-DE80749B967A}" presName="descendantText" presStyleLbl="alignAcc1" presStyleIdx="2" presStyleCnt="3">
        <dgm:presLayoutVars>
          <dgm:bulletEnabled val="1"/>
        </dgm:presLayoutVars>
      </dgm:prSet>
      <dgm:spPr/>
    </dgm:pt>
  </dgm:ptLst>
  <dgm:cxnLst>
    <dgm:cxn modelId="{3A181902-22A6-4DE1-8119-1385308BD675}" srcId="{78ECC629-DA2F-4BFB-ACE8-D6B603028467}" destId="{DBAEAE9E-62FE-41AE-8754-D1617A664478}" srcOrd="0" destOrd="0" parTransId="{E09B4AED-798F-4BBC-A0AF-2E5AAF0B4649}" sibTransId="{2FF9EB29-AD5C-4F0F-8CF5-4EC9E5C560C5}"/>
    <dgm:cxn modelId="{03E8C72C-A9FD-4E98-90D2-8958F5387D61}" type="presOf" srcId="{D2BC682A-8059-4066-A147-35A2ECF69AAF}" destId="{4466BEDC-D33D-462A-A176-2114E1EF55BB}" srcOrd="0" destOrd="1" presId="urn:microsoft.com/office/officeart/2005/8/layout/chevron2"/>
    <dgm:cxn modelId="{AD676938-5B9D-4B01-9591-10D79AF2B7C1}" srcId="{0A3746AC-84B6-49ED-B19F-DE80749B967A}" destId="{59B0B55E-BBEF-4F87-8A2A-381A456D9F0A}" srcOrd="0" destOrd="0" parTransId="{30ED62A3-4185-4205-B93D-0E23A6DFF727}" sibTransId="{10156DEF-EFC4-4CF9-8A1F-E35A408EDA16}"/>
    <dgm:cxn modelId="{B44DAD49-6549-4078-84C0-53216BA7BF7C}" type="presOf" srcId="{59B0B55E-BBEF-4F87-8A2A-381A456D9F0A}" destId="{5D3609FB-7FEB-4D2C-AFB3-5D8BEC93D919}" srcOrd="0" destOrd="0" presId="urn:microsoft.com/office/officeart/2005/8/layout/chevron2"/>
    <dgm:cxn modelId="{57C21C6A-0126-4E6C-A24A-DD056F6723C4}" srcId="{E8F94D0F-D1AB-4F54-B954-8DC474F328B0}" destId="{0A3746AC-84B6-49ED-B19F-DE80749B967A}" srcOrd="2" destOrd="0" parTransId="{1D7EDACF-CF14-4654-90DC-65F77A493B28}" sibTransId="{29967D38-F6FA-4D45-8AB2-F91FDE9A14F0}"/>
    <dgm:cxn modelId="{4BDE1D55-84B4-4C4E-81FF-6518043158E8}" type="presOf" srcId="{DBAEAE9E-62FE-41AE-8754-D1617A664478}" destId="{4466BEDC-D33D-462A-A176-2114E1EF55BB}" srcOrd="0" destOrd="0" presId="urn:microsoft.com/office/officeart/2005/8/layout/chevron2"/>
    <dgm:cxn modelId="{640B5875-EEF7-4791-A433-E7C913EDB1DB}" type="presOf" srcId="{EEB56FB1-8E22-4B0D-B2F1-20A325BC9596}" destId="{B3F142E4-A56C-40F4-A0F7-BC10902E24D9}" srcOrd="0" destOrd="0" presId="urn:microsoft.com/office/officeart/2005/8/layout/chevron2"/>
    <dgm:cxn modelId="{5D95B459-D464-4E04-B87C-A49EED2BE713}" type="presOf" srcId="{01771DFD-7A4D-4748-834C-348CB2E33B34}" destId="{4ADC1119-D100-4EEF-A844-CAB93D51F06C}" srcOrd="0" destOrd="0" presId="urn:microsoft.com/office/officeart/2005/8/layout/chevron2"/>
    <dgm:cxn modelId="{CD134381-B145-4DF9-9073-C89157A292FE}" srcId="{01771DFD-7A4D-4748-834C-348CB2E33B34}" destId="{EEB56FB1-8E22-4B0D-B2F1-20A325BC9596}" srcOrd="0" destOrd="0" parTransId="{CBEE3EFB-6E00-4119-ABA6-FB22FA22E201}" sibTransId="{5EB805C4-C4D8-48D7-9B43-9D650001F8B3}"/>
    <dgm:cxn modelId="{F40FF685-E515-4862-AEA0-F8F40109F42D}" type="presOf" srcId="{E8F94D0F-D1AB-4F54-B954-8DC474F328B0}" destId="{CC678E4F-CB13-45CC-9817-6FC542B974D0}" srcOrd="0" destOrd="0" presId="urn:microsoft.com/office/officeart/2005/8/layout/chevron2"/>
    <dgm:cxn modelId="{417B5697-9341-4254-91E2-9072446E88FE}" srcId="{78ECC629-DA2F-4BFB-ACE8-D6B603028467}" destId="{D2BC682A-8059-4066-A147-35A2ECF69AAF}" srcOrd="1" destOrd="0" parTransId="{69C8D647-E665-4310-A86C-034408613D58}" sibTransId="{278700EA-5349-467A-ADB6-FBBA8FB27944}"/>
    <dgm:cxn modelId="{64694BD4-00EC-42D0-880E-5FCE6086AE29}" srcId="{E8F94D0F-D1AB-4F54-B954-8DC474F328B0}" destId="{01771DFD-7A4D-4748-834C-348CB2E33B34}" srcOrd="1" destOrd="0" parTransId="{0C436386-A5A7-4A75-A5ED-DAD8E505C683}" sibTransId="{14AA06B0-2874-4A6F-9348-C246DFB85D98}"/>
    <dgm:cxn modelId="{DC7ECFE7-DD9C-4A4B-AFD5-8EE1B524FF02}" srcId="{E8F94D0F-D1AB-4F54-B954-8DC474F328B0}" destId="{78ECC629-DA2F-4BFB-ACE8-D6B603028467}" srcOrd="0" destOrd="0" parTransId="{9A3F6F55-168A-4421-810D-E869EA8B8989}" sibTransId="{6CD01BF9-480B-4EBD-AACA-BEB8A792C46B}"/>
    <dgm:cxn modelId="{83BD3CE8-CDB5-416E-B2C0-B0B4E5B64EEC}" type="presOf" srcId="{0A3746AC-84B6-49ED-B19F-DE80749B967A}" destId="{795C4E27-E161-4E01-8153-167AF4F14802}" srcOrd="0" destOrd="0" presId="urn:microsoft.com/office/officeart/2005/8/layout/chevron2"/>
    <dgm:cxn modelId="{6F6E38FE-04D8-4FC2-B033-2AE3D0202AC8}" type="presOf" srcId="{78ECC629-DA2F-4BFB-ACE8-D6B603028467}" destId="{1775FB7A-CEC2-4E2E-B940-2D10A8EBB891}" srcOrd="0" destOrd="0" presId="urn:microsoft.com/office/officeart/2005/8/layout/chevron2"/>
    <dgm:cxn modelId="{1166CB50-5175-4A8E-AE60-D1D681219EA9}" type="presParOf" srcId="{CC678E4F-CB13-45CC-9817-6FC542B974D0}" destId="{5019F80E-18CF-44E7-9D88-CD59B02EFAA6}" srcOrd="0" destOrd="0" presId="urn:microsoft.com/office/officeart/2005/8/layout/chevron2"/>
    <dgm:cxn modelId="{A5957E66-7855-4A3E-8FC7-A8BB1F3764AE}" type="presParOf" srcId="{5019F80E-18CF-44E7-9D88-CD59B02EFAA6}" destId="{1775FB7A-CEC2-4E2E-B940-2D10A8EBB891}" srcOrd="0" destOrd="0" presId="urn:microsoft.com/office/officeart/2005/8/layout/chevron2"/>
    <dgm:cxn modelId="{0E15D7C9-69DF-4103-8FC3-3B1D8CCC7B53}" type="presParOf" srcId="{5019F80E-18CF-44E7-9D88-CD59B02EFAA6}" destId="{4466BEDC-D33D-462A-A176-2114E1EF55BB}" srcOrd="1" destOrd="0" presId="urn:microsoft.com/office/officeart/2005/8/layout/chevron2"/>
    <dgm:cxn modelId="{5C53EDB8-1DAC-4717-9F47-83B3E135831D}" type="presParOf" srcId="{CC678E4F-CB13-45CC-9817-6FC542B974D0}" destId="{DB6E7EBF-D4AC-42CF-BF94-488D52E17A2B}" srcOrd="1" destOrd="0" presId="urn:microsoft.com/office/officeart/2005/8/layout/chevron2"/>
    <dgm:cxn modelId="{4F191420-C743-4CE1-A90E-FE098F8B392B}" type="presParOf" srcId="{CC678E4F-CB13-45CC-9817-6FC542B974D0}" destId="{383D51D0-D1AD-43DA-8D7E-42607EB65376}" srcOrd="2" destOrd="0" presId="urn:microsoft.com/office/officeart/2005/8/layout/chevron2"/>
    <dgm:cxn modelId="{2EAA9D28-A4DE-49EA-A3A6-32C538CB2041}" type="presParOf" srcId="{383D51D0-D1AD-43DA-8D7E-42607EB65376}" destId="{4ADC1119-D100-4EEF-A844-CAB93D51F06C}" srcOrd="0" destOrd="0" presId="urn:microsoft.com/office/officeart/2005/8/layout/chevron2"/>
    <dgm:cxn modelId="{84D649A4-C75A-4953-91FC-CC00AD08856E}" type="presParOf" srcId="{383D51D0-D1AD-43DA-8D7E-42607EB65376}" destId="{B3F142E4-A56C-40F4-A0F7-BC10902E24D9}" srcOrd="1" destOrd="0" presId="urn:microsoft.com/office/officeart/2005/8/layout/chevron2"/>
    <dgm:cxn modelId="{077B66D4-9214-4CA0-B221-83C44E43D7B1}" type="presParOf" srcId="{CC678E4F-CB13-45CC-9817-6FC542B974D0}" destId="{3A13E2FD-67CF-4760-B042-777C35A04477}" srcOrd="3" destOrd="0" presId="urn:microsoft.com/office/officeart/2005/8/layout/chevron2"/>
    <dgm:cxn modelId="{0D8D06B2-8552-4A0B-8280-F37DBA842C2E}" type="presParOf" srcId="{CC678E4F-CB13-45CC-9817-6FC542B974D0}" destId="{EA839FFE-FC01-45BD-9A9B-52786254181B}" srcOrd="4" destOrd="0" presId="urn:microsoft.com/office/officeart/2005/8/layout/chevron2"/>
    <dgm:cxn modelId="{FFA71E48-BAD1-4C00-8F54-925825AD371A}" type="presParOf" srcId="{EA839FFE-FC01-45BD-9A9B-52786254181B}" destId="{795C4E27-E161-4E01-8153-167AF4F14802}" srcOrd="0" destOrd="0" presId="urn:microsoft.com/office/officeart/2005/8/layout/chevron2"/>
    <dgm:cxn modelId="{A478C930-8AF9-4B5C-85CB-5D794282973C}" type="presParOf" srcId="{EA839FFE-FC01-45BD-9A9B-52786254181B}" destId="{5D3609FB-7FEB-4D2C-AFB3-5D8BEC93D919}" srcOrd="1" destOrd="0" presId="urn:microsoft.com/office/officeart/2005/8/layout/chevron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46F70DD-F9D1-4607-A070-FEAB9DDF895F}"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B47E9281-E7E0-4A09-B61D-A6E9DFD21064}">
      <dgm:prSet phldrT="[Metin]"/>
      <dgm:spPr/>
      <dgm:t>
        <a:bodyPr/>
        <a:lstStyle/>
        <a:p>
          <a:r>
            <a:rPr lang="en-US"/>
            <a:t>1</a:t>
          </a:r>
        </a:p>
      </dgm:t>
    </dgm:pt>
    <dgm:pt modelId="{AD4D4906-9DDD-49E1-9FCE-90F846D4A84A}" type="parTrans" cxnId="{0E107B9B-3458-4068-8993-1B459ACEF9CA}">
      <dgm:prSet/>
      <dgm:spPr/>
      <dgm:t>
        <a:bodyPr/>
        <a:lstStyle/>
        <a:p>
          <a:endParaRPr lang="tr-TR"/>
        </a:p>
      </dgm:t>
    </dgm:pt>
    <dgm:pt modelId="{6BE8A8E8-9364-499C-BBF7-CE3499034251}" type="sibTrans" cxnId="{0E107B9B-3458-4068-8993-1B459ACEF9CA}">
      <dgm:prSet/>
      <dgm:spPr/>
      <dgm:t>
        <a:bodyPr/>
        <a:lstStyle/>
        <a:p>
          <a:endParaRPr lang="tr-TR"/>
        </a:p>
      </dgm:t>
    </dgm:pt>
    <dgm:pt modelId="{850407F3-2B5D-4CC0-9FE0-DA0261EED77E}">
      <dgm:prSet phldrT="[Metin]" custT="1"/>
      <dgm:spPr/>
      <dgm:t>
        <a:bodyPr/>
        <a:lstStyle/>
        <a:p>
          <a:r>
            <a:rPr lang="en-US" sz="1200">
              <a:latin typeface="Arial" panose="020B0604020202020204" pitchFamily="34" charset="0"/>
              <a:cs typeface="Arial" panose="020B0604020202020204" pitchFamily="34" charset="0"/>
            </a:rPr>
            <a:t>Necessary actions are taken for the user to turn on the device safely when the power comes back on. (E.g. If the chamber is pressurized, steam is discharged or if the device is in vacuuming, air is taken from outside.</a:t>
          </a:r>
        </a:p>
      </dgm:t>
    </dgm:pt>
    <dgm:pt modelId="{B32579FE-736C-45BD-A9C2-77FAF36B50C7}" type="parTrans" cxnId="{40C12148-9830-431F-AED8-0B73EAA71367}">
      <dgm:prSet/>
      <dgm:spPr/>
      <dgm:t>
        <a:bodyPr/>
        <a:lstStyle/>
        <a:p>
          <a:endParaRPr lang="tr-TR"/>
        </a:p>
      </dgm:t>
    </dgm:pt>
    <dgm:pt modelId="{89FD2107-9882-45C4-9DB3-0135F93A9703}" type="sibTrans" cxnId="{40C12148-9830-431F-AED8-0B73EAA71367}">
      <dgm:prSet/>
      <dgm:spPr/>
      <dgm:t>
        <a:bodyPr/>
        <a:lstStyle/>
        <a:p>
          <a:endParaRPr lang="tr-TR"/>
        </a:p>
      </dgm:t>
    </dgm:pt>
    <dgm:pt modelId="{D1A85E68-2877-4D5A-9E62-60F8DE4AA501}" type="pres">
      <dgm:prSet presAssocID="{F46F70DD-F9D1-4607-A070-FEAB9DDF895F}" presName="linearFlow" presStyleCnt="0">
        <dgm:presLayoutVars>
          <dgm:dir/>
          <dgm:animLvl val="lvl"/>
          <dgm:resizeHandles val="exact"/>
        </dgm:presLayoutVars>
      </dgm:prSet>
      <dgm:spPr/>
    </dgm:pt>
    <dgm:pt modelId="{7998569A-C744-4943-9A87-378EE48FE7E6}" type="pres">
      <dgm:prSet presAssocID="{B47E9281-E7E0-4A09-B61D-A6E9DFD21064}" presName="composite" presStyleCnt="0"/>
      <dgm:spPr/>
    </dgm:pt>
    <dgm:pt modelId="{30F0B4B4-9D65-4C28-BA55-AAA89EA74C61}" type="pres">
      <dgm:prSet presAssocID="{B47E9281-E7E0-4A09-B61D-A6E9DFD21064}" presName="parentText" presStyleLbl="alignNode1" presStyleIdx="0" presStyleCnt="1">
        <dgm:presLayoutVars>
          <dgm:chMax val="1"/>
          <dgm:bulletEnabled val="1"/>
        </dgm:presLayoutVars>
      </dgm:prSet>
      <dgm:spPr/>
    </dgm:pt>
    <dgm:pt modelId="{D6218710-5766-4B4C-92FD-215CA3F921A5}" type="pres">
      <dgm:prSet presAssocID="{B47E9281-E7E0-4A09-B61D-A6E9DFD21064}" presName="descendantText" presStyleLbl="alignAcc1" presStyleIdx="0" presStyleCnt="1">
        <dgm:presLayoutVars>
          <dgm:bulletEnabled val="1"/>
        </dgm:presLayoutVars>
      </dgm:prSet>
      <dgm:spPr/>
    </dgm:pt>
  </dgm:ptLst>
  <dgm:cxnLst>
    <dgm:cxn modelId="{BA8EA814-8232-4C47-95FC-7BACE3C7027A}" type="presOf" srcId="{F46F70DD-F9D1-4607-A070-FEAB9DDF895F}" destId="{D1A85E68-2877-4D5A-9E62-60F8DE4AA501}" srcOrd="0" destOrd="0" presId="urn:microsoft.com/office/officeart/2005/8/layout/chevron2"/>
    <dgm:cxn modelId="{40C12148-9830-431F-AED8-0B73EAA71367}" srcId="{B47E9281-E7E0-4A09-B61D-A6E9DFD21064}" destId="{850407F3-2B5D-4CC0-9FE0-DA0261EED77E}" srcOrd="0" destOrd="0" parTransId="{B32579FE-736C-45BD-A9C2-77FAF36B50C7}" sibTransId="{89FD2107-9882-45C4-9DB3-0135F93A9703}"/>
    <dgm:cxn modelId="{B4CA4E76-79BE-459C-AC40-F31FD781453C}" type="presOf" srcId="{B47E9281-E7E0-4A09-B61D-A6E9DFD21064}" destId="{30F0B4B4-9D65-4C28-BA55-AAA89EA74C61}" srcOrd="0" destOrd="0" presId="urn:microsoft.com/office/officeart/2005/8/layout/chevron2"/>
    <dgm:cxn modelId="{E703998C-1437-401B-B42B-27C313F1BE99}" type="presOf" srcId="{850407F3-2B5D-4CC0-9FE0-DA0261EED77E}" destId="{D6218710-5766-4B4C-92FD-215CA3F921A5}" srcOrd="0" destOrd="0" presId="urn:microsoft.com/office/officeart/2005/8/layout/chevron2"/>
    <dgm:cxn modelId="{0E107B9B-3458-4068-8993-1B459ACEF9CA}" srcId="{F46F70DD-F9D1-4607-A070-FEAB9DDF895F}" destId="{B47E9281-E7E0-4A09-B61D-A6E9DFD21064}" srcOrd="0" destOrd="0" parTransId="{AD4D4906-9DDD-49E1-9FCE-90F846D4A84A}" sibTransId="{6BE8A8E8-9364-499C-BBF7-CE3499034251}"/>
    <dgm:cxn modelId="{52E05EA2-F695-47CC-9EB6-ED0B3DCB8C7C}" type="presParOf" srcId="{D1A85E68-2877-4D5A-9E62-60F8DE4AA501}" destId="{7998569A-C744-4943-9A87-378EE48FE7E6}" srcOrd="0" destOrd="0" presId="urn:microsoft.com/office/officeart/2005/8/layout/chevron2"/>
    <dgm:cxn modelId="{11289535-1209-4F0C-8471-B9034300D264}" type="presParOf" srcId="{7998569A-C744-4943-9A87-378EE48FE7E6}" destId="{30F0B4B4-9D65-4C28-BA55-AAA89EA74C61}" srcOrd="0" destOrd="0" presId="urn:microsoft.com/office/officeart/2005/8/layout/chevron2"/>
    <dgm:cxn modelId="{047072FB-B79D-4609-B9ED-00DA3159B583}" type="presParOf" srcId="{7998569A-C744-4943-9A87-378EE48FE7E6}" destId="{D6218710-5766-4B4C-92FD-215CA3F921A5}" srcOrd="1" destOrd="0" presId="urn:microsoft.com/office/officeart/2005/8/layout/chevron2"/>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1005B2DD-8030-4CEB-B3D3-3CC86C47DCD3}"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D1959F9E-F585-4C02-9653-2D19F20800FD}">
      <dgm:prSet phldrT="[Metin]" custT="1"/>
      <dgm:spPr/>
      <dgm:t>
        <a:bodyPr/>
        <a:lstStyle/>
        <a:p>
          <a:r>
            <a:rPr lang="en-US" sz="1200">
              <a:latin typeface="Arial" panose="020B0604020202020204" pitchFamily="34" charset="0"/>
              <a:cs typeface="Arial" panose="020B0604020202020204" pitchFamily="34" charset="0"/>
            </a:rPr>
            <a:t>3</a:t>
          </a:r>
        </a:p>
      </dgm:t>
    </dgm:pt>
    <dgm:pt modelId="{FACEF226-CAF7-480B-949C-637687C0A8FA}" type="parTrans" cxnId="{783DD769-6364-4F0B-B952-9F0A16FE9A7C}">
      <dgm:prSet/>
      <dgm:spPr/>
      <dgm:t>
        <a:bodyPr/>
        <a:lstStyle/>
        <a:p>
          <a:endParaRPr lang="tr-TR" sz="1200">
            <a:latin typeface="Arial" panose="020B0604020202020204" pitchFamily="34" charset="0"/>
            <a:cs typeface="Arial" panose="020B0604020202020204" pitchFamily="34" charset="0"/>
          </a:endParaRPr>
        </a:p>
      </dgm:t>
    </dgm:pt>
    <dgm:pt modelId="{FDA56828-E21B-4362-A1A2-C1EEA942C404}" type="sibTrans" cxnId="{783DD769-6364-4F0B-B952-9F0A16FE9A7C}">
      <dgm:prSet/>
      <dgm:spPr/>
      <dgm:t>
        <a:bodyPr/>
        <a:lstStyle/>
        <a:p>
          <a:endParaRPr lang="tr-TR" sz="1200">
            <a:latin typeface="Arial" panose="020B0604020202020204" pitchFamily="34" charset="0"/>
            <a:cs typeface="Arial" panose="020B0604020202020204" pitchFamily="34" charset="0"/>
          </a:endParaRPr>
        </a:p>
      </dgm:t>
    </dgm:pt>
    <dgm:pt modelId="{02B4D4E2-F7FC-4805-BE20-A163D7FB044C}">
      <dgm:prSet phldrT="[Metin]" custT="1"/>
      <dgm:spPr/>
      <dgm:t>
        <a:bodyPr/>
        <a:lstStyle/>
        <a:p>
          <a:r>
            <a:rPr lang="en-US" sz="1200">
              <a:latin typeface="Arial" panose="020B0604020202020204" pitchFamily="34" charset="0"/>
              <a:cs typeface="Arial" panose="020B0604020202020204" pitchFamily="34" charset="0"/>
            </a:rPr>
            <a:t>Check the main board heater malfunction input, replace the main board if there is short circuit.</a:t>
          </a:r>
        </a:p>
      </dgm:t>
    </dgm:pt>
    <dgm:pt modelId="{87729933-77D6-40C6-8C56-25B6C50CE1C5}" type="parTrans" cxnId="{1BA1B28A-A3F1-4F2C-814E-D63F3EFA354A}">
      <dgm:prSet/>
      <dgm:spPr/>
      <dgm:t>
        <a:bodyPr/>
        <a:lstStyle/>
        <a:p>
          <a:endParaRPr lang="tr-TR" sz="1200">
            <a:latin typeface="Arial" panose="020B0604020202020204" pitchFamily="34" charset="0"/>
            <a:cs typeface="Arial" panose="020B0604020202020204" pitchFamily="34" charset="0"/>
          </a:endParaRPr>
        </a:p>
      </dgm:t>
    </dgm:pt>
    <dgm:pt modelId="{69508D9D-4C2A-4F6F-978B-745B4809AA87}" type="sibTrans" cxnId="{1BA1B28A-A3F1-4F2C-814E-D63F3EFA354A}">
      <dgm:prSet/>
      <dgm:spPr/>
      <dgm:t>
        <a:bodyPr/>
        <a:lstStyle/>
        <a:p>
          <a:endParaRPr lang="tr-TR" sz="1200">
            <a:latin typeface="Arial" panose="020B0604020202020204" pitchFamily="34" charset="0"/>
            <a:cs typeface="Arial" panose="020B0604020202020204" pitchFamily="34" charset="0"/>
          </a:endParaRPr>
        </a:p>
      </dgm:t>
    </dgm:pt>
    <dgm:pt modelId="{0182D8B5-F2C2-4DD2-A71F-EA09983A42D5}">
      <dgm:prSet custT="1"/>
      <dgm:spPr/>
      <dgm:t>
        <a:bodyPr/>
        <a:lstStyle/>
        <a:p>
          <a:r>
            <a:rPr lang="en-US" sz="1200">
              <a:latin typeface="Arial" panose="020B0604020202020204" pitchFamily="34" charset="0"/>
              <a:cs typeface="Arial" panose="020B0604020202020204" pitchFamily="34" charset="0"/>
            </a:rPr>
            <a:t>1</a:t>
          </a:r>
        </a:p>
      </dgm:t>
    </dgm:pt>
    <dgm:pt modelId="{C8C3BDC5-47C4-4238-A65B-02D839D7F6CD}" type="parTrans" cxnId="{17E57311-6227-4E30-9592-3C2CA02EE6DD}">
      <dgm:prSet/>
      <dgm:spPr/>
      <dgm:t>
        <a:bodyPr/>
        <a:lstStyle/>
        <a:p>
          <a:endParaRPr lang="tr-TR" sz="1200">
            <a:latin typeface="Arial" panose="020B0604020202020204" pitchFamily="34" charset="0"/>
            <a:cs typeface="Arial" panose="020B0604020202020204" pitchFamily="34" charset="0"/>
          </a:endParaRPr>
        </a:p>
      </dgm:t>
    </dgm:pt>
    <dgm:pt modelId="{63526B9E-9146-4C4F-B36E-E25F53BF07E4}" type="sibTrans" cxnId="{17E57311-6227-4E30-9592-3C2CA02EE6DD}">
      <dgm:prSet/>
      <dgm:spPr/>
      <dgm:t>
        <a:bodyPr/>
        <a:lstStyle/>
        <a:p>
          <a:endParaRPr lang="tr-TR" sz="1200">
            <a:latin typeface="Arial" panose="020B0604020202020204" pitchFamily="34" charset="0"/>
            <a:cs typeface="Arial" panose="020B0604020202020204" pitchFamily="34" charset="0"/>
          </a:endParaRPr>
        </a:p>
      </dgm:t>
    </dgm:pt>
    <dgm:pt modelId="{1E9D60C4-1D8B-4860-B47E-69456267513D}">
      <dgm:prSet custT="1"/>
      <dgm:spPr/>
      <dgm:t>
        <a:bodyPr/>
        <a:lstStyle/>
        <a:p>
          <a:r>
            <a:rPr lang="en-US" sz="1200">
              <a:latin typeface="Arial" panose="020B0604020202020204" pitchFamily="34" charset="0"/>
              <a:cs typeface="Arial" panose="020B0604020202020204" pitchFamily="34" charset="0"/>
            </a:rPr>
            <a:t>Check the voltage in the mains line. Make sure that 3 phases are received.</a:t>
          </a:r>
        </a:p>
      </dgm:t>
    </dgm:pt>
    <dgm:pt modelId="{DCF58975-F2FF-4F89-B9E1-D5B188FCC6B6}" type="parTrans" cxnId="{832BA87C-9180-4BF0-BB09-5160434E8C46}">
      <dgm:prSet/>
      <dgm:spPr/>
      <dgm:t>
        <a:bodyPr/>
        <a:lstStyle/>
        <a:p>
          <a:endParaRPr lang="tr-TR" sz="1200">
            <a:latin typeface="Arial" panose="020B0604020202020204" pitchFamily="34" charset="0"/>
            <a:cs typeface="Arial" panose="020B0604020202020204" pitchFamily="34" charset="0"/>
          </a:endParaRPr>
        </a:p>
      </dgm:t>
    </dgm:pt>
    <dgm:pt modelId="{6FD8E0C1-1F60-4346-B1F0-9FBC83A71ABF}" type="sibTrans" cxnId="{832BA87C-9180-4BF0-BB09-5160434E8C46}">
      <dgm:prSet/>
      <dgm:spPr/>
      <dgm:t>
        <a:bodyPr/>
        <a:lstStyle/>
        <a:p>
          <a:endParaRPr lang="tr-TR" sz="1200">
            <a:latin typeface="Arial" panose="020B0604020202020204" pitchFamily="34" charset="0"/>
            <a:cs typeface="Arial" panose="020B0604020202020204" pitchFamily="34" charset="0"/>
          </a:endParaRPr>
        </a:p>
      </dgm:t>
    </dgm:pt>
    <dgm:pt modelId="{7727D2F2-34A8-4CD6-846A-D8F18D5A78E6}">
      <dgm:prSet custT="1"/>
      <dgm:spPr/>
      <dgm:t>
        <a:bodyPr/>
        <a:lstStyle/>
        <a:p>
          <a:r>
            <a:rPr lang="en-US" sz="1200">
              <a:latin typeface="Arial" panose="020B0604020202020204" pitchFamily="34" charset="0"/>
              <a:cs typeface="Arial" panose="020B0604020202020204" pitchFamily="34" charset="0"/>
            </a:rPr>
            <a:t>2</a:t>
          </a:r>
        </a:p>
      </dgm:t>
    </dgm:pt>
    <dgm:pt modelId="{0C4FD52F-4CCE-41B2-82B2-65FC43354832}" type="parTrans" cxnId="{B881F043-7ECA-4CA7-879C-B64345D4B8EF}">
      <dgm:prSet/>
      <dgm:spPr/>
      <dgm:t>
        <a:bodyPr/>
        <a:lstStyle/>
        <a:p>
          <a:endParaRPr lang="tr-TR" sz="1200">
            <a:latin typeface="Arial" panose="020B0604020202020204" pitchFamily="34" charset="0"/>
            <a:cs typeface="Arial" panose="020B0604020202020204" pitchFamily="34" charset="0"/>
          </a:endParaRPr>
        </a:p>
      </dgm:t>
    </dgm:pt>
    <dgm:pt modelId="{BC79885C-7A0C-47BB-A7EA-F099827216D3}" type="sibTrans" cxnId="{B881F043-7ECA-4CA7-879C-B64345D4B8EF}">
      <dgm:prSet/>
      <dgm:spPr/>
      <dgm:t>
        <a:bodyPr/>
        <a:lstStyle/>
        <a:p>
          <a:endParaRPr lang="tr-TR" sz="1200">
            <a:latin typeface="Arial" panose="020B0604020202020204" pitchFamily="34" charset="0"/>
            <a:cs typeface="Arial" panose="020B0604020202020204" pitchFamily="34" charset="0"/>
          </a:endParaRPr>
        </a:p>
      </dgm:t>
    </dgm:pt>
    <dgm:pt modelId="{CF127FDA-DA36-4D58-B065-5E67B9AC9F0E}">
      <dgm:prSet custT="1"/>
      <dgm:spPr/>
      <dgm:t>
        <a:bodyPr/>
        <a:lstStyle/>
        <a:p>
          <a:r>
            <a:rPr lang="en-US" sz="1200">
              <a:latin typeface="Arial" panose="020B0604020202020204" pitchFamily="34" charset="0"/>
              <a:cs typeface="Arial" panose="020B0604020202020204" pitchFamily="34" charset="0"/>
            </a:rPr>
            <a:t>Check heaters (6x1500watt)</a:t>
          </a:r>
          <a:r>
            <a:rPr lang="tr-TR" sz="1200">
              <a:latin typeface="Arial" panose="020B0604020202020204" pitchFamily="34" charset="0"/>
              <a:cs typeface="Arial" panose="020B0604020202020204" pitchFamily="34" charset="0"/>
            </a:rPr>
            <a:t>.</a:t>
          </a:r>
          <a:endParaRPr lang="en-US" sz="1200">
            <a:latin typeface="Arial" panose="020B0604020202020204" pitchFamily="34" charset="0"/>
            <a:cs typeface="Arial" panose="020B0604020202020204" pitchFamily="34" charset="0"/>
          </a:endParaRPr>
        </a:p>
      </dgm:t>
    </dgm:pt>
    <dgm:pt modelId="{851E5C06-052B-42A1-BF55-AC54BE4D1231}" type="parTrans" cxnId="{0532F0A7-A2B2-49F3-8DC2-5D3735767E31}">
      <dgm:prSet/>
      <dgm:spPr/>
      <dgm:t>
        <a:bodyPr/>
        <a:lstStyle/>
        <a:p>
          <a:endParaRPr lang="tr-TR" sz="1200">
            <a:latin typeface="Arial" panose="020B0604020202020204" pitchFamily="34" charset="0"/>
            <a:cs typeface="Arial" panose="020B0604020202020204" pitchFamily="34" charset="0"/>
          </a:endParaRPr>
        </a:p>
      </dgm:t>
    </dgm:pt>
    <dgm:pt modelId="{4ACD28BB-F975-44DB-A98A-555D326D814B}" type="sibTrans" cxnId="{0532F0A7-A2B2-49F3-8DC2-5D3735767E31}">
      <dgm:prSet/>
      <dgm:spPr/>
      <dgm:t>
        <a:bodyPr/>
        <a:lstStyle/>
        <a:p>
          <a:endParaRPr lang="tr-TR" sz="1200">
            <a:latin typeface="Arial" panose="020B0604020202020204" pitchFamily="34" charset="0"/>
            <a:cs typeface="Arial" panose="020B0604020202020204" pitchFamily="34" charset="0"/>
          </a:endParaRPr>
        </a:p>
      </dgm:t>
    </dgm:pt>
    <dgm:pt modelId="{D9580EA6-53C0-4A6C-A458-D4C51626D1C1}">
      <dgm:prSet phldrT="[Metin]" custT="1"/>
      <dgm:spPr/>
      <dgm:t>
        <a:bodyPr/>
        <a:lstStyle/>
        <a:p>
          <a:r>
            <a:rPr lang="en-US" sz="1200">
              <a:latin typeface="Arial" panose="020B0604020202020204" pitchFamily="34" charset="0"/>
              <a:cs typeface="Arial" panose="020B0604020202020204" pitchFamily="34" charset="0"/>
            </a:rPr>
            <a:t>Make sure that all heater contactor poles conduct heaters. If there are poles which do not conduct, replace the contactor. </a:t>
          </a:r>
        </a:p>
      </dgm:t>
    </dgm:pt>
    <dgm:pt modelId="{B36F3936-AFC6-4436-AF97-ECA8A014907C}" type="sibTrans" cxnId="{CE53AE65-8FAB-4EF8-AC8D-4FA446BC9F15}">
      <dgm:prSet/>
      <dgm:spPr/>
      <dgm:t>
        <a:bodyPr/>
        <a:lstStyle/>
        <a:p>
          <a:endParaRPr lang="tr-TR" sz="1200">
            <a:latin typeface="Arial" panose="020B0604020202020204" pitchFamily="34" charset="0"/>
            <a:cs typeface="Arial" panose="020B0604020202020204" pitchFamily="34" charset="0"/>
          </a:endParaRPr>
        </a:p>
      </dgm:t>
    </dgm:pt>
    <dgm:pt modelId="{82282F34-0D94-4FDB-9306-61A4B87D80BF}" type="parTrans" cxnId="{CE53AE65-8FAB-4EF8-AC8D-4FA446BC9F15}">
      <dgm:prSet/>
      <dgm:spPr/>
      <dgm:t>
        <a:bodyPr/>
        <a:lstStyle/>
        <a:p>
          <a:endParaRPr lang="tr-TR" sz="1200">
            <a:latin typeface="Arial" panose="020B0604020202020204" pitchFamily="34" charset="0"/>
            <a:cs typeface="Arial" panose="020B0604020202020204" pitchFamily="34" charset="0"/>
          </a:endParaRPr>
        </a:p>
      </dgm:t>
    </dgm:pt>
    <dgm:pt modelId="{9847731A-1939-4DE1-B6CC-9B53128EB1E2}">
      <dgm:prSet phldrT="[Metin]" custT="1"/>
      <dgm:spPr/>
      <dgm:t>
        <a:bodyPr/>
        <a:lstStyle/>
        <a:p>
          <a:r>
            <a:rPr lang="en-US" sz="1200">
              <a:latin typeface="Arial" panose="020B0604020202020204" pitchFamily="34" charset="0"/>
              <a:cs typeface="Arial" panose="020B0604020202020204" pitchFamily="34" charset="0"/>
            </a:rPr>
            <a:t>4</a:t>
          </a:r>
        </a:p>
      </dgm:t>
    </dgm:pt>
    <dgm:pt modelId="{EE122CFD-8012-4AA8-9349-0D265CC2FFF1}" type="sibTrans" cxnId="{0C1130F4-FB3B-4D82-8168-BEB0C7672338}">
      <dgm:prSet/>
      <dgm:spPr/>
      <dgm:t>
        <a:bodyPr/>
        <a:lstStyle/>
        <a:p>
          <a:endParaRPr lang="tr-TR" sz="1200">
            <a:latin typeface="Arial" panose="020B0604020202020204" pitchFamily="34" charset="0"/>
            <a:cs typeface="Arial" panose="020B0604020202020204" pitchFamily="34" charset="0"/>
          </a:endParaRPr>
        </a:p>
      </dgm:t>
    </dgm:pt>
    <dgm:pt modelId="{018B9368-B214-4EBB-9945-0BDB9257FCF7}" type="parTrans" cxnId="{0C1130F4-FB3B-4D82-8168-BEB0C7672338}">
      <dgm:prSet/>
      <dgm:spPr/>
      <dgm:t>
        <a:bodyPr/>
        <a:lstStyle/>
        <a:p>
          <a:endParaRPr lang="tr-TR" sz="1200">
            <a:latin typeface="Arial" panose="020B0604020202020204" pitchFamily="34" charset="0"/>
            <a:cs typeface="Arial" panose="020B0604020202020204" pitchFamily="34" charset="0"/>
          </a:endParaRPr>
        </a:p>
      </dgm:t>
    </dgm:pt>
    <dgm:pt modelId="{DD455DD2-8E18-4462-B3E1-87AE054FDEBE}">
      <dgm:prSet phldrT="[Metin]" custT="1"/>
      <dgm:spPr/>
      <dgm:t>
        <a:bodyPr/>
        <a:lstStyle/>
        <a:p>
          <a:r>
            <a:rPr lang="en-US" sz="1200">
              <a:latin typeface="Arial" panose="020B0604020202020204" pitchFamily="34" charset="0"/>
              <a:cs typeface="Arial" panose="020B0604020202020204" pitchFamily="34" charset="0"/>
            </a:rPr>
            <a:t>5</a:t>
          </a:r>
        </a:p>
      </dgm:t>
    </dgm:pt>
    <dgm:pt modelId="{2FD35BE6-8A39-4B05-A9B4-2CE87B3E3DEF}" type="parTrans" cxnId="{935494ED-1F75-4C69-B091-3CEE6C836CE4}">
      <dgm:prSet/>
      <dgm:spPr/>
      <dgm:t>
        <a:bodyPr/>
        <a:lstStyle/>
        <a:p>
          <a:endParaRPr lang="tr-TR" sz="1200">
            <a:latin typeface="Arial" panose="020B0604020202020204" pitchFamily="34" charset="0"/>
            <a:cs typeface="Arial" panose="020B0604020202020204" pitchFamily="34" charset="0"/>
          </a:endParaRPr>
        </a:p>
      </dgm:t>
    </dgm:pt>
    <dgm:pt modelId="{4C2083B8-0A58-4572-95FD-B707FB276712}" type="sibTrans" cxnId="{935494ED-1F75-4C69-B091-3CEE6C836CE4}">
      <dgm:prSet/>
      <dgm:spPr/>
      <dgm:t>
        <a:bodyPr/>
        <a:lstStyle/>
        <a:p>
          <a:endParaRPr lang="tr-TR" sz="1200">
            <a:latin typeface="Arial" panose="020B0604020202020204" pitchFamily="34" charset="0"/>
            <a:cs typeface="Arial" panose="020B0604020202020204" pitchFamily="34" charset="0"/>
          </a:endParaRPr>
        </a:p>
      </dgm:t>
    </dgm:pt>
    <dgm:pt modelId="{158BD57A-CE9B-4F12-A48E-167512D7694F}">
      <dgm:prSet custT="1"/>
      <dgm:spPr/>
      <dgm:t>
        <a:bodyPr/>
        <a:lstStyle/>
        <a:p>
          <a:r>
            <a:rPr lang="en-US" sz="1200">
              <a:latin typeface="Arial" panose="020B0604020202020204" pitchFamily="34" charset="0"/>
              <a:cs typeface="Arial" panose="020B0604020202020204" pitchFamily="34" charset="0"/>
            </a:rPr>
            <a:t>Make sure that heater thermic is in 'on' position. If the thermic cuts the circuit even if there is no current passing over the thermic, replace the thermic.</a:t>
          </a:r>
        </a:p>
      </dgm:t>
    </dgm:pt>
    <dgm:pt modelId="{2D4593E4-677F-432C-81D6-754E64817B17}" type="parTrans" cxnId="{6FD897B9-EAB5-4C27-92B0-0F96D9811180}">
      <dgm:prSet/>
      <dgm:spPr/>
      <dgm:t>
        <a:bodyPr/>
        <a:lstStyle/>
        <a:p>
          <a:endParaRPr lang="tr-TR" sz="1200">
            <a:latin typeface="Arial" panose="020B0604020202020204" pitchFamily="34" charset="0"/>
            <a:cs typeface="Arial" panose="020B0604020202020204" pitchFamily="34" charset="0"/>
          </a:endParaRPr>
        </a:p>
      </dgm:t>
    </dgm:pt>
    <dgm:pt modelId="{A64A0C2C-9107-4818-8423-20DBC72F0518}" type="sibTrans" cxnId="{6FD897B9-EAB5-4C27-92B0-0F96D9811180}">
      <dgm:prSet/>
      <dgm:spPr/>
      <dgm:t>
        <a:bodyPr/>
        <a:lstStyle/>
        <a:p>
          <a:endParaRPr lang="tr-TR" sz="1200">
            <a:latin typeface="Arial" panose="020B0604020202020204" pitchFamily="34" charset="0"/>
            <a:cs typeface="Arial" panose="020B0604020202020204" pitchFamily="34" charset="0"/>
          </a:endParaRPr>
        </a:p>
      </dgm:t>
    </dgm:pt>
    <dgm:pt modelId="{5FCEB96C-7991-4AAD-940D-946932C48BE0}" type="pres">
      <dgm:prSet presAssocID="{1005B2DD-8030-4CEB-B3D3-3CC86C47DCD3}" presName="linearFlow" presStyleCnt="0">
        <dgm:presLayoutVars>
          <dgm:dir/>
          <dgm:animLvl val="lvl"/>
          <dgm:resizeHandles val="exact"/>
        </dgm:presLayoutVars>
      </dgm:prSet>
      <dgm:spPr/>
    </dgm:pt>
    <dgm:pt modelId="{5B4D32A3-27B6-4EB9-8C8E-477CEF0A04F1}" type="pres">
      <dgm:prSet presAssocID="{0182D8B5-F2C2-4DD2-A71F-EA09983A42D5}" presName="composite" presStyleCnt="0"/>
      <dgm:spPr/>
    </dgm:pt>
    <dgm:pt modelId="{B5766775-B690-4555-8942-0E21867C2457}" type="pres">
      <dgm:prSet presAssocID="{0182D8B5-F2C2-4DD2-A71F-EA09983A42D5}" presName="parentText" presStyleLbl="alignNode1" presStyleIdx="0" presStyleCnt="5">
        <dgm:presLayoutVars>
          <dgm:chMax val="1"/>
          <dgm:bulletEnabled val="1"/>
        </dgm:presLayoutVars>
      </dgm:prSet>
      <dgm:spPr/>
    </dgm:pt>
    <dgm:pt modelId="{8214D780-80AC-4DF9-A63C-427BB62DF08B}" type="pres">
      <dgm:prSet presAssocID="{0182D8B5-F2C2-4DD2-A71F-EA09983A42D5}" presName="descendantText" presStyleLbl="alignAcc1" presStyleIdx="0" presStyleCnt="5">
        <dgm:presLayoutVars>
          <dgm:bulletEnabled val="1"/>
        </dgm:presLayoutVars>
      </dgm:prSet>
      <dgm:spPr/>
    </dgm:pt>
    <dgm:pt modelId="{132ACC89-E9B2-4220-AB81-AF7C5C027840}" type="pres">
      <dgm:prSet presAssocID="{63526B9E-9146-4C4F-B36E-E25F53BF07E4}" presName="sp" presStyleCnt="0"/>
      <dgm:spPr/>
    </dgm:pt>
    <dgm:pt modelId="{C5891143-628F-49A2-AFF0-6FC435D918D5}" type="pres">
      <dgm:prSet presAssocID="{7727D2F2-34A8-4CD6-846A-D8F18D5A78E6}" presName="composite" presStyleCnt="0"/>
      <dgm:spPr/>
    </dgm:pt>
    <dgm:pt modelId="{429BF916-7C11-41B7-AEE7-496599A62855}" type="pres">
      <dgm:prSet presAssocID="{7727D2F2-34A8-4CD6-846A-D8F18D5A78E6}" presName="parentText" presStyleLbl="alignNode1" presStyleIdx="1" presStyleCnt="5">
        <dgm:presLayoutVars>
          <dgm:chMax val="1"/>
          <dgm:bulletEnabled val="1"/>
        </dgm:presLayoutVars>
      </dgm:prSet>
      <dgm:spPr/>
    </dgm:pt>
    <dgm:pt modelId="{9CC8A552-4A88-438E-A598-EB055CCF3D79}" type="pres">
      <dgm:prSet presAssocID="{7727D2F2-34A8-4CD6-846A-D8F18D5A78E6}" presName="descendantText" presStyleLbl="alignAcc1" presStyleIdx="1" presStyleCnt="5">
        <dgm:presLayoutVars>
          <dgm:bulletEnabled val="1"/>
        </dgm:presLayoutVars>
      </dgm:prSet>
      <dgm:spPr/>
    </dgm:pt>
    <dgm:pt modelId="{586D58C2-89D4-4F1E-9F5A-4C9E2289527E}" type="pres">
      <dgm:prSet presAssocID="{BC79885C-7A0C-47BB-A7EA-F099827216D3}" presName="sp" presStyleCnt="0"/>
      <dgm:spPr/>
    </dgm:pt>
    <dgm:pt modelId="{B38195FB-93A3-4CC6-8C9A-E4562207F47A}" type="pres">
      <dgm:prSet presAssocID="{D1959F9E-F585-4C02-9653-2D19F20800FD}" presName="composite" presStyleCnt="0"/>
      <dgm:spPr/>
    </dgm:pt>
    <dgm:pt modelId="{59D80BB3-107C-472D-A5A5-CCB44374626C}" type="pres">
      <dgm:prSet presAssocID="{D1959F9E-F585-4C02-9653-2D19F20800FD}" presName="parentText" presStyleLbl="alignNode1" presStyleIdx="2" presStyleCnt="5">
        <dgm:presLayoutVars>
          <dgm:chMax val="1"/>
          <dgm:bulletEnabled val="1"/>
        </dgm:presLayoutVars>
      </dgm:prSet>
      <dgm:spPr/>
    </dgm:pt>
    <dgm:pt modelId="{D435282D-1578-4E12-99DF-A907153BD37C}" type="pres">
      <dgm:prSet presAssocID="{D1959F9E-F585-4C02-9653-2D19F20800FD}" presName="descendantText" presStyleLbl="alignAcc1" presStyleIdx="2" presStyleCnt="5" custScaleY="134838">
        <dgm:presLayoutVars>
          <dgm:bulletEnabled val="1"/>
        </dgm:presLayoutVars>
      </dgm:prSet>
      <dgm:spPr/>
    </dgm:pt>
    <dgm:pt modelId="{56F48801-DBBC-4E7A-9D1E-09560AC67DE7}" type="pres">
      <dgm:prSet presAssocID="{FDA56828-E21B-4362-A1A2-C1EEA942C404}" presName="sp" presStyleCnt="0"/>
      <dgm:spPr/>
    </dgm:pt>
    <dgm:pt modelId="{7A5BB922-0E04-448C-AB44-913C97FD2992}" type="pres">
      <dgm:prSet presAssocID="{9847731A-1939-4DE1-B6CC-9B53128EB1E2}" presName="composite" presStyleCnt="0"/>
      <dgm:spPr/>
    </dgm:pt>
    <dgm:pt modelId="{45B6B22D-36F0-4E6C-B146-CC61E42AFBCC}" type="pres">
      <dgm:prSet presAssocID="{9847731A-1939-4DE1-B6CC-9B53128EB1E2}" presName="parentText" presStyleLbl="alignNode1" presStyleIdx="3" presStyleCnt="5">
        <dgm:presLayoutVars>
          <dgm:chMax val="1"/>
          <dgm:bulletEnabled val="1"/>
        </dgm:presLayoutVars>
      </dgm:prSet>
      <dgm:spPr/>
    </dgm:pt>
    <dgm:pt modelId="{8B3E8D7D-1D88-4277-98F6-43FC0174B466}" type="pres">
      <dgm:prSet presAssocID="{9847731A-1939-4DE1-B6CC-9B53128EB1E2}" presName="descendantText" presStyleLbl="alignAcc1" presStyleIdx="3" presStyleCnt="5">
        <dgm:presLayoutVars>
          <dgm:bulletEnabled val="1"/>
        </dgm:presLayoutVars>
      </dgm:prSet>
      <dgm:spPr/>
    </dgm:pt>
    <dgm:pt modelId="{6DA2D1CA-2731-4A26-8554-AE10BCE4516A}" type="pres">
      <dgm:prSet presAssocID="{EE122CFD-8012-4AA8-9349-0D265CC2FFF1}" presName="sp" presStyleCnt="0"/>
      <dgm:spPr/>
    </dgm:pt>
    <dgm:pt modelId="{2C2DC7CD-8F83-43DD-9AAB-475614AB328E}" type="pres">
      <dgm:prSet presAssocID="{DD455DD2-8E18-4462-B3E1-87AE054FDEBE}" presName="composite" presStyleCnt="0"/>
      <dgm:spPr/>
    </dgm:pt>
    <dgm:pt modelId="{B0AAF3C6-9C3E-4307-B3D3-07708B9176DB}" type="pres">
      <dgm:prSet presAssocID="{DD455DD2-8E18-4462-B3E1-87AE054FDEBE}" presName="parentText" presStyleLbl="alignNode1" presStyleIdx="4" presStyleCnt="5" custLinFactNeighborX="0" custLinFactNeighborY="-6127">
        <dgm:presLayoutVars>
          <dgm:chMax val="1"/>
          <dgm:bulletEnabled val="1"/>
        </dgm:presLayoutVars>
      </dgm:prSet>
      <dgm:spPr/>
    </dgm:pt>
    <dgm:pt modelId="{9B824EDC-A282-459B-96BA-4FFF189D2D07}" type="pres">
      <dgm:prSet presAssocID="{DD455DD2-8E18-4462-B3E1-87AE054FDEBE}" presName="descendantText" presStyleLbl="alignAcc1" presStyleIdx="4" presStyleCnt="5" custScaleY="149560" custLinFactNeighborX="0" custLinFactNeighborY="19274">
        <dgm:presLayoutVars>
          <dgm:bulletEnabled val="1"/>
        </dgm:presLayoutVars>
      </dgm:prSet>
      <dgm:spPr/>
    </dgm:pt>
  </dgm:ptLst>
  <dgm:cxnLst>
    <dgm:cxn modelId="{17E57311-6227-4E30-9592-3C2CA02EE6DD}" srcId="{1005B2DD-8030-4CEB-B3D3-3CC86C47DCD3}" destId="{0182D8B5-F2C2-4DD2-A71F-EA09983A42D5}" srcOrd="0" destOrd="0" parTransId="{C8C3BDC5-47C4-4238-A65B-02D839D7F6CD}" sibTransId="{63526B9E-9146-4C4F-B36E-E25F53BF07E4}"/>
    <dgm:cxn modelId="{FFC7A113-7318-4587-B4F7-9D3C4715A1F2}" type="presOf" srcId="{DD455DD2-8E18-4462-B3E1-87AE054FDEBE}" destId="{B0AAF3C6-9C3E-4307-B3D3-07708B9176DB}" srcOrd="0" destOrd="0" presId="urn:microsoft.com/office/officeart/2005/8/layout/chevron2"/>
    <dgm:cxn modelId="{0A00C115-5328-414C-899F-9D2E9449862A}" type="presOf" srcId="{7727D2F2-34A8-4CD6-846A-D8F18D5A78E6}" destId="{429BF916-7C11-41B7-AEE7-496599A62855}" srcOrd="0" destOrd="0" presId="urn:microsoft.com/office/officeart/2005/8/layout/chevron2"/>
    <dgm:cxn modelId="{4E03BD22-047A-4DAD-B3EE-50593F56D8E8}" type="presOf" srcId="{1E9D60C4-1D8B-4860-B47E-69456267513D}" destId="{8214D780-80AC-4DF9-A63C-427BB62DF08B}" srcOrd="0" destOrd="0" presId="urn:microsoft.com/office/officeart/2005/8/layout/chevron2"/>
    <dgm:cxn modelId="{2C579E34-9185-434E-A2DF-915E90455D64}" type="presOf" srcId="{02B4D4E2-F7FC-4805-BE20-A163D7FB044C}" destId="{8B3E8D7D-1D88-4277-98F6-43FC0174B466}" srcOrd="0" destOrd="0" presId="urn:microsoft.com/office/officeart/2005/8/layout/chevron2"/>
    <dgm:cxn modelId="{B881F043-7ECA-4CA7-879C-B64345D4B8EF}" srcId="{1005B2DD-8030-4CEB-B3D3-3CC86C47DCD3}" destId="{7727D2F2-34A8-4CD6-846A-D8F18D5A78E6}" srcOrd="1" destOrd="0" parTransId="{0C4FD52F-4CCE-41B2-82B2-65FC43354832}" sibTransId="{BC79885C-7A0C-47BB-A7EA-F099827216D3}"/>
    <dgm:cxn modelId="{AC0D8264-B587-4856-B299-362B3B5DAA08}" type="presOf" srcId="{D9580EA6-53C0-4A6C-A458-D4C51626D1C1}" destId="{D435282D-1578-4E12-99DF-A907153BD37C}" srcOrd="0" destOrd="0" presId="urn:microsoft.com/office/officeart/2005/8/layout/chevron2"/>
    <dgm:cxn modelId="{CE53AE65-8FAB-4EF8-AC8D-4FA446BC9F15}" srcId="{D1959F9E-F585-4C02-9653-2D19F20800FD}" destId="{D9580EA6-53C0-4A6C-A458-D4C51626D1C1}" srcOrd="0" destOrd="0" parTransId="{82282F34-0D94-4FDB-9306-61A4B87D80BF}" sibTransId="{B36F3936-AFC6-4436-AF97-ECA8A014907C}"/>
    <dgm:cxn modelId="{783DD769-6364-4F0B-B952-9F0A16FE9A7C}" srcId="{1005B2DD-8030-4CEB-B3D3-3CC86C47DCD3}" destId="{D1959F9E-F585-4C02-9653-2D19F20800FD}" srcOrd="2" destOrd="0" parTransId="{FACEF226-CAF7-480B-949C-637687C0A8FA}" sibTransId="{FDA56828-E21B-4362-A1A2-C1EEA942C404}"/>
    <dgm:cxn modelId="{C2F6384F-BD9E-49DF-B830-7768E928480F}" type="presOf" srcId="{1005B2DD-8030-4CEB-B3D3-3CC86C47DCD3}" destId="{5FCEB96C-7991-4AAD-940D-946932C48BE0}" srcOrd="0" destOrd="0" presId="urn:microsoft.com/office/officeart/2005/8/layout/chevron2"/>
    <dgm:cxn modelId="{49F58152-0743-488B-B9E2-D1762BC215D5}" type="presOf" srcId="{9847731A-1939-4DE1-B6CC-9B53128EB1E2}" destId="{45B6B22D-36F0-4E6C-B146-CC61E42AFBCC}" srcOrd="0" destOrd="0" presId="urn:microsoft.com/office/officeart/2005/8/layout/chevron2"/>
    <dgm:cxn modelId="{44EAA255-E173-43B2-BD6A-1F97FEA0BFE0}" type="presOf" srcId="{158BD57A-CE9B-4F12-A48E-167512D7694F}" destId="{9B824EDC-A282-459B-96BA-4FFF189D2D07}" srcOrd="0" destOrd="0" presId="urn:microsoft.com/office/officeart/2005/8/layout/chevron2"/>
    <dgm:cxn modelId="{832BA87C-9180-4BF0-BB09-5160434E8C46}" srcId="{0182D8B5-F2C2-4DD2-A71F-EA09983A42D5}" destId="{1E9D60C4-1D8B-4860-B47E-69456267513D}" srcOrd="0" destOrd="0" parTransId="{DCF58975-F2FF-4F89-B9E1-D5B188FCC6B6}" sibTransId="{6FD8E0C1-1F60-4346-B1F0-9FBC83A71ABF}"/>
    <dgm:cxn modelId="{1BA1B28A-A3F1-4F2C-814E-D63F3EFA354A}" srcId="{9847731A-1939-4DE1-B6CC-9B53128EB1E2}" destId="{02B4D4E2-F7FC-4805-BE20-A163D7FB044C}" srcOrd="0" destOrd="0" parTransId="{87729933-77D6-40C6-8C56-25B6C50CE1C5}" sibTransId="{69508D9D-4C2A-4F6F-978B-745B4809AA87}"/>
    <dgm:cxn modelId="{0532F0A7-A2B2-49F3-8DC2-5D3735767E31}" srcId="{7727D2F2-34A8-4CD6-846A-D8F18D5A78E6}" destId="{CF127FDA-DA36-4D58-B065-5E67B9AC9F0E}" srcOrd="0" destOrd="0" parTransId="{851E5C06-052B-42A1-BF55-AC54BE4D1231}" sibTransId="{4ACD28BB-F975-44DB-A98A-555D326D814B}"/>
    <dgm:cxn modelId="{6FD897B9-EAB5-4C27-92B0-0F96D9811180}" srcId="{DD455DD2-8E18-4462-B3E1-87AE054FDEBE}" destId="{158BD57A-CE9B-4F12-A48E-167512D7694F}" srcOrd="0" destOrd="0" parTransId="{2D4593E4-677F-432C-81D6-754E64817B17}" sibTransId="{A64A0C2C-9107-4818-8423-20DBC72F0518}"/>
    <dgm:cxn modelId="{17A180C2-C0FE-4AF0-8930-2738972A4A2A}" type="presOf" srcId="{D1959F9E-F585-4C02-9653-2D19F20800FD}" destId="{59D80BB3-107C-472D-A5A5-CCB44374626C}" srcOrd="0" destOrd="0" presId="urn:microsoft.com/office/officeart/2005/8/layout/chevron2"/>
    <dgm:cxn modelId="{17374FDB-DC68-477A-9E08-2F0D5C82EF9C}" type="presOf" srcId="{0182D8B5-F2C2-4DD2-A71F-EA09983A42D5}" destId="{B5766775-B690-4555-8942-0E21867C2457}" srcOrd="0" destOrd="0" presId="urn:microsoft.com/office/officeart/2005/8/layout/chevron2"/>
    <dgm:cxn modelId="{935494ED-1F75-4C69-B091-3CEE6C836CE4}" srcId="{1005B2DD-8030-4CEB-B3D3-3CC86C47DCD3}" destId="{DD455DD2-8E18-4462-B3E1-87AE054FDEBE}" srcOrd="4" destOrd="0" parTransId="{2FD35BE6-8A39-4B05-A9B4-2CE87B3E3DEF}" sibTransId="{4C2083B8-0A58-4572-95FD-B707FB276712}"/>
    <dgm:cxn modelId="{0C1130F4-FB3B-4D82-8168-BEB0C7672338}" srcId="{1005B2DD-8030-4CEB-B3D3-3CC86C47DCD3}" destId="{9847731A-1939-4DE1-B6CC-9B53128EB1E2}" srcOrd="3" destOrd="0" parTransId="{018B9368-B214-4EBB-9945-0BDB9257FCF7}" sibTransId="{EE122CFD-8012-4AA8-9349-0D265CC2FFF1}"/>
    <dgm:cxn modelId="{95FAAFFE-D69D-4830-A6DD-75635D3E127A}" type="presOf" srcId="{CF127FDA-DA36-4D58-B065-5E67B9AC9F0E}" destId="{9CC8A552-4A88-438E-A598-EB055CCF3D79}" srcOrd="0" destOrd="0" presId="urn:microsoft.com/office/officeart/2005/8/layout/chevron2"/>
    <dgm:cxn modelId="{97CE441B-B122-461B-A9D0-E906B474CD62}" type="presParOf" srcId="{5FCEB96C-7991-4AAD-940D-946932C48BE0}" destId="{5B4D32A3-27B6-4EB9-8C8E-477CEF0A04F1}" srcOrd="0" destOrd="0" presId="urn:microsoft.com/office/officeart/2005/8/layout/chevron2"/>
    <dgm:cxn modelId="{376DD1DA-1538-40AA-9373-9A5EBCEBFCE1}" type="presParOf" srcId="{5B4D32A3-27B6-4EB9-8C8E-477CEF0A04F1}" destId="{B5766775-B690-4555-8942-0E21867C2457}" srcOrd="0" destOrd="0" presId="urn:microsoft.com/office/officeart/2005/8/layout/chevron2"/>
    <dgm:cxn modelId="{E55E17CB-31CB-4CEF-9DFA-959A70B2A8A3}" type="presParOf" srcId="{5B4D32A3-27B6-4EB9-8C8E-477CEF0A04F1}" destId="{8214D780-80AC-4DF9-A63C-427BB62DF08B}" srcOrd="1" destOrd="0" presId="urn:microsoft.com/office/officeart/2005/8/layout/chevron2"/>
    <dgm:cxn modelId="{E95FFF45-0430-43E2-9346-D38BB0B1BA66}" type="presParOf" srcId="{5FCEB96C-7991-4AAD-940D-946932C48BE0}" destId="{132ACC89-E9B2-4220-AB81-AF7C5C027840}" srcOrd="1" destOrd="0" presId="urn:microsoft.com/office/officeart/2005/8/layout/chevron2"/>
    <dgm:cxn modelId="{4D7CDDC5-E07A-444C-BA69-4282EC36F875}" type="presParOf" srcId="{5FCEB96C-7991-4AAD-940D-946932C48BE0}" destId="{C5891143-628F-49A2-AFF0-6FC435D918D5}" srcOrd="2" destOrd="0" presId="urn:microsoft.com/office/officeart/2005/8/layout/chevron2"/>
    <dgm:cxn modelId="{F7258A78-1153-40F0-AC71-6C00DBE40C86}" type="presParOf" srcId="{C5891143-628F-49A2-AFF0-6FC435D918D5}" destId="{429BF916-7C11-41B7-AEE7-496599A62855}" srcOrd="0" destOrd="0" presId="urn:microsoft.com/office/officeart/2005/8/layout/chevron2"/>
    <dgm:cxn modelId="{FB16B413-EE6C-4E5E-A785-ECB854F2EE24}" type="presParOf" srcId="{C5891143-628F-49A2-AFF0-6FC435D918D5}" destId="{9CC8A552-4A88-438E-A598-EB055CCF3D79}" srcOrd="1" destOrd="0" presId="urn:microsoft.com/office/officeart/2005/8/layout/chevron2"/>
    <dgm:cxn modelId="{CD4DE907-E78D-4E84-8F98-2E656FC8B812}" type="presParOf" srcId="{5FCEB96C-7991-4AAD-940D-946932C48BE0}" destId="{586D58C2-89D4-4F1E-9F5A-4C9E2289527E}" srcOrd="3" destOrd="0" presId="urn:microsoft.com/office/officeart/2005/8/layout/chevron2"/>
    <dgm:cxn modelId="{A83FADE9-7C52-4460-A93E-A8A14EFE4274}" type="presParOf" srcId="{5FCEB96C-7991-4AAD-940D-946932C48BE0}" destId="{B38195FB-93A3-4CC6-8C9A-E4562207F47A}" srcOrd="4" destOrd="0" presId="urn:microsoft.com/office/officeart/2005/8/layout/chevron2"/>
    <dgm:cxn modelId="{A88028BD-DD0A-4CD0-8F64-F7DDC7B383FC}" type="presParOf" srcId="{B38195FB-93A3-4CC6-8C9A-E4562207F47A}" destId="{59D80BB3-107C-472D-A5A5-CCB44374626C}" srcOrd="0" destOrd="0" presId="urn:microsoft.com/office/officeart/2005/8/layout/chevron2"/>
    <dgm:cxn modelId="{E4D0D968-9D9A-4A7E-85B7-A218C49E0059}" type="presParOf" srcId="{B38195FB-93A3-4CC6-8C9A-E4562207F47A}" destId="{D435282D-1578-4E12-99DF-A907153BD37C}" srcOrd="1" destOrd="0" presId="urn:microsoft.com/office/officeart/2005/8/layout/chevron2"/>
    <dgm:cxn modelId="{12B1F553-3316-4CF8-BB2F-2B7B1710C49E}" type="presParOf" srcId="{5FCEB96C-7991-4AAD-940D-946932C48BE0}" destId="{56F48801-DBBC-4E7A-9D1E-09560AC67DE7}" srcOrd="5" destOrd="0" presId="urn:microsoft.com/office/officeart/2005/8/layout/chevron2"/>
    <dgm:cxn modelId="{6E69E9CC-B06A-482B-95CF-3C985913BBB5}" type="presParOf" srcId="{5FCEB96C-7991-4AAD-940D-946932C48BE0}" destId="{7A5BB922-0E04-448C-AB44-913C97FD2992}" srcOrd="6" destOrd="0" presId="urn:microsoft.com/office/officeart/2005/8/layout/chevron2"/>
    <dgm:cxn modelId="{E94A0A01-3856-4472-BD8A-4E96E4BB5B4B}" type="presParOf" srcId="{7A5BB922-0E04-448C-AB44-913C97FD2992}" destId="{45B6B22D-36F0-4E6C-B146-CC61E42AFBCC}" srcOrd="0" destOrd="0" presId="urn:microsoft.com/office/officeart/2005/8/layout/chevron2"/>
    <dgm:cxn modelId="{04A2B9C5-935B-488B-B889-6BF9B8EBC10E}" type="presParOf" srcId="{7A5BB922-0E04-448C-AB44-913C97FD2992}" destId="{8B3E8D7D-1D88-4277-98F6-43FC0174B466}" srcOrd="1" destOrd="0" presId="urn:microsoft.com/office/officeart/2005/8/layout/chevron2"/>
    <dgm:cxn modelId="{A2F5BDE2-A9B3-4F9D-8C74-30F7074ECC56}" type="presParOf" srcId="{5FCEB96C-7991-4AAD-940D-946932C48BE0}" destId="{6DA2D1CA-2731-4A26-8554-AE10BCE4516A}" srcOrd="7" destOrd="0" presId="urn:microsoft.com/office/officeart/2005/8/layout/chevron2"/>
    <dgm:cxn modelId="{C21934AC-A16B-4DA7-B043-8323E233B9CD}" type="presParOf" srcId="{5FCEB96C-7991-4AAD-940D-946932C48BE0}" destId="{2C2DC7CD-8F83-43DD-9AAB-475614AB328E}" srcOrd="8" destOrd="0" presId="urn:microsoft.com/office/officeart/2005/8/layout/chevron2"/>
    <dgm:cxn modelId="{69839330-2918-45CE-8670-3B120A313EA8}" type="presParOf" srcId="{2C2DC7CD-8F83-43DD-9AAB-475614AB328E}" destId="{B0AAF3C6-9C3E-4307-B3D3-07708B9176DB}" srcOrd="0" destOrd="0" presId="urn:microsoft.com/office/officeart/2005/8/layout/chevron2"/>
    <dgm:cxn modelId="{6E106A43-EA6E-4F49-BDE6-9406871609EE}" type="presParOf" srcId="{2C2DC7CD-8F83-43DD-9AAB-475614AB328E}" destId="{9B824EDC-A282-459B-96BA-4FFF189D2D07}" srcOrd="1" destOrd="0" presId="urn:microsoft.com/office/officeart/2005/8/layout/chevron2"/>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58F21B10-0C3E-44BC-B37A-E18B3BC5BFA9}"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0792ED22-4E86-4238-A6D8-045D96FE336C}">
      <dgm:prSet phldrT="[Metin]" custT="1"/>
      <dgm:spPr/>
      <dgm:t>
        <a:bodyPr/>
        <a:lstStyle/>
        <a:p>
          <a:r>
            <a:rPr lang="en-US" sz="1200">
              <a:latin typeface="Arial" panose="020B0604020202020204" pitchFamily="34" charset="0"/>
              <a:cs typeface="Arial" panose="020B0604020202020204" pitchFamily="34" charset="0"/>
            </a:rPr>
            <a:t>1</a:t>
          </a:r>
        </a:p>
      </dgm:t>
    </dgm:pt>
    <dgm:pt modelId="{571E3871-1AA7-4060-9732-D46736F00387}" type="parTrans" cxnId="{6DEAD9A8-423F-4067-8250-01CC11DB6897}">
      <dgm:prSet/>
      <dgm:spPr/>
      <dgm:t>
        <a:bodyPr/>
        <a:lstStyle/>
        <a:p>
          <a:endParaRPr lang="tr-TR" sz="1200">
            <a:latin typeface="Arial" panose="020B0604020202020204" pitchFamily="34" charset="0"/>
            <a:cs typeface="Arial" panose="020B0604020202020204" pitchFamily="34" charset="0"/>
          </a:endParaRPr>
        </a:p>
      </dgm:t>
    </dgm:pt>
    <dgm:pt modelId="{36A9194E-F155-47DA-BCE1-FDD902C6677B}" type="sibTrans" cxnId="{6DEAD9A8-423F-4067-8250-01CC11DB6897}">
      <dgm:prSet/>
      <dgm:spPr/>
      <dgm:t>
        <a:bodyPr/>
        <a:lstStyle/>
        <a:p>
          <a:endParaRPr lang="tr-TR" sz="1200">
            <a:latin typeface="Arial" panose="020B0604020202020204" pitchFamily="34" charset="0"/>
            <a:cs typeface="Arial" panose="020B0604020202020204" pitchFamily="34" charset="0"/>
          </a:endParaRPr>
        </a:p>
      </dgm:t>
    </dgm:pt>
    <dgm:pt modelId="{4DF18E42-7557-476B-A1E1-E82DB6112428}">
      <dgm:prSet phldrT="[Metin]" custT="1"/>
      <dgm:spPr/>
      <dgm:t>
        <a:bodyPr/>
        <a:lstStyle/>
        <a:p>
          <a:r>
            <a:rPr lang="en-US" sz="1200">
              <a:latin typeface="Arial" panose="020B0604020202020204" pitchFamily="34" charset="0"/>
              <a:cs typeface="Arial" panose="020B0604020202020204" pitchFamily="34" charset="0"/>
            </a:rPr>
            <a:t>Check the drain line.</a:t>
          </a:r>
        </a:p>
      </dgm:t>
    </dgm:pt>
    <dgm:pt modelId="{0AF081E2-C92C-4FB1-8FF8-A78CAA6FF7FB}" type="parTrans" cxnId="{827AE867-BFDA-4646-8701-8BA3A9D83969}">
      <dgm:prSet/>
      <dgm:spPr/>
      <dgm:t>
        <a:bodyPr/>
        <a:lstStyle/>
        <a:p>
          <a:endParaRPr lang="tr-TR" sz="1200">
            <a:latin typeface="Arial" panose="020B0604020202020204" pitchFamily="34" charset="0"/>
            <a:cs typeface="Arial" panose="020B0604020202020204" pitchFamily="34" charset="0"/>
          </a:endParaRPr>
        </a:p>
      </dgm:t>
    </dgm:pt>
    <dgm:pt modelId="{3F908E99-DCCC-4AC3-8914-49C4BC7140B4}" type="sibTrans" cxnId="{827AE867-BFDA-4646-8701-8BA3A9D83969}">
      <dgm:prSet/>
      <dgm:spPr/>
      <dgm:t>
        <a:bodyPr/>
        <a:lstStyle/>
        <a:p>
          <a:endParaRPr lang="tr-TR" sz="1200">
            <a:latin typeface="Arial" panose="020B0604020202020204" pitchFamily="34" charset="0"/>
            <a:cs typeface="Arial" panose="020B0604020202020204" pitchFamily="34" charset="0"/>
          </a:endParaRPr>
        </a:p>
      </dgm:t>
    </dgm:pt>
    <dgm:pt modelId="{D9725F37-17F2-41DD-B52D-B619957409C6}">
      <dgm:prSet phldrT="[Metin]" custT="1"/>
      <dgm:spPr/>
      <dgm:t>
        <a:bodyPr/>
        <a:lstStyle/>
        <a:p>
          <a:r>
            <a:rPr lang="en-US" sz="1200">
              <a:latin typeface="Arial" panose="020B0604020202020204" pitchFamily="34" charset="0"/>
              <a:cs typeface="Arial" panose="020B0604020202020204" pitchFamily="34" charset="0"/>
            </a:rPr>
            <a:t>3</a:t>
          </a:r>
        </a:p>
      </dgm:t>
    </dgm:pt>
    <dgm:pt modelId="{463DD012-0E97-4702-8C70-525F34D7FEBF}" type="parTrans" cxnId="{8EC32FA1-D91C-408B-A450-EBFD9D6BB0FC}">
      <dgm:prSet/>
      <dgm:spPr/>
      <dgm:t>
        <a:bodyPr/>
        <a:lstStyle/>
        <a:p>
          <a:endParaRPr lang="tr-TR" sz="1200">
            <a:latin typeface="Arial" panose="020B0604020202020204" pitchFamily="34" charset="0"/>
            <a:cs typeface="Arial" panose="020B0604020202020204" pitchFamily="34" charset="0"/>
          </a:endParaRPr>
        </a:p>
      </dgm:t>
    </dgm:pt>
    <dgm:pt modelId="{260E3F49-EB72-48C1-9DF7-0C2036D0C899}" type="sibTrans" cxnId="{8EC32FA1-D91C-408B-A450-EBFD9D6BB0FC}">
      <dgm:prSet/>
      <dgm:spPr/>
      <dgm:t>
        <a:bodyPr/>
        <a:lstStyle/>
        <a:p>
          <a:endParaRPr lang="tr-TR" sz="1200">
            <a:latin typeface="Arial" panose="020B0604020202020204" pitchFamily="34" charset="0"/>
            <a:cs typeface="Arial" panose="020B0604020202020204" pitchFamily="34" charset="0"/>
          </a:endParaRPr>
        </a:p>
      </dgm:t>
    </dgm:pt>
    <dgm:pt modelId="{BEC17E15-B8C9-452F-BA41-2717D25FEF7C}">
      <dgm:prSet phldrT="[Metin]" custT="1"/>
      <dgm:spPr/>
      <dgm:t>
        <a:bodyPr/>
        <a:lstStyle/>
        <a:p>
          <a:r>
            <a:rPr lang="en-US" sz="1200">
              <a:latin typeface="Arial" panose="020B0604020202020204" pitchFamily="34" charset="0"/>
              <a:cs typeface="Arial" panose="020B0604020202020204" pitchFamily="34" charset="0"/>
            </a:rPr>
            <a:t>Calibrate according to 2.2.3.2.</a:t>
          </a:r>
        </a:p>
      </dgm:t>
    </dgm:pt>
    <dgm:pt modelId="{81C34FA7-BE0A-4FFD-A7E0-3FCACE73BB2D}" type="parTrans" cxnId="{D4440CA8-C505-4EC7-8986-B97A77A40C47}">
      <dgm:prSet/>
      <dgm:spPr/>
      <dgm:t>
        <a:bodyPr/>
        <a:lstStyle/>
        <a:p>
          <a:endParaRPr lang="tr-TR" sz="1200">
            <a:latin typeface="Arial" panose="020B0604020202020204" pitchFamily="34" charset="0"/>
            <a:cs typeface="Arial" panose="020B0604020202020204" pitchFamily="34" charset="0"/>
          </a:endParaRPr>
        </a:p>
      </dgm:t>
    </dgm:pt>
    <dgm:pt modelId="{FD3008C4-D2E8-493A-B9E4-49B48A60C9E7}" type="sibTrans" cxnId="{D4440CA8-C505-4EC7-8986-B97A77A40C47}">
      <dgm:prSet/>
      <dgm:spPr/>
      <dgm:t>
        <a:bodyPr/>
        <a:lstStyle/>
        <a:p>
          <a:endParaRPr lang="tr-TR" sz="1200">
            <a:latin typeface="Arial" panose="020B0604020202020204" pitchFamily="34" charset="0"/>
            <a:cs typeface="Arial" panose="020B0604020202020204" pitchFamily="34" charset="0"/>
          </a:endParaRPr>
        </a:p>
      </dgm:t>
    </dgm:pt>
    <dgm:pt modelId="{2BA580EC-BA84-4369-BC69-236DBE30B0B3}">
      <dgm:prSet phldrT="[Metin]" custT="1"/>
      <dgm:spPr/>
      <dgm:t>
        <a:bodyPr/>
        <a:lstStyle/>
        <a:p>
          <a:r>
            <a:rPr lang="en-US" sz="1200">
              <a:latin typeface="Arial" panose="020B0604020202020204" pitchFamily="34" charset="0"/>
              <a:cs typeface="Arial" panose="020B0604020202020204" pitchFamily="34" charset="0"/>
            </a:rPr>
            <a:t>4</a:t>
          </a:r>
        </a:p>
      </dgm:t>
    </dgm:pt>
    <dgm:pt modelId="{0FEB2B42-9436-4B3D-A1EE-BAE6F438EBDC}" type="parTrans" cxnId="{1F6D68E6-2650-4D28-8024-965459487587}">
      <dgm:prSet/>
      <dgm:spPr/>
      <dgm:t>
        <a:bodyPr/>
        <a:lstStyle/>
        <a:p>
          <a:endParaRPr lang="tr-TR" sz="1200">
            <a:latin typeface="Arial" panose="020B0604020202020204" pitchFamily="34" charset="0"/>
            <a:cs typeface="Arial" panose="020B0604020202020204" pitchFamily="34" charset="0"/>
          </a:endParaRPr>
        </a:p>
      </dgm:t>
    </dgm:pt>
    <dgm:pt modelId="{78288BC2-F02B-4E07-A69B-96B789D06D1A}" type="sibTrans" cxnId="{1F6D68E6-2650-4D28-8024-965459487587}">
      <dgm:prSet/>
      <dgm:spPr/>
      <dgm:t>
        <a:bodyPr/>
        <a:lstStyle/>
        <a:p>
          <a:endParaRPr lang="tr-TR" sz="1200">
            <a:latin typeface="Arial" panose="020B0604020202020204" pitchFamily="34" charset="0"/>
            <a:cs typeface="Arial" panose="020B0604020202020204" pitchFamily="34" charset="0"/>
          </a:endParaRPr>
        </a:p>
      </dgm:t>
    </dgm:pt>
    <dgm:pt modelId="{CA62762B-DEA8-477E-83E9-C5CB07C9A6FF}">
      <dgm:prSet phldrT="[Metin]" custT="1"/>
      <dgm:spPr/>
      <dgm:t>
        <a:bodyPr/>
        <a:lstStyle/>
        <a:p>
          <a:r>
            <a:rPr lang="en-US" sz="1200">
              <a:latin typeface="Arial" panose="020B0604020202020204" pitchFamily="34" charset="0"/>
              <a:cs typeface="Arial" panose="020B0604020202020204" pitchFamily="34" charset="0"/>
            </a:rPr>
            <a:t>Check the generator thermocouple. Replace if malfunctioned.</a:t>
          </a:r>
        </a:p>
      </dgm:t>
    </dgm:pt>
    <dgm:pt modelId="{774F8A54-745F-4CEB-94C6-6790AF8A2FA0}" type="parTrans" cxnId="{9AC7A6C7-631B-4545-BAA6-7720CF527777}">
      <dgm:prSet/>
      <dgm:spPr/>
      <dgm:t>
        <a:bodyPr/>
        <a:lstStyle/>
        <a:p>
          <a:endParaRPr lang="tr-TR" sz="1200">
            <a:latin typeface="Arial" panose="020B0604020202020204" pitchFamily="34" charset="0"/>
            <a:cs typeface="Arial" panose="020B0604020202020204" pitchFamily="34" charset="0"/>
          </a:endParaRPr>
        </a:p>
      </dgm:t>
    </dgm:pt>
    <dgm:pt modelId="{629AFD6D-CA05-4897-933E-FD42F271E9E8}" type="sibTrans" cxnId="{9AC7A6C7-631B-4545-BAA6-7720CF527777}">
      <dgm:prSet/>
      <dgm:spPr/>
      <dgm:t>
        <a:bodyPr/>
        <a:lstStyle/>
        <a:p>
          <a:endParaRPr lang="tr-TR" sz="1200">
            <a:latin typeface="Arial" panose="020B0604020202020204" pitchFamily="34" charset="0"/>
            <a:cs typeface="Arial" panose="020B0604020202020204" pitchFamily="34" charset="0"/>
          </a:endParaRPr>
        </a:p>
      </dgm:t>
    </dgm:pt>
    <dgm:pt modelId="{A2839238-2C73-4485-87A6-DDF727223A9D}">
      <dgm:prSet custT="1"/>
      <dgm:spPr/>
      <dgm:t>
        <a:bodyPr/>
        <a:lstStyle/>
        <a:p>
          <a:r>
            <a:rPr lang="en-US" sz="1200">
              <a:latin typeface="Arial" panose="020B0604020202020204" pitchFamily="34" charset="0"/>
              <a:cs typeface="Arial" panose="020B0604020202020204" pitchFamily="34" charset="0"/>
            </a:rPr>
            <a:t>2</a:t>
          </a:r>
        </a:p>
      </dgm:t>
    </dgm:pt>
    <dgm:pt modelId="{D71EB5E2-DC77-41C4-A2DA-07DE12120147}" type="parTrans" cxnId="{F386535A-C5FA-4928-9829-21088BE67F92}">
      <dgm:prSet/>
      <dgm:spPr/>
      <dgm:t>
        <a:bodyPr/>
        <a:lstStyle/>
        <a:p>
          <a:endParaRPr lang="tr-TR" sz="1200">
            <a:latin typeface="Arial" panose="020B0604020202020204" pitchFamily="34" charset="0"/>
            <a:cs typeface="Arial" panose="020B0604020202020204" pitchFamily="34" charset="0"/>
          </a:endParaRPr>
        </a:p>
      </dgm:t>
    </dgm:pt>
    <dgm:pt modelId="{FDAC89FA-C281-4B14-A3BB-FA971183BFC0}" type="sibTrans" cxnId="{F386535A-C5FA-4928-9829-21088BE67F92}">
      <dgm:prSet/>
      <dgm:spPr/>
      <dgm:t>
        <a:bodyPr/>
        <a:lstStyle/>
        <a:p>
          <a:endParaRPr lang="tr-TR" sz="1200">
            <a:latin typeface="Arial" panose="020B0604020202020204" pitchFamily="34" charset="0"/>
            <a:cs typeface="Arial" panose="020B0604020202020204" pitchFamily="34" charset="0"/>
          </a:endParaRPr>
        </a:p>
      </dgm:t>
    </dgm:pt>
    <dgm:pt modelId="{C59B9C29-A950-4466-8981-AB66DC3CC12F}">
      <dgm:prSet custT="1"/>
      <dgm:spPr/>
      <dgm:t>
        <a:bodyPr/>
        <a:lstStyle/>
        <a:p>
          <a:r>
            <a:rPr lang="en-US" sz="1200">
              <a:latin typeface="Arial" panose="020B0604020202020204" pitchFamily="34" charset="0"/>
              <a:cs typeface="Arial" panose="020B0604020202020204" pitchFamily="34" charset="0"/>
            </a:rPr>
            <a:t>Make sure that steam trap on the generator discharges unsaturated steam. If it fails to discharge unsaturated steam, clean the steam trap; if the failure persists, replace the steam trap.</a:t>
          </a:r>
        </a:p>
      </dgm:t>
    </dgm:pt>
    <dgm:pt modelId="{C35576AB-7E9A-4BD9-90A2-588CA3C6B4C7}" type="parTrans" cxnId="{5A3C2177-DAF6-44BC-95F3-8DF7F017E402}">
      <dgm:prSet/>
      <dgm:spPr/>
      <dgm:t>
        <a:bodyPr/>
        <a:lstStyle/>
        <a:p>
          <a:endParaRPr lang="tr-TR" sz="1200">
            <a:latin typeface="Arial" panose="020B0604020202020204" pitchFamily="34" charset="0"/>
            <a:cs typeface="Arial" panose="020B0604020202020204" pitchFamily="34" charset="0"/>
          </a:endParaRPr>
        </a:p>
      </dgm:t>
    </dgm:pt>
    <dgm:pt modelId="{F578F4D4-1845-4EA7-BBD3-CF24896DBFCA}" type="sibTrans" cxnId="{5A3C2177-DAF6-44BC-95F3-8DF7F017E402}">
      <dgm:prSet/>
      <dgm:spPr/>
      <dgm:t>
        <a:bodyPr/>
        <a:lstStyle/>
        <a:p>
          <a:endParaRPr lang="tr-TR" sz="1200">
            <a:latin typeface="Arial" panose="020B0604020202020204" pitchFamily="34" charset="0"/>
            <a:cs typeface="Arial" panose="020B0604020202020204" pitchFamily="34" charset="0"/>
          </a:endParaRPr>
        </a:p>
      </dgm:t>
    </dgm:pt>
    <dgm:pt modelId="{DF1B9EB8-5716-4302-9CF3-119BAB1AE9D2}">
      <dgm:prSet custT="1"/>
      <dgm:spPr/>
      <dgm:t>
        <a:bodyPr/>
        <a:lstStyle/>
        <a:p>
          <a:r>
            <a:rPr lang="en-US" sz="1200">
              <a:latin typeface="Arial" panose="020B0604020202020204" pitchFamily="34" charset="0"/>
              <a:cs typeface="Arial" panose="020B0604020202020204" pitchFamily="34" charset="0"/>
            </a:rPr>
            <a:t>5</a:t>
          </a:r>
        </a:p>
      </dgm:t>
    </dgm:pt>
    <dgm:pt modelId="{3D625F6B-04A5-411A-ADA9-9FED6520C858}" type="parTrans" cxnId="{A2F8960A-3769-468A-A3A4-95E066131876}">
      <dgm:prSet/>
      <dgm:spPr/>
      <dgm:t>
        <a:bodyPr/>
        <a:lstStyle/>
        <a:p>
          <a:endParaRPr lang="tr-TR" sz="1200">
            <a:latin typeface="Arial" panose="020B0604020202020204" pitchFamily="34" charset="0"/>
            <a:cs typeface="Arial" panose="020B0604020202020204" pitchFamily="34" charset="0"/>
          </a:endParaRPr>
        </a:p>
      </dgm:t>
    </dgm:pt>
    <dgm:pt modelId="{2D5FD1BA-1150-4550-B58A-566F1E044BA2}" type="sibTrans" cxnId="{A2F8960A-3769-468A-A3A4-95E066131876}">
      <dgm:prSet/>
      <dgm:spPr/>
      <dgm:t>
        <a:bodyPr/>
        <a:lstStyle/>
        <a:p>
          <a:endParaRPr lang="tr-TR" sz="1200">
            <a:latin typeface="Arial" panose="020B0604020202020204" pitchFamily="34" charset="0"/>
            <a:cs typeface="Arial" panose="020B0604020202020204" pitchFamily="34" charset="0"/>
          </a:endParaRPr>
        </a:p>
      </dgm:t>
    </dgm:pt>
    <dgm:pt modelId="{A05BE576-8FE6-4D15-B047-13EFDE3CAD44}">
      <dgm:prSet custT="1"/>
      <dgm:spPr/>
      <dgm:t>
        <a:bodyPr/>
        <a:lstStyle/>
        <a:p>
          <a:r>
            <a:rPr lang="en-US" sz="1200">
              <a:latin typeface="Arial" panose="020B0604020202020204" pitchFamily="34" charset="0"/>
              <a:cs typeface="Arial" panose="020B0604020202020204" pitchFamily="34" charset="0"/>
            </a:rPr>
            <a:t>Check the main board contactor output, if there is continuous output, replace the main board; if the contactor is pulled despite the lack of output, replace the contactor.</a:t>
          </a:r>
        </a:p>
      </dgm:t>
    </dgm:pt>
    <dgm:pt modelId="{19D55773-EFFA-4AB6-95AB-2D79314C8243}" type="parTrans" cxnId="{2271252C-6F67-4427-912B-1EA1D51851D6}">
      <dgm:prSet/>
      <dgm:spPr/>
      <dgm:t>
        <a:bodyPr/>
        <a:lstStyle/>
        <a:p>
          <a:endParaRPr lang="tr-TR" sz="1200">
            <a:latin typeface="Arial" panose="020B0604020202020204" pitchFamily="34" charset="0"/>
            <a:cs typeface="Arial" panose="020B0604020202020204" pitchFamily="34" charset="0"/>
          </a:endParaRPr>
        </a:p>
      </dgm:t>
    </dgm:pt>
    <dgm:pt modelId="{33044D26-40AF-43BD-B51E-3FC458C3EF86}" type="sibTrans" cxnId="{2271252C-6F67-4427-912B-1EA1D51851D6}">
      <dgm:prSet/>
      <dgm:spPr/>
      <dgm:t>
        <a:bodyPr/>
        <a:lstStyle/>
        <a:p>
          <a:endParaRPr lang="tr-TR" sz="1200">
            <a:latin typeface="Arial" panose="020B0604020202020204" pitchFamily="34" charset="0"/>
            <a:cs typeface="Arial" panose="020B0604020202020204" pitchFamily="34" charset="0"/>
          </a:endParaRPr>
        </a:p>
      </dgm:t>
    </dgm:pt>
    <dgm:pt modelId="{62E91B4D-804A-4262-84EF-DB02C762E645}" type="pres">
      <dgm:prSet presAssocID="{58F21B10-0C3E-44BC-B37A-E18B3BC5BFA9}" presName="linearFlow" presStyleCnt="0">
        <dgm:presLayoutVars>
          <dgm:dir/>
          <dgm:animLvl val="lvl"/>
          <dgm:resizeHandles val="exact"/>
        </dgm:presLayoutVars>
      </dgm:prSet>
      <dgm:spPr/>
    </dgm:pt>
    <dgm:pt modelId="{B6069BC7-6A63-4BD7-A584-C85D63AE24F6}" type="pres">
      <dgm:prSet presAssocID="{0792ED22-4E86-4238-A6D8-045D96FE336C}" presName="composite" presStyleCnt="0"/>
      <dgm:spPr/>
    </dgm:pt>
    <dgm:pt modelId="{42BE6301-8B35-4CF8-8C32-51C0EE4FA70F}" type="pres">
      <dgm:prSet presAssocID="{0792ED22-4E86-4238-A6D8-045D96FE336C}" presName="parentText" presStyleLbl="alignNode1" presStyleIdx="0" presStyleCnt="5">
        <dgm:presLayoutVars>
          <dgm:chMax val="1"/>
          <dgm:bulletEnabled val="1"/>
        </dgm:presLayoutVars>
      </dgm:prSet>
      <dgm:spPr/>
    </dgm:pt>
    <dgm:pt modelId="{D4844EF6-10B5-4FD9-9D95-5346773798B3}" type="pres">
      <dgm:prSet presAssocID="{0792ED22-4E86-4238-A6D8-045D96FE336C}" presName="descendantText" presStyleLbl="alignAcc1" presStyleIdx="0" presStyleCnt="5">
        <dgm:presLayoutVars>
          <dgm:bulletEnabled val="1"/>
        </dgm:presLayoutVars>
      </dgm:prSet>
      <dgm:spPr/>
    </dgm:pt>
    <dgm:pt modelId="{7AEBE73F-AB5F-4828-9795-CD69DDE9C278}" type="pres">
      <dgm:prSet presAssocID="{36A9194E-F155-47DA-BCE1-FDD902C6677B}" presName="sp" presStyleCnt="0"/>
      <dgm:spPr/>
    </dgm:pt>
    <dgm:pt modelId="{38ED4915-BAC9-4B95-8394-C49B570E44F4}" type="pres">
      <dgm:prSet presAssocID="{A2839238-2C73-4485-87A6-DDF727223A9D}" presName="composite" presStyleCnt="0"/>
      <dgm:spPr/>
    </dgm:pt>
    <dgm:pt modelId="{F976C73E-B383-45D2-8024-987B4B9B7D71}" type="pres">
      <dgm:prSet presAssocID="{A2839238-2C73-4485-87A6-DDF727223A9D}" presName="parentText" presStyleLbl="alignNode1" presStyleIdx="1" presStyleCnt="5">
        <dgm:presLayoutVars>
          <dgm:chMax val="1"/>
          <dgm:bulletEnabled val="1"/>
        </dgm:presLayoutVars>
      </dgm:prSet>
      <dgm:spPr/>
    </dgm:pt>
    <dgm:pt modelId="{4C747768-D9D7-45FB-96E4-2AA441E49C2F}" type="pres">
      <dgm:prSet presAssocID="{A2839238-2C73-4485-87A6-DDF727223A9D}" presName="descendantText" presStyleLbl="alignAcc1" presStyleIdx="1" presStyleCnt="5" custScaleY="124377">
        <dgm:presLayoutVars>
          <dgm:bulletEnabled val="1"/>
        </dgm:presLayoutVars>
      </dgm:prSet>
      <dgm:spPr/>
    </dgm:pt>
    <dgm:pt modelId="{0B608CAD-8EBE-49F2-BB9F-17B8E4F5FB1B}" type="pres">
      <dgm:prSet presAssocID="{FDAC89FA-C281-4B14-A3BB-FA971183BFC0}" presName="sp" presStyleCnt="0"/>
      <dgm:spPr/>
    </dgm:pt>
    <dgm:pt modelId="{BF8EA433-6C29-45FF-8B88-2031CC6C417B}" type="pres">
      <dgm:prSet presAssocID="{D9725F37-17F2-41DD-B52D-B619957409C6}" presName="composite" presStyleCnt="0"/>
      <dgm:spPr/>
    </dgm:pt>
    <dgm:pt modelId="{ED9CB4A2-FF48-458E-B48E-E0779B327F05}" type="pres">
      <dgm:prSet presAssocID="{D9725F37-17F2-41DD-B52D-B619957409C6}" presName="parentText" presStyleLbl="alignNode1" presStyleIdx="2" presStyleCnt="5">
        <dgm:presLayoutVars>
          <dgm:chMax val="1"/>
          <dgm:bulletEnabled val="1"/>
        </dgm:presLayoutVars>
      </dgm:prSet>
      <dgm:spPr/>
    </dgm:pt>
    <dgm:pt modelId="{05656643-3A08-4955-BC9B-B7E98EDC8B7A}" type="pres">
      <dgm:prSet presAssocID="{D9725F37-17F2-41DD-B52D-B619957409C6}" presName="descendantText" presStyleLbl="alignAcc1" presStyleIdx="2" presStyleCnt="5">
        <dgm:presLayoutVars>
          <dgm:bulletEnabled val="1"/>
        </dgm:presLayoutVars>
      </dgm:prSet>
      <dgm:spPr/>
    </dgm:pt>
    <dgm:pt modelId="{0031D43F-C5BE-4901-B914-8580EE4FAED2}" type="pres">
      <dgm:prSet presAssocID="{260E3F49-EB72-48C1-9DF7-0C2036D0C899}" presName="sp" presStyleCnt="0"/>
      <dgm:spPr/>
    </dgm:pt>
    <dgm:pt modelId="{CBCEF402-4263-4D62-AAE5-62A31F2832A7}" type="pres">
      <dgm:prSet presAssocID="{2BA580EC-BA84-4369-BC69-236DBE30B0B3}" presName="composite" presStyleCnt="0"/>
      <dgm:spPr/>
    </dgm:pt>
    <dgm:pt modelId="{CEEA74C9-F6A2-4EE2-95D4-15C5209935D5}" type="pres">
      <dgm:prSet presAssocID="{2BA580EC-BA84-4369-BC69-236DBE30B0B3}" presName="parentText" presStyleLbl="alignNode1" presStyleIdx="3" presStyleCnt="5">
        <dgm:presLayoutVars>
          <dgm:chMax val="1"/>
          <dgm:bulletEnabled val="1"/>
        </dgm:presLayoutVars>
      </dgm:prSet>
      <dgm:spPr/>
    </dgm:pt>
    <dgm:pt modelId="{5C3F83CC-6289-45EF-97A2-55D5079DF9D9}" type="pres">
      <dgm:prSet presAssocID="{2BA580EC-BA84-4369-BC69-236DBE30B0B3}" presName="descendantText" presStyleLbl="alignAcc1" presStyleIdx="3" presStyleCnt="5">
        <dgm:presLayoutVars>
          <dgm:bulletEnabled val="1"/>
        </dgm:presLayoutVars>
      </dgm:prSet>
      <dgm:spPr/>
    </dgm:pt>
    <dgm:pt modelId="{FD79AD85-955C-41C4-B915-A74A05A44BE7}" type="pres">
      <dgm:prSet presAssocID="{78288BC2-F02B-4E07-A69B-96B789D06D1A}" presName="sp" presStyleCnt="0"/>
      <dgm:spPr/>
    </dgm:pt>
    <dgm:pt modelId="{30150D4B-F245-4A3D-96A9-37AC62C73088}" type="pres">
      <dgm:prSet presAssocID="{DF1B9EB8-5716-4302-9CF3-119BAB1AE9D2}" presName="composite" presStyleCnt="0"/>
      <dgm:spPr/>
    </dgm:pt>
    <dgm:pt modelId="{5795363F-82ED-4416-BFA5-A62C5AE46546}" type="pres">
      <dgm:prSet presAssocID="{DF1B9EB8-5716-4302-9CF3-119BAB1AE9D2}" presName="parentText" presStyleLbl="alignNode1" presStyleIdx="4" presStyleCnt="5">
        <dgm:presLayoutVars>
          <dgm:chMax val="1"/>
          <dgm:bulletEnabled val="1"/>
        </dgm:presLayoutVars>
      </dgm:prSet>
      <dgm:spPr/>
    </dgm:pt>
    <dgm:pt modelId="{28263CA4-DED9-4254-AC8B-DBC8A03BA103}" type="pres">
      <dgm:prSet presAssocID="{DF1B9EB8-5716-4302-9CF3-119BAB1AE9D2}" presName="descendantText" presStyleLbl="alignAcc1" presStyleIdx="4" presStyleCnt="5" custScaleY="156357">
        <dgm:presLayoutVars>
          <dgm:bulletEnabled val="1"/>
        </dgm:presLayoutVars>
      </dgm:prSet>
      <dgm:spPr/>
    </dgm:pt>
  </dgm:ptLst>
  <dgm:cxnLst>
    <dgm:cxn modelId="{A2F8960A-3769-468A-A3A4-95E066131876}" srcId="{58F21B10-0C3E-44BC-B37A-E18B3BC5BFA9}" destId="{DF1B9EB8-5716-4302-9CF3-119BAB1AE9D2}" srcOrd="4" destOrd="0" parTransId="{3D625F6B-04A5-411A-ADA9-9FED6520C858}" sibTransId="{2D5FD1BA-1150-4550-B58A-566F1E044BA2}"/>
    <dgm:cxn modelId="{2271252C-6F67-4427-912B-1EA1D51851D6}" srcId="{DF1B9EB8-5716-4302-9CF3-119BAB1AE9D2}" destId="{A05BE576-8FE6-4D15-B047-13EFDE3CAD44}" srcOrd="0" destOrd="0" parTransId="{19D55773-EFFA-4AB6-95AB-2D79314C8243}" sibTransId="{33044D26-40AF-43BD-B51E-3FC458C3EF86}"/>
    <dgm:cxn modelId="{68CD493A-E9F0-4F05-9E56-B631E7A57E2C}" type="presOf" srcId="{A05BE576-8FE6-4D15-B047-13EFDE3CAD44}" destId="{28263CA4-DED9-4254-AC8B-DBC8A03BA103}" srcOrd="0" destOrd="0" presId="urn:microsoft.com/office/officeart/2005/8/layout/chevron2"/>
    <dgm:cxn modelId="{827AE867-BFDA-4646-8701-8BA3A9D83969}" srcId="{0792ED22-4E86-4238-A6D8-045D96FE336C}" destId="{4DF18E42-7557-476B-A1E1-E82DB6112428}" srcOrd="0" destOrd="0" parTransId="{0AF081E2-C92C-4FB1-8FF8-A78CAA6FF7FB}" sibTransId="{3F908E99-DCCC-4AC3-8914-49C4BC7140B4}"/>
    <dgm:cxn modelId="{220B1149-66D1-4248-BDE4-E63E374D7DA5}" type="presOf" srcId="{D9725F37-17F2-41DD-B52D-B619957409C6}" destId="{ED9CB4A2-FF48-458E-B48E-E0779B327F05}" srcOrd="0" destOrd="0" presId="urn:microsoft.com/office/officeart/2005/8/layout/chevron2"/>
    <dgm:cxn modelId="{2A180C76-4B5B-476E-909A-6B16E3BBE64C}" type="presOf" srcId="{CA62762B-DEA8-477E-83E9-C5CB07C9A6FF}" destId="{5C3F83CC-6289-45EF-97A2-55D5079DF9D9}" srcOrd="0" destOrd="0" presId="urn:microsoft.com/office/officeart/2005/8/layout/chevron2"/>
    <dgm:cxn modelId="{5A3C2177-DAF6-44BC-95F3-8DF7F017E402}" srcId="{A2839238-2C73-4485-87A6-DDF727223A9D}" destId="{C59B9C29-A950-4466-8981-AB66DC3CC12F}" srcOrd="0" destOrd="0" parTransId="{C35576AB-7E9A-4BD9-90A2-588CA3C6B4C7}" sibTransId="{F578F4D4-1845-4EA7-BBD3-CF24896DBFCA}"/>
    <dgm:cxn modelId="{57CCB457-80DE-437F-843A-2F251A874DA7}" type="presOf" srcId="{4DF18E42-7557-476B-A1E1-E82DB6112428}" destId="{D4844EF6-10B5-4FD9-9D95-5346773798B3}" srcOrd="0" destOrd="0" presId="urn:microsoft.com/office/officeart/2005/8/layout/chevron2"/>
    <dgm:cxn modelId="{F386535A-C5FA-4928-9829-21088BE67F92}" srcId="{58F21B10-0C3E-44BC-B37A-E18B3BC5BFA9}" destId="{A2839238-2C73-4485-87A6-DDF727223A9D}" srcOrd="1" destOrd="0" parTransId="{D71EB5E2-DC77-41C4-A2DA-07DE12120147}" sibTransId="{FDAC89FA-C281-4B14-A3BB-FA971183BFC0}"/>
    <dgm:cxn modelId="{D8C71582-1C3B-4677-9AF4-37A801A25930}" type="presOf" srcId="{C59B9C29-A950-4466-8981-AB66DC3CC12F}" destId="{4C747768-D9D7-45FB-96E4-2AA441E49C2F}" srcOrd="0" destOrd="0" presId="urn:microsoft.com/office/officeart/2005/8/layout/chevron2"/>
    <dgm:cxn modelId="{0A67A785-8876-43EE-90F1-2AC288205F2F}" type="presOf" srcId="{A2839238-2C73-4485-87A6-DDF727223A9D}" destId="{F976C73E-B383-45D2-8024-987B4B9B7D71}" srcOrd="0" destOrd="0" presId="urn:microsoft.com/office/officeart/2005/8/layout/chevron2"/>
    <dgm:cxn modelId="{45BFB194-222B-4FA4-8B3B-ABB27FA5E505}" type="presOf" srcId="{2BA580EC-BA84-4369-BC69-236DBE30B0B3}" destId="{CEEA74C9-F6A2-4EE2-95D4-15C5209935D5}" srcOrd="0" destOrd="0" presId="urn:microsoft.com/office/officeart/2005/8/layout/chevron2"/>
    <dgm:cxn modelId="{8EC32FA1-D91C-408B-A450-EBFD9D6BB0FC}" srcId="{58F21B10-0C3E-44BC-B37A-E18B3BC5BFA9}" destId="{D9725F37-17F2-41DD-B52D-B619957409C6}" srcOrd="2" destOrd="0" parTransId="{463DD012-0E97-4702-8C70-525F34D7FEBF}" sibTransId="{260E3F49-EB72-48C1-9DF7-0C2036D0C899}"/>
    <dgm:cxn modelId="{AE8F1CA7-D5D4-4FBB-81CA-AACB3E5042E4}" type="presOf" srcId="{DF1B9EB8-5716-4302-9CF3-119BAB1AE9D2}" destId="{5795363F-82ED-4416-BFA5-A62C5AE46546}" srcOrd="0" destOrd="0" presId="urn:microsoft.com/office/officeart/2005/8/layout/chevron2"/>
    <dgm:cxn modelId="{D4440CA8-C505-4EC7-8986-B97A77A40C47}" srcId="{D9725F37-17F2-41DD-B52D-B619957409C6}" destId="{BEC17E15-B8C9-452F-BA41-2717D25FEF7C}" srcOrd="0" destOrd="0" parTransId="{81C34FA7-BE0A-4FFD-A7E0-3FCACE73BB2D}" sibTransId="{FD3008C4-D2E8-493A-B9E4-49B48A60C9E7}"/>
    <dgm:cxn modelId="{6DEAD9A8-423F-4067-8250-01CC11DB6897}" srcId="{58F21B10-0C3E-44BC-B37A-E18B3BC5BFA9}" destId="{0792ED22-4E86-4238-A6D8-045D96FE336C}" srcOrd="0" destOrd="0" parTransId="{571E3871-1AA7-4060-9732-D46736F00387}" sibTransId="{36A9194E-F155-47DA-BCE1-FDD902C6677B}"/>
    <dgm:cxn modelId="{9AC7A6C7-631B-4545-BAA6-7720CF527777}" srcId="{2BA580EC-BA84-4369-BC69-236DBE30B0B3}" destId="{CA62762B-DEA8-477E-83E9-C5CB07C9A6FF}" srcOrd="0" destOrd="0" parTransId="{774F8A54-745F-4CEB-94C6-6790AF8A2FA0}" sibTransId="{629AFD6D-CA05-4897-933E-FD42F271E9E8}"/>
    <dgm:cxn modelId="{585164C8-3157-4369-919E-338A933F3304}" type="presOf" srcId="{BEC17E15-B8C9-452F-BA41-2717D25FEF7C}" destId="{05656643-3A08-4955-BC9B-B7E98EDC8B7A}" srcOrd="0" destOrd="0" presId="urn:microsoft.com/office/officeart/2005/8/layout/chevron2"/>
    <dgm:cxn modelId="{9E9095CE-45C5-43A1-A3F1-C96DEA5BEED7}" type="presOf" srcId="{0792ED22-4E86-4238-A6D8-045D96FE336C}" destId="{42BE6301-8B35-4CF8-8C32-51C0EE4FA70F}" srcOrd="0" destOrd="0" presId="urn:microsoft.com/office/officeart/2005/8/layout/chevron2"/>
    <dgm:cxn modelId="{FE9F5DD4-4402-43AA-B51E-594FC2484FFF}" type="presOf" srcId="{58F21B10-0C3E-44BC-B37A-E18B3BC5BFA9}" destId="{62E91B4D-804A-4262-84EF-DB02C762E645}" srcOrd="0" destOrd="0" presId="urn:microsoft.com/office/officeart/2005/8/layout/chevron2"/>
    <dgm:cxn modelId="{1F6D68E6-2650-4D28-8024-965459487587}" srcId="{58F21B10-0C3E-44BC-B37A-E18B3BC5BFA9}" destId="{2BA580EC-BA84-4369-BC69-236DBE30B0B3}" srcOrd="3" destOrd="0" parTransId="{0FEB2B42-9436-4B3D-A1EE-BAE6F438EBDC}" sibTransId="{78288BC2-F02B-4E07-A69B-96B789D06D1A}"/>
    <dgm:cxn modelId="{33E07EAC-C583-4531-A897-061B693C3B5C}" type="presParOf" srcId="{62E91B4D-804A-4262-84EF-DB02C762E645}" destId="{B6069BC7-6A63-4BD7-A584-C85D63AE24F6}" srcOrd="0" destOrd="0" presId="urn:microsoft.com/office/officeart/2005/8/layout/chevron2"/>
    <dgm:cxn modelId="{D5C684CA-3C1F-4DD1-AC74-9B7093F544B5}" type="presParOf" srcId="{B6069BC7-6A63-4BD7-A584-C85D63AE24F6}" destId="{42BE6301-8B35-4CF8-8C32-51C0EE4FA70F}" srcOrd="0" destOrd="0" presId="urn:microsoft.com/office/officeart/2005/8/layout/chevron2"/>
    <dgm:cxn modelId="{42CA569E-0ACA-4386-89A9-D1639C348E24}" type="presParOf" srcId="{B6069BC7-6A63-4BD7-A584-C85D63AE24F6}" destId="{D4844EF6-10B5-4FD9-9D95-5346773798B3}" srcOrd="1" destOrd="0" presId="urn:microsoft.com/office/officeart/2005/8/layout/chevron2"/>
    <dgm:cxn modelId="{88AAFC92-3DFA-4253-99BA-349270EFA87B}" type="presParOf" srcId="{62E91B4D-804A-4262-84EF-DB02C762E645}" destId="{7AEBE73F-AB5F-4828-9795-CD69DDE9C278}" srcOrd="1" destOrd="0" presId="urn:microsoft.com/office/officeart/2005/8/layout/chevron2"/>
    <dgm:cxn modelId="{87DCF5E4-18CE-46AD-B051-2963ACD0504E}" type="presParOf" srcId="{62E91B4D-804A-4262-84EF-DB02C762E645}" destId="{38ED4915-BAC9-4B95-8394-C49B570E44F4}" srcOrd="2" destOrd="0" presId="urn:microsoft.com/office/officeart/2005/8/layout/chevron2"/>
    <dgm:cxn modelId="{29878B4A-0190-4658-9768-E2C8C6A199F5}" type="presParOf" srcId="{38ED4915-BAC9-4B95-8394-C49B570E44F4}" destId="{F976C73E-B383-45D2-8024-987B4B9B7D71}" srcOrd="0" destOrd="0" presId="urn:microsoft.com/office/officeart/2005/8/layout/chevron2"/>
    <dgm:cxn modelId="{EA8A13BC-75B2-4573-91A4-94EAA5B17E69}" type="presParOf" srcId="{38ED4915-BAC9-4B95-8394-C49B570E44F4}" destId="{4C747768-D9D7-45FB-96E4-2AA441E49C2F}" srcOrd="1" destOrd="0" presId="urn:microsoft.com/office/officeart/2005/8/layout/chevron2"/>
    <dgm:cxn modelId="{2FE548D0-8633-476E-935C-CDC558C0CAF9}" type="presParOf" srcId="{62E91B4D-804A-4262-84EF-DB02C762E645}" destId="{0B608CAD-8EBE-49F2-BB9F-17B8E4F5FB1B}" srcOrd="3" destOrd="0" presId="urn:microsoft.com/office/officeart/2005/8/layout/chevron2"/>
    <dgm:cxn modelId="{11EFF65E-DB92-4923-BB9E-A360AABD9A00}" type="presParOf" srcId="{62E91B4D-804A-4262-84EF-DB02C762E645}" destId="{BF8EA433-6C29-45FF-8B88-2031CC6C417B}" srcOrd="4" destOrd="0" presId="urn:microsoft.com/office/officeart/2005/8/layout/chevron2"/>
    <dgm:cxn modelId="{7F52F03C-2925-44F3-877F-44024166E786}" type="presParOf" srcId="{BF8EA433-6C29-45FF-8B88-2031CC6C417B}" destId="{ED9CB4A2-FF48-458E-B48E-E0779B327F05}" srcOrd="0" destOrd="0" presId="urn:microsoft.com/office/officeart/2005/8/layout/chevron2"/>
    <dgm:cxn modelId="{F76EF45F-2573-48C2-929C-08B7DAF8C40F}" type="presParOf" srcId="{BF8EA433-6C29-45FF-8B88-2031CC6C417B}" destId="{05656643-3A08-4955-BC9B-B7E98EDC8B7A}" srcOrd="1" destOrd="0" presId="urn:microsoft.com/office/officeart/2005/8/layout/chevron2"/>
    <dgm:cxn modelId="{89CDF449-AB6B-46D9-BB32-9842B583FC77}" type="presParOf" srcId="{62E91B4D-804A-4262-84EF-DB02C762E645}" destId="{0031D43F-C5BE-4901-B914-8580EE4FAED2}" srcOrd="5" destOrd="0" presId="urn:microsoft.com/office/officeart/2005/8/layout/chevron2"/>
    <dgm:cxn modelId="{4BFE0B6D-B77D-4CA3-B148-C363EDFD84A1}" type="presParOf" srcId="{62E91B4D-804A-4262-84EF-DB02C762E645}" destId="{CBCEF402-4263-4D62-AAE5-62A31F2832A7}" srcOrd="6" destOrd="0" presId="urn:microsoft.com/office/officeart/2005/8/layout/chevron2"/>
    <dgm:cxn modelId="{876643F3-2B80-46A7-8BC9-310B8764693D}" type="presParOf" srcId="{CBCEF402-4263-4D62-AAE5-62A31F2832A7}" destId="{CEEA74C9-F6A2-4EE2-95D4-15C5209935D5}" srcOrd="0" destOrd="0" presId="urn:microsoft.com/office/officeart/2005/8/layout/chevron2"/>
    <dgm:cxn modelId="{8A51C492-44B0-45A7-849E-472484DBF730}" type="presParOf" srcId="{CBCEF402-4263-4D62-AAE5-62A31F2832A7}" destId="{5C3F83CC-6289-45EF-97A2-55D5079DF9D9}" srcOrd="1" destOrd="0" presId="urn:microsoft.com/office/officeart/2005/8/layout/chevron2"/>
    <dgm:cxn modelId="{01723EFF-1462-400D-BDC0-AE6E64BCFBF7}" type="presParOf" srcId="{62E91B4D-804A-4262-84EF-DB02C762E645}" destId="{FD79AD85-955C-41C4-B915-A74A05A44BE7}" srcOrd="7" destOrd="0" presId="urn:microsoft.com/office/officeart/2005/8/layout/chevron2"/>
    <dgm:cxn modelId="{DF3FD080-A5DF-4DCC-9248-E4E951520A89}" type="presParOf" srcId="{62E91B4D-804A-4262-84EF-DB02C762E645}" destId="{30150D4B-F245-4A3D-96A9-37AC62C73088}" srcOrd="8" destOrd="0" presId="urn:microsoft.com/office/officeart/2005/8/layout/chevron2"/>
    <dgm:cxn modelId="{9CA7BCD8-7FD2-4823-85C0-1F384A2C6C25}" type="presParOf" srcId="{30150D4B-F245-4A3D-96A9-37AC62C73088}" destId="{5795363F-82ED-4416-BFA5-A62C5AE46546}" srcOrd="0" destOrd="0" presId="urn:microsoft.com/office/officeart/2005/8/layout/chevron2"/>
    <dgm:cxn modelId="{0DEAA915-F649-4BBE-AE31-E6B401A5F6CB}" type="presParOf" srcId="{30150D4B-F245-4A3D-96A9-37AC62C73088}" destId="{28263CA4-DED9-4254-AC8B-DBC8A03BA103}" srcOrd="1" destOrd="0" presId="urn:microsoft.com/office/officeart/2005/8/layout/chevron2"/>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8DF9EF4-B334-41FA-8912-81D9105AB318}"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F8451145-8151-477D-AB8A-3C8AA1CA8CC4}">
      <dgm:prSet phldrT="[Metin]" custT="1"/>
      <dgm:spPr/>
      <dgm:t>
        <a:bodyPr/>
        <a:lstStyle/>
        <a:p>
          <a:r>
            <a:rPr lang="en-US" sz="1200">
              <a:latin typeface="Arial" panose="020B0604020202020204" pitchFamily="34" charset="0"/>
              <a:cs typeface="Arial" panose="020B0604020202020204" pitchFamily="34" charset="0"/>
            </a:rPr>
            <a:t>1</a:t>
          </a:r>
        </a:p>
      </dgm:t>
    </dgm:pt>
    <dgm:pt modelId="{B64C8A05-DB6C-4C39-BBA4-5FA0BB7176E4}" type="parTrans" cxnId="{6ED2A829-0D4D-491C-9E04-F12CD5DB8C07}">
      <dgm:prSet/>
      <dgm:spPr/>
      <dgm:t>
        <a:bodyPr/>
        <a:lstStyle/>
        <a:p>
          <a:endParaRPr lang="tr-TR" sz="1200">
            <a:latin typeface="Arial" panose="020B0604020202020204" pitchFamily="34" charset="0"/>
            <a:cs typeface="Arial" panose="020B0604020202020204" pitchFamily="34" charset="0"/>
          </a:endParaRPr>
        </a:p>
      </dgm:t>
    </dgm:pt>
    <dgm:pt modelId="{437E9DB6-83E9-4A43-8D5C-DD5164AFB596}" type="sibTrans" cxnId="{6ED2A829-0D4D-491C-9E04-F12CD5DB8C07}">
      <dgm:prSet/>
      <dgm:spPr/>
      <dgm:t>
        <a:bodyPr/>
        <a:lstStyle/>
        <a:p>
          <a:endParaRPr lang="tr-TR" sz="1200">
            <a:latin typeface="Arial" panose="020B0604020202020204" pitchFamily="34" charset="0"/>
            <a:cs typeface="Arial" panose="020B0604020202020204" pitchFamily="34" charset="0"/>
          </a:endParaRPr>
        </a:p>
      </dgm:t>
    </dgm:pt>
    <dgm:pt modelId="{AE7AC5CE-01A9-4C7E-B5C7-6266109D661F}">
      <dgm:prSet phldrT="[Metin]" custT="1"/>
      <dgm:spPr/>
      <dgm:t>
        <a:bodyPr/>
        <a:lstStyle/>
        <a:p>
          <a:r>
            <a:rPr lang="en-US" sz="1200">
              <a:latin typeface="Arial" panose="020B0604020202020204" pitchFamily="34" charset="0"/>
              <a:cs typeface="Arial" panose="020B0604020202020204" pitchFamily="34" charset="0"/>
            </a:rPr>
            <a:t>Check the sterilization chamber temperature sensor according to temperature - pressure diagram (see Section 7). Calibrate if temperature - pressure curve does not go in parallel.</a:t>
          </a:r>
        </a:p>
      </dgm:t>
    </dgm:pt>
    <dgm:pt modelId="{C143EEE2-46E5-4381-8337-9BD2E6FEBC84}" type="parTrans" cxnId="{80A32B4F-92BD-401B-BC5E-063ED131170B}">
      <dgm:prSet/>
      <dgm:spPr/>
      <dgm:t>
        <a:bodyPr/>
        <a:lstStyle/>
        <a:p>
          <a:endParaRPr lang="tr-TR" sz="1200">
            <a:latin typeface="Arial" panose="020B0604020202020204" pitchFamily="34" charset="0"/>
            <a:cs typeface="Arial" panose="020B0604020202020204" pitchFamily="34" charset="0"/>
          </a:endParaRPr>
        </a:p>
      </dgm:t>
    </dgm:pt>
    <dgm:pt modelId="{F3BB8AD8-DC5B-4C35-9625-FE72112FEC82}" type="sibTrans" cxnId="{80A32B4F-92BD-401B-BC5E-063ED131170B}">
      <dgm:prSet/>
      <dgm:spPr/>
      <dgm:t>
        <a:bodyPr/>
        <a:lstStyle/>
        <a:p>
          <a:endParaRPr lang="tr-TR" sz="1200">
            <a:latin typeface="Arial" panose="020B0604020202020204" pitchFamily="34" charset="0"/>
            <a:cs typeface="Arial" panose="020B0604020202020204" pitchFamily="34" charset="0"/>
          </a:endParaRPr>
        </a:p>
      </dgm:t>
    </dgm:pt>
    <dgm:pt modelId="{7380CF35-FB4B-4715-ADFB-C035CD46477C}">
      <dgm:prSet phldrT="[Metin]" custT="1"/>
      <dgm:spPr/>
      <dgm:t>
        <a:bodyPr/>
        <a:lstStyle/>
        <a:p>
          <a:r>
            <a:rPr lang="en-US" sz="1200">
              <a:latin typeface="Arial" panose="020B0604020202020204" pitchFamily="34" charset="0"/>
              <a:cs typeface="Arial" panose="020B0604020202020204" pitchFamily="34" charset="0"/>
            </a:rPr>
            <a:t>2</a:t>
          </a:r>
        </a:p>
      </dgm:t>
    </dgm:pt>
    <dgm:pt modelId="{F0DF6C5D-32E7-4509-B77A-9272A7F0B539}" type="parTrans" cxnId="{B71E6033-BB7B-47C3-8F9F-DC046DB76183}">
      <dgm:prSet/>
      <dgm:spPr/>
      <dgm:t>
        <a:bodyPr/>
        <a:lstStyle/>
        <a:p>
          <a:endParaRPr lang="tr-TR" sz="1200">
            <a:latin typeface="Arial" panose="020B0604020202020204" pitchFamily="34" charset="0"/>
            <a:cs typeface="Arial" panose="020B0604020202020204" pitchFamily="34" charset="0"/>
          </a:endParaRPr>
        </a:p>
      </dgm:t>
    </dgm:pt>
    <dgm:pt modelId="{D5C78A9C-B65C-4FB1-8753-B8904BBC4D00}" type="sibTrans" cxnId="{B71E6033-BB7B-47C3-8F9F-DC046DB76183}">
      <dgm:prSet/>
      <dgm:spPr/>
      <dgm:t>
        <a:bodyPr/>
        <a:lstStyle/>
        <a:p>
          <a:endParaRPr lang="tr-TR" sz="1200">
            <a:latin typeface="Arial" panose="020B0604020202020204" pitchFamily="34" charset="0"/>
            <a:cs typeface="Arial" panose="020B0604020202020204" pitchFamily="34" charset="0"/>
          </a:endParaRPr>
        </a:p>
      </dgm:t>
    </dgm:pt>
    <dgm:pt modelId="{7E04683C-6E58-4283-9317-DB71541506CC}">
      <dgm:prSet phldrT="[Metin]" custT="1"/>
      <dgm:spPr/>
      <dgm:t>
        <a:bodyPr/>
        <a:lstStyle/>
        <a:p>
          <a:r>
            <a:rPr lang="en-US" sz="1200">
              <a:latin typeface="Arial" panose="020B0604020202020204" pitchFamily="34" charset="0"/>
              <a:cs typeface="Arial" panose="020B0604020202020204" pitchFamily="34" charset="0"/>
            </a:rPr>
            <a:t>Check the steam generator temperature sensor according to temperature - pressure diagram. Calibrate if temperature - pressure curve does not go in parallel. (Temperature sensor reading wrong values causes failing in heating process in the steam generator.)</a:t>
          </a:r>
        </a:p>
      </dgm:t>
    </dgm:pt>
    <dgm:pt modelId="{A03DA967-D0C9-4E6C-877E-2C559AA839B9}" type="parTrans" cxnId="{E7F75BD4-FF19-42B4-ABAB-196D09E387B4}">
      <dgm:prSet/>
      <dgm:spPr/>
      <dgm:t>
        <a:bodyPr/>
        <a:lstStyle/>
        <a:p>
          <a:endParaRPr lang="tr-TR" sz="1200">
            <a:latin typeface="Arial" panose="020B0604020202020204" pitchFamily="34" charset="0"/>
            <a:cs typeface="Arial" panose="020B0604020202020204" pitchFamily="34" charset="0"/>
          </a:endParaRPr>
        </a:p>
      </dgm:t>
    </dgm:pt>
    <dgm:pt modelId="{F146009F-9F83-45A2-8B5E-43D2F23DB731}" type="sibTrans" cxnId="{E7F75BD4-FF19-42B4-ABAB-196D09E387B4}">
      <dgm:prSet/>
      <dgm:spPr/>
      <dgm:t>
        <a:bodyPr/>
        <a:lstStyle/>
        <a:p>
          <a:endParaRPr lang="tr-TR" sz="1200">
            <a:latin typeface="Arial" panose="020B0604020202020204" pitchFamily="34" charset="0"/>
            <a:cs typeface="Arial" panose="020B0604020202020204" pitchFamily="34" charset="0"/>
          </a:endParaRPr>
        </a:p>
      </dgm:t>
    </dgm:pt>
    <dgm:pt modelId="{943B1396-D624-4442-9F4A-18EEC34C991F}">
      <dgm:prSet phldrT="[Metin]" custT="1"/>
      <dgm:spPr/>
      <dgm:t>
        <a:bodyPr/>
        <a:lstStyle/>
        <a:p>
          <a:r>
            <a:rPr lang="en-US" sz="1200">
              <a:latin typeface="Arial" panose="020B0604020202020204" pitchFamily="34" charset="0"/>
              <a:cs typeface="Arial" panose="020B0604020202020204" pitchFamily="34" charset="0"/>
            </a:rPr>
            <a:t>3</a:t>
          </a:r>
        </a:p>
      </dgm:t>
    </dgm:pt>
    <dgm:pt modelId="{6079157E-380D-4F0B-97D5-5563085632DC}" type="parTrans" cxnId="{E6EFD60F-3BA4-4355-BB9C-1A7F7A7E06A7}">
      <dgm:prSet/>
      <dgm:spPr/>
      <dgm:t>
        <a:bodyPr/>
        <a:lstStyle/>
        <a:p>
          <a:endParaRPr lang="tr-TR" sz="1200">
            <a:latin typeface="Arial" panose="020B0604020202020204" pitchFamily="34" charset="0"/>
            <a:cs typeface="Arial" panose="020B0604020202020204" pitchFamily="34" charset="0"/>
          </a:endParaRPr>
        </a:p>
      </dgm:t>
    </dgm:pt>
    <dgm:pt modelId="{B25A1DD7-A866-4B5B-B0B0-892DDE63E84C}" type="sibTrans" cxnId="{E6EFD60F-3BA4-4355-BB9C-1A7F7A7E06A7}">
      <dgm:prSet/>
      <dgm:spPr/>
      <dgm:t>
        <a:bodyPr/>
        <a:lstStyle/>
        <a:p>
          <a:endParaRPr lang="tr-TR" sz="1200">
            <a:latin typeface="Arial" panose="020B0604020202020204" pitchFamily="34" charset="0"/>
            <a:cs typeface="Arial" panose="020B0604020202020204" pitchFamily="34" charset="0"/>
          </a:endParaRPr>
        </a:p>
      </dgm:t>
    </dgm:pt>
    <dgm:pt modelId="{28E6021B-9DAC-45CD-8FB7-38D0ED7B7D26}">
      <dgm:prSet phldrT="[Metin]" custT="1"/>
      <dgm:spPr/>
      <dgm:t>
        <a:bodyPr/>
        <a:lstStyle/>
        <a:p>
          <a:r>
            <a:rPr lang="en-US" sz="1200">
              <a:latin typeface="Arial" panose="020B0604020202020204" pitchFamily="34" charset="0"/>
              <a:cs typeface="Arial" panose="020B0604020202020204" pitchFamily="34" charset="0"/>
            </a:rPr>
            <a:t>Disassemble and clean the core part of the chamber feed solenoid valve.</a:t>
          </a:r>
        </a:p>
      </dgm:t>
    </dgm:pt>
    <dgm:pt modelId="{5FE2DFE6-29CA-4C58-B256-E386452C2230}" type="parTrans" cxnId="{A8FFFA51-1D91-464D-99E5-CC2C78195A0D}">
      <dgm:prSet/>
      <dgm:spPr/>
      <dgm:t>
        <a:bodyPr/>
        <a:lstStyle/>
        <a:p>
          <a:endParaRPr lang="tr-TR" sz="1200">
            <a:latin typeface="Arial" panose="020B0604020202020204" pitchFamily="34" charset="0"/>
            <a:cs typeface="Arial" panose="020B0604020202020204" pitchFamily="34" charset="0"/>
          </a:endParaRPr>
        </a:p>
      </dgm:t>
    </dgm:pt>
    <dgm:pt modelId="{3590D343-30F4-45A9-8D2B-E3EE24B0077F}" type="sibTrans" cxnId="{A8FFFA51-1D91-464D-99E5-CC2C78195A0D}">
      <dgm:prSet/>
      <dgm:spPr/>
      <dgm:t>
        <a:bodyPr/>
        <a:lstStyle/>
        <a:p>
          <a:endParaRPr lang="tr-TR" sz="1200">
            <a:latin typeface="Arial" panose="020B0604020202020204" pitchFamily="34" charset="0"/>
            <a:cs typeface="Arial" panose="020B0604020202020204" pitchFamily="34" charset="0"/>
          </a:endParaRPr>
        </a:p>
      </dgm:t>
    </dgm:pt>
    <dgm:pt modelId="{FA8ADADB-1FEB-4827-AF66-EE0395AEA5AA}">
      <dgm:prSet custT="1"/>
      <dgm:spPr/>
      <dgm:t>
        <a:bodyPr/>
        <a:lstStyle/>
        <a:p>
          <a:r>
            <a:rPr lang="en-US" sz="1200">
              <a:latin typeface="Arial" panose="020B0604020202020204" pitchFamily="34" charset="0"/>
              <a:cs typeface="Arial" panose="020B0604020202020204" pitchFamily="34" charset="0"/>
            </a:rPr>
            <a:t>4</a:t>
          </a:r>
        </a:p>
      </dgm:t>
    </dgm:pt>
    <dgm:pt modelId="{53FC094E-4F2E-47F1-B8F7-374EF3E20A8A}" type="parTrans" cxnId="{B9897E3B-C069-4AE2-839C-6DEBC0E16FDC}">
      <dgm:prSet/>
      <dgm:spPr/>
      <dgm:t>
        <a:bodyPr/>
        <a:lstStyle/>
        <a:p>
          <a:endParaRPr lang="tr-TR" sz="1200">
            <a:latin typeface="Arial" panose="020B0604020202020204" pitchFamily="34" charset="0"/>
            <a:cs typeface="Arial" panose="020B0604020202020204" pitchFamily="34" charset="0"/>
          </a:endParaRPr>
        </a:p>
      </dgm:t>
    </dgm:pt>
    <dgm:pt modelId="{75B70C3A-8D80-46D7-BF96-A990FAFCF69B}" type="sibTrans" cxnId="{B9897E3B-C069-4AE2-839C-6DEBC0E16FDC}">
      <dgm:prSet/>
      <dgm:spPr/>
      <dgm:t>
        <a:bodyPr/>
        <a:lstStyle/>
        <a:p>
          <a:endParaRPr lang="tr-TR" sz="1200">
            <a:latin typeface="Arial" panose="020B0604020202020204" pitchFamily="34" charset="0"/>
            <a:cs typeface="Arial" panose="020B0604020202020204" pitchFamily="34" charset="0"/>
          </a:endParaRPr>
        </a:p>
      </dgm:t>
    </dgm:pt>
    <dgm:pt modelId="{92404F7F-AE10-460F-8325-AF54E2910964}">
      <dgm:prSet custT="1"/>
      <dgm:spPr/>
      <dgm:t>
        <a:bodyPr/>
        <a:lstStyle/>
        <a:p>
          <a:r>
            <a:rPr lang="en-US" sz="1200">
              <a:latin typeface="Arial" panose="020B0604020202020204" pitchFamily="34" charset="0"/>
              <a:cs typeface="Arial" panose="020B0604020202020204" pitchFamily="34" charset="0"/>
            </a:rPr>
            <a:t>Disassemble and clean the core part of steam discharge / vacuum bridge solenoid valve.</a:t>
          </a:r>
        </a:p>
      </dgm:t>
    </dgm:pt>
    <dgm:pt modelId="{84534E9F-CC3A-44CD-AE8D-D7AEEC381941}" type="parTrans" cxnId="{98B5B5FC-D3B4-4226-8E34-0502873F26BB}">
      <dgm:prSet/>
      <dgm:spPr/>
      <dgm:t>
        <a:bodyPr/>
        <a:lstStyle/>
        <a:p>
          <a:endParaRPr lang="tr-TR" sz="1200">
            <a:latin typeface="Arial" panose="020B0604020202020204" pitchFamily="34" charset="0"/>
            <a:cs typeface="Arial" panose="020B0604020202020204" pitchFamily="34" charset="0"/>
          </a:endParaRPr>
        </a:p>
      </dgm:t>
    </dgm:pt>
    <dgm:pt modelId="{7C8B5351-B9C2-4BFA-AC40-FF2E7B00CAAB}" type="sibTrans" cxnId="{98B5B5FC-D3B4-4226-8E34-0502873F26BB}">
      <dgm:prSet/>
      <dgm:spPr/>
      <dgm:t>
        <a:bodyPr/>
        <a:lstStyle/>
        <a:p>
          <a:endParaRPr lang="tr-TR" sz="1200">
            <a:latin typeface="Arial" panose="020B0604020202020204" pitchFamily="34" charset="0"/>
            <a:cs typeface="Arial" panose="020B0604020202020204" pitchFamily="34" charset="0"/>
          </a:endParaRPr>
        </a:p>
      </dgm:t>
    </dgm:pt>
    <dgm:pt modelId="{98763DA6-F9F5-47D2-AE49-DE6559B39928}">
      <dgm:prSet custT="1"/>
      <dgm:spPr/>
      <dgm:t>
        <a:bodyPr/>
        <a:lstStyle/>
        <a:p>
          <a:r>
            <a:rPr lang="en-US" sz="1200">
              <a:latin typeface="Arial" panose="020B0604020202020204" pitchFamily="34" charset="0"/>
              <a:cs typeface="Arial" panose="020B0604020202020204" pitchFamily="34" charset="0"/>
            </a:rPr>
            <a:t>5</a:t>
          </a:r>
        </a:p>
      </dgm:t>
    </dgm:pt>
    <dgm:pt modelId="{30491DB0-BD02-4317-BDB0-3AA096541BD6}" type="parTrans" cxnId="{8DD7F132-5EA9-496D-AC2A-A2920BFE7404}">
      <dgm:prSet/>
      <dgm:spPr/>
      <dgm:t>
        <a:bodyPr/>
        <a:lstStyle/>
        <a:p>
          <a:endParaRPr lang="tr-TR" sz="1200">
            <a:latin typeface="Arial" panose="020B0604020202020204" pitchFamily="34" charset="0"/>
            <a:cs typeface="Arial" panose="020B0604020202020204" pitchFamily="34" charset="0"/>
          </a:endParaRPr>
        </a:p>
      </dgm:t>
    </dgm:pt>
    <dgm:pt modelId="{B79054C4-CD54-493E-AA5E-5D639F693EFA}" type="sibTrans" cxnId="{8DD7F132-5EA9-496D-AC2A-A2920BFE7404}">
      <dgm:prSet/>
      <dgm:spPr/>
      <dgm:t>
        <a:bodyPr/>
        <a:lstStyle/>
        <a:p>
          <a:endParaRPr lang="tr-TR" sz="1200">
            <a:latin typeface="Arial" panose="020B0604020202020204" pitchFamily="34" charset="0"/>
            <a:cs typeface="Arial" panose="020B0604020202020204" pitchFamily="34" charset="0"/>
          </a:endParaRPr>
        </a:p>
      </dgm:t>
    </dgm:pt>
    <dgm:pt modelId="{06857017-D14D-41A1-8220-F545BEE23239}">
      <dgm:prSet custT="1"/>
      <dgm:spPr/>
      <dgm:t>
        <a:bodyPr/>
        <a:lstStyle/>
        <a:p>
          <a:r>
            <a:rPr lang="en-US" sz="1200">
              <a:latin typeface="Arial" panose="020B0604020202020204" pitchFamily="34" charset="0"/>
              <a:cs typeface="Arial" panose="020B0604020202020204" pitchFamily="34" charset="0"/>
            </a:rPr>
            <a:t>Check the main board chamber feed solenoid valve output with a multimeter, replace the main board if there is continuous output (12 V DC).</a:t>
          </a:r>
        </a:p>
      </dgm:t>
    </dgm:pt>
    <dgm:pt modelId="{263EF4EA-BD7C-4CA3-9B10-6691E4D54D1A}" type="parTrans" cxnId="{C9166C27-1521-4DFF-B0BF-0D25B5A45561}">
      <dgm:prSet/>
      <dgm:spPr/>
      <dgm:t>
        <a:bodyPr/>
        <a:lstStyle/>
        <a:p>
          <a:endParaRPr lang="tr-TR" sz="1200">
            <a:latin typeface="Arial" panose="020B0604020202020204" pitchFamily="34" charset="0"/>
            <a:cs typeface="Arial" panose="020B0604020202020204" pitchFamily="34" charset="0"/>
          </a:endParaRPr>
        </a:p>
      </dgm:t>
    </dgm:pt>
    <dgm:pt modelId="{500E7E0F-26F9-49D4-AB8B-23B276D83F01}" type="sibTrans" cxnId="{C9166C27-1521-4DFF-B0BF-0D25B5A45561}">
      <dgm:prSet/>
      <dgm:spPr/>
      <dgm:t>
        <a:bodyPr/>
        <a:lstStyle/>
        <a:p>
          <a:endParaRPr lang="tr-TR" sz="1200">
            <a:latin typeface="Arial" panose="020B0604020202020204" pitchFamily="34" charset="0"/>
            <a:cs typeface="Arial" panose="020B0604020202020204" pitchFamily="34" charset="0"/>
          </a:endParaRPr>
        </a:p>
      </dgm:t>
    </dgm:pt>
    <dgm:pt modelId="{69C840E2-E272-4D88-86B0-E6CCEBC3D23D}">
      <dgm:prSet custT="1"/>
      <dgm:spPr/>
      <dgm:t>
        <a:bodyPr/>
        <a:lstStyle/>
        <a:p>
          <a:r>
            <a:rPr lang="en-US" sz="1200">
              <a:latin typeface="Arial" panose="020B0604020202020204" pitchFamily="34" charset="0"/>
              <a:cs typeface="Arial" panose="020B0604020202020204" pitchFamily="34" charset="0"/>
            </a:rPr>
            <a:t>Replace the chamber feed solenoid valve.</a:t>
          </a:r>
        </a:p>
      </dgm:t>
    </dgm:pt>
    <dgm:pt modelId="{EF8A22F3-1F56-4FAC-A5B1-DC31F0D54D87}" type="parTrans" cxnId="{FB5FE99D-FAC7-48E7-8052-A2598E5E6915}">
      <dgm:prSet/>
      <dgm:spPr/>
      <dgm:t>
        <a:bodyPr/>
        <a:lstStyle/>
        <a:p>
          <a:endParaRPr lang="tr-TR" sz="1200">
            <a:latin typeface="Arial" panose="020B0604020202020204" pitchFamily="34" charset="0"/>
            <a:cs typeface="Arial" panose="020B0604020202020204" pitchFamily="34" charset="0"/>
          </a:endParaRPr>
        </a:p>
      </dgm:t>
    </dgm:pt>
    <dgm:pt modelId="{A360ADEC-B775-45E0-9ACF-0AFC64EF59F6}" type="sibTrans" cxnId="{FB5FE99D-FAC7-48E7-8052-A2598E5E6915}">
      <dgm:prSet/>
      <dgm:spPr/>
      <dgm:t>
        <a:bodyPr/>
        <a:lstStyle/>
        <a:p>
          <a:endParaRPr lang="tr-TR" sz="1200">
            <a:latin typeface="Arial" panose="020B0604020202020204" pitchFamily="34" charset="0"/>
            <a:cs typeface="Arial" panose="020B0604020202020204" pitchFamily="34" charset="0"/>
          </a:endParaRPr>
        </a:p>
      </dgm:t>
    </dgm:pt>
    <dgm:pt modelId="{C03C4D1D-1F9B-4706-B52B-88F3B239E373}">
      <dgm:prSet custT="1"/>
      <dgm:spPr/>
      <dgm:t>
        <a:bodyPr/>
        <a:lstStyle/>
        <a:p>
          <a:r>
            <a:rPr lang="en-US" sz="1200">
              <a:latin typeface="Arial" panose="020B0604020202020204" pitchFamily="34" charset="0"/>
              <a:cs typeface="Arial" panose="020B0604020202020204" pitchFamily="34" charset="0"/>
            </a:rPr>
            <a:t>Replace steam discharge / vacuum bridge solenoid valve.</a:t>
          </a:r>
        </a:p>
      </dgm:t>
    </dgm:pt>
    <dgm:pt modelId="{AC32050D-2017-4808-A766-0C6891B02D08}" type="parTrans" cxnId="{021B5DA9-1192-4E7A-B5F1-6826F3388F44}">
      <dgm:prSet/>
      <dgm:spPr/>
      <dgm:t>
        <a:bodyPr/>
        <a:lstStyle/>
        <a:p>
          <a:endParaRPr lang="tr-TR" sz="1200">
            <a:latin typeface="Arial" panose="020B0604020202020204" pitchFamily="34" charset="0"/>
            <a:cs typeface="Arial" panose="020B0604020202020204" pitchFamily="34" charset="0"/>
          </a:endParaRPr>
        </a:p>
      </dgm:t>
    </dgm:pt>
    <dgm:pt modelId="{EA972E02-43EC-47ED-ADEF-BB4E578E0BB1}" type="sibTrans" cxnId="{021B5DA9-1192-4E7A-B5F1-6826F3388F44}">
      <dgm:prSet/>
      <dgm:spPr/>
      <dgm:t>
        <a:bodyPr/>
        <a:lstStyle/>
        <a:p>
          <a:endParaRPr lang="tr-TR" sz="1200">
            <a:latin typeface="Arial" panose="020B0604020202020204" pitchFamily="34" charset="0"/>
            <a:cs typeface="Arial" panose="020B0604020202020204" pitchFamily="34" charset="0"/>
          </a:endParaRPr>
        </a:p>
      </dgm:t>
    </dgm:pt>
    <dgm:pt modelId="{A6DDDAA0-B34A-41C8-8AC6-E93EAB127C7B}">
      <dgm:prSet phldrT="[Metin]" custT="1"/>
      <dgm:spPr/>
      <dgm:t>
        <a:bodyPr/>
        <a:lstStyle/>
        <a:p>
          <a:r>
            <a:rPr lang="en-US" sz="1200">
              <a:latin typeface="Arial" panose="020B0604020202020204" pitchFamily="34" charset="0"/>
              <a:cs typeface="Arial" panose="020B0604020202020204" pitchFamily="34" charset="0"/>
            </a:rPr>
            <a:t>Replace the steam generator thermocouple.</a:t>
          </a:r>
        </a:p>
      </dgm:t>
    </dgm:pt>
    <dgm:pt modelId="{E1EE0091-9D1B-4F74-AFBC-0E9957CD0D2C}" type="parTrans" cxnId="{204927DC-D662-47A6-B4D6-38DA9AD29DA8}">
      <dgm:prSet/>
      <dgm:spPr/>
      <dgm:t>
        <a:bodyPr/>
        <a:lstStyle/>
        <a:p>
          <a:endParaRPr lang="tr-TR" sz="1200"/>
        </a:p>
      </dgm:t>
    </dgm:pt>
    <dgm:pt modelId="{16D7E1E2-0A5A-46BF-B351-B5C012EE633C}" type="sibTrans" cxnId="{204927DC-D662-47A6-B4D6-38DA9AD29DA8}">
      <dgm:prSet/>
      <dgm:spPr/>
      <dgm:t>
        <a:bodyPr/>
        <a:lstStyle/>
        <a:p>
          <a:endParaRPr lang="tr-TR" sz="1200"/>
        </a:p>
      </dgm:t>
    </dgm:pt>
    <dgm:pt modelId="{48772E46-4D0A-42BF-962C-D783A7BB3878}" type="pres">
      <dgm:prSet presAssocID="{78DF9EF4-B334-41FA-8912-81D9105AB318}" presName="linearFlow" presStyleCnt="0">
        <dgm:presLayoutVars>
          <dgm:dir/>
          <dgm:animLvl val="lvl"/>
          <dgm:resizeHandles val="exact"/>
        </dgm:presLayoutVars>
      </dgm:prSet>
      <dgm:spPr/>
    </dgm:pt>
    <dgm:pt modelId="{8939BCB3-3E74-4D31-BF38-C35625BD730F}" type="pres">
      <dgm:prSet presAssocID="{F8451145-8151-477D-AB8A-3C8AA1CA8CC4}" presName="composite" presStyleCnt="0"/>
      <dgm:spPr/>
    </dgm:pt>
    <dgm:pt modelId="{7C6B9009-C0E7-4F39-95DA-B90A444115EF}" type="pres">
      <dgm:prSet presAssocID="{F8451145-8151-477D-AB8A-3C8AA1CA8CC4}" presName="parentText" presStyleLbl="alignNode1" presStyleIdx="0" presStyleCnt="5">
        <dgm:presLayoutVars>
          <dgm:chMax val="1"/>
          <dgm:bulletEnabled val="1"/>
        </dgm:presLayoutVars>
      </dgm:prSet>
      <dgm:spPr/>
    </dgm:pt>
    <dgm:pt modelId="{CC17443F-B20A-4C83-B93C-35C05E130CCF}" type="pres">
      <dgm:prSet presAssocID="{F8451145-8151-477D-AB8A-3C8AA1CA8CC4}" presName="descendantText" presStyleLbl="alignAcc1" presStyleIdx="0" presStyleCnt="5">
        <dgm:presLayoutVars>
          <dgm:bulletEnabled val="1"/>
        </dgm:presLayoutVars>
      </dgm:prSet>
      <dgm:spPr/>
    </dgm:pt>
    <dgm:pt modelId="{88E16014-0950-491C-A025-B09D31CCC25C}" type="pres">
      <dgm:prSet presAssocID="{437E9DB6-83E9-4A43-8D5C-DD5164AFB596}" presName="sp" presStyleCnt="0"/>
      <dgm:spPr/>
    </dgm:pt>
    <dgm:pt modelId="{87689868-EA04-4272-8249-E3184EF92117}" type="pres">
      <dgm:prSet presAssocID="{7380CF35-FB4B-4715-ADFB-C035CD46477C}" presName="composite" presStyleCnt="0"/>
      <dgm:spPr/>
    </dgm:pt>
    <dgm:pt modelId="{CF8B9B2F-515A-4492-8754-1963CEC4DA63}" type="pres">
      <dgm:prSet presAssocID="{7380CF35-FB4B-4715-ADFB-C035CD46477C}" presName="parentText" presStyleLbl="alignNode1" presStyleIdx="1" presStyleCnt="5" custScaleY="123609">
        <dgm:presLayoutVars>
          <dgm:chMax val="1"/>
          <dgm:bulletEnabled val="1"/>
        </dgm:presLayoutVars>
      </dgm:prSet>
      <dgm:spPr/>
    </dgm:pt>
    <dgm:pt modelId="{729C931A-D8A2-4BAA-91A5-39C68F193A91}" type="pres">
      <dgm:prSet presAssocID="{7380CF35-FB4B-4715-ADFB-C035CD46477C}" presName="descendantText" presStyleLbl="alignAcc1" presStyleIdx="1" presStyleCnt="5" custScaleY="182939">
        <dgm:presLayoutVars>
          <dgm:bulletEnabled val="1"/>
        </dgm:presLayoutVars>
      </dgm:prSet>
      <dgm:spPr/>
    </dgm:pt>
    <dgm:pt modelId="{3E07FC41-074B-48CB-89B5-6BBF90B77981}" type="pres">
      <dgm:prSet presAssocID="{D5C78A9C-B65C-4FB1-8753-B8904BBC4D00}" presName="sp" presStyleCnt="0"/>
      <dgm:spPr/>
    </dgm:pt>
    <dgm:pt modelId="{07EFF793-6D88-4FFF-B7A0-988CC764004F}" type="pres">
      <dgm:prSet presAssocID="{943B1396-D624-4442-9F4A-18EEC34C991F}" presName="composite" presStyleCnt="0"/>
      <dgm:spPr/>
    </dgm:pt>
    <dgm:pt modelId="{73C92B34-EBE8-4B97-8ABE-D094A0546F79}" type="pres">
      <dgm:prSet presAssocID="{943B1396-D624-4442-9F4A-18EEC34C991F}" presName="parentText" presStyleLbl="alignNode1" presStyleIdx="2" presStyleCnt="5">
        <dgm:presLayoutVars>
          <dgm:chMax val="1"/>
          <dgm:bulletEnabled val="1"/>
        </dgm:presLayoutVars>
      </dgm:prSet>
      <dgm:spPr/>
    </dgm:pt>
    <dgm:pt modelId="{621240CB-47AA-42AF-9ACE-DCBBA6C7681B}" type="pres">
      <dgm:prSet presAssocID="{943B1396-D624-4442-9F4A-18EEC34C991F}" presName="descendantText" presStyleLbl="alignAcc1" presStyleIdx="2" presStyleCnt="5">
        <dgm:presLayoutVars>
          <dgm:bulletEnabled val="1"/>
        </dgm:presLayoutVars>
      </dgm:prSet>
      <dgm:spPr/>
    </dgm:pt>
    <dgm:pt modelId="{63A4E9CD-D4A9-4139-B486-594ADF81790F}" type="pres">
      <dgm:prSet presAssocID="{B25A1DD7-A866-4B5B-B0B0-892DDE63E84C}" presName="sp" presStyleCnt="0"/>
      <dgm:spPr/>
    </dgm:pt>
    <dgm:pt modelId="{F3C11B96-6B17-47CC-AC7D-51C41A38D99C}" type="pres">
      <dgm:prSet presAssocID="{FA8ADADB-1FEB-4827-AF66-EE0395AEA5AA}" presName="composite" presStyleCnt="0"/>
      <dgm:spPr/>
    </dgm:pt>
    <dgm:pt modelId="{BAAB886C-C6E5-4A5C-BF14-F93A91B071C0}" type="pres">
      <dgm:prSet presAssocID="{FA8ADADB-1FEB-4827-AF66-EE0395AEA5AA}" presName="parentText" presStyleLbl="alignNode1" presStyleIdx="3" presStyleCnt="5">
        <dgm:presLayoutVars>
          <dgm:chMax val="1"/>
          <dgm:bulletEnabled val="1"/>
        </dgm:presLayoutVars>
      </dgm:prSet>
      <dgm:spPr/>
    </dgm:pt>
    <dgm:pt modelId="{E8779ADB-B4CE-48F6-9DEE-A44C8C5822D7}" type="pres">
      <dgm:prSet presAssocID="{FA8ADADB-1FEB-4827-AF66-EE0395AEA5AA}" presName="descendantText" presStyleLbl="alignAcc1" presStyleIdx="3" presStyleCnt="5">
        <dgm:presLayoutVars>
          <dgm:bulletEnabled val="1"/>
        </dgm:presLayoutVars>
      </dgm:prSet>
      <dgm:spPr/>
    </dgm:pt>
    <dgm:pt modelId="{BB6ADA6F-2476-46E3-9194-85E70A56C188}" type="pres">
      <dgm:prSet presAssocID="{75B70C3A-8D80-46D7-BF96-A990FAFCF69B}" presName="sp" presStyleCnt="0"/>
      <dgm:spPr/>
    </dgm:pt>
    <dgm:pt modelId="{75932E3C-D9E5-4EDA-B5C6-799EC53035ED}" type="pres">
      <dgm:prSet presAssocID="{98763DA6-F9F5-47D2-AE49-DE6559B39928}" presName="composite" presStyleCnt="0"/>
      <dgm:spPr/>
    </dgm:pt>
    <dgm:pt modelId="{2E4B31F5-C9CE-4D2E-9837-AE95E4AF6F0F}" type="pres">
      <dgm:prSet presAssocID="{98763DA6-F9F5-47D2-AE49-DE6559B39928}" presName="parentText" presStyleLbl="alignNode1" presStyleIdx="4" presStyleCnt="5">
        <dgm:presLayoutVars>
          <dgm:chMax val="1"/>
          <dgm:bulletEnabled val="1"/>
        </dgm:presLayoutVars>
      </dgm:prSet>
      <dgm:spPr/>
    </dgm:pt>
    <dgm:pt modelId="{61D9A12E-C11D-415E-9A64-E1DE2900C37E}" type="pres">
      <dgm:prSet presAssocID="{98763DA6-F9F5-47D2-AE49-DE6559B39928}" presName="descendantText" presStyleLbl="alignAcc1" presStyleIdx="4" presStyleCnt="5">
        <dgm:presLayoutVars>
          <dgm:bulletEnabled val="1"/>
        </dgm:presLayoutVars>
      </dgm:prSet>
      <dgm:spPr/>
    </dgm:pt>
  </dgm:ptLst>
  <dgm:cxnLst>
    <dgm:cxn modelId="{F461B20A-3D08-4C9B-9E21-76958931E348}" type="presOf" srcId="{7380CF35-FB4B-4715-ADFB-C035CD46477C}" destId="{CF8B9B2F-515A-4492-8754-1963CEC4DA63}" srcOrd="0" destOrd="0" presId="urn:microsoft.com/office/officeart/2005/8/layout/chevron2"/>
    <dgm:cxn modelId="{DC795B0F-B91D-424B-9667-B8CA69E70200}" type="presOf" srcId="{69C840E2-E272-4D88-86B0-E6CCEBC3D23D}" destId="{621240CB-47AA-42AF-9ACE-DCBBA6C7681B}" srcOrd="0" destOrd="1" presId="urn:microsoft.com/office/officeart/2005/8/layout/chevron2"/>
    <dgm:cxn modelId="{E6EFD60F-3BA4-4355-BB9C-1A7F7A7E06A7}" srcId="{78DF9EF4-B334-41FA-8912-81D9105AB318}" destId="{943B1396-D624-4442-9F4A-18EEC34C991F}" srcOrd="2" destOrd="0" parTransId="{6079157E-380D-4F0B-97D5-5563085632DC}" sibTransId="{B25A1DD7-A866-4B5B-B0B0-892DDE63E84C}"/>
    <dgm:cxn modelId="{5F26A217-7CF0-45F7-B858-4482775686B5}" type="presOf" srcId="{F8451145-8151-477D-AB8A-3C8AA1CA8CC4}" destId="{7C6B9009-C0E7-4F39-95DA-B90A444115EF}" srcOrd="0" destOrd="0" presId="urn:microsoft.com/office/officeart/2005/8/layout/chevron2"/>
    <dgm:cxn modelId="{C9166C27-1521-4DFF-B0BF-0D25B5A45561}" srcId="{98763DA6-F9F5-47D2-AE49-DE6559B39928}" destId="{06857017-D14D-41A1-8220-F545BEE23239}" srcOrd="0" destOrd="0" parTransId="{263EF4EA-BD7C-4CA3-9B10-6691E4D54D1A}" sibTransId="{500E7E0F-26F9-49D4-AB8B-23B276D83F01}"/>
    <dgm:cxn modelId="{6ED2A829-0D4D-491C-9E04-F12CD5DB8C07}" srcId="{78DF9EF4-B334-41FA-8912-81D9105AB318}" destId="{F8451145-8151-477D-AB8A-3C8AA1CA8CC4}" srcOrd="0" destOrd="0" parTransId="{B64C8A05-DB6C-4C39-BBA4-5FA0BB7176E4}" sibTransId="{437E9DB6-83E9-4A43-8D5C-DD5164AFB596}"/>
    <dgm:cxn modelId="{EA33AD2A-9FC3-443C-97A5-9696B82D93C5}" type="presOf" srcId="{28E6021B-9DAC-45CD-8FB7-38D0ED7B7D26}" destId="{621240CB-47AA-42AF-9ACE-DCBBA6C7681B}" srcOrd="0" destOrd="0" presId="urn:microsoft.com/office/officeart/2005/8/layout/chevron2"/>
    <dgm:cxn modelId="{8DD7F132-5EA9-496D-AC2A-A2920BFE7404}" srcId="{78DF9EF4-B334-41FA-8912-81D9105AB318}" destId="{98763DA6-F9F5-47D2-AE49-DE6559B39928}" srcOrd="4" destOrd="0" parTransId="{30491DB0-BD02-4317-BDB0-3AA096541BD6}" sibTransId="{B79054C4-CD54-493E-AA5E-5D639F693EFA}"/>
    <dgm:cxn modelId="{B71E6033-BB7B-47C3-8F9F-DC046DB76183}" srcId="{78DF9EF4-B334-41FA-8912-81D9105AB318}" destId="{7380CF35-FB4B-4715-ADFB-C035CD46477C}" srcOrd="1" destOrd="0" parTransId="{F0DF6C5D-32E7-4509-B77A-9272A7F0B539}" sibTransId="{D5C78A9C-B65C-4FB1-8753-B8904BBC4D00}"/>
    <dgm:cxn modelId="{B9897E3B-C069-4AE2-839C-6DEBC0E16FDC}" srcId="{78DF9EF4-B334-41FA-8912-81D9105AB318}" destId="{FA8ADADB-1FEB-4827-AF66-EE0395AEA5AA}" srcOrd="3" destOrd="0" parTransId="{53FC094E-4F2E-47F1-B8F7-374EF3E20A8A}" sibTransId="{75B70C3A-8D80-46D7-BF96-A990FAFCF69B}"/>
    <dgm:cxn modelId="{3D620565-65CD-4E02-89B4-FE43F6EC1995}" type="presOf" srcId="{06857017-D14D-41A1-8220-F545BEE23239}" destId="{61D9A12E-C11D-415E-9A64-E1DE2900C37E}" srcOrd="0" destOrd="0" presId="urn:microsoft.com/office/officeart/2005/8/layout/chevron2"/>
    <dgm:cxn modelId="{80A32B4F-92BD-401B-BC5E-063ED131170B}" srcId="{F8451145-8151-477D-AB8A-3C8AA1CA8CC4}" destId="{AE7AC5CE-01A9-4C7E-B5C7-6266109D661F}" srcOrd="0" destOrd="0" parTransId="{C143EEE2-46E5-4381-8337-9BD2E6FEBC84}" sibTransId="{F3BB8AD8-DC5B-4C35-9625-FE72112FEC82}"/>
    <dgm:cxn modelId="{A8FFFA51-1D91-464D-99E5-CC2C78195A0D}" srcId="{943B1396-D624-4442-9F4A-18EEC34C991F}" destId="{28E6021B-9DAC-45CD-8FB7-38D0ED7B7D26}" srcOrd="0" destOrd="0" parTransId="{5FE2DFE6-29CA-4C58-B256-E386452C2230}" sibTransId="{3590D343-30F4-45A9-8D2B-E3EE24B0077F}"/>
    <dgm:cxn modelId="{19723A73-6D99-439E-BB27-B867C1C36766}" type="presOf" srcId="{92404F7F-AE10-460F-8325-AF54E2910964}" destId="{E8779ADB-B4CE-48F6-9DEE-A44C8C5822D7}" srcOrd="0" destOrd="0" presId="urn:microsoft.com/office/officeart/2005/8/layout/chevron2"/>
    <dgm:cxn modelId="{D6EF7177-019A-49F6-A454-6BFC368F1661}" type="presOf" srcId="{A6DDDAA0-B34A-41C8-8AC6-E93EAB127C7B}" destId="{729C931A-D8A2-4BAA-91A5-39C68F193A91}" srcOrd="0" destOrd="1" presId="urn:microsoft.com/office/officeart/2005/8/layout/chevron2"/>
    <dgm:cxn modelId="{C2A5E083-2B90-4F5F-94A8-FF9F78A5AE42}" type="presOf" srcId="{943B1396-D624-4442-9F4A-18EEC34C991F}" destId="{73C92B34-EBE8-4B97-8ABE-D094A0546F79}" srcOrd="0" destOrd="0" presId="urn:microsoft.com/office/officeart/2005/8/layout/chevron2"/>
    <dgm:cxn modelId="{FB5FE99D-FAC7-48E7-8052-A2598E5E6915}" srcId="{943B1396-D624-4442-9F4A-18EEC34C991F}" destId="{69C840E2-E272-4D88-86B0-E6CCEBC3D23D}" srcOrd="1" destOrd="0" parTransId="{EF8A22F3-1F56-4FAC-A5B1-DC31F0D54D87}" sibTransId="{A360ADEC-B775-45E0-9ACF-0AFC64EF59F6}"/>
    <dgm:cxn modelId="{021B5DA9-1192-4E7A-B5F1-6826F3388F44}" srcId="{FA8ADADB-1FEB-4827-AF66-EE0395AEA5AA}" destId="{C03C4D1D-1F9B-4706-B52B-88F3B239E373}" srcOrd="1" destOrd="0" parTransId="{AC32050D-2017-4808-A766-0C6891B02D08}" sibTransId="{EA972E02-43EC-47ED-ADEF-BB4E578E0BB1}"/>
    <dgm:cxn modelId="{E2B6ECAE-4616-451D-95BF-47D91CD458E8}" type="presOf" srcId="{7E04683C-6E58-4283-9317-DB71541506CC}" destId="{729C931A-D8A2-4BAA-91A5-39C68F193A91}" srcOrd="0" destOrd="0" presId="urn:microsoft.com/office/officeart/2005/8/layout/chevron2"/>
    <dgm:cxn modelId="{724805B3-0AF3-4661-8075-2B9172FD8CD0}" type="presOf" srcId="{78DF9EF4-B334-41FA-8912-81D9105AB318}" destId="{48772E46-4D0A-42BF-962C-D783A7BB3878}" srcOrd="0" destOrd="0" presId="urn:microsoft.com/office/officeart/2005/8/layout/chevron2"/>
    <dgm:cxn modelId="{DDD3B6C5-AAC1-4E96-AD62-B9D660C37BC7}" type="presOf" srcId="{AE7AC5CE-01A9-4C7E-B5C7-6266109D661F}" destId="{CC17443F-B20A-4C83-B93C-35C05E130CCF}" srcOrd="0" destOrd="0" presId="urn:microsoft.com/office/officeart/2005/8/layout/chevron2"/>
    <dgm:cxn modelId="{E7F75BD4-FF19-42B4-ABAB-196D09E387B4}" srcId="{7380CF35-FB4B-4715-ADFB-C035CD46477C}" destId="{7E04683C-6E58-4283-9317-DB71541506CC}" srcOrd="0" destOrd="0" parTransId="{A03DA967-D0C9-4E6C-877E-2C559AA839B9}" sibTransId="{F146009F-9F83-45A2-8B5E-43D2F23DB731}"/>
    <dgm:cxn modelId="{204927DC-D662-47A6-B4D6-38DA9AD29DA8}" srcId="{7380CF35-FB4B-4715-ADFB-C035CD46477C}" destId="{A6DDDAA0-B34A-41C8-8AC6-E93EAB127C7B}" srcOrd="1" destOrd="0" parTransId="{E1EE0091-9D1B-4F74-AFBC-0E9957CD0D2C}" sibTransId="{16D7E1E2-0A5A-46BF-B351-B5C012EE633C}"/>
    <dgm:cxn modelId="{3CDC05DE-A6E9-4663-9472-6CF22F2D1108}" type="presOf" srcId="{C03C4D1D-1F9B-4706-B52B-88F3B239E373}" destId="{E8779ADB-B4CE-48F6-9DEE-A44C8C5822D7}" srcOrd="0" destOrd="1" presId="urn:microsoft.com/office/officeart/2005/8/layout/chevron2"/>
    <dgm:cxn modelId="{4B7261E9-6DE8-4432-8B42-A6DB41D5CDF7}" type="presOf" srcId="{98763DA6-F9F5-47D2-AE49-DE6559B39928}" destId="{2E4B31F5-C9CE-4D2E-9837-AE95E4AF6F0F}" srcOrd="0" destOrd="0" presId="urn:microsoft.com/office/officeart/2005/8/layout/chevron2"/>
    <dgm:cxn modelId="{AAE254EC-58CE-40BC-8845-402517088A0B}" type="presOf" srcId="{FA8ADADB-1FEB-4827-AF66-EE0395AEA5AA}" destId="{BAAB886C-C6E5-4A5C-BF14-F93A91B071C0}" srcOrd="0" destOrd="0" presId="urn:microsoft.com/office/officeart/2005/8/layout/chevron2"/>
    <dgm:cxn modelId="{98B5B5FC-D3B4-4226-8E34-0502873F26BB}" srcId="{FA8ADADB-1FEB-4827-AF66-EE0395AEA5AA}" destId="{92404F7F-AE10-460F-8325-AF54E2910964}" srcOrd="0" destOrd="0" parTransId="{84534E9F-CC3A-44CD-AE8D-D7AEEC381941}" sibTransId="{7C8B5351-B9C2-4BFA-AC40-FF2E7B00CAAB}"/>
    <dgm:cxn modelId="{1AE099B9-9148-45D4-8AC6-B3545CF4D2C5}" type="presParOf" srcId="{48772E46-4D0A-42BF-962C-D783A7BB3878}" destId="{8939BCB3-3E74-4D31-BF38-C35625BD730F}" srcOrd="0" destOrd="0" presId="urn:microsoft.com/office/officeart/2005/8/layout/chevron2"/>
    <dgm:cxn modelId="{84A53400-E299-4304-A200-81B4B180DF0A}" type="presParOf" srcId="{8939BCB3-3E74-4D31-BF38-C35625BD730F}" destId="{7C6B9009-C0E7-4F39-95DA-B90A444115EF}" srcOrd="0" destOrd="0" presId="urn:microsoft.com/office/officeart/2005/8/layout/chevron2"/>
    <dgm:cxn modelId="{5EEE253E-5A17-4391-A64B-53C46B57A7DA}" type="presParOf" srcId="{8939BCB3-3E74-4D31-BF38-C35625BD730F}" destId="{CC17443F-B20A-4C83-B93C-35C05E130CCF}" srcOrd="1" destOrd="0" presId="urn:microsoft.com/office/officeart/2005/8/layout/chevron2"/>
    <dgm:cxn modelId="{A4B169A2-C8A2-408C-B8BF-A7926005E69E}" type="presParOf" srcId="{48772E46-4D0A-42BF-962C-D783A7BB3878}" destId="{88E16014-0950-491C-A025-B09D31CCC25C}" srcOrd="1" destOrd="0" presId="urn:microsoft.com/office/officeart/2005/8/layout/chevron2"/>
    <dgm:cxn modelId="{DDF9DD9F-45F7-44B6-ADD0-5C44AB97F14E}" type="presParOf" srcId="{48772E46-4D0A-42BF-962C-D783A7BB3878}" destId="{87689868-EA04-4272-8249-E3184EF92117}" srcOrd="2" destOrd="0" presId="urn:microsoft.com/office/officeart/2005/8/layout/chevron2"/>
    <dgm:cxn modelId="{FA93E58C-8807-4761-9B65-79C1C43DA4C8}" type="presParOf" srcId="{87689868-EA04-4272-8249-E3184EF92117}" destId="{CF8B9B2F-515A-4492-8754-1963CEC4DA63}" srcOrd="0" destOrd="0" presId="urn:microsoft.com/office/officeart/2005/8/layout/chevron2"/>
    <dgm:cxn modelId="{1FE1115A-1991-4445-90E9-47864ACC3E3A}" type="presParOf" srcId="{87689868-EA04-4272-8249-E3184EF92117}" destId="{729C931A-D8A2-4BAA-91A5-39C68F193A91}" srcOrd="1" destOrd="0" presId="urn:microsoft.com/office/officeart/2005/8/layout/chevron2"/>
    <dgm:cxn modelId="{5FAEE022-587A-4A5E-870A-6F041160A747}" type="presParOf" srcId="{48772E46-4D0A-42BF-962C-D783A7BB3878}" destId="{3E07FC41-074B-48CB-89B5-6BBF90B77981}" srcOrd="3" destOrd="0" presId="urn:microsoft.com/office/officeart/2005/8/layout/chevron2"/>
    <dgm:cxn modelId="{7947BA4F-FDBD-4750-B4F1-AB97EDB58AB8}" type="presParOf" srcId="{48772E46-4D0A-42BF-962C-D783A7BB3878}" destId="{07EFF793-6D88-4FFF-B7A0-988CC764004F}" srcOrd="4" destOrd="0" presId="urn:microsoft.com/office/officeart/2005/8/layout/chevron2"/>
    <dgm:cxn modelId="{2CF7C813-4481-459D-9410-3DDAB1B237CE}" type="presParOf" srcId="{07EFF793-6D88-4FFF-B7A0-988CC764004F}" destId="{73C92B34-EBE8-4B97-8ABE-D094A0546F79}" srcOrd="0" destOrd="0" presId="urn:microsoft.com/office/officeart/2005/8/layout/chevron2"/>
    <dgm:cxn modelId="{0A916243-D54E-4F29-A7C0-7F984C6B9531}" type="presParOf" srcId="{07EFF793-6D88-4FFF-B7A0-988CC764004F}" destId="{621240CB-47AA-42AF-9ACE-DCBBA6C7681B}" srcOrd="1" destOrd="0" presId="urn:microsoft.com/office/officeart/2005/8/layout/chevron2"/>
    <dgm:cxn modelId="{7DA3DEED-332C-41DF-AE0F-4D57B930C8A9}" type="presParOf" srcId="{48772E46-4D0A-42BF-962C-D783A7BB3878}" destId="{63A4E9CD-D4A9-4139-B486-594ADF81790F}" srcOrd="5" destOrd="0" presId="urn:microsoft.com/office/officeart/2005/8/layout/chevron2"/>
    <dgm:cxn modelId="{AE82A39B-776F-48DA-A770-D00C9B07E498}" type="presParOf" srcId="{48772E46-4D0A-42BF-962C-D783A7BB3878}" destId="{F3C11B96-6B17-47CC-AC7D-51C41A38D99C}" srcOrd="6" destOrd="0" presId="urn:microsoft.com/office/officeart/2005/8/layout/chevron2"/>
    <dgm:cxn modelId="{EC0C77AC-559F-426D-A75E-17B2E54587BF}" type="presParOf" srcId="{F3C11B96-6B17-47CC-AC7D-51C41A38D99C}" destId="{BAAB886C-C6E5-4A5C-BF14-F93A91B071C0}" srcOrd="0" destOrd="0" presId="urn:microsoft.com/office/officeart/2005/8/layout/chevron2"/>
    <dgm:cxn modelId="{F566A8CA-7B3D-4084-9B19-F217CFD06193}" type="presParOf" srcId="{F3C11B96-6B17-47CC-AC7D-51C41A38D99C}" destId="{E8779ADB-B4CE-48F6-9DEE-A44C8C5822D7}" srcOrd="1" destOrd="0" presId="urn:microsoft.com/office/officeart/2005/8/layout/chevron2"/>
    <dgm:cxn modelId="{960188CF-5363-4C23-9E54-1554CE54D9FC}" type="presParOf" srcId="{48772E46-4D0A-42BF-962C-D783A7BB3878}" destId="{BB6ADA6F-2476-46E3-9194-85E70A56C188}" srcOrd="7" destOrd="0" presId="urn:microsoft.com/office/officeart/2005/8/layout/chevron2"/>
    <dgm:cxn modelId="{25200F8D-0B13-4C02-A090-C655A69333D6}" type="presParOf" srcId="{48772E46-4D0A-42BF-962C-D783A7BB3878}" destId="{75932E3C-D9E5-4EDA-B5C6-799EC53035ED}" srcOrd="8" destOrd="0" presId="urn:microsoft.com/office/officeart/2005/8/layout/chevron2"/>
    <dgm:cxn modelId="{46432C29-C491-4B78-990E-4DD7610F6AF2}" type="presParOf" srcId="{75932E3C-D9E5-4EDA-B5C6-799EC53035ED}" destId="{2E4B31F5-C9CE-4D2E-9837-AE95E4AF6F0F}" srcOrd="0" destOrd="0" presId="urn:microsoft.com/office/officeart/2005/8/layout/chevron2"/>
    <dgm:cxn modelId="{831F1D38-8B83-4615-B7CB-F0CE3AC60E59}" type="presParOf" srcId="{75932E3C-D9E5-4EDA-B5C6-799EC53035ED}" destId="{61D9A12E-C11D-415E-9A64-E1DE2900C37E}" srcOrd="1" destOrd="0" presId="urn:microsoft.com/office/officeart/2005/8/layout/chevron2"/>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B2CEFD13-D2E6-42BB-AD29-8B982F78B246}"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04F7815E-97B3-4C0B-8310-84397685405E}">
      <dgm:prSet phldrT="[Metin]" custT="1"/>
      <dgm:spPr/>
      <dgm:t>
        <a:bodyPr/>
        <a:lstStyle/>
        <a:p>
          <a:r>
            <a:rPr lang="en-US" sz="1200">
              <a:latin typeface="Arial" panose="020B0604020202020204" pitchFamily="34" charset="0"/>
              <a:cs typeface="Arial" panose="020B0604020202020204" pitchFamily="34" charset="0"/>
            </a:rPr>
            <a:t>1</a:t>
          </a:r>
        </a:p>
      </dgm:t>
    </dgm:pt>
    <dgm:pt modelId="{80EBE47C-A871-4394-98F6-31211ADCA12E}" type="parTrans" cxnId="{F6F5CFFD-6260-44B0-BCE9-85410603F35F}">
      <dgm:prSet/>
      <dgm:spPr/>
      <dgm:t>
        <a:bodyPr/>
        <a:lstStyle/>
        <a:p>
          <a:endParaRPr lang="tr-TR" sz="1200">
            <a:latin typeface="Arial" panose="020B0604020202020204" pitchFamily="34" charset="0"/>
            <a:cs typeface="Arial" panose="020B0604020202020204" pitchFamily="34" charset="0"/>
          </a:endParaRPr>
        </a:p>
      </dgm:t>
    </dgm:pt>
    <dgm:pt modelId="{5A71F255-0589-4AE3-906F-DAA380EB3244}" type="sibTrans" cxnId="{F6F5CFFD-6260-44B0-BCE9-85410603F35F}">
      <dgm:prSet/>
      <dgm:spPr/>
      <dgm:t>
        <a:bodyPr/>
        <a:lstStyle/>
        <a:p>
          <a:endParaRPr lang="tr-TR" sz="1200">
            <a:latin typeface="Arial" panose="020B0604020202020204" pitchFamily="34" charset="0"/>
            <a:cs typeface="Arial" panose="020B0604020202020204" pitchFamily="34" charset="0"/>
          </a:endParaRPr>
        </a:p>
      </dgm:t>
    </dgm:pt>
    <dgm:pt modelId="{532888A2-4107-47A5-975D-C9C16281B140}">
      <dgm:prSet phldrT="[Metin]" custT="1"/>
      <dgm:spPr/>
      <dgm:t>
        <a:bodyPr/>
        <a:lstStyle/>
        <a:p>
          <a:r>
            <a:rPr lang="en-US" sz="1200">
              <a:latin typeface="Arial" panose="020B0604020202020204" pitchFamily="34" charset="0"/>
              <a:cs typeface="Arial" panose="020B0604020202020204" pitchFamily="34" charset="0"/>
            </a:rPr>
            <a:t>Check loading. Do the loading as described in the user manual. </a:t>
          </a:r>
        </a:p>
      </dgm:t>
    </dgm:pt>
    <dgm:pt modelId="{D4B3D8FD-0BB1-4AEF-AC31-D30DDED42A4E}" type="parTrans" cxnId="{83F7C950-99EE-4BBF-B171-27023130A090}">
      <dgm:prSet/>
      <dgm:spPr/>
      <dgm:t>
        <a:bodyPr/>
        <a:lstStyle/>
        <a:p>
          <a:endParaRPr lang="tr-TR" sz="1200">
            <a:latin typeface="Arial" panose="020B0604020202020204" pitchFamily="34" charset="0"/>
            <a:cs typeface="Arial" panose="020B0604020202020204" pitchFamily="34" charset="0"/>
          </a:endParaRPr>
        </a:p>
      </dgm:t>
    </dgm:pt>
    <dgm:pt modelId="{F6DCCD7F-4F37-4191-91B8-2A38810FBE6C}" type="sibTrans" cxnId="{83F7C950-99EE-4BBF-B171-27023130A090}">
      <dgm:prSet/>
      <dgm:spPr/>
      <dgm:t>
        <a:bodyPr/>
        <a:lstStyle/>
        <a:p>
          <a:endParaRPr lang="tr-TR" sz="1200">
            <a:latin typeface="Arial" panose="020B0604020202020204" pitchFamily="34" charset="0"/>
            <a:cs typeface="Arial" panose="020B0604020202020204" pitchFamily="34" charset="0"/>
          </a:endParaRPr>
        </a:p>
      </dgm:t>
    </dgm:pt>
    <dgm:pt modelId="{F4093611-628B-4457-AE8C-07743352C642}">
      <dgm:prSet phldrT="[Metin]" custT="1"/>
      <dgm:spPr/>
      <dgm:t>
        <a:bodyPr/>
        <a:lstStyle/>
        <a:p>
          <a:r>
            <a:rPr lang="en-US" sz="1200">
              <a:latin typeface="Arial" panose="020B0604020202020204" pitchFamily="34" charset="0"/>
              <a:cs typeface="Arial" panose="020B0604020202020204" pitchFamily="34" charset="0"/>
            </a:rPr>
            <a:t>2</a:t>
          </a:r>
        </a:p>
      </dgm:t>
    </dgm:pt>
    <dgm:pt modelId="{8E568926-D921-4408-968F-DF1E5EB1E923}" type="parTrans" cxnId="{AFEBC635-BD5A-48EB-86DB-E3410201BFB5}">
      <dgm:prSet/>
      <dgm:spPr/>
      <dgm:t>
        <a:bodyPr/>
        <a:lstStyle/>
        <a:p>
          <a:endParaRPr lang="tr-TR" sz="1200">
            <a:latin typeface="Arial" panose="020B0604020202020204" pitchFamily="34" charset="0"/>
            <a:cs typeface="Arial" panose="020B0604020202020204" pitchFamily="34" charset="0"/>
          </a:endParaRPr>
        </a:p>
      </dgm:t>
    </dgm:pt>
    <dgm:pt modelId="{7B5AD3F4-B541-4B2E-B4F0-358F219A6602}" type="sibTrans" cxnId="{AFEBC635-BD5A-48EB-86DB-E3410201BFB5}">
      <dgm:prSet/>
      <dgm:spPr/>
      <dgm:t>
        <a:bodyPr/>
        <a:lstStyle/>
        <a:p>
          <a:endParaRPr lang="tr-TR" sz="1200">
            <a:latin typeface="Arial" panose="020B0604020202020204" pitchFamily="34" charset="0"/>
            <a:cs typeface="Arial" panose="020B0604020202020204" pitchFamily="34" charset="0"/>
          </a:endParaRPr>
        </a:p>
      </dgm:t>
    </dgm:pt>
    <dgm:pt modelId="{36674905-40E1-4FAF-BEF1-1B242DAF4302}">
      <dgm:prSet phldrT="[Metin]" custT="1"/>
      <dgm:spPr/>
      <dgm:t>
        <a:bodyPr/>
        <a:lstStyle/>
        <a:p>
          <a:r>
            <a:rPr lang="en-US" sz="1200">
              <a:latin typeface="Arial" panose="020B0604020202020204" pitchFamily="34" charset="0"/>
              <a:cs typeface="Arial" panose="020B0604020202020204" pitchFamily="34" charset="0"/>
            </a:rPr>
            <a:t>Check the sterilization chamber temperature sensor according to temperature-pressure diagram (see Section 8.1). Calibrate (section 2.2.3.2.) if temperature-pressure curve does not go in parallel.</a:t>
          </a:r>
        </a:p>
      </dgm:t>
    </dgm:pt>
    <dgm:pt modelId="{D36D9A5C-E0E6-4D15-88F4-908C5326D06C}" type="parTrans" cxnId="{AADD9AAD-79A6-4535-84F7-D64DB19AD81D}">
      <dgm:prSet/>
      <dgm:spPr/>
      <dgm:t>
        <a:bodyPr/>
        <a:lstStyle/>
        <a:p>
          <a:endParaRPr lang="tr-TR" sz="1200">
            <a:latin typeface="Arial" panose="020B0604020202020204" pitchFamily="34" charset="0"/>
            <a:cs typeface="Arial" panose="020B0604020202020204" pitchFamily="34" charset="0"/>
          </a:endParaRPr>
        </a:p>
      </dgm:t>
    </dgm:pt>
    <dgm:pt modelId="{A8F7C17E-C170-4710-8A8C-ACB9B4566ED8}" type="sibTrans" cxnId="{AADD9AAD-79A6-4535-84F7-D64DB19AD81D}">
      <dgm:prSet/>
      <dgm:spPr/>
      <dgm:t>
        <a:bodyPr/>
        <a:lstStyle/>
        <a:p>
          <a:endParaRPr lang="tr-TR" sz="1200">
            <a:latin typeface="Arial" panose="020B0604020202020204" pitchFamily="34" charset="0"/>
            <a:cs typeface="Arial" panose="020B0604020202020204" pitchFamily="34" charset="0"/>
          </a:endParaRPr>
        </a:p>
      </dgm:t>
    </dgm:pt>
    <dgm:pt modelId="{440564A5-75E6-439C-9FE0-4DA76F7ECF73}">
      <dgm:prSet phldrT="[Metin]" custT="1"/>
      <dgm:spPr/>
      <dgm:t>
        <a:bodyPr/>
        <a:lstStyle/>
        <a:p>
          <a:r>
            <a:rPr lang="en-US" sz="1200">
              <a:latin typeface="Arial" panose="020B0604020202020204" pitchFamily="34" charset="0"/>
              <a:cs typeface="Arial" panose="020B0604020202020204" pitchFamily="34" charset="0"/>
            </a:rPr>
            <a:t>3</a:t>
          </a:r>
        </a:p>
      </dgm:t>
    </dgm:pt>
    <dgm:pt modelId="{92E98E0D-1376-426A-BB53-A68E0DCD6E4E}" type="parTrans" cxnId="{235BA487-4B3D-4DD2-9B76-D076CF1953EE}">
      <dgm:prSet/>
      <dgm:spPr/>
      <dgm:t>
        <a:bodyPr/>
        <a:lstStyle/>
        <a:p>
          <a:endParaRPr lang="tr-TR" sz="1200">
            <a:latin typeface="Arial" panose="020B0604020202020204" pitchFamily="34" charset="0"/>
            <a:cs typeface="Arial" panose="020B0604020202020204" pitchFamily="34" charset="0"/>
          </a:endParaRPr>
        </a:p>
      </dgm:t>
    </dgm:pt>
    <dgm:pt modelId="{E52A86D0-3DC7-484A-AD1D-6C8F55773AF9}" type="sibTrans" cxnId="{235BA487-4B3D-4DD2-9B76-D076CF1953EE}">
      <dgm:prSet/>
      <dgm:spPr/>
      <dgm:t>
        <a:bodyPr/>
        <a:lstStyle/>
        <a:p>
          <a:endParaRPr lang="tr-TR" sz="1200">
            <a:latin typeface="Arial" panose="020B0604020202020204" pitchFamily="34" charset="0"/>
            <a:cs typeface="Arial" panose="020B0604020202020204" pitchFamily="34" charset="0"/>
          </a:endParaRPr>
        </a:p>
      </dgm:t>
    </dgm:pt>
    <dgm:pt modelId="{62599B06-089D-4B84-B702-A396D16EBB49}">
      <dgm:prSet phldrT="[Metin]" custT="1"/>
      <dgm:spPr/>
      <dgm:t>
        <a:bodyPr/>
        <a:lstStyle/>
        <a:p>
          <a:r>
            <a:rPr lang="en-US" sz="1200">
              <a:latin typeface="Arial" panose="020B0604020202020204" pitchFamily="34" charset="0"/>
              <a:cs typeface="Arial" panose="020B0604020202020204" pitchFamily="34" charset="0"/>
            </a:rPr>
            <a:t>Check temperature sensor board connections. Replace the temperature sensor if the connections are steady.</a:t>
          </a:r>
        </a:p>
      </dgm:t>
    </dgm:pt>
    <dgm:pt modelId="{815229F6-24DE-4C64-9763-B83C35DD5755}" type="parTrans" cxnId="{07DB0B7E-2A85-41D1-9021-904D2446244F}">
      <dgm:prSet/>
      <dgm:spPr/>
      <dgm:t>
        <a:bodyPr/>
        <a:lstStyle/>
        <a:p>
          <a:endParaRPr lang="tr-TR" sz="1200">
            <a:latin typeface="Arial" panose="020B0604020202020204" pitchFamily="34" charset="0"/>
            <a:cs typeface="Arial" panose="020B0604020202020204" pitchFamily="34" charset="0"/>
          </a:endParaRPr>
        </a:p>
      </dgm:t>
    </dgm:pt>
    <dgm:pt modelId="{EC4B7694-5037-487D-B49D-A0ED21D48F55}" type="sibTrans" cxnId="{07DB0B7E-2A85-41D1-9021-904D2446244F}">
      <dgm:prSet/>
      <dgm:spPr/>
      <dgm:t>
        <a:bodyPr/>
        <a:lstStyle/>
        <a:p>
          <a:endParaRPr lang="tr-TR" sz="1200">
            <a:latin typeface="Arial" panose="020B0604020202020204" pitchFamily="34" charset="0"/>
            <a:cs typeface="Arial" panose="020B0604020202020204" pitchFamily="34" charset="0"/>
          </a:endParaRPr>
        </a:p>
      </dgm:t>
    </dgm:pt>
    <dgm:pt modelId="{F6A1B0CA-52C4-4912-83CF-E676E077E20C}">
      <dgm:prSet custT="1"/>
      <dgm:spPr/>
      <dgm:t>
        <a:bodyPr/>
        <a:lstStyle/>
        <a:p>
          <a:r>
            <a:rPr lang="en-US" sz="1200">
              <a:latin typeface="Arial" panose="020B0604020202020204" pitchFamily="34" charset="0"/>
              <a:cs typeface="Arial" panose="020B0604020202020204" pitchFamily="34" charset="0"/>
            </a:rPr>
            <a:t>4</a:t>
          </a:r>
        </a:p>
      </dgm:t>
    </dgm:pt>
    <dgm:pt modelId="{30A69A88-C5CF-4BC4-9C21-C6F2595CA440}" type="parTrans" cxnId="{65FE5885-484A-4BCF-A994-F1F704180B70}">
      <dgm:prSet/>
      <dgm:spPr/>
      <dgm:t>
        <a:bodyPr/>
        <a:lstStyle/>
        <a:p>
          <a:endParaRPr lang="tr-TR" sz="1200">
            <a:latin typeface="Arial" panose="020B0604020202020204" pitchFamily="34" charset="0"/>
            <a:cs typeface="Arial" panose="020B0604020202020204" pitchFamily="34" charset="0"/>
          </a:endParaRPr>
        </a:p>
      </dgm:t>
    </dgm:pt>
    <dgm:pt modelId="{5A697239-7634-4D61-8D57-8D9556E620E2}" type="sibTrans" cxnId="{65FE5885-484A-4BCF-A994-F1F704180B70}">
      <dgm:prSet/>
      <dgm:spPr/>
      <dgm:t>
        <a:bodyPr/>
        <a:lstStyle/>
        <a:p>
          <a:endParaRPr lang="tr-TR" sz="1200">
            <a:latin typeface="Arial" panose="020B0604020202020204" pitchFamily="34" charset="0"/>
            <a:cs typeface="Arial" panose="020B0604020202020204" pitchFamily="34" charset="0"/>
          </a:endParaRPr>
        </a:p>
      </dgm:t>
    </dgm:pt>
    <dgm:pt modelId="{A13DB078-002E-4AE2-9B43-D16470AD304C}">
      <dgm:prSet custT="1"/>
      <dgm:spPr/>
      <dgm:t>
        <a:bodyPr/>
        <a:lstStyle/>
        <a:p>
          <a:r>
            <a:rPr lang="en-US" sz="1200">
              <a:latin typeface="Arial" panose="020B0604020202020204" pitchFamily="34" charset="0"/>
              <a:cs typeface="Arial" panose="020B0604020202020204" pitchFamily="34" charset="0"/>
            </a:rPr>
            <a:t>Disassemble and clean the core part of the chamber feed solenoid valve.</a:t>
          </a:r>
        </a:p>
      </dgm:t>
    </dgm:pt>
    <dgm:pt modelId="{89A3D5E7-CC16-4AAF-8E37-09D391CF50B9}" type="parTrans" cxnId="{850671CA-C2BF-4A14-8B94-878E4E3C4DCA}">
      <dgm:prSet/>
      <dgm:spPr/>
      <dgm:t>
        <a:bodyPr/>
        <a:lstStyle/>
        <a:p>
          <a:endParaRPr lang="tr-TR" sz="1200">
            <a:latin typeface="Arial" panose="020B0604020202020204" pitchFamily="34" charset="0"/>
            <a:cs typeface="Arial" panose="020B0604020202020204" pitchFamily="34" charset="0"/>
          </a:endParaRPr>
        </a:p>
      </dgm:t>
    </dgm:pt>
    <dgm:pt modelId="{EF66FEFC-4DEC-49F3-9589-382594248932}" type="sibTrans" cxnId="{850671CA-C2BF-4A14-8B94-878E4E3C4DCA}">
      <dgm:prSet/>
      <dgm:spPr/>
      <dgm:t>
        <a:bodyPr/>
        <a:lstStyle/>
        <a:p>
          <a:endParaRPr lang="tr-TR" sz="1200">
            <a:latin typeface="Arial" panose="020B0604020202020204" pitchFamily="34" charset="0"/>
            <a:cs typeface="Arial" panose="020B0604020202020204" pitchFamily="34" charset="0"/>
          </a:endParaRPr>
        </a:p>
      </dgm:t>
    </dgm:pt>
    <dgm:pt modelId="{90520BD9-934A-4AEF-86CD-5090E7161C94}">
      <dgm:prSet custT="1"/>
      <dgm:spPr/>
      <dgm:t>
        <a:bodyPr/>
        <a:lstStyle/>
        <a:p>
          <a:r>
            <a:rPr lang="en-US" sz="1200">
              <a:latin typeface="Arial" panose="020B0604020202020204" pitchFamily="34" charset="0"/>
              <a:cs typeface="Arial" panose="020B0604020202020204" pitchFamily="34" charset="0"/>
            </a:rPr>
            <a:t>Replace the chamber feed solenoid valve.</a:t>
          </a:r>
        </a:p>
      </dgm:t>
    </dgm:pt>
    <dgm:pt modelId="{221490C9-B0FA-4401-85FA-C63215A2BAE1}" type="parTrans" cxnId="{BE2A0A92-6DC5-4349-85AC-B97D7D6F1D57}">
      <dgm:prSet/>
      <dgm:spPr/>
      <dgm:t>
        <a:bodyPr/>
        <a:lstStyle/>
        <a:p>
          <a:endParaRPr lang="tr-TR" sz="1200">
            <a:latin typeface="Arial" panose="020B0604020202020204" pitchFamily="34" charset="0"/>
            <a:cs typeface="Arial" panose="020B0604020202020204" pitchFamily="34" charset="0"/>
          </a:endParaRPr>
        </a:p>
      </dgm:t>
    </dgm:pt>
    <dgm:pt modelId="{8F0FF3DD-9B66-4E33-94BE-F0C005793929}" type="sibTrans" cxnId="{BE2A0A92-6DC5-4349-85AC-B97D7D6F1D57}">
      <dgm:prSet/>
      <dgm:spPr/>
      <dgm:t>
        <a:bodyPr/>
        <a:lstStyle/>
        <a:p>
          <a:endParaRPr lang="tr-TR" sz="1200">
            <a:latin typeface="Arial" panose="020B0604020202020204" pitchFamily="34" charset="0"/>
            <a:cs typeface="Arial" panose="020B0604020202020204" pitchFamily="34" charset="0"/>
          </a:endParaRPr>
        </a:p>
      </dgm:t>
    </dgm:pt>
    <dgm:pt modelId="{74DDBDE1-FC22-4413-907E-2FC479FAFCEF}">
      <dgm:prSet custT="1"/>
      <dgm:spPr/>
      <dgm:t>
        <a:bodyPr/>
        <a:lstStyle/>
        <a:p>
          <a:endParaRPr lang="tr-TR" sz="1200">
            <a:latin typeface="Arial" panose="020B0604020202020204" pitchFamily="34" charset="0"/>
            <a:cs typeface="Arial" panose="020B0604020202020204" pitchFamily="34" charset="0"/>
          </a:endParaRPr>
        </a:p>
      </dgm:t>
    </dgm:pt>
    <dgm:pt modelId="{66670E6D-316A-4AA9-9ED3-C544FD75F454}" type="parTrans" cxnId="{A33915BB-CCFB-4375-824A-9B7D78D4A252}">
      <dgm:prSet/>
      <dgm:spPr/>
      <dgm:t>
        <a:bodyPr/>
        <a:lstStyle/>
        <a:p>
          <a:endParaRPr lang="tr-TR" sz="1200">
            <a:latin typeface="Arial" panose="020B0604020202020204" pitchFamily="34" charset="0"/>
            <a:cs typeface="Arial" panose="020B0604020202020204" pitchFamily="34" charset="0"/>
          </a:endParaRPr>
        </a:p>
      </dgm:t>
    </dgm:pt>
    <dgm:pt modelId="{A076BAA1-88A9-4073-A2A7-0FF64965AD90}" type="sibTrans" cxnId="{A33915BB-CCFB-4375-824A-9B7D78D4A252}">
      <dgm:prSet/>
      <dgm:spPr/>
      <dgm:t>
        <a:bodyPr/>
        <a:lstStyle/>
        <a:p>
          <a:endParaRPr lang="tr-TR" sz="1200">
            <a:latin typeface="Arial" panose="020B0604020202020204" pitchFamily="34" charset="0"/>
            <a:cs typeface="Arial" panose="020B0604020202020204" pitchFamily="34" charset="0"/>
          </a:endParaRPr>
        </a:p>
      </dgm:t>
    </dgm:pt>
    <dgm:pt modelId="{19176FDA-D1C0-4B1E-A574-AF9AEAF58522}">
      <dgm:prSet custT="1"/>
      <dgm:spPr/>
      <dgm:t>
        <a:bodyPr/>
        <a:lstStyle/>
        <a:p>
          <a:r>
            <a:rPr lang="en-US" sz="1200">
              <a:latin typeface="Arial" panose="020B0604020202020204" pitchFamily="34" charset="0"/>
              <a:cs typeface="Arial" panose="020B0604020202020204" pitchFamily="34" charset="0"/>
            </a:rPr>
            <a:t>Check the main board chamber steam feed solenoid valve terminal output with a multimeter, replace the main board if there is output (220 V AC).</a:t>
          </a:r>
        </a:p>
      </dgm:t>
    </dgm:pt>
    <dgm:pt modelId="{4F69A28A-95BE-4C8B-B6E2-91C26BAFEA7D}" type="parTrans" cxnId="{994779AA-921C-4DDC-AD04-5A094561C748}">
      <dgm:prSet/>
      <dgm:spPr/>
      <dgm:t>
        <a:bodyPr/>
        <a:lstStyle/>
        <a:p>
          <a:endParaRPr lang="tr-TR" sz="1200">
            <a:latin typeface="Arial" panose="020B0604020202020204" pitchFamily="34" charset="0"/>
            <a:cs typeface="Arial" panose="020B0604020202020204" pitchFamily="34" charset="0"/>
          </a:endParaRPr>
        </a:p>
      </dgm:t>
    </dgm:pt>
    <dgm:pt modelId="{C4AA2B75-8B62-4151-9F64-2EAD1A00018A}" type="sibTrans" cxnId="{994779AA-921C-4DDC-AD04-5A094561C748}">
      <dgm:prSet/>
      <dgm:spPr/>
      <dgm:t>
        <a:bodyPr/>
        <a:lstStyle/>
        <a:p>
          <a:endParaRPr lang="tr-TR" sz="1200">
            <a:latin typeface="Arial" panose="020B0604020202020204" pitchFamily="34" charset="0"/>
            <a:cs typeface="Arial" panose="020B0604020202020204" pitchFamily="34" charset="0"/>
          </a:endParaRPr>
        </a:p>
      </dgm:t>
    </dgm:pt>
    <dgm:pt modelId="{0053B27C-60B3-4A53-8F90-66B1C3002714}" type="pres">
      <dgm:prSet presAssocID="{B2CEFD13-D2E6-42BB-AD29-8B982F78B246}" presName="linearFlow" presStyleCnt="0">
        <dgm:presLayoutVars>
          <dgm:dir/>
          <dgm:animLvl val="lvl"/>
          <dgm:resizeHandles val="exact"/>
        </dgm:presLayoutVars>
      </dgm:prSet>
      <dgm:spPr/>
    </dgm:pt>
    <dgm:pt modelId="{878352AF-EA55-440B-AC77-B482E2BC40A6}" type="pres">
      <dgm:prSet presAssocID="{04F7815E-97B3-4C0B-8310-84397685405E}" presName="composite" presStyleCnt="0"/>
      <dgm:spPr/>
    </dgm:pt>
    <dgm:pt modelId="{8D7287CC-3E81-482D-85F7-FE10A25A73F3}" type="pres">
      <dgm:prSet presAssocID="{04F7815E-97B3-4C0B-8310-84397685405E}" presName="parentText" presStyleLbl="alignNode1" presStyleIdx="0" presStyleCnt="5">
        <dgm:presLayoutVars>
          <dgm:chMax val="1"/>
          <dgm:bulletEnabled val="1"/>
        </dgm:presLayoutVars>
      </dgm:prSet>
      <dgm:spPr/>
    </dgm:pt>
    <dgm:pt modelId="{D201855D-0A66-446A-A081-1A6B8AF8AB78}" type="pres">
      <dgm:prSet presAssocID="{04F7815E-97B3-4C0B-8310-84397685405E}" presName="descendantText" presStyleLbl="alignAcc1" presStyleIdx="0" presStyleCnt="5">
        <dgm:presLayoutVars>
          <dgm:bulletEnabled val="1"/>
        </dgm:presLayoutVars>
      </dgm:prSet>
      <dgm:spPr/>
    </dgm:pt>
    <dgm:pt modelId="{1562693A-4204-4F1D-BDAA-F6F3B92ECA5E}" type="pres">
      <dgm:prSet presAssocID="{5A71F255-0589-4AE3-906F-DAA380EB3244}" presName="sp" presStyleCnt="0"/>
      <dgm:spPr/>
    </dgm:pt>
    <dgm:pt modelId="{62D1BD34-CC95-4D9C-8E35-46B131173F44}" type="pres">
      <dgm:prSet presAssocID="{F4093611-628B-4457-AE8C-07743352C642}" presName="composite" presStyleCnt="0"/>
      <dgm:spPr/>
    </dgm:pt>
    <dgm:pt modelId="{AE2DDB4A-2534-4F9C-9C35-486C137D459D}" type="pres">
      <dgm:prSet presAssocID="{F4093611-628B-4457-AE8C-07743352C642}" presName="parentText" presStyleLbl="alignNode1" presStyleIdx="1" presStyleCnt="5">
        <dgm:presLayoutVars>
          <dgm:chMax val="1"/>
          <dgm:bulletEnabled val="1"/>
        </dgm:presLayoutVars>
      </dgm:prSet>
      <dgm:spPr/>
    </dgm:pt>
    <dgm:pt modelId="{6DA3DF8F-D5F1-4DBC-AF78-8ACBCB063C3E}" type="pres">
      <dgm:prSet presAssocID="{F4093611-628B-4457-AE8C-07743352C642}" presName="descendantText" presStyleLbl="alignAcc1" presStyleIdx="1" presStyleCnt="5">
        <dgm:presLayoutVars>
          <dgm:bulletEnabled val="1"/>
        </dgm:presLayoutVars>
      </dgm:prSet>
      <dgm:spPr/>
    </dgm:pt>
    <dgm:pt modelId="{8CBC3211-7EB4-4343-9674-E6EC408A2F9E}" type="pres">
      <dgm:prSet presAssocID="{7B5AD3F4-B541-4B2E-B4F0-358F219A6602}" presName="sp" presStyleCnt="0"/>
      <dgm:spPr/>
    </dgm:pt>
    <dgm:pt modelId="{148AB9D5-F978-4AFC-8EB2-2DDA98F8E693}" type="pres">
      <dgm:prSet presAssocID="{440564A5-75E6-439C-9FE0-4DA76F7ECF73}" presName="composite" presStyleCnt="0"/>
      <dgm:spPr/>
    </dgm:pt>
    <dgm:pt modelId="{59223AE0-ECAA-476D-A2FC-E6C1EC55A110}" type="pres">
      <dgm:prSet presAssocID="{440564A5-75E6-439C-9FE0-4DA76F7ECF73}" presName="parentText" presStyleLbl="alignNode1" presStyleIdx="2" presStyleCnt="5">
        <dgm:presLayoutVars>
          <dgm:chMax val="1"/>
          <dgm:bulletEnabled val="1"/>
        </dgm:presLayoutVars>
      </dgm:prSet>
      <dgm:spPr/>
    </dgm:pt>
    <dgm:pt modelId="{47FA5891-33CC-452C-8419-852460B98821}" type="pres">
      <dgm:prSet presAssocID="{440564A5-75E6-439C-9FE0-4DA76F7ECF73}" presName="descendantText" presStyleLbl="alignAcc1" presStyleIdx="2" presStyleCnt="5">
        <dgm:presLayoutVars>
          <dgm:bulletEnabled val="1"/>
        </dgm:presLayoutVars>
      </dgm:prSet>
      <dgm:spPr/>
    </dgm:pt>
    <dgm:pt modelId="{09CB077F-D614-4AFD-A7F6-296CFD33F8B0}" type="pres">
      <dgm:prSet presAssocID="{E52A86D0-3DC7-484A-AD1D-6C8F55773AF9}" presName="sp" presStyleCnt="0"/>
      <dgm:spPr/>
    </dgm:pt>
    <dgm:pt modelId="{CC9F5AF6-F0AF-4831-B704-861C30BCDA40}" type="pres">
      <dgm:prSet presAssocID="{F6A1B0CA-52C4-4912-83CF-E676E077E20C}" presName="composite" presStyleCnt="0"/>
      <dgm:spPr/>
    </dgm:pt>
    <dgm:pt modelId="{08F9938F-0928-4D65-BA25-BF96EAD837B2}" type="pres">
      <dgm:prSet presAssocID="{F6A1B0CA-52C4-4912-83CF-E676E077E20C}" presName="parentText" presStyleLbl="alignNode1" presStyleIdx="3" presStyleCnt="5">
        <dgm:presLayoutVars>
          <dgm:chMax val="1"/>
          <dgm:bulletEnabled val="1"/>
        </dgm:presLayoutVars>
      </dgm:prSet>
      <dgm:spPr/>
    </dgm:pt>
    <dgm:pt modelId="{B6FF91F2-6AD4-4E4F-9F49-36EF18026E84}" type="pres">
      <dgm:prSet presAssocID="{F6A1B0CA-52C4-4912-83CF-E676E077E20C}" presName="descendantText" presStyleLbl="alignAcc1" presStyleIdx="3" presStyleCnt="5">
        <dgm:presLayoutVars>
          <dgm:bulletEnabled val="1"/>
        </dgm:presLayoutVars>
      </dgm:prSet>
      <dgm:spPr/>
    </dgm:pt>
    <dgm:pt modelId="{1DD46055-374E-4A13-82EF-6848CC60A8B2}" type="pres">
      <dgm:prSet presAssocID="{5A697239-7634-4D61-8D57-8D9556E620E2}" presName="sp" presStyleCnt="0"/>
      <dgm:spPr/>
    </dgm:pt>
    <dgm:pt modelId="{151A405E-DE91-48CC-B959-EEDD697504AE}" type="pres">
      <dgm:prSet presAssocID="{74DDBDE1-FC22-4413-907E-2FC479FAFCEF}" presName="composite" presStyleCnt="0"/>
      <dgm:spPr/>
    </dgm:pt>
    <dgm:pt modelId="{CA4FBB76-4E3A-4F27-BB93-32FDC7245A43}" type="pres">
      <dgm:prSet presAssocID="{74DDBDE1-FC22-4413-907E-2FC479FAFCEF}" presName="parentText" presStyleLbl="alignNode1" presStyleIdx="4" presStyleCnt="5">
        <dgm:presLayoutVars>
          <dgm:chMax val="1"/>
          <dgm:bulletEnabled val="1"/>
        </dgm:presLayoutVars>
      </dgm:prSet>
      <dgm:spPr/>
    </dgm:pt>
    <dgm:pt modelId="{5FBA1246-1AE6-4FA5-B7CD-9CA1BB208E88}" type="pres">
      <dgm:prSet presAssocID="{74DDBDE1-FC22-4413-907E-2FC479FAFCEF}" presName="descendantText" presStyleLbl="alignAcc1" presStyleIdx="4" presStyleCnt="5">
        <dgm:presLayoutVars>
          <dgm:bulletEnabled val="1"/>
        </dgm:presLayoutVars>
      </dgm:prSet>
      <dgm:spPr/>
    </dgm:pt>
  </dgm:ptLst>
  <dgm:cxnLst>
    <dgm:cxn modelId="{AFEBC635-BD5A-48EB-86DB-E3410201BFB5}" srcId="{B2CEFD13-D2E6-42BB-AD29-8B982F78B246}" destId="{F4093611-628B-4457-AE8C-07743352C642}" srcOrd="1" destOrd="0" parTransId="{8E568926-D921-4408-968F-DF1E5EB1E923}" sibTransId="{7B5AD3F4-B541-4B2E-B4F0-358F219A6602}"/>
    <dgm:cxn modelId="{3CC46543-0544-452F-BE98-AFD314BA8335}" type="presOf" srcId="{440564A5-75E6-439C-9FE0-4DA76F7ECF73}" destId="{59223AE0-ECAA-476D-A2FC-E6C1EC55A110}" srcOrd="0" destOrd="0" presId="urn:microsoft.com/office/officeart/2005/8/layout/chevron2"/>
    <dgm:cxn modelId="{83F7C950-99EE-4BBF-B171-27023130A090}" srcId="{04F7815E-97B3-4C0B-8310-84397685405E}" destId="{532888A2-4107-47A5-975D-C9C16281B140}" srcOrd="0" destOrd="0" parTransId="{D4B3D8FD-0BB1-4AEF-AC31-D30DDED42A4E}" sibTransId="{F6DCCD7F-4F37-4191-91B8-2A38810FBE6C}"/>
    <dgm:cxn modelId="{26E04051-1DB5-41A0-894E-26736E0424D5}" type="presOf" srcId="{F4093611-628B-4457-AE8C-07743352C642}" destId="{AE2DDB4A-2534-4F9C-9C35-486C137D459D}" srcOrd="0" destOrd="0" presId="urn:microsoft.com/office/officeart/2005/8/layout/chevron2"/>
    <dgm:cxn modelId="{360B7578-84F1-4F67-9B8A-F1B2EEDD0971}" type="presOf" srcId="{A13DB078-002E-4AE2-9B43-D16470AD304C}" destId="{B6FF91F2-6AD4-4E4F-9F49-36EF18026E84}" srcOrd="0" destOrd="0" presId="urn:microsoft.com/office/officeart/2005/8/layout/chevron2"/>
    <dgm:cxn modelId="{BE5EFF78-F939-40FD-946F-01D8287D8AF2}" type="presOf" srcId="{62599B06-089D-4B84-B702-A396D16EBB49}" destId="{47FA5891-33CC-452C-8419-852460B98821}" srcOrd="0" destOrd="0" presId="urn:microsoft.com/office/officeart/2005/8/layout/chevron2"/>
    <dgm:cxn modelId="{07DB0B7E-2A85-41D1-9021-904D2446244F}" srcId="{440564A5-75E6-439C-9FE0-4DA76F7ECF73}" destId="{62599B06-089D-4B84-B702-A396D16EBB49}" srcOrd="0" destOrd="0" parTransId="{815229F6-24DE-4C64-9763-B83C35DD5755}" sibTransId="{EC4B7694-5037-487D-B49D-A0ED21D48F55}"/>
    <dgm:cxn modelId="{65FE5885-484A-4BCF-A994-F1F704180B70}" srcId="{B2CEFD13-D2E6-42BB-AD29-8B982F78B246}" destId="{F6A1B0CA-52C4-4912-83CF-E676E077E20C}" srcOrd="3" destOrd="0" parTransId="{30A69A88-C5CF-4BC4-9C21-C6F2595CA440}" sibTransId="{5A697239-7634-4D61-8D57-8D9556E620E2}"/>
    <dgm:cxn modelId="{235BA487-4B3D-4DD2-9B76-D076CF1953EE}" srcId="{B2CEFD13-D2E6-42BB-AD29-8B982F78B246}" destId="{440564A5-75E6-439C-9FE0-4DA76F7ECF73}" srcOrd="2" destOrd="0" parTransId="{92E98E0D-1376-426A-BB53-A68E0DCD6E4E}" sibTransId="{E52A86D0-3DC7-484A-AD1D-6C8F55773AF9}"/>
    <dgm:cxn modelId="{BE2A0A92-6DC5-4349-85AC-B97D7D6F1D57}" srcId="{F6A1B0CA-52C4-4912-83CF-E676E077E20C}" destId="{90520BD9-934A-4AEF-86CD-5090E7161C94}" srcOrd="1" destOrd="0" parTransId="{221490C9-B0FA-4401-85FA-C63215A2BAE1}" sibTransId="{8F0FF3DD-9B66-4E33-94BE-F0C005793929}"/>
    <dgm:cxn modelId="{EBDE7897-C279-48E7-8C04-A1B65AE1E11A}" type="presOf" srcId="{19176FDA-D1C0-4B1E-A574-AF9AEAF58522}" destId="{5FBA1246-1AE6-4FA5-B7CD-9CA1BB208E88}" srcOrd="0" destOrd="0" presId="urn:microsoft.com/office/officeart/2005/8/layout/chevron2"/>
    <dgm:cxn modelId="{994779AA-921C-4DDC-AD04-5A094561C748}" srcId="{74DDBDE1-FC22-4413-907E-2FC479FAFCEF}" destId="{19176FDA-D1C0-4B1E-A574-AF9AEAF58522}" srcOrd="0" destOrd="0" parTransId="{4F69A28A-95BE-4C8B-B6E2-91C26BAFEA7D}" sibTransId="{C4AA2B75-8B62-4151-9F64-2EAD1A00018A}"/>
    <dgm:cxn modelId="{6F381CAC-2666-43FF-94ED-E7ABEB9B4100}" type="presOf" srcId="{F6A1B0CA-52C4-4912-83CF-E676E077E20C}" destId="{08F9938F-0928-4D65-BA25-BF96EAD837B2}" srcOrd="0" destOrd="0" presId="urn:microsoft.com/office/officeart/2005/8/layout/chevron2"/>
    <dgm:cxn modelId="{AADD9AAD-79A6-4535-84F7-D64DB19AD81D}" srcId="{F4093611-628B-4457-AE8C-07743352C642}" destId="{36674905-40E1-4FAF-BEF1-1B242DAF4302}" srcOrd="0" destOrd="0" parTransId="{D36D9A5C-E0E6-4D15-88F4-908C5326D06C}" sibTransId="{A8F7C17E-C170-4710-8A8C-ACB9B4566ED8}"/>
    <dgm:cxn modelId="{02EAF4AD-1E5C-4185-983E-98C869D426FA}" type="presOf" srcId="{B2CEFD13-D2E6-42BB-AD29-8B982F78B246}" destId="{0053B27C-60B3-4A53-8F90-66B1C3002714}" srcOrd="0" destOrd="0" presId="urn:microsoft.com/office/officeart/2005/8/layout/chevron2"/>
    <dgm:cxn modelId="{A33915BB-CCFB-4375-824A-9B7D78D4A252}" srcId="{B2CEFD13-D2E6-42BB-AD29-8B982F78B246}" destId="{74DDBDE1-FC22-4413-907E-2FC479FAFCEF}" srcOrd="4" destOrd="0" parTransId="{66670E6D-316A-4AA9-9ED3-C544FD75F454}" sibTransId="{A076BAA1-88A9-4073-A2A7-0FF64965AD90}"/>
    <dgm:cxn modelId="{35039DBB-9D98-4411-809F-24EC95B9F026}" type="presOf" srcId="{532888A2-4107-47A5-975D-C9C16281B140}" destId="{D201855D-0A66-446A-A081-1A6B8AF8AB78}" srcOrd="0" destOrd="0" presId="urn:microsoft.com/office/officeart/2005/8/layout/chevron2"/>
    <dgm:cxn modelId="{850671CA-C2BF-4A14-8B94-878E4E3C4DCA}" srcId="{F6A1B0CA-52C4-4912-83CF-E676E077E20C}" destId="{A13DB078-002E-4AE2-9B43-D16470AD304C}" srcOrd="0" destOrd="0" parTransId="{89A3D5E7-CC16-4AAF-8E37-09D391CF50B9}" sibTransId="{EF66FEFC-4DEC-49F3-9589-382594248932}"/>
    <dgm:cxn modelId="{2C0B48CD-120D-4424-A673-CD23B0C998E3}" type="presOf" srcId="{36674905-40E1-4FAF-BEF1-1B242DAF4302}" destId="{6DA3DF8F-D5F1-4DBC-AF78-8ACBCB063C3E}" srcOrd="0" destOrd="0" presId="urn:microsoft.com/office/officeart/2005/8/layout/chevron2"/>
    <dgm:cxn modelId="{B12545DD-A546-4997-BEA1-A7E6DC55C916}" type="presOf" srcId="{04F7815E-97B3-4C0B-8310-84397685405E}" destId="{8D7287CC-3E81-482D-85F7-FE10A25A73F3}" srcOrd="0" destOrd="0" presId="urn:microsoft.com/office/officeart/2005/8/layout/chevron2"/>
    <dgm:cxn modelId="{5EEF93EE-007E-4E94-B3AE-B00E94851186}" type="presOf" srcId="{74DDBDE1-FC22-4413-907E-2FC479FAFCEF}" destId="{CA4FBB76-4E3A-4F27-BB93-32FDC7245A43}" srcOrd="0" destOrd="0" presId="urn:microsoft.com/office/officeart/2005/8/layout/chevron2"/>
    <dgm:cxn modelId="{F6F5CFFD-6260-44B0-BCE9-85410603F35F}" srcId="{B2CEFD13-D2E6-42BB-AD29-8B982F78B246}" destId="{04F7815E-97B3-4C0B-8310-84397685405E}" srcOrd="0" destOrd="0" parTransId="{80EBE47C-A871-4394-98F6-31211ADCA12E}" sibTransId="{5A71F255-0589-4AE3-906F-DAA380EB3244}"/>
    <dgm:cxn modelId="{B39BBEFE-E74E-4FA9-B6D2-31C6BFD62B69}" type="presOf" srcId="{90520BD9-934A-4AEF-86CD-5090E7161C94}" destId="{B6FF91F2-6AD4-4E4F-9F49-36EF18026E84}" srcOrd="0" destOrd="1" presId="urn:microsoft.com/office/officeart/2005/8/layout/chevron2"/>
    <dgm:cxn modelId="{DDA1BCEE-D3AD-45DB-9A3F-F8F55C48437A}" type="presParOf" srcId="{0053B27C-60B3-4A53-8F90-66B1C3002714}" destId="{878352AF-EA55-440B-AC77-B482E2BC40A6}" srcOrd="0" destOrd="0" presId="urn:microsoft.com/office/officeart/2005/8/layout/chevron2"/>
    <dgm:cxn modelId="{8027B8DB-DBF7-4283-8D03-2D92FC352E22}" type="presParOf" srcId="{878352AF-EA55-440B-AC77-B482E2BC40A6}" destId="{8D7287CC-3E81-482D-85F7-FE10A25A73F3}" srcOrd="0" destOrd="0" presId="urn:microsoft.com/office/officeart/2005/8/layout/chevron2"/>
    <dgm:cxn modelId="{B0F35B63-D083-45BE-8DD1-CF1B16F0D63C}" type="presParOf" srcId="{878352AF-EA55-440B-AC77-B482E2BC40A6}" destId="{D201855D-0A66-446A-A081-1A6B8AF8AB78}" srcOrd="1" destOrd="0" presId="urn:microsoft.com/office/officeart/2005/8/layout/chevron2"/>
    <dgm:cxn modelId="{0E829DF6-531F-4AB1-9993-F682DFC9CCBA}" type="presParOf" srcId="{0053B27C-60B3-4A53-8F90-66B1C3002714}" destId="{1562693A-4204-4F1D-BDAA-F6F3B92ECA5E}" srcOrd="1" destOrd="0" presId="urn:microsoft.com/office/officeart/2005/8/layout/chevron2"/>
    <dgm:cxn modelId="{251FB0C7-64D7-4C99-93DE-D253AE3C0C56}" type="presParOf" srcId="{0053B27C-60B3-4A53-8F90-66B1C3002714}" destId="{62D1BD34-CC95-4D9C-8E35-46B131173F44}" srcOrd="2" destOrd="0" presId="urn:microsoft.com/office/officeart/2005/8/layout/chevron2"/>
    <dgm:cxn modelId="{0FBF2BEE-9F84-4385-84A4-69520ECB96ED}" type="presParOf" srcId="{62D1BD34-CC95-4D9C-8E35-46B131173F44}" destId="{AE2DDB4A-2534-4F9C-9C35-486C137D459D}" srcOrd="0" destOrd="0" presId="urn:microsoft.com/office/officeart/2005/8/layout/chevron2"/>
    <dgm:cxn modelId="{6BD0C6B7-88AB-44C8-A3B2-4B1EE7AA34FA}" type="presParOf" srcId="{62D1BD34-CC95-4D9C-8E35-46B131173F44}" destId="{6DA3DF8F-D5F1-4DBC-AF78-8ACBCB063C3E}" srcOrd="1" destOrd="0" presId="urn:microsoft.com/office/officeart/2005/8/layout/chevron2"/>
    <dgm:cxn modelId="{E227E98A-701F-460B-83A7-A23ED25AB4AF}" type="presParOf" srcId="{0053B27C-60B3-4A53-8F90-66B1C3002714}" destId="{8CBC3211-7EB4-4343-9674-E6EC408A2F9E}" srcOrd="3" destOrd="0" presId="urn:microsoft.com/office/officeart/2005/8/layout/chevron2"/>
    <dgm:cxn modelId="{7E1D7A51-FEE7-4306-83F2-56861FEA4E20}" type="presParOf" srcId="{0053B27C-60B3-4A53-8F90-66B1C3002714}" destId="{148AB9D5-F978-4AFC-8EB2-2DDA98F8E693}" srcOrd="4" destOrd="0" presId="urn:microsoft.com/office/officeart/2005/8/layout/chevron2"/>
    <dgm:cxn modelId="{8FEF4A7E-F009-4B46-B149-F2C0E2A32789}" type="presParOf" srcId="{148AB9D5-F978-4AFC-8EB2-2DDA98F8E693}" destId="{59223AE0-ECAA-476D-A2FC-E6C1EC55A110}" srcOrd="0" destOrd="0" presId="urn:microsoft.com/office/officeart/2005/8/layout/chevron2"/>
    <dgm:cxn modelId="{B4552F83-3E6F-4357-AB42-3E3CAFAD2303}" type="presParOf" srcId="{148AB9D5-F978-4AFC-8EB2-2DDA98F8E693}" destId="{47FA5891-33CC-452C-8419-852460B98821}" srcOrd="1" destOrd="0" presId="urn:microsoft.com/office/officeart/2005/8/layout/chevron2"/>
    <dgm:cxn modelId="{E525435A-E58E-480B-8BBA-0B4E5EF2D291}" type="presParOf" srcId="{0053B27C-60B3-4A53-8F90-66B1C3002714}" destId="{09CB077F-D614-4AFD-A7F6-296CFD33F8B0}" srcOrd="5" destOrd="0" presId="urn:microsoft.com/office/officeart/2005/8/layout/chevron2"/>
    <dgm:cxn modelId="{6CED9F23-E46E-42F8-88B4-D11648A051AC}" type="presParOf" srcId="{0053B27C-60B3-4A53-8F90-66B1C3002714}" destId="{CC9F5AF6-F0AF-4831-B704-861C30BCDA40}" srcOrd="6" destOrd="0" presId="urn:microsoft.com/office/officeart/2005/8/layout/chevron2"/>
    <dgm:cxn modelId="{6C6D3950-BE3E-4A03-8547-94DDAC16EA66}" type="presParOf" srcId="{CC9F5AF6-F0AF-4831-B704-861C30BCDA40}" destId="{08F9938F-0928-4D65-BA25-BF96EAD837B2}" srcOrd="0" destOrd="0" presId="urn:microsoft.com/office/officeart/2005/8/layout/chevron2"/>
    <dgm:cxn modelId="{0EEEA185-FBF8-4EB9-AA83-966E08C7F329}" type="presParOf" srcId="{CC9F5AF6-F0AF-4831-B704-861C30BCDA40}" destId="{B6FF91F2-6AD4-4E4F-9F49-36EF18026E84}" srcOrd="1" destOrd="0" presId="urn:microsoft.com/office/officeart/2005/8/layout/chevron2"/>
    <dgm:cxn modelId="{46AA9325-041C-4230-AD62-40AA10F9D88F}" type="presParOf" srcId="{0053B27C-60B3-4A53-8F90-66B1C3002714}" destId="{1DD46055-374E-4A13-82EF-6848CC60A8B2}" srcOrd="7" destOrd="0" presId="urn:microsoft.com/office/officeart/2005/8/layout/chevron2"/>
    <dgm:cxn modelId="{F1429298-2E59-4D3A-87F8-6F872305AE6B}" type="presParOf" srcId="{0053B27C-60B3-4A53-8F90-66B1C3002714}" destId="{151A405E-DE91-48CC-B959-EEDD697504AE}" srcOrd="8" destOrd="0" presId="urn:microsoft.com/office/officeart/2005/8/layout/chevron2"/>
    <dgm:cxn modelId="{E6A71B0E-7D6B-4EAD-A95B-6ECAC7341149}" type="presParOf" srcId="{151A405E-DE91-48CC-B959-EEDD697504AE}" destId="{CA4FBB76-4E3A-4F27-BB93-32FDC7245A43}" srcOrd="0" destOrd="0" presId="urn:microsoft.com/office/officeart/2005/8/layout/chevron2"/>
    <dgm:cxn modelId="{DAAEEAFF-A8ED-4108-AA38-0835E780507B}" type="presParOf" srcId="{151A405E-DE91-48CC-B959-EEDD697504AE}" destId="{5FBA1246-1AE6-4FA5-B7CD-9CA1BB208E88}" srcOrd="1" destOrd="0" presId="urn:microsoft.com/office/officeart/2005/8/layout/chevron2"/>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55ADAB29-1925-4ED2-B881-39B196B133BB}"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E5225452-CB93-4A5F-B73B-15C96A740BEF}">
      <dgm:prSet phldrT="[Metin]" custT="1"/>
      <dgm:spPr/>
      <dgm:t>
        <a:bodyPr/>
        <a:lstStyle/>
        <a:p>
          <a:r>
            <a:rPr lang="en-US" sz="1200">
              <a:latin typeface="Arial" panose="020B0604020202020204" pitchFamily="34" charset="0"/>
              <a:cs typeface="Arial" panose="020B0604020202020204" pitchFamily="34" charset="0"/>
            </a:rPr>
            <a:t>1</a:t>
          </a:r>
        </a:p>
      </dgm:t>
    </dgm:pt>
    <dgm:pt modelId="{D7E448F0-6FDE-4953-9134-F5AAA9B30A2B}" type="parTrans" cxnId="{289F1C32-BD4E-475F-B5D1-E8F93163B164}">
      <dgm:prSet/>
      <dgm:spPr/>
      <dgm:t>
        <a:bodyPr/>
        <a:lstStyle/>
        <a:p>
          <a:endParaRPr lang="tr-TR" sz="1200">
            <a:latin typeface="Arial" panose="020B0604020202020204" pitchFamily="34" charset="0"/>
            <a:cs typeface="Arial" panose="020B0604020202020204" pitchFamily="34" charset="0"/>
          </a:endParaRPr>
        </a:p>
      </dgm:t>
    </dgm:pt>
    <dgm:pt modelId="{53D7D554-CF5D-42B9-B761-B80D4E710887}" type="sibTrans" cxnId="{289F1C32-BD4E-475F-B5D1-E8F93163B164}">
      <dgm:prSet/>
      <dgm:spPr/>
      <dgm:t>
        <a:bodyPr/>
        <a:lstStyle/>
        <a:p>
          <a:endParaRPr lang="tr-TR" sz="1200">
            <a:latin typeface="Arial" panose="020B0604020202020204" pitchFamily="34" charset="0"/>
            <a:cs typeface="Arial" panose="020B0604020202020204" pitchFamily="34" charset="0"/>
          </a:endParaRPr>
        </a:p>
      </dgm:t>
    </dgm:pt>
    <dgm:pt modelId="{33EA7BDD-2431-4A0B-A111-95764669BDED}">
      <dgm:prSet phldrT="[Metin]" custT="1"/>
      <dgm:spPr/>
      <dgm:t>
        <a:bodyPr/>
        <a:lstStyle/>
        <a:p>
          <a:r>
            <a:rPr lang="en-US" sz="1200">
              <a:latin typeface="Arial" panose="020B0604020202020204" pitchFamily="34" charset="0"/>
              <a:cs typeface="Arial" panose="020B0604020202020204" pitchFamily="34" charset="0"/>
            </a:rPr>
            <a:t>Check loading. Do the loading as described in the user manual.</a:t>
          </a:r>
        </a:p>
      </dgm:t>
    </dgm:pt>
    <dgm:pt modelId="{EB7CC261-E2CB-40F0-A2FB-5D88BB095C71}" type="parTrans" cxnId="{10747AA1-1FA6-4B61-94A3-68465662C85D}">
      <dgm:prSet/>
      <dgm:spPr/>
      <dgm:t>
        <a:bodyPr/>
        <a:lstStyle/>
        <a:p>
          <a:endParaRPr lang="tr-TR" sz="1200">
            <a:latin typeface="Arial" panose="020B0604020202020204" pitchFamily="34" charset="0"/>
            <a:cs typeface="Arial" panose="020B0604020202020204" pitchFamily="34" charset="0"/>
          </a:endParaRPr>
        </a:p>
      </dgm:t>
    </dgm:pt>
    <dgm:pt modelId="{9F6E1E24-7A74-4EC3-897D-85FACDCD79E4}" type="sibTrans" cxnId="{10747AA1-1FA6-4B61-94A3-68465662C85D}">
      <dgm:prSet/>
      <dgm:spPr/>
      <dgm:t>
        <a:bodyPr/>
        <a:lstStyle/>
        <a:p>
          <a:endParaRPr lang="tr-TR" sz="1200">
            <a:latin typeface="Arial" panose="020B0604020202020204" pitchFamily="34" charset="0"/>
            <a:cs typeface="Arial" panose="020B0604020202020204" pitchFamily="34" charset="0"/>
          </a:endParaRPr>
        </a:p>
      </dgm:t>
    </dgm:pt>
    <dgm:pt modelId="{0F3CCB48-76C2-46FA-BD20-7F9359816ECA}">
      <dgm:prSet phldrT="[Metin]" custT="1"/>
      <dgm:spPr/>
      <dgm:t>
        <a:bodyPr/>
        <a:lstStyle/>
        <a:p>
          <a:r>
            <a:rPr lang="en-US" sz="1200">
              <a:latin typeface="Arial" panose="020B0604020202020204" pitchFamily="34" charset="0"/>
              <a:cs typeface="Arial" panose="020B0604020202020204" pitchFamily="34" charset="0"/>
            </a:rPr>
            <a:t>2</a:t>
          </a:r>
        </a:p>
      </dgm:t>
    </dgm:pt>
    <dgm:pt modelId="{9281B27D-5274-4345-844C-CBE6D9758681}" type="parTrans" cxnId="{D2AA7E63-6DD5-437D-A629-C5A6F5215812}">
      <dgm:prSet/>
      <dgm:spPr/>
      <dgm:t>
        <a:bodyPr/>
        <a:lstStyle/>
        <a:p>
          <a:endParaRPr lang="tr-TR" sz="1200">
            <a:latin typeface="Arial" panose="020B0604020202020204" pitchFamily="34" charset="0"/>
            <a:cs typeface="Arial" panose="020B0604020202020204" pitchFamily="34" charset="0"/>
          </a:endParaRPr>
        </a:p>
      </dgm:t>
    </dgm:pt>
    <dgm:pt modelId="{8F4CE9E7-CDC8-4E4E-AEF0-B8B1DDEE30C6}" type="sibTrans" cxnId="{D2AA7E63-6DD5-437D-A629-C5A6F5215812}">
      <dgm:prSet/>
      <dgm:spPr/>
      <dgm:t>
        <a:bodyPr/>
        <a:lstStyle/>
        <a:p>
          <a:endParaRPr lang="tr-TR" sz="1200">
            <a:latin typeface="Arial" panose="020B0604020202020204" pitchFamily="34" charset="0"/>
            <a:cs typeface="Arial" panose="020B0604020202020204" pitchFamily="34" charset="0"/>
          </a:endParaRPr>
        </a:p>
      </dgm:t>
    </dgm:pt>
    <dgm:pt modelId="{6A2331A1-4A37-43E2-946D-96D6AE8100DC}">
      <dgm:prSet phldrT="[Metin]" custT="1"/>
      <dgm:spPr/>
      <dgm:t>
        <a:bodyPr/>
        <a:lstStyle/>
        <a:p>
          <a:r>
            <a:rPr lang="en-US" sz="1200">
              <a:latin typeface="Arial" panose="020B0604020202020204" pitchFamily="34" charset="0"/>
              <a:cs typeface="Arial" panose="020B0604020202020204" pitchFamily="34" charset="0"/>
            </a:rPr>
            <a:t>Check the lid sealing gasket. Replace the gasket if deformed.</a:t>
          </a:r>
        </a:p>
      </dgm:t>
    </dgm:pt>
    <dgm:pt modelId="{29CCC742-607C-4D0A-9DFD-FC357802DA74}" type="parTrans" cxnId="{206E740E-942E-433C-B8DA-F5C63C630540}">
      <dgm:prSet/>
      <dgm:spPr/>
      <dgm:t>
        <a:bodyPr/>
        <a:lstStyle/>
        <a:p>
          <a:endParaRPr lang="tr-TR" sz="1200">
            <a:latin typeface="Arial" panose="020B0604020202020204" pitchFamily="34" charset="0"/>
            <a:cs typeface="Arial" panose="020B0604020202020204" pitchFamily="34" charset="0"/>
          </a:endParaRPr>
        </a:p>
      </dgm:t>
    </dgm:pt>
    <dgm:pt modelId="{FEF3D1F2-0F3B-442C-B81C-BF5CBEDB6C27}" type="sibTrans" cxnId="{206E740E-942E-433C-B8DA-F5C63C630540}">
      <dgm:prSet/>
      <dgm:spPr/>
      <dgm:t>
        <a:bodyPr/>
        <a:lstStyle/>
        <a:p>
          <a:endParaRPr lang="tr-TR" sz="1200">
            <a:latin typeface="Arial" panose="020B0604020202020204" pitchFamily="34" charset="0"/>
            <a:cs typeface="Arial" panose="020B0604020202020204" pitchFamily="34" charset="0"/>
          </a:endParaRPr>
        </a:p>
      </dgm:t>
    </dgm:pt>
    <dgm:pt modelId="{2ACCAD38-F0E0-4F94-A0E7-35E9DA165151}">
      <dgm:prSet custT="1"/>
      <dgm:spPr/>
      <dgm:t>
        <a:bodyPr/>
        <a:lstStyle/>
        <a:p>
          <a:r>
            <a:rPr lang="en-US" sz="1200">
              <a:latin typeface="Arial" panose="020B0604020202020204" pitchFamily="34" charset="0"/>
              <a:cs typeface="Arial" panose="020B0604020202020204" pitchFamily="34" charset="0"/>
            </a:rPr>
            <a:t>3</a:t>
          </a:r>
        </a:p>
      </dgm:t>
    </dgm:pt>
    <dgm:pt modelId="{A4BB66BD-0AA0-4D08-BFCE-CFD31B20ECAE}" type="parTrans" cxnId="{FBF3F495-7018-4A7E-8C8D-0530AF8D8AAA}">
      <dgm:prSet/>
      <dgm:spPr/>
      <dgm:t>
        <a:bodyPr/>
        <a:lstStyle/>
        <a:p>
          <a:endParaRPr lang="tr-TR" sz="1200">
            <a:latin typeface="Arial" panose="020B0604020202020204" pitchFamily="34" charset="0"/>
            <a:cs typeface="Arial" panose="020B0604020202020204" pitchFamily="34" charset="0"/>
          </a:endParaRPr>
        </a:p>
      </dgm:t>
    </dgm:pt>
    <dgm:pt modelId="{05262CEF-2FB5-4E8B-8B30-DB1C344D3403}" type="sibTrans" cxnId="{FBF3F495-7018-4A7E-8C8D-0530AF8D8AAA}">
      <dgm:prSet/>
      <dgm:spPr/>
      <dgm:t>
        <a:bodyPr/>
        <a:lstStyle/>
        <a:p>
          <a:endParaRPr lang="tr-TR" sz="1200">
            <a:latin typeface="Arial" panose="020B0604020202020204" pitchFamily="34" charset="0"/>
            <a:cs typeface="Arial" panose="020B0604020202020204" pitchFamily="34" charset="0"/>
          </a:endParaRPr>
        </a:p>
      </dgm:t>
    </dgm:pt>
    <dgm:pt modelId="{38B906AD-B93E-447F-BDA4-58551BF33C5C}">
      <dgm:prSet custT="1"/>
      <dgm:spPr/>
      <dgm:t>
        <a:bodyPr/>
        <a:lstStyle/>
        <a:p>
          <a:r>
            <a:rPr lang="en-US" sz="1200">
              <a:latin typeface="Arial" panose="020B0604020202020204" pitchFamily="34" charset="0"/>
              <a:cs typeface="Arial" panose="020B0604020202020204" pitchFamily="34" charset="0"/>
            </a:rPr>
            <a:t>Check the pressure transmitter. Check according to temperature - pressure diagram. Calibrate if temperature - pressure curve does not go in parallel.</a:t>
          </a:r>
        </a:p>
      </dgm:t>
    </dgm:pt>
    <dgm:pt modelId="{116FFD4D-0B86-4793-A5DD-08754FF97C29}" type="parTrans" cxnId="{0739C883-2CD0-439F-ACF3-9159CA578C64}">
      <dgm:prSet/>
      <dgm:spPr/>
      <dgm:t>
        <a:bodyPr/>
        <a:lstStyle/>
        <a:p>
          <a:endParaRPr lang="tr-TR" sz="1200">
            <a:latin typeface="Arial" panose="020B0604020202020204" pitchFamily="34" charset="0"/>
            <a:cs typeface="Arial" panose="020B0604020202020204" pitchFamily="34" charset="0"/>
          </a:endParaRPr>
        </a:p>
      </dgm:t>
    </dgm:pt>
    <dgm:pt modelId="{849173DD-C541-4551-ABAB-EC8EB5119F52}" type="sibTrans" cxnId="{0739C883-2CD0-439F-ACF3-9159CA578C64}">
      <dgm:prSet/>
      <dgm:spPr/>
      <dgm:t>
        <a:bodyPr/>
        <a:lstStyle/>
        <a:p>
          <a:endParaRPr lang="tr-TR" sz="1200">
            <a:latin typeface="Arial" panose="020B0604020202020204" pitchFamily="34" charset="0"/>
            <a:cs typeface="Arial" panose="020B0604020202020204" pitchFamily="34" charset="0"/>
          </a:endParaRPr>
        </a:p>
      </dgm:t>
    </dgm:pt>
    <dgm:pt modelId="{0EDF52B1-C20F-4F6C-8BB2-4C3BB990F073}">
      <dgm:prSet custT="1"/>
      <dgm:spPr/>
      <dgm:t>
        <a:bodyPr/>
        <a:lstStyle/>
        <a:p>
          <a:r>
            <a:rPr lang="en-US" sz="1200">
              <a:latin typeface="Arial" panose="020B0604020202020204" pitchFamily="34" charset="0"/>
              <a:cs typeface="Arial" panose="020B0604020202020204" pitchFamily="34" charset="0"/>
            </a:rPr>
            <a:t>Replace the pressure sensor.</a:t>
          </a:r>
        </a:p>
      </dgm:t>
    </dgm:pt>
    <dgm:pt modelId="{4D49313A-4A6F-419C-8DBD-2A43E83D7550}" type="parTrans" cxnId="{90A71D33-96AF-4940-8A00-DDA4241B0C04}">
      <dgm:prSet/>
      <dgm:spPr/>
      <dgm:t>
        <a:bodyPr/>
        <a:lstStyle/>
        <a:p>
          <a:endParaRPr lang="tr-TR" sz="1200">
            <a:latin typeface="Arial" panose="020B0604020202020204" pitchFamily="34" charset="0"/>
            <a:cs typeface="Arial" panose="020B0604020202020204" pitchFamily="34" charset="0"/>
          </a:endParaRPr>
        </a:p>
      </dgm:t>
    </dgm:pt>
    <dgm:pt modelId="{60EDBCCE-79CD-4335-828E-F271C564A1F5}" type="sibTrans" cxnId="{90A71D33-96AF-4940-8A00-DDA4241B0C04}">
      <dgm:prSet/>
      <dgm:spPr/>
      <dgm:t>
        <a:bodyPr/>
        <a:lstStyle/>
        <a:p>
          <a:endParaRPr lang="tr-TR" sz="1200">
            <a:latin typeface="Arial" panose="020B0604020202020204" pitchFamily="34" charset="0"/>
            <a:cs typeface="Arial" panose="020B0604020202020204" pitchFamily="34" charset="0"/>
          </a:endParaRPr>
        </a:p>
      </dgm:t>
    </dgm:pt>
    <dgm:pt modelId="{35BCC70F-246C-4EDE-A481-C9B2ECCA942D}">
      <dgm:prSet custT="1"/>
      <dgm:spPr/>
      <dgm:t>
        <a:bodyPr/>
        <a:lstStyle/>
        <a:p>
          <a:r>
            <a:rPr lang="en-US" sz="1200">
              <a:latin typeface="Arial" panose="020B0604020202020204" pitchFamily="34" charset="0"/>
              <a:cs typeface="Arial" panose="020B0604020202020204" pitchFamily="34" charset="0"/>
            </a:rPr>
            <a:t>4</a:t>
          </a:r>
        </a:p>
      </dgm:t>
    </dgm:pt>
    <dgm:pt modelId="{F135CCF4-F6EC-43D6-BCD2-DAC362EE2374}" type="parTrans" cxnId="{B9FF0380-D082-43C6-9C2A-AC9AFBD404B6}">
      <dgm:prSet/>
      <dgm:spPr/>
      <dgm:t>
        <a:bodyPr/>
        <a:lstStyle/>
        <a:p>
          <a:endParaRPr lang="tr-TR" sz="1200">
            <a:latin typeface="Arial" panose="020B0604020202020204" pitchFamily="34" charset="0"/>
            <a:cs typeface="Arial" panose="020B0604020202020204" pitchFamily="34" charset="0"/>
          </a:endParaRPr>
        </a:p>
      </dgm:t>
    </dgm:pt>
    <dgm:pt modelId="{6D274C9D-C8BF-4620-9AA3-B4304203AA41}" type="sibTrans" cxnId="{B9FF0380-D082-43C6-9C2A-AC9AFBD404B6}">
      <dgm:prSet/>
      <dgm:spPr/>
      <dgm:t>
        <a:bodyPr/>
        <a:lstStyle/>
        <a:p>
          <a:endParaRPr lang="tr-TR" sz="1200">
            <a:latin typeface="Arial" panose="020B0604020202020204" pitchFamily="34" charset="0"/>
            <a:cs typeface="Arial" panose="020B0604020202020204" pitchFamily="34" charset="0"/>
          </a:endParaRPr>
        </a:p>
      </dgm:t>
    </dgm:pt>
    <dgm:pt modelId="{A7BDDAB1-7F6C-47F7-A755-B85923CF9169}">
      <dgm:prSet custT="1"/>
      <dgm:spPr/>
      <dgm:t>
        <a:bodyPr/>
        <a:lstStyle/>
        <a:p>
          <a:r>
            <a:rPr lang="en-US" sz="1200">
              <a:latin typeface="Arial" panose="020B0604020202020204" pitchFamily="34" charset="0"/>
              <a:cs typeface="Arial" panose="020B0604020202020204" pitchFamily="34" charset="0"/>
            </a:rPr>
            <a:t>Disassemble and clean the core part of the chamber feed solenoid valve.</a:t>
          </a:r>
        </a:p>
      </dgm:t>
    </dgm:pt>
    <dgm:pt modelId="{C8CA2577-9183-4504-BFD6-87BBC827894B}" type="parTrans" cxnId="{00AB9F96-A637-436A-AF3C-AD9F615E66B1}">
      <dgm:prSet/>
      <dgm:spPr/>
      <dgm:t>
        <a:bodyPr/>
        <a:lstStyle/>
        <a:p>
          <a:endParaRPr lang="tr-TR" sz="1200">
            <a:latin typeface="Arial" panose="020B0604020202020204" pitchFamily="34" charset="0"/>
            <a:cs typeface="Arial" panose="020B0604020202020204" pitchFamily="34" charset="0"/>
          </a:endParaRPr>
        </a:p>
      </dgm:t>
    </dgm:pt>
    <dgm:pt modelId="{310679F3-614A-48C5-B58F-643A904BDDCB}" type="sibTrans" cxnId="{00AB9F96-A637-436A-AF3C-AD9F615E66B1}">
      <dgm:prSet/>
      <dgm:spPr/>
      <dgm:t>
        <a:bodyPr/>
        <a:lstStyle/>
        <a:p>
          <a:endParaRPr lang="tr-TR" sz="1200">
            <a:latin typeface="Arial" panose="020B0604020202020204" pitchFamily="34" charset="0"/>
            <a:cs typeface="Arial" panose="020B0604020202020204" pitchFamily="34" charset="0"/>
          </a:endParaRPr>
        </a:p>
      </dgm:t>
    </dgm:pt>
    <dgm:pt modelId="{F456D75B-A290-45DA-BA2D-7415C1D1BFC3}">
      <dgm:prSet custT="1"/>
      <dgm:spPr/>
      <dgm:t>
        <a:bodyPr/>
        <a:lstStyle/>
        <a:p>
          <a:r>
            <a:rPr lang="en-US" sz="1200">
              <a:latin typeface="Arial" panose="020B0604020202020204" pitchFamily="34" charset="0"/>
              <a:cs typeface="Arial" panose="020B0604020202020204" pitchFamily="34" charset="0"/>
            </a:rPr>
            <a:t>Replace the chamber steam feed solenoid valve.</a:t>
          </a:r>
        </a:p>
      </dgm:t>
    </dgm:pt>
    <dgm:pt modelId="{F2A55ABC-7350-49A0-94C0-2BE423822DA9}" type="parTrans" cxnId="{4001CD6B-5D87-41B4-827B-654F2EC83F65}">
      <dgm:prSet/>
      <dgm:spPr/>
      <dgm:t>
        <a:bodyPr/>
        <a:lstStyle/>
        <a:p>
          <a:endParaRPr lang="tr-TR" sz="1200">
            <a:latin typeface="Arial" panose="020B0604020202020204" pitchFamily="34" charset="0"/>
            <a:cs typeface="Arial" panose="020B0604020202020204" pitchFamily="34" charset="0"/>
          </a:endParaRPr>
        </a:p>
      </dgm:t>
    </dgm:pt>
    <dgm:pt modelId="{D58CD582-568E-4936-973D-9D2DCD8A9F17}" type="sibTrans" cxnId="{4001CD6B-5D87-41B4-827B-654F2EC83F65}">
      <dgm:prSet/>
      <dgm:spPr/>
      <dgm:t>
        <a:bodyPr/>
        <a:lstStyle/>
        <a:p>
          <a:endParaRPr lang="tr-TR" sz="1200">
            <a:latin typeface="Arial" panose="020B0604020202020204" pitchFamily="34" charset="0"/>
            <a:cs typeface="Arial" panose="020B0604020202020204" pitchFamily="34" charset="0"/>
          </a:endParaRPr>
        </a:p>
      </dgm:t>
    </dgm:pt>
    <dgm:pt modelId="{4C00FF1A-524E-4955-909C-D93750993BD2}">
      <dgm:prSet custT="1"/>
      <dgm:spPr/>
      <dgm:t>
        <a:bodyPr/>
        <a:lstStyle/>
        <a:p>
          <a:r>
            <a:rPr lang="en-US" sz="1200">
              <a:latin typeface="Arial" panose="020B0604020202020204" pitchFamily="34" charset="0"/>
              <a:cs typeface="Arial" panose="020B0604020202020204" pitchFamily="34" charset="0"/>
            </a:rPr>
            <a:t>5</a:t>
          </a:r>
        </a:p>
      </dgm:t>
    </dgm:pt>
    <dgm:pt modelId="{20E7A5C9-FE34-4DCC-A908-2D0412E3C788}" type="parTrans" cxnId="{9F5BE0E1-FA69-4A71-97DD-A06C77BD8A06}">
      <dgm:prSet/>
      <dgm:spPr/>
      <dgm:t>
        <a:bodyPr/>
        <a:lstStyle/>
        <a:p>
          <a:endParaRPr lang="tr-TR" sz="1200">
            <a:latin typeface="Arial" panose="020B0604020202020204" pitchFamily="34" charset="0"/>
            <a:cs typeface="Arial" panose="020B0604020202020204" pitchFamily="34" charset="0"/>
          </a:endParaRPr>
        </a:p>
      </dgm:t>
    </dgm:pt>
    <dgm:pt modelId="{285F04CC-6A06-4E9E-BD7E-BCF69FBD6E03}" type="sibTrans" cxnId="{9F5BE0E1-FA69-4A71-97DD-A06C77BD8A06}">
      <dgm:prSet/>
      <dgm:spPr/>
      <dgm:t>
        <a:bodyPr/>
        <a:lstStyle/>
        <a:p>
          <a:endParaRPr lang="tr-TR" sz="1200">
            <a:latin typeface="Arial" panose="020B0604020202020204" pitchFamily="34" charset="0"/>
            <a:cs typeface="Arial" panose="020B0604020202020204" pitchFamily="34" charset="0"/>
          </a:endParaRPr>
        </a:p>
      </dgm:t>
    </dgm:pt>
    <dgm:pt modelId="{2E69B5EF-BAB5-4B17-84CC-4621D0298224}">
      <dgm:prSet custT="1"/>
      <dgm:spPr/>
      <dgm:t>
        <a:bodyPr/>
        <a:lstStyle/>
        <a:p>
          <a:r>
            <a:rPr lang="en-US" sz="1200">
              <a:latin typeface="Arial" panose="020B0604020202020204" pitchFamily="34" charset="0"/>
              <a:cs typeface="Arial" panose="020B0604020202020204" pitchFamily="34" charset="0"/>
            </a:rPr>
            <a:t>Check the main board chamber steam feed solenoid valve SSR terminal output with a multimeter and replace the main board if there is no output (12 V DC).</a:t>
          </a:r>
        </a:p>
      </dgm:t>
    </dgm:pt>
    <dgm:pt modelId="{9C69C9E0-9039-4812-BE3D-F428E7B10829}" type="parTrans" cxnId="{4FA88EF9-A912-43C3-816C-D013F8EAC89F}">
      <dgm:prSet/>
      <dgm:spPr/>
      <dgm:t>
        <a:bodyPr/>
        <a:lstStyle/>
        <a:p>
          <a:endParaRPr lang="tr-TR" sz="1200">
            <a:latin typeface="Arial" panose="020B0604020202020204" pitchFamily="34" charset="0"/>
            <a:cs typeface="Arial" panose="020B0604020202020204" pitchFamily="34" charset="0"/>
          </a:endParaRPr>
        </a:p>
      </dgm:t>
    </dgm:pt>
    <dgm:pt modelId="{3B2518D9-6A61-49B1-8E2F-2ED4664AD306}" type="sibTrans" cxnId="{4FA88EF9-A912-43C3-816C-D013F8EAC89F}">
      <dgm:prSet/>
      <dgm:spPr/>
      <dgm:t>
        <a:bodyPr/>
        <a:lstStyle/>
        <a:p>
          <a:endParaRPr lang="tr-TR" sz="1200">
            <a:latin typeface="Arial" panose="020B0604020202020204" pitchFamily="34" charset="0"/>
            <a:cs typeface="Arial" panose="020B0604020202020204" pitchFamily="34" charset="0"/>
          </a:endParaRPr>
        </a:p>
      </dgm:t>
    </dgm:pt>
    <dgm:pt modelId="{5212EEE0-F1B4-4C91-9BDD-0E5E67E0C429}">
      <dgm:prSet custT="1"/>
      <dgm:spPr/>
      <dgm:t>
        <a:bodyPr/>
        <a:lstStyle/>
        <a:p>
          <a:r>
            <a:rPr lang="en-US" sz="1200">
              <a:latin typeface="Arial" panose="020B0604020202020204" pitchFamily="34" charset="0"/>
              <a:cs typeface="Arial" panose="020B0604020202020204" pitchFamily="34" charset="0"/>
            </a:rPr>
            <a:t>6</a:t>
          </a:r>
        </a:p>
      </dgm:t>
    </dgm:pt>
    <dgm:pt modelId="{485BA910-F6FC-4950-A110-58C520148176}" type="parTrans" cxnId="{C2BA6452-ED92-4505-8B9B-B3E30A2B0E56}">
      <dgm:prSet/>
      <dgm:spPr/>
      <dgm:t>
        <a:bodyPr/>
        <a:lstStyle/>
        <a:p>
          <a:endParaRPr lang="tr-TR" sz="1200">
            <a:latin typeface="Arial" panose="020B0604020202020204" pitchFamily="34" charset="0"/>
            <a:cs typeface="Arial" panose="020B0604020202020204" pitchFamily="34" charset="0"/>
          </a:endParaRPr>
        </a:p>
      </dgm:t>
    </dgm:pt>
    <dgm:pt modelId="{4823E8E4-E1E0-409A-BB84-130F23E6E1E0}" type="sibTrans" cxnId="{C2BA6452-ED92-4505-8B9B-B3E30A2B0E56}">
      <dgm:prSet/>
      <dgm:spPr/>
      <dgm:t>
        <a:bodyPr/>
        <a:lstStyle/>
        <a:p>
          <a:endParaRPr lang="tr-TR" sz="1200">
            <a:latin typeface="Arial" panose="020B0604020202020204" pitchFamily="34" charset="0"/>
            <a:cs typeface="Arial" panose="020B0604020202020204" pitchFamily="34" charset="0"/>
          </a:endParaRPr>
        </a:p>
      </dgm:t>
    </dgm:pt>
    <dgm:pt modelId="{0A05E3CD-E57B-4AB7-871B-CA7BFAF6ABF0}">
      <dgm:prSet custT="1"/>
      <dgm:spPr/>
      <dgm:t>
        <a:bodyPr/>
        <a:lstStyle/>
        <a:p>
          <a:r>
            <a:rPr lang="en-US" sz="1200">
              <a:latin typeface="Arial" panose="020B0604020202020204" pitchFamily="34" charset="0"/>
              <a:cs typeface="Arial" panose="020B0604020202020204" pitchFamily="34" charset="0"/>
            </a:rPr>
            <a:t>Check sterilization chamber safety valve. If opened, close the valve.</a:t>
          </a:r>
        </a:p>
      </dgm:t>
    </dgm:pt>
    <dgm:pt modelId="{F2EF3A8B-0883-4FAC-A023-6F415803EFBA}" type="parTrans" cxnId="{DE61A604-F841-46EA-B015-C780726E88E3}">
      <dgm:prSet/>
      <dgm:spPr/>
      <dgm:t>
        <a:bodyPr/>
        <a:lstStyle/>
        <a:p>
          <a:endParaRPr lang="tr-TR" sz="1200">
            <a:latin typeface="Arial" panose="020B0604020202020204" pitchFamily="34" charset="0"/>
            <a:cs typeface="Arial" panose="020B0604020202020204" pitchFamily="34" charset="0"/>
          </a:endParaRPr>
        </a:p>
      </dgm:t>
    </dgm:pt>
    <dgm:pt modelId="{A6B36ED1-7EED-4E0D-838B-7293A6CAD48F}" type="sibTrans" cxnId="{DE61A604-F841-46EA-B015-C780726E88E3}">
      <dgm:prSet/>
      <dgm:spPr/>
      <dgm:t>
        <a:bodyPr/>
        <a:lstStyle/>
        <a:p>
          <a:endParaRPr lang="tr-TR" sz="1200">
            <a:latin typeface="Arial" panose="020B0604020202020204" pitchFamily="34" charset="0"/>
            <a:cs typeface="Arial" panose="020B0604020202020204" pitchFamily="34" charset="0"/>
          </a:endParaRPr>
        </a:p>
      </dgm:t>
    </dgm:pt>
    <dgm:pt modelId="{394FD94B-E0FD-429C-A081-419E02FFBE41}">
      <dgm:prSet custT="1"/>
      <dgm:spPr/>
      <dgm:t>
        <a:bodyPr/>
        <a:lstStyle/>
        <a:p>
          <a:r>
            <a:rPr lang="en-US" sz="1200">
              <a:latin typeface="Arial" panose="020B0604020202020204" pitchFamily="34" charset="0"/>
              <a:cs typeface="Arial" panose="020B0604020202020204" pitchFamily="34" charset="0"/>
            </a:rPr>
            <a:t>7</a:t>
          </a:r>
        </a:p>
      </dgm:t>
    </dgm:pt>
    <dgm:pt modelId="{855778FB-4207-4952-8230-8B1DA0D2A4A4}" type="parTrans" cxnId="{BE65F9DF-219F-4C15-B1BB-DF6F7D832F42}">
      <dgm:prSet/>
      <dgm:spPr/>
      <dgm:t>
        <a:bodyPr/>
        <a:lstStyle/>
        <a:p>
          <a:endParaRPr lang="tr-TR" sz="1200">
            <a:latin typeface="Arial" panose="020B0604020202020204" pitchFamily="34" charset="0"/>
            <a:cs typeface="Arial" panose="020B0604020202020204" pitchFamily="34" charset="0"/>
          </a:endParaRPr>
        </a:p>
      </dgm:t>
    </dgm:pt>
    <dgm:pt modelId="{045CBBC9-D6A7-4338-976F-AAE35AFC6EB3}" type="sibTrans" cxnId="{BE65F9DF-219F-4C15-B1BB-DF6F7D832F42}">
      <dgm:prSet/>
      <dgm:spPr/>
      <dgm:t>
        <a:bodyPr/>
        <a:lstStyle/>
        <a:p>
          <a:endParaRPr lang="tr-TR" sz="1200">
            <a:latin typeface="Arial" panose="020B0604020202020204" pitchFamily="34" charset="0"/>
            <a:cs typeface="Arial" panose="020B0604020202020204" pitchFamily="34" charset="0"/>
          </a:endParaRPr>
        </a:p>
      </dgm:t>
    </dgm:pt>
    <dgm:pt modelId="{3218B9BD-75CD-464E-8A17-EF0A250323FE}">
      <dgm:prSet custT="1"/>
      <dgm:spPr/>
      <dgm:t>
        <a:bodyPr/>
        <a:lstStyle/>
        <a:p>
          <a:r>
            <a:rPr lang="en-US" sz="1200">
              <a:latin typeface="Arial" panose="020B0604020202020204" pitchFamily="34" charset="0"/>
              <a:cs typeface="Arial" panose="020B0604020202020204" pitchFamily="34" charset="0"/>
            </a:rPr>
            <a:t>Disassemble and clean the core part of steam discharge / vacuum bridge solenoid valve.</a:t>
          </a:r>
        </a:p>
      </dgm:t>
    </dgm:pt>
    <dgm:pt modelId="{25A648FD-CA99-426D-B7F0-182C18A4E532}" type="parTrans" cxnId="{69D90CEA-1B0B-444A-9064-49222D375A8A}">
      <dgm:prSet/>
      <dgm:spPr/>
      <dgm:t>
        <a:bodyPr/>
        <a:lstStyle/>
        <a:p>
          <a:endParaRPr lang="tr-TR" sz="1200">
            <a:latin typeface="Arial" panose="020B0604020202020204" pitchFamily="34" charset="0"/>
            <a:cs typeface="Arial" panose="020B0604020202020204" pitchFamily="34" charset="0"/>
          </a:endParaRPr>
        </a:p>
      </dgm:t>
    </dgm:pt>
    <dgm:pt modelId="{81A951E1-46E4-4A4D-8DCE-5EAD75F83381}" type="sibTrans" cxnId="{69D90CEA-1B0B-444A-9064-49222D375A8A}">
      <dgm:prSet/>
      <dgm:spPr/>
      <dgm:t>
        <a:bodyPr/>
        <a:lstStyle/>
        <a:p>
          <a:endParaRPr lang="tr-TR" sz="1200">
            <a:latin typeface="Arial" panose="020B0604020202020204" pitchFamily="34" charset="0"/>
            <a:cs typeface="Arial" panose="020B0604020202020204" pitchFamily="34" charset="0"/>
          </a:endParaRPr>
        </a:p>
      </dgm:t>
    </dgm:pt>
    <dgm:pt modelId="{79E59072-60A4-4667-9FA5-3620B751E08C}">
      <dgm:prSet custT="1"/>
      <dgm:spPr/>
      <dgm:t>
        <a:bodyPr/>
        <a:lstStyle/>
        <a:p>
          <a:r>
            <a:rPr lang="en-US" sz="1200">
              <a:latin typeface="Arial" panose="020B0604020202020204" pitchFamily="34" charset="0"/>
              <a:cs typeface="Arial" panose="020B0604020202020204" pitchFamily="34" charset="0"/>
            </a:rPr>
            <a:t>Replace steam discharge / vacuum bridge solenoid valve.</a:t>
          </a:r>
        </a:p>
      </dgm:t>
    </dgm:pt>
    <dgm:pt modelId="{F6C6278A-F865-42E5-8AD9-ABB3D73CBFC0}" type="parTrans" cxnId="{939C199C-A8AA-49E1-87C6-C9E69252AB60}">
      <dgm:prSet/>
      <dgm:spPr/>
      <dgm:t>
        <a:bodyPr/>
        <a:lstStyle/>
        <a:p>
          <a:endParaRPr lang="tr-TR" sz="1200">
            <a:latin typeface="Arial" panose="020B0604020202020204" pitchFamily="34" charset="0"/>
            <a:cs typeface="Arial" panose="020B0604020202020204" pitchFamily="34" charset="0"/>
          </a:endParaRPr>
        </a:p>
      </dgm:t>
    </dgm:pt>
    <dgm:pt modelId="{F17325AB-EC41-4B3C-B8D7-F42E4E20AB27}" type="sibTrans" cxnId="{939C199C-A8AA-49E1-87C6-C9E69252AB60}">
      <dgm:prSet/>
      <dgm:spPr/>
      <dgm:t>
        <a:bodyPr/>
        <a:lstStyle/>
        <a:p>
          <a:endParaRPr lang="tr-TR" sz="1200">
            <a:latin typeface="Arial" panose="020B0604020202020204" pitchFamily="34" charset="0"/>
            <a:cs typeface="Arial" panose="020B0604020202020204" pitchFamily="34" charset="0"/>
          </a:endParaRPr>
        </a:p>
      </dgm:t>
    </dgm:pt>
    <dgm:pt modelId="{1CB85735-34A0-4C75-ABEB-249D9D066E46}">
      <dgm:prSet custT="1"/>
      <dgm:spPr/>
      <dgm:t>
        <a:bodyPr/>
        <a:lstStyle/>
        <a:p>
          <a:r>
            <a:rPr lang="en-US" sz="1200">
              <a:latin typeface="Arial" panose="020B0604020202020204" pitchFamily="34" charset="0"/>
              <a:cs typeface="Arial" panose="020B0604020202020204" pitchFamily="34" charset="0"/>
            </a:rPr>
            <a:t>8</a:t>
          </a:r>
        </a:p>
      </dgm:t>
    </dgm:pt>
    <dgm:pt modelId="{5C5120D4-49FC-40D0-B53E-5402629D722C}" type="parTrans" cxnId="{695B531D-5515-4169-BA29-FA7C30692BA8}">
      <dgm:prSet/>
      <dgm:spPr/>
      <dgm:t>
        <a:bodyPr/>
        <a:lstStyle/>
        <a:p>
          <a:endParaRPr lang="tr-TR" sz="1200">
            <a:latin typeface="Arial" panose="020B0604020202020204" pitchFamily="34" charset="0"/>
            <a:cs typeface="Arial" panose="020B0604020202020204" pitchFamily="34" charset="0"/>
          </a:endParaRPr>
        </a:p>
      </dgm:t>
    </dgm:pt>
    <dgm:pt modelId="{19DC36D8-3AFB-4548-9631-2B87DC7907F5}" type="sibTrans" cxnId="{695B531D-5515-4169-BA29-FA7C30692BA8}">
      <dgm:prSet/>
      <dgm:spPr/>
      <dgm:t>
        <a:bodyPr/>
        <a:lstStyle/>
        <a:p>
          <a:endParaRPr lang="tr-TR" sz="1200">
            <a:latin typeface="Arial" panose="020B0604020202020204" pitchFamily="34" charset="0"/>
            <a:cs typeface="Arial" panose="020B0604020202020204" pitchFamily="34" charset="0"/>
          </a:endParaRPr>
        </a:p>
      </dgm:t>
    </dgm:pt>
    <dgm:pt modelId="{605F04EB-F565-48CE-B250-FC078C5864BB}">
      <dgm:prSet custT="1"/>
      <dgm:spPr/>
      <dgm:t>
        <a:bodyPr/>
        <a:lstStyle/>
        <a:p>
          <a:r>
            <a:rPr lang="en-US" sz="1200">
              <a:latin typeface="Arial" panose="020B0604020202020204" pitchFamily="34" charset="0"/>
              <a:cs typeface="Arial" panose="020B0604020202020204" pitchFamily="34" charset="0"/>
            </a:rPr>
            <a:t>Check if the steam generator contactor is malfunctioned. Replace if malfunctioned.</a:t>
          </a:r>
        </a:p>
      </dgm:t>
    </dgm:pt>
    <dgm:pt modelId="{6067C5AE-47B0-4434-A55C-C17548E966A9}" type="parTrans" cxnId="{1F022A5D-6C2D-460F-A014-3ADAFA6D1E99}">
      <dgm:prSet/>
      <dgm:spPr/>
      <dgm:t>
        <a:bodyPr/>
        <a:lstStyle/>
        <a:p>
          <a:endParaRPr lang="tr-TR" sz="1200">
            <a:latin typeface="Arial" panose="020B0604020202020204" pitchFamily="34" charset="0"/>
            <a:cs typeface="Arial" panose="020B0604020202020204" pitchFamily="34" charset="0"/>
          </a:endParaRPr>
        </a:p>
      </dgm:t>
    </dgm:pt>
    <dgm:pt modelId="{36E992A4-4769-4B15-9B32-07AB9B17E0A5}" type="sibTrans" cxnId="{1F022A5D-6C2D-460F-A014-3ADAFA6D1E99}">
      <dgm:prSet/>
      <dgm:spPr/>
      <dgm:t>
        <a:bodyPr/>
        <a:lstStyle/>
        <a:p>
          <a:endParaRPr lang="tr-TR" sz="1200">
            <a:latin typeface="Arial" panose="020B0604020202020204" pitchFamily="34" charset="0"/>
            <a:cs typeface="Arial" panose="020B0604020202020204" pitchFamily="34" charset="0"/>
          </a:endParaRPr>
        </a:p>
      </dgm:t>
    </dgm:pt>
    <dgm:pt modelId="{2EC28FD7-2A61-45EB-AD56-843518F973B9}">
      <dgm:prSet custT="1"/>
      <dgm:spPr/>
      <dgm:t>
        <a:bodyPr/>
        <a:lstStyle/>
        <a:p>
          <a:r>
            <a:rPr lang="en-US" sz="1200">
              <a:latin typeface="Arial" panose="020B0604020202020204" pitchFamily="34" charset="0"/>
              <a:cs typeface="Arial" panose="020B0604020202020204" pitchFamily="34" charset="0"/>
            </a:rPr>
            <a:t>9</a:t>
          </a:r>
        </a:p>
      </dgm:t>
    </dgm:pt>
    <dgm:pt modelId="{711FB0B8-A747-439E-A67B-5BBCBD03B001}" type="parTrans" cxnId="{528D3C7A-FB90-4992-A971-E6F89C1DC0D5}">
      <dgm:prSet/>
      <dgm:spPr/>
      <dgm:t>
        <a:bodyPr/>
        <a:lstStyle/>
        <a:p>
          <a:endParaRPr lang="tr-TR" sz="1200">
            <a:latin typeface="Arial" panose="020B0604020202020204" pitchFamily="34" charset="0"/>
            <a:cs typeface="Arial" panose="020B0604020202020204" pitchFamily="34" charset="0"/>
          </a:endParaRPr>
        </a:p>
      </dgm:t>
    </dgm:pt>
    <dgm:pt modelId="{2929007C-1124-43CF-AB43-B8E1726D36BD}" type="sibTrans" cxnId="{528D3C7A-FB90-4992-A971-E6F89C1DC0D5}">
      <dgm:prSet/>
      <dgm:spPr/>
      <dgm:t>
        <a:bodyPr/>
        <a:lstStyle/>
        <a:p>
          <a:endParaRPr lang="tr-TR" sz="1200">
            <a:latin typeface="Arial" panose="020B0604020202020204" pitchFamily="34" charset="0"/>
            <a:cs typeface="Arial" panose="020B0604020202020204" pitchFamily="34" charset="0"/>
          </a:endParaRPr>
        </a:p>
      </dgm:t>
    </dgm:pt>
    <dgm:pt modelId="{61965C94-17DF-48C9-86EB-9FE0DEDFFA48}">
      <dgm:prSet custT="1"/>
      <dgm:spPr/>
      <dgm:t>
        <a:bodyPr/>
        <a:lstStyle/>
        <a:p>
          <a:r>
            <a:rPr lang="en-US" sz="1200">
              <a:latin typeface="Arial" panose="020B0604020202020204" pitchFamily="34" charset="0"/>
              <a:cs typeface="Arial" panose="020B0604020202020204" pitchFamily="34" charset="0"/>
            </a:rPr>
            <a:t>Check the main board steam generator contactor terminal output with a multimeter and replace the main board if the output (220 VAC) is consistently available.</a:t>
          </a:r>
        </a:p>
      </dgm:t>
    </dgm:pt>
    <dgm:pt modelId="{321D1963-55F4-45C5-9292-031784E0D39B}" type="parTrans" cxnId="{BDEA344D-6786-4475-90C8-8FDA489045D6}">
      <dgm:prSet/>
      <dgm:spPr/>
      <dgm:t>
        <a:bodyPr/>
        <a:lstStyle/>
        <a:p>
          <a:endParaRPr lang="tr-TR" sz="1200">
            <a:latin typeface="Arial" panose="020B0604020202020204" pitchFamily="34" charset="0"/>
            <a:cs typeface="Arial" panose="020B0604020202020204" pitchFamily="34" charset="0"/>
          </a:endParaRPr>
        </a:p>
      </dgm:t>
    </dgm:pt>
    <dgm:pt modelId="{9CC1FBD9-ACAD-4063-AC24-162BDAC57FD3}" type="sibTrans" cxnId="{BDEA344D-6786-4475-90C8-8FDA489045D6}">
      <dgm:prSet/>
      <dgm:spPr/>
      <dgm:t>
        <a:bodyPr/>
        <a:lstStyle/>
        <a:p>
          <a:endParaRPr lang="tr-TR" sz="1200">
            <a:latin typeface="Arial" panose="020B0604020202020204" pitchFamily="34" charset="0"/>
            <a:cs typeface="Arial" panose="020B0604020202020204" pitchFamily="34" charset="0"/>
          </a:endParaRPr>
        </a:p>
      </dgm:t>
    </dgm:pt>
    <dgm:pt modelId="{FA749AAB-DE9B-404B-8FCE-4CA9296E36E3}">
      <dgm:prSet custT="1"/>
      <dgm:spPr/>
      <dgm:t>
        <a:bodyPr/>
        <a:lstStyle/>
        <a:p>
          <a:r>
            <a:rPr lang="en-US" sz="1200">
              <a:latin typeface="Arial" panose="020B0604020202020204" pitchFamily="34" charset="0"/>
              <a:cs typeface="Arial" panose="020B0604020202020204" pitchFamily="34" charset="0"/>
            </a:rPr>
            <a:t>10</a:t>
          </a:r>
        </a:p>
      </dgm:t>
    </dgm:pt>
    <dgm:pt modelId="{461693E3-060E-4C61-98E2-B8B65A4BC6E3}" type="parTrans" cxnId="{A692D3F2-8912-4C73-A48E-7381A90E5B1E}">
      <dgm:prSet/>
      <dgm:spPr/>
      <dgm:t>
        <a:bodyPr/>
        <a:lstStyle/>
        <a:p>
          <a:endParaRPr lang="tr-TR" sz="1200">
            <a:latin typeface="Arial" panose="020B0604020202020204" pitchFamily="34" charset="0"/>
            <a:cs typeface="Arial" panose="020B0604020202020204" pitchFamily="34" charset="0"/>
          </a:endParaRPr>
        </a:p>
      </dgm:t>
    </dgm:pt>
    <dgm:pt modelId="{3B3CD8B3-7B89-4A9C-BFC6-3067B8637DCE}" type="sibTrans" cxnId="{A692D3F2-8912-4C73-A48E-7381A90E5B1E}">
      <dgm:prSet/>
      <dgm:spPr/>
      <dgm:t>
        <a:bodyPr/>
        <a:lstStyle/>
        <a:p>
          <a:endParaRPr lang="tr-TR" sz="1200">
            <a:latin typeface="Arial" panose="020B0604020202020204" pitchFamily="34" charset="0"/>
            <a:cs typeface="Arial" panose="020B0604020202020204" pitchFamily="34" charset="0"/>
          </a:endParaRPr>
        </a:p>
      </dgm:t>
    </dgm:pt>
    <dgm:pt modelId="{4BBD264F-549B-4D97-8A48-507D5A761F98}">
      <dgm:prSet custT="1"/>
      <dgm:spPr/>
      <dgm:t>
        <a:bodyPr/>
        <a:lstStyle/>
        <a:p>
          <a:r>
            <a:rPr lang="en-US" sz="1200">
              <a:latin typeface="Arial" panose="020B0604020202020204" pitchFamily="34" charset="0"/>
              <a:cs typeface="Arial" panose="020B0604020202020204" pitchFamily="34" charset="0"/>
            </a:rPr>
            <a:t>Check the steam generator water level sensors. Replace if malfunctioned (water level sensor reading wrong causes failing in heating process in the steam generator).</a:t>
          </a:r>
        </a:p>
      </dgm:t>
    </dgm:pt>
    <dgm:pt modelId="{690D59C5-CEE5-46C9-9582-6E7F97C3F3BE}" type="parTrans" cxnId="{E1404E36-CDF0-4CAF-A701-B86F181C1A4E}">
      <dgm:prSet/>
      <dgm:spPr/>
      <dgm:t>
        <a:bodyPr/>
        <a:lstStyle/>
        <a:p>
          <a:endParaRPr lang="tr-TR" sz="1200">
            <a:latin typeface="Arial" panose="020B0604020202020204" pitchFamily="34" charset="0"/>
            <a:cs typeface="Arial" panose="020B0604020202020204" pitchFamily="34" charset="0"/>
          </a:endParaRPr>
        </a:p>
      </dgm:t>
    </dgm:pt>
    <dgm:pt modelId="{7B6DAF61-5A55-46B5-987F-E87223C4D5B0}" type="sibTrans" cxnId="{E1404E36-CDF0-4CAF-A701-B86F181C1A4E}">
      <dgm:prSet/>
      <dgm:spPr/>
      <dgm:t>
        <a:bodyPr/>
        <a:lstStyle/>
        <a:p>
          <a:endParaRPr lang="tr-TR" sz="1200">
            <a:latin typeface="Arial" panose="020B0604020202020204" pitchFamily="34" charset="0"/>
            <a:cs typeface="Arial" panose="020B0604020202020204" pitchFamily="34" charset="0"/>
          </a:endParaRPr>
        </a:p>
      </dgm:t>
    </dgm:pt>
    <dgm:pt modelId="{6BE55FE2-BE6C-452A-9F31-432EFBD39EAF}">
      <dgm:prSet custT="1"/>
      <dgm:spPr/>
      <dgm:t>
        <a:bodyPr/>
        <a:lstStyle/>
        <a:p>
          <a:r>
            <a:rPr lang="en-US" sz="1200">
              <a:latin typeface="Arial" panose="020B0604020202020204" pitchFamily="34" charset="0"/>
              <a:cs typeface="Arial" panose="020B0604020202020204" pitchFamily="34" charset="0"/>
            </a:rPr>
            <a:t>11</a:t>
          </a:r>
        </a:p>
      </dgm:t>
    </dgm:pt>
    <dgm:pt modelId="{0504B27C-5ACC-45D5-96D9-741955213DE0}" type="parTrans" cxnId="{DE834F55-F302-43A5-A425-4CAAC4CA40C6}">
      <dgm:prSet/>
      <dgm:spPr/>
      <dgm:t>
        <a:bodyPr/>
        <a:lstStyle/>
        <a:p>
          <a:endParaRPr lang="tr-TR" sz="1200">
            <a:latin typeface="Arial" panose="020B0604020202020204" pitchFamily="34" charset="0"/>
            <a:cs typeface="Arial" panose="020B0604020202020204" pitchFamily="34" charset="0"/>
          </a:endParaRPr>
        </a:p>
      </dgm:t>
    </dgm:pt>
    <dgm:pt modelId="{4B24E45A-D0D7-46AF-8918-B1AB8525CBA1}" type="sibTrans" cxnId="{DE834F55-F302-43A5-A425-4CAAC4CA40C6}">
      <dgm:prSet/>
      <dgm:spPr/>
      <dgm:t>
        <a:bodyPr/>
        <a:lstStyle/>
        <a:p>
          <a:endParaRPr lang="tr-TR" sz="1200">
            <a:latin typeface="Arial" panose="020B0604020202020204" pitchFamily="34" charset="0"/>
            <a:cs typeface="Arial" panose="020B0604020202020204" pitchFamily="34" charset="0"/>
          </a:endParaRPr>
        </a:p>
      </dgm:t>
    </dgm:pt>
    <dgm:pt modelId="{1863C796-6512-42BB-AB7B-D96139D57A19}">
      <dgm:prSet custT="1"/>
      <dgm:spPr/>
      <dgm:t>
        <a:bodyPr/>
        <a:lstStyle/>
        <a:p>
          <a:r>
            <a:rPr lang="en-US" sz="1200">
              <a:latin typeface="Arial" panose="020B0604020202020204" pitchFamily="34" charset="0"/>
              <a:cs typeface="Arial" panose="020B0604020202020204" pitchFamily="34" charset="0"/>
            </a:rPr>
            <a:t>Replace the water level board if there is 6 V DC voltage on the terminal outputs despite presence of water in the steam generator (water level sensor reading wrong causes failing in heating process due to consistently taking water into the steam generator).</a:t>
          </a:r>
        </a:p>
      </dgm:t>
    </dgm:pt>
    <dgm:pt modelId="{EE53CAE2-64B9-4165-BC56-6F24CE8AA9EE}" type="parTrans" cxnId="{5D488749-7FCE-4145-AAD7-EB745B84EE27}">
      <dgm:prSet/>
      <dgm:spPr/>
      <dgm:t>
        <a:bodyPr/>
        <a:lstStyle/>
        <a:p>
          <a:endParaRPr lang="tr-TR" sz="1200">
            <a:latin typeface="Arial" panose="020B0604020202020204" pitchFamily="34" charset="0"/>
            <a:cs typeface="Arial" panose="020B0604020202020204" pitchFamily="34" charset="0"/>
          </a:endParaRPr>
        </a:p>
      </dgm:t>
    </dgm:pt>
    <dgm:pt modelId="{21849142-C841-4E99-99A1-CFE6C6FFACC1}" type="sibTrans" cxnId="{5D488749-7FCE-4145-AAD7-EB745B84EE27}">
      <dgm:prSet/>
      <dgm:spPr/>
      <dgm:t>
        <a:bodyPr/>
        <a:lstStyle/>
        <a:p>
          <a:endParaRPr lang="tr-TR" sz="1200">
            <a:latin typeface="Arial" panose="020B0604020202020204" pitchFamily="34" charset="0"/>
            <a:cs typeface="Arial" panose="020B0604020202020204" pitchFamily="34" charset="0"/>
          </a:endParaRPr>
        </a:p>
      </dgm:t>
    </dgm:pt>
    <dgm:pt modelId="{63519B16-2C6A-48EA-9CBB-E7279AF814FC}" type="pres">
      <dgm:prSet presAssocID="{55ADAB29-1925-4ED2-B881-39B196B133BB}" presName="linearFlow" presStyleCnt="0">
        <dgm:presLayoutVars>
          <dgm:dir/>
          <dgm:animLvl val="lvl"/>
          <dgm:resizeHandles val="exact"/>
        </dgm:presLayoutVars>
      </dgm:prSet>
      <dgm:spPr/>
    </dgm:pt>
    <dgm:pt modelId="{33560503-5103-4F42-B17D-E1B76CFA5218}" type="pres">
      <dgm:prSet presAssocID="{E5225452-CB93-4A5F-B73B-15C96A740BEF}" presName="composite" presStyleCnt="0"/>
      <dgm:spPr/>
    </dgm:pt>
    <dgm:pt modelId="{BAF01B64-E9FD-4E2C-ABA0-5146FA51352E}" type="pres">
      <dgm:prSet presAssocID="{E5225452-CB93-4A5F-B73B-15C96A740BEF}" presName="parentText" presStyleLbl="alignNode1" presStyleIdx="0" presStyleCnt="11">
        <dgm:presLayoutVars>
          <dgm:chMax val="1"/>
          <dgm:bulletEnabled val="1"/>
        </dgm:presLayoutVars>
      </dgm:prSet>
      <dgm:spPr/>
    </dgm:pt>
    <dgm:pt modelId="{7EB5B2E2-0A76-4ED6-B530-72355ED9D9C6}" type="pres">
      <dgm:prSet presAssocID="{E5225452-CB93-4A5F-B73B-15C96A740BEF}" presName="descendantText" presStyleLbl="alignAcc1" presStyleIdx="0" presStyleCnt="11">
        <dgm:presLayoutVars>
          <dgm:bulletEnabled val="1"/>
        </dgm:presLayoutVars>
      </dgm:prSet>
      <dgm:spPr/>
    </dgm:pt>
    <dgm:pt modelId="{47D844D6-A983-4011-971A-E24F7B08629A}" type="pres">
      <dgm:prSet presAssocID="{53D7D554-CF5D-42B9-B761-B80D4E710887}" presName="sp" presStyleCnt="0"/>
      <dgm:spPr/>
    </dgm:pt>
    <dgm:pt modelId="{676C1D87-EB16-4B94-A442-D417AF853D5D}" type="pres">
      <dgm:prSet presAssocID="{0F3CCB48-76C2-46FA-BD20-7F9359816ECA}" presName="composite" presStyleCnt="0"/>
      <dgm:spPr/>
    </dgm:pt>
    <dgm:pt modelId="{AFA9D7C7-0557-43CA-8879-9FEC32670966}" type="pres">
      <dgm:prSet presAssocID="{0F3CCB48-76C2-46FA-BD20-7F9359816ECA}" presName="parentText" presStyleLbl="alignNode1" presStyleIdx="1" presStyleCnt="11">
        <dgm:presLayoutVars>
          <dgm:chMax val="1"/>
          <dgm:bulletEnabled val="1"/>
        </dgm:presLayoutVars>
      </dgm:prSet>
      <dgm:spPr/>
    </dgm:pt>
    <dgm:pt modelId="{C08A1120-4F66-4F8B-A4A8-303654C9F324}" type="pres">
      <dgm:prSet presAssocID="{0F3CCB48-76C2-46FA-BD20-7F9359816ECA}" presName="descendantText" presStyleLbl="alignAcc1" presStyleIdx="1" presStyleCnt="11">
        <dgm:presLayoutVars>
          <dgm:bulletEnabled val="1"/>
        </dgm:presLayoutVars>
      </dgm:prSet>
      <dgm:spPr/>
    </dgm:pt>
    <dgm:pt modelId="{50B6B495-50B5-41FB-B7D5-8A43E0748C03}" type="pres">
      <dgm:prSet presAssocID="{8F4CE9E7-CDC8-4E4E-AEF0-B8B1DDEE30C6}" presName="sp" presStyleCnt="0"/>
      <dgm:spPr/>
    </dgm:pt>
    <dgm:pt modelId="{14CA6462-FEF9-4E0E-BFA7-A0D629824245}" type="pres">
      <dgm:prSet presAssocID="{2ACCAD38-F0E0-4F94-A0E7-35E9DA165151}" presName="composite" presStyleCnt="0"/>
      <dgm:spPr/>
    </dgm:pt>
    <dgm:pt modelId="{27978AB6-BA7E-4BAA-B899-20B73A8ADDB9}" type="pres">
      <dgm:prSet presAssocID="{2ACCAD38-F0E0-4F94-A0E7-35E9DA165151}" presName="parentText" presStyleLbl="alignNode1" presStyleIdx="2" presStyleCnt="11">
        <dgm:presLayoutVars>
          <dgm:chMax val="1"/>
          <dgm:bulletEnabled val="1"/>
        </dgm:presLayoutVars>
      </dgm:prSet>
      <dgm:spPr/>
    </dgm:pt>
    <dgm:pt modelId="{6CE794BC-FFFE-479D-BB44-3170AAA2834F}" type="pres">
      <dgm:prSet presAssocID="{2ACCAD38-F0E0-4F94-A0E7-35E9DA165151}" presName="descendantText" presStyleLbl="alignAcc1" presStyleIdx="2" presStyleCnt="11" custScaleY="154261">
        <dgm:presLayoutVars>
          <dgm:bulletEnabled val="1"/>
        </dgm:presLayoutVars>
      </dgm:prSet>
      <dgm:spPr/>
    </dgm:pt>
    <dgm:pt modelId="{54C1F541-FBE4-46CC-BE8C-265E0DA8108D}" type="pres">
      <dgm:prSet presAssocID="{05262CEF-2FB5-4E8B-8B30-DB1C344D3403}" presName="sp" presStyleCnt="0"/>
      <dgm:spPr/>
    </dgm:pt>
    <dgm:pt modelId="{8730BBCC-A9A1-4629-BF85-2EF66CDF7A78}" type="pres">
      <dgm:prSet presAssocID="{35BCC70F-246C-4EDE-A481-C9B2ECCA942D}" presName="composite" presStyleCnt="0"/>
      <dgm:spPr/>
    </dgm:pt>
    <dgm:pt modelId="{6472633B-057B-43DE-9E82-D4177254F4CE}" type="pres">
      <dgm:prSet presAssocID="{35BCC70F-246C-4EDE-A481-C9B2ECCA942D}" presName="parentText" presStyleLbl="alignNode1" presStyleIdx="3" presStyleCnt="11">
        <dgm:presLayoutVars>
          <dgm:chMax val="1"/>
          <dgm:bulletEnabled val="1"/>
        </dgm:presLayoutVars>
      </dgm:prSet>
      <dgm:spPr/>
    </dgm:pt>
    <dgm:pt modelId="{F8FEA3C0-6DBB-4EEE-86F0-E3BB6EE4BDA7}" type="pres">
      <dgm:prSet presAssocID="{35BCC70F-246C-4EDE-A481-C9B2ECCA942D}" presName="descendantText" presStyleLbl="alignAcc1" presStyleIdx="3" presStyleCnt="11">
        <dgm:presLayoutVars>
          <dgm:bulletEnabled val="1"/>
        </dgm:presLayoutVars>
      </dgm:prSet>
      <dgm:spPr/>
    </dgm:pt>
    <dgm:pt modelId="{69D6A04F-E806-4E3A-A772-62FA79723DBF}" type="pres">
      <dgm:prSet presAssocID="{6D274C9D-C8BF-4620-9AA3-B4304203AA41}" presName="sp" presStyleCnt="0"/>
      <dgm:spPr/>
    </dgm:pt>
    <dgm:pt modelId="{457E6BAA-E3F7-453D-920C-737FCB4BE4F1}" type="pres">
      <dgm:prSet presAssocID="{4C00FF1A-524E-4955-909C-D93750993BD2}" presName="composite" presStyleCnt="0"/>
      <dgm:spPr/>
    </dgm:pt>
    <dgm:pt modelId="{097746FE-1473-4221-94C9-B054BAF1B0CE}" type="pres">
      <dgm:prSet presAssocID="{4C00FF1A-524E-4955-909C-D93750993BD2}" presName="parentText" presStyleLbl="alignNode1" presStyleIdx="4" presStyleCnt="11">
        <dgm:presLayoutVars>
          <dgm:chMax val="1"/>
          <dgm:bulletEnabled val="1"/>
        </dgm:presLayoutVars>
      </dgm:prSet>
      <dgm:spPr/>
    </dgm:pt>
    <dgm:pt modelId="{4D4BE6B5-2A7D-401A-BBDA-72E65F7FA0A7}" type="pres">
      <dgm:prSet presAssocID="{4C00FF1A-524E-4955-909C-D93750993BD2}" presName="descendantText" presStyleLbl="alignAcc1" presStyleIdx="4" presStyleCnt="11">
        <dgm:presLayoutVars>
          <dgm:bulletEnabled val="1"/>
        </dgm:presLayoutVars>
      </dgm:prSet>
      <dgm:spPr/>
    </dgm:pt>
    <dgm:pt modelId="{C37C1B9B-8B26-4C15-80C9-F6F7D54C017D}" type="pres">
      <dgm:prSet presAssocID="{285F04CC-6A06-4E9E-BD7E-BCF69FBD6E03}" presName="sp" presStyleCnt="0"/>
      <dgm:spPr/>
    </dgm:pt>
    <dgm:pt modelId="{D062469C-3B64-49FA-8155-47D36B38F4BE}" type="pres">
      <dgm:prSet presAssocID="{5212EEE0-F1B4-4C91-9BDD-0E5E67E0C429}" presName="composite" presStyleCnt="0"/>
      <dgm:spPr/>
    </dgm:pt>
    <dgm:pt modelId="{FEFD01D2-B0ED-401E-8FB2-10F37AE22C87}" type="pres">
      <dgm:prSet presAssocID="{5212EEE0-F1B4-4C91-9BDD-0E5E67E0C429}" presName="parentText" presStyleLbl="alignNode1" presStyleIdx="5" presStyleCnt="11">
        <dgm:presLayoutVars>
          <dgm:chMax val="1"/>
          <dgm:bulletEnabled val="1"/>
        </dgm:presLayoutVars>
      </dgm:prSet>
      <dgm:spPr/>
    </dgm:pt>
    <dgm:pt modelId="{B8AEF934-74B3-4D7E-B25F-F1E435828FE4}" type="pres">
      <dgm:prSet presAssocID="{5212EEE0-F1B4-4C91-9BDD-0E5E67E0C429}" presName="descendantText" presStyleLbl="alignAcc1" presStyleIdx="5" presStyleCnt="11">
        <dgm:presLayoutVars>
          <dgm:bulletEnabled val="1"/>
        </dgm:presLayoutVars>
      </dgm:prSet>
      <dgm:spPr/>
    </dgm:pt>
    <dgm:pt modelId="{308C9F54-B44E-41ED-BC43-0DE2B6D7D8FA}" type="pres">
      <dgm:prSet presAssocID="{4823E8E4-E1E0-409A-BB84-130F23E6E1E0}" presName="sp" presStyleCnt="0"/>
      <dgm:spPr/>
    </dgm:pt>
    <dgm:pt modelId="{12007F96-8058-40AF-B192-528315C0D056}" type="pres">
      <dgm:prSet presAssocID="{394FD94B-E0FD-429C-A081-419E02FFBE41}" presName="composite" presStyleCnt="0"/>
      <dgm:spPr/>
    </dgm:pt>
    <dgm:pt modelId="{681887D6-2BF5-422B-A58D-1C45581467DC}" type="pres">
      <dgm:prSet presAssocID="{394FD94B-E0FD-429C-A081-419E02FFBE41}" presName="parentText" presStyleLbl="alignNode1" presStyleIdx="6" presStyleCnt="11">
        <dgm:presLayoutVars>
          <dgm:chMax val="1"/>
          <dgm:bulletEnabled val="1"/>
        </dgm:presLayoutVars>
      </dgm:prSet>
      <dgm:spPr/>
    </dgm:pt>
    <dgm:pt modelId="{8BA28E8A-268A-496E-A7F6-D1FDA0204FF7}" type="pres">
      <dgm:prSet presAssocID="{394FD94B-E0FD-429C-A081-419E02FFBE41}" presName="descendantText" presStyleLbl="alignAcc1" presStyleIdx="6" presStyleCnt="11" custScaleY="136575">
        <dgm:presLayoutVars>
          <dgm:bulletEnabled val="1"/>
        </dgm:presLayoutVars>
      </dgm:prSet>
      <dgm:spPr/>
    </dgm:pt>
    <dgm:pt modelId="{52556618-463F-4AE4-AC30-1214EA7DD8B1}" type="pres">
      <dgm:prSet presAssocID="{045CBBC9-D6A7-4338-976F-AAE35AFC6EB3}" presName="sp" presStyleCnt="0"/>
      <dgm:spPr/>
    </dgm:pt>
    <dgm:pt modelId="{FF039688-10A8-4C49-B4A1-54224EB324D3}" type="pres">
      <dgm:prSet presAssocID="{1CB85735-34A0-4C75-ABEB-249D9D066E46}" presName="composite" presStyleCnt="0"/>
      <dgm:spPr/>
    </dgm:pt>
    <dgm:pt modelId="{B576AED5-49BD-4C55-984E-ADD94F8927D8}" type="pres">
      <dgm:prSet presAssocID="{1CB85735-34A0-4C75-ABEB-249D9D066E46}" presName="parentText" presStyleLbl="alignNode1" presStyleIdx="7" presStyleCnt="11">
        <dgm:presLayoutVars>
          <dgm:chMax val="1"/>
          <dgm:bulletEnabled val="1"/>
        </dgm:presLayoutVars>
      </dgm:prSet>
      <dgm:spPr/>
    </dgm:pt>
    <dgm:pt modelId="{442A2136-5B88-4348-91F3-AA1025E105C9}" type="pres">
      <dgm:prSet presAssocID="{1CB85735-34A0-4C75-ABEB-249D9D066E46}" presName="descendantText" presStyleLbl="alignAcc1" presStyleIdx="7" presStyleCnt="11">
        <dgm:presLayoutVars>
          <dgm:bulletEnabled val="1"/>
        </dgm:presLayoutVars>
      </dgm:prSet>
      <dgm:spPr/>
    </dgm:pt>
    <dgm:pt modelId="{80F86E60-2D55-465E-A5D2-36D488EC88A4}" type="pres">
      <dgm:prSet presAssocID="{19DC36D8-3AFB-4548-9631-2B87DC7907F5}" presName="sp" presStyleCnt="0"/>
      <dgm:spPr/>
    </dgm:pt>
    <dgm:pt modelId="{220DCAD5-B392-4B67-A4A8-45D5B52BD4DD}" type="pres">
      <dgm:prSet presAssocID="{2EC28FD7-2A61-45EB-AD56-843518F973B9}" presName="composite" presStyleCnt="0"/>
      <dgm:spPr/>
    </dgm:pt>
    <dgm:pt modelId="{D888324F-FFFD-4F82-A410-4F33537CBB78}" type="pres">
      <dgm:prSet presAssocID="{2EC28FD7-2A61-45EB-AD56-843518F973B9}" presName="parentText" presStyleLbl="alignNode1" presStyleIdx="8" presStyleCnt="11">
        <dgm:presLayoutVars>
          <dgm:chMax val="1"/>
          <dgm:bulletEnabled val="1"/>
        </dgm:presLayoutVars>
      </dgm:prSet>
      <dgm:spPr/>
    </dgm:pt>
    <dgm:pt modelId="{6587FFCF-DE80-4A4D-AE9E-9B07F395F715}" type="pres">
      <dgm:prSet presAssocID="{2EC28FD7-2A61-45EB-AD56-843518F973B9}" presName="descendantText" presStyleLbl="alignAcc1" presStyleIdx="8" presStyleCnt="11">
        <dgm:presLayoutVars>
          <dgm:bulletEnabled val="1"/>
        </dgm:presLayoutVars>
      </dgm:prSet>
      <dgm:spPr/>
    </dgm:pt>
    <dgm:pt modelId="{1841A6A6-CD82-496B-8752-F9FADE9965F5}" type="pres">
      <dgm:prSet presAssocID="{2929007C-1124-43CF-AB43-B8E1726D36BD}" presName="sp" presStyleCnt="0"/>
      <dgm:spPr/>
    </dgm:pt>
    <dgm:pt modelId="{943225E4-3DCF-466D-82AB-8E9E739D02C5}" type="pres">
      <dgm:prSet presAssocID="{FA749AAB-DE9B-404B-8FCE-4CA9296E36E3}" presName="composite" presStyleCnt="0"/>
      <dgm:spPr/>
    </dgm:pt>
    <dgm:pt modelId="{A6B2A6B8-562D-4387-B2DF-B4D1B93A8CF2}" type="pres">
      <dgm:prSet presAssocID="{FA749AAB-DE9B-404B-8FCE-4CA9296E36E3}" presName="parentText" presStyleLbl="alignNode1" presStyleIdx="9" presStyleCnt="11">
        <dgm:presLayoutVars>
          <dgm:chMax val="1"/>
          <dgm:bulletEnabled val="1"/>
        </dgm:presLayoutVars>
      </dgm:prSet>
      <dgm:spPr/>
    </dgm:pt>
    <dgm:pt modelId="{246FCA22-78BD-4B2D-B2E2-BC262DE5B58D}" type="pres">
      <dgm:prSet presAssocID="{FA749AAB-DE9B-404B-8FCE-4CA9296E36E3}" presName="descendantText" presStyleLbl="alignAcc1" presStyleIdx="9" presStyleCnt="11">
        <dgm:presLayoutVars>
          <dgm:bulletEnabled val="1"/>
        </dgm:presLayoutVars>
      </dgm:prSet>
      <dgm:spPr/>
    </dgm:pt>
    <dgm:pt modelId="{3B74DD19-C749-4F13-912A-7CB7DE425D1E}" type="pres">
      <dgm:prSet presAssocID="{3B3CD8B3-7B89-4A9C-BFC6-3067B8637DCE}" presName="sp" presStyleCnt="0"/>
      <dgm:spPr/>
    </dgm:pt>
    <dgm:pt modelId="{136F01C8-D434-4A4D-80D6-A780DEA3E861}" type="pres">
      <dgm:prSet presAssocID="{6BE55FE2-BE6C-452A-9F31-432EFBD39EAF}" presName="composite" presStyleCnt="0"/>
      <dgm:spPr/>
    </dgm:pt>
    <dgm:pt modelId="{819193C8-A5F8-4C6B-B259-3A7D214300B9}" type="pres">
      <dgm:prSet presAssocID="{6BE55FE2-BE6C-452A-9F31-432EFBD39EAF}" presName="parentText" presStyleLbl="alignNode1" presStyleIdx="10" presStyleCnt="11">
        <dgm:presLayoutVars>
          <dgm:chMax val="1"/>
          <dgm:bulletEnabled val="1"/>
        </dgm:presLayoutVars>
      </dgm:prSet>
      <dgm:spPr/>
    </dgm:pt>
    <dgm:pt modelId="{F8191C4A-92F9-4A05-8F90-FE06C98FD129}" type="pres">
      <dgm:prSet presAssocID="{6BE55FE2-BE6C-452A-9F31-432EFBD39EAF}" presName="descendantText" presStyleLbl="alignAcc1" presStyleIdx="10" presStyleCnt="11" custScaleY="154206">
        <dgm:presLayoutVars>
          <dgm:bulletEnabled val="1"/>
        </dgm:presLayoutVars>
      </dgm:prSet>
      <dgm:spPr/>
    </dgm:pt>
  </dgm:ptLst>
  <dgm:cxnLst>
    <dgm:cxn modelId="{1CF2B301-A6FC-44BA-AE68-20ED3480034E}" type="presOf" srcId="{79E59072-60A4-4667-9FA5-3620B751E08C}" destId="{8BA28E8A-268A-496E-A7F6-D1FDA0204FF7}" srcOrd="0" destOrd="1" presId="urn:microsoft.com/office/officeart/2005/8/layout/chevron2"/>
    <dgm:cxn modelId="{9D3DD903-9A27-4B36-8718-40AE26756040}" type="presOf" srcId="{6A2331A1-4A37-43E2-946D-96D6AE8100DC}" destId="{C08A1120-4F66-4F8B-A4A8-303654C9F324}" srcOrd="0" destOrd="0" presId="urn:microsoft.com/office/officeart/2005/8/layout/chevron2"/>
    <dgm:cxn modelId="{DE61A604-F841-46EA-B015-C780726E88E3}" srcId="{5212EEE0-F1B4-4C91-9BDD-0E5E67E0C429}" destId="{0A05E3CD-E57B-4AB7-871B-CA7BFAF6ABF0}" srcOrd="0" destOrd="0" parTransId="{F2EF3A8B-0883-4FAC-A023-6F415803EFBA}" sibTransId="{A6B36ED1-7EED-4E0D-838B-7293A6CAD48F}"/>
    <dgm:cxn modelId="{206E740E-942E-433C-B8DA-F5C63C630540}" srcId="{0F3CCB48-76C2-46FA-BD20-7F9359816ECA}" destId="{6A2331A1-4A37-43E2-946D-96D6AE8100DC}" srcOrd="0" destOrd="0" parTransId="{29CCC742-607C-4D0A-9DFD-FC357802DA74}" sibTransId="{FEF3D1F2-0F3B-442C-B81C-BF5CBEDB6C27}"/>
    <dgm:cxn modelId="{B38FAF15-DC19-40F5-BD49-B8FC6FBFB3B8}" type="presOf" srcId="{1863C796-6512-42BB-AB7B-D96139D57A19}" destId="{F8191C4A-92F9-4A05-8F90-FE06C98FD129}" srcOrd="0" destOrd="0" presId="urn:microsoft.com/office/officeart/2005/8/layout/chevron2"/>
    <dgm:cxn modelId="{7C054B17-3F7D-4208-98F2-05143180C6B2}" type="presOf" srcId="{0A05E3CD-E57B-4AB7-871B-CA7BFAF6ABF0}" destId="{B8AEF934-74B3-4D7E-B25F-F1E435828FE4}" srcOrd="0" destOrd="0" presId="urn:microsoft.com/office/officeart/2005/8/layout/chevron2"/>
    <dgm:cxn modelId="{695B531D-5515-4169-BA29-FA7C30692BA8}" srcId="{55ADAB29-1925-4ED2-B881-39B196B133BB}" destId="{1CB85735-34A0-4C75-ABEB-249D9D066E46}" srcOrd="7" destOrd="0" parTransId="{5C5120D4-49FC-40D0-B53E-5402629D722C}" sibTransId="{19DC36D8-3AFB-4548-9631-2B87DC7907F5}"/>
    <dgm:cxn modelId="{C0072F21-7C23-4465-9476-A995D61919E2}" type="presOf" srcId="{1CB85735-34A0-4C75-ABEB-249D9D066E46}" destId="{B576AED5-49BD-4C55-984E-ADD94F8927D8}" srcOrd="0" destOrd="0" presId="urn:microsoft.com/office/officeart/2005/8/layout/chevron2"/>
    <dgm:cxn modelId="{D3625128-4B46-4A41-A6F4-EF0346A97A48}" type="presOf" srcId="{61965C94-17DF-48C9-86EB-9FE0DEDFFA48}" destId="{6587FFCF-DE80-4A4D-AE9E-9B07F395F715}" srcOrd="0" destOrd="0" presId="urn:microsoft.com/office/officeart/2005/8/layout/chevron2"/>
    <dgm:cxn modelId="{1EC7562D-A51C-44E7-8C26-7D8FDF3EB9DF}" type="presOf" srcId="{4C00FF1A-524E-4955-909C-D93750993BD2}" destId="{097746FE-1473-4221-94C9-B054BAF1B0CE}" srcOrd="0" destOrd="0" presId="urn:microsoft.com/office/officeart/2005/8/layout/chevron2"/>
    <dgm:cxn modelId="{5BDCDF2F-DB06-493F-89A2-4B3CC2CE7A99}" type="presOf" srcId="{F456D75B-A290-45DA-BA2D-7415C1D1BFC3}" destId="{F8FEA3C0-6DBB-4EEE-86F0-E3BB6EE4BDA7}" srcOrd="0" destOrd="1" presId="urn:microsoft.com/office/officeart/2005/8/layout/chevron2"/>
    <dgm:cxn modelId="{289F1C32-BD4E-475F-B5D1-E8F93163B164}" srcId="{55ADAB29-1925-4ED2-B881-39B196B133BB}" destId="{E5225452-CB93-4A5F-B73B-15C96A740BEF}" srcOrd="0" destOrd="0" parTransId="{D7E448F0-6FDE-4953-9134-F5AAA9B30A2B}" sibTransId="{53D7D554-CF5D-42B9-B761-B80D4E710887}"/>
    <dgm:cxn modelId="{B86B1133-43CA-4279-9E98-B734CC53D6F0}" type="presOf" srcId="{394FD94B-E0FD-429C-A081-419E02FFBE41}" destId="{681887D6-2BF5-422B-A58D-1C45581467DC}" srcOrd="0" destOrd="0" presId="urn:microsoft.com/office/officeart/2005/8/layout/chevron2"/>
    <dgm:cxn modelId="{90A71D33-96AF-4940-8A00-DDA4241B0C04}" srcId="{2ACCAD38-F0E0-4F94-A0E7-35E9DA165151}" destId="{0EDF52B1-C20F-4F6C-8BB2-4C3BB990F073}" srcOrd="1" destOrd="0" parTransId="{4D49313A-4A6F-419C-8DBD-2A43E83D7550}" sibTransId="{60EDBCCE-79CD-4335-828E-F271C564A1F5}"/>
    <dgm:cxn modelId="{E1404E36-CDF0-4CAF-A701-B86F181C1A4E}" srcId="{FA749AAB-DE9B-404B-8FCE-4CA9296E36E3}" destId="{4BBD264F-549B-4D97-8A48-507D5A761F98}" srcOrd="0" destOrd="0" parTransId="{690D59C5-CEE5-46C9-9582-6E7F97C3F3BE}" sibTransId="{7B6DAF61-5A55-46B5-987F-E87223C4D5B0}"/>
    <dgm:cxn modelId="{1F022A5D-6C2D-460F-A014-3ADAFA6D1E99}" srcId="{1CB85735-34A0-4C75-ABEB-249D9D066E46}" destId="{605F04EB-F565-48CE-B250-FC078C5864BB}" srcOrd="0" destOrd="0" parTransId="{6067C5AE-47B0-4434-A55C-C17548E966A9}" sibTransId="{36E992A4-4769-4B15-9B32-07AB9B17E0A5}"/>
    <dgm:cxn modelId="{D2AA7E63-6DD5-437D-A629-C5A6F5215812}" srcId="{55ADAB29-1925-4ED2-B881-39B196B133BB}" destId="{0F3CCB48-76C2-46FA-BD20-7F9359816ECA}" srcOrd="1" destOrd="0" parTransId="{9281B27D-5274-4345-844C-CBE6D9758681}" sibTransId="{8F4CE9E7-CDC8-4E4E-AEF0-B8B1DDEE30C6}"/>
    <dgm:cxn modelId="{88A7EC68-D4D7-45A8-BA05-BB820F1686FD}" type="presOf" srcId="{0EDF52B1-C20F-4F6C-8BB2-4C3BB990F073}" destId="{6CE794BC-FFFE-479D-BB44-3170AAA2834F}" srcOrd="0" destOrd="1" presId="urn:microsoft.com/office/officeart/2005/8/layout/chevron2"/>
    <dgm:cxn modelId="{5D488749-7FCE-4145-AAD7-EB745B84EE27}" srcId="{6BE55FE2-BE6C-452A-9F31-432EFBD39EAF}" destId="{1863C796-6512-42BB-AB7B-D96139D57A19}" srcOrd="0" destOrd="0" parTransId="{EE53CAE2-64B9-4165-BC56-6F24CE8AA9EE}" sibTransId="{21849142-C841-4E99-99A1-CFE6C6FFACC1}"/>
    <dgm:cxn modelId="{4001CD6B-5D87-41B4-827B-654F2EC83F65}" srcId="{35BCC70F-246C-4EDE-A481-C9B2ECCA942D}" destId="{F456D75B-A290-45DA-BA2D-7415C1D1BFC3}" srcOrd="1" destOrd="0" parTransId="{F2A55ABC-7350-49A0-94C0-2BE423822DA9}" sibTransId="{D58CD582-568E-4936-973D-9D2DCD8A9F17}"/>
    <dgm:cxn modelId="{BDEA344D-6786-4475-90C8-8FDA489045D6}" srcId="{2EC28FD7-2A61-45EB-AD56-843518F973B9}" destId="{61965C94-17DF-48C9-86EB-9FE0DEDFFA48}" srcOrd="0" destOrd="0" parTransId="{321D1963-55F4-45C5-9292-031784E0D39B}" sibTransId="{9CC1FBD9-ACAD-4063-AC24-162BDAC57FD3}"/>
    <dgm:cxn modelId="{C2BA6452-ED92-4505-8B9B-B3E30A2B0E56}" srcId="{55ADAB29-1925-4ED2-B881-39B196B133BB}" destId="{5212EEE0-F1B4-4C91-9BDD-0E5E67E0C429}" srcOrd="5" destOrd="0" parTransId="{485BA910-F6FC-4950-A110-58C520148176}" sibTransId="{4823E8E4-E1E0-409A-BB84-130F23E6E1E0}"/>
    <dgm:cxn modelId="{E127C652-FC0F-4840-BB1A-BAB3EAED8DD6}" type="presOf" srcId="{E5225452-CB93-4A5F-B73B-15C96A740BEF}" destId="{BAF01B64-E9FD-4E2C-ABA0-5146FA51352E}" srcOrd="0" destOrd="0" presId="urn:microsoft.com/office/officeart/2005/8/layout/chevron2"/>
    <dgm:cxn modelId="{DE834F55-F302-43A5-A425-4CAAC4CA40C6}" srcId="{55ADAB29-1925-4ED2-B881-39B196B133BB}" destId="{6BE55FE2-BE6C-452A-9F31-432EFBD39EAF}" srcOrd="10" destOrd="0" parTransId="{0504B27C-5ACC-45D5-96D9-741955213DE0}" sibTransId="{4B24E45A-D0D7-46AF-8918-B1AB8525CBA1}"/>
    <dgm:cxn modelId="{57095E59-4112-4F4F-A4BD-AE50C7EC6C9B}" type="presOf" srcId="{2EC28FD7-2A61-45EB-AD56-843518F973B9}" destId="{D888324F-FFFD-4F82-A410-4F33537CBB78}" srcOrd="0" destOrd="0" presId="urn:microsoft.com/office/officeart/2005/8/layout/chevron2"/>
    <dgm:cxn modelId="{528D3C7A-FB90-4992-A971-E6F89C1DC0D5}" srcId="{55ADAB29-1925-4ED2-B881-39B196B133BB}" destId="{2EC28FD7-2A61-45EB-AD56-843518F973B9}" srcOrd="8" destOrd="0" parTransId="{711FB0B8-A747-439E-A67B-5BBCBD03B001}" sibTransId="{2929007C-1124-43CF-AB43-B8E1726D36BD}"/>
    <dgm:cxn modelId="{B9FF0380-D082-43C6-9C2A-AC9AFBD404B6}" srcId="{55ADAB29-1925-4ED2-B881-39B196B133BB}" destId="{35BCC70F-246C-4EDE-A481-C9B2ECCA942D}" srcOrd="3" destOrd="0" parTransId="{F135CCF4-F6EC-43D6-BCD2-DAC362EE2374}" sibTransId="{6D274C9D-C8BF-4620-9AA3-B4304203AA41}"/>
    <dgm:cxn modelId="{0739C883-2CD0-439F-ACF3-9159CA578C64}" srcId="{2ACCAD38-F0E0-4F94-A0E7-35E9DA165151}" destId="{38B906AD-B93E-447F-BDA4-58551BF33C5C}" srcOrd="0" destOrd="0" parTransId="{116FFD4D-0B86-4793-A5DD-08754FF97C29}" sibTransId="{849173DD-C541-4551-ABAB-EC8EB5119F52}"/>
    <dgm:cxn modelId="{E862058E-070A-4220-83A7-C749654B19A2}" type="presOf" srcId="{38B906AD-B93E-447F-BDA4-58551BF33C5C}" destId="{6CE794BC-FFFE-479D-BB44-3170AAA2834F}" srcOrd="0" destOrd="0" presId="urn:microsoft.com/office/officeart/2005/8/layout/chevron2"/>
    <dgm:cxn modelId="{FBF3F495-7018-4A7E-8C8D-0530AF8D8AAA}" srcId="{55ADAB29-1925-4ED2-B881-39B196B133BB}" destId="{2ACCAD38-F0E0-4F94-A0E7-35E9DA165151}" srcOrd="2" destOrd="0" parTransId="{A4BB66BD-0AA0-4D08-BFCE-CFD31B20ECAE}" sibTransId="{05262CEF-2FB5-4E8B-8B30-DB1C344D3403}"/>
    <dgm:cxn modelId="{26532D96-E041-4EBE-B814-2C6536375906}" type="presOf" srcId="{FA749AAB-DE9B-404B-8FCE-4CA9296E36E3}" destId="{A6B2A6B8-562D-4387-B2DF-B4D1B93A8CF2}" srcOrd="0" destOrd="0" presId="urn:microsoft.com/office/officeart/2005/8/layout/chevron2"/>
    <dgm:cxn modelId="{00AB9F96-A637-436A-AF3C-AD9F615E66B1}" srcId="{35BCC70F-246C-4EDE-A481-C9B2ECCA942D}" destId="{A7BDDAB1-7F6C-47F7-A755-B85923CF9169}" srcOrd="0" destOrd="0" parTransId="{C8CA2577-9183-4504-BFD6-87BBC827894B}" sibTransId="{310679F3-614A-48C5-B58F-643A904BDDCB}"/>
    <dgm:cxn modelId="{939C199C-A8AA-49E1-87C6-C9E69252AB60}" srcId="{394FD94B-E0FD-429C-A081-419E02FFBE41}" destId="{79E59072-60A4-4667-9FA5-3620B751E08C}" srcOrd="1" destOrd="0" parTransId="{F6C6278A-F865-42E5-8AD9-ABB3D73CBFC0}" sibTransId="{F17325AB-EC41-4B3C-B8D7-F42E4E20AB27}"/>
    <dgm:cxn modelId="{BDC1079E-C28E-4F97-8A44-7495C43524E0}" type="presOf" srcId="{55ADAB29-1925-4ED2-B881-39B196B133BB}" destId="{63519B16-2C6A-48EA-9CBB-E7279AF814FC}" srcOrd="0" destOrd="0" presId="urn:microsoft.com/office/officeart/2005/8/layout/chevron2"/>
    <dgm:cxn modelId="{10747AA1-1FA6-4B61-94A3-68465662C85D}" srcId="{E5225452-CB93-4A5F-B73B-15C96A740BEF}" destId="{33EA7BDD-2431-4A0B-A111-95764669BDED}" srcOrd="0" destOrd="0" parTransId="{EB7CC261-E2CB-40F0-A2FB-5D88BB095C71}" sibTransId="{9F6E1E24-7A74-4EC3-897D-85FACDCD79E4}"/>
    <dgm:cxn modelId="{A75196A6-917A-4853-B9AF-987847B8AD24}" type="presOf" srcId="{2E69B5EF-BAB5-4B17-84CC-4621D0298224}" destId="{4D4BE6B5-2A7D-401A-BBDA-72E65F7FA0A7}" srcOrd="0" destOrd="0" presId="urn:microsoft.com/office/officeart/2005/8/layout/chevron2"/>
    <dgm:cxn modelId="{733F77A7-BC83-45B6-B090-957725C5673F}" type="presOf" srcId="{6BE55FE2-BE6C-452A-9F31-432EFBD39EAF}" destId="{819193C8-A5F8-4C6B-B259-3A7D214300B9}" srcOrd="0" destOrd="0" presId="urn:microsoft.com/office/officeart/2005/8/layout/chevron2"/>
    <dgm:cxn modelId="{C67630AC-7EAC-4510-ABF6-21DA8DCFA6DB}" type="presOf" srcId="{33EA7BDD-2431-4A0B-A111-95764669BDED}" destId="{7EB5B2E2-0A76-4ED6-B530-72355ED9D9C6}" srcOrd="0" destOrd="0" presId="urn:microsoft.com/office/officeart/2005/8/layout/chevron2"/>
    <dgm:cxn modelId="{0A7EB8AF-8C97-46C4-A666-E03C1D49FC9C}" type="presOf" srcId="{2ACCAD38-F0E0-4F94-A0E7-35E9DA165151}" destId="{27978AB6-BA7E-4BAA-B899-20B73A8ADDB9}" srcOrd="0" destOrd="0" presId="urn:microsoft.com/office/officeart/2005/8/layout/chevron2"/>
    <dgm:cxn modelId="{B64BDCB3-78D5-433E-B6EE-C96959F9052F}" type="presOf" srcId="{605F04EB-F565-48CE-B250-FC078C5864BB}" destId="{442A2136-5B88-4348-91F3-AA1025E105C9}" srcOrd="0" destOrd="0" presId="urn:microsoft.com/office/officeart/2005/8/layout/chevron2"/>
    <dgm:cxn modelId="{9F7E5EB8-C036-41E2-80F3-B1C777F4E081}" type="presOf" srcId="{35BCC70F-246C-4EDE-A481-C9B2ECCA942D}" destId="{6472633B-057B-43DE-9E82-D4177254F4CE}" srcOrd="0" destOrd="0" presId="urn:microsoft.com/office/officeart/2005/8/layout/chevron2"/>
    <dgm:cxn modelId="{1B877BBB-1D22-46BC-9EC2-1D21AFEE6D96}" type="presOf" srcId="{A7BDDAB1-7F6C-47F7-A755-B85923CF9169}" destId="{F8FEA3C0-6DBB-4EEE-86F0-E3BB6EE4BDA7}" srcOrd="0" destOrd="0" presId="urn:microsoft.com/office/officeart/2005/8/layout/chevron2"/>
    <dgm:cxn modelId="{0A392CC1-25A4-4ACF-95FD-42E5253D604A}" type="presOf" srcId="{5212EEE0-F1B4-4C91-9BDD-0E5E67E0C429}" destId="{FEFD01D2-B0ED-401E-8FB2-10F37AE22C87}" srcOrd="0" destOrd="0" presId="urn:microsoft.com/office/officeart/2005/8/layout/chevron2"/>
    <dgm:cxn modelId="{7ED300C6-AEAD-4898-B1B2-E573937B42E0}" type="presOf" srcId="{0F3CCB48-76C2-46FA-BD20-7F9359816ECA}" destId="{AFA9D7C7-0557-43CA-8879-9FEC32670966}" srcOrd="0" destOrd="0" presId="urn:microsoft.com/office/officeart/2005/8/layout/chevron2"/>
    <dgm:cxn modelId="{89426DD6-82E9-4D74-A9B4-45E5FBA27C32}" type="presOf" srcId="{4BBD264F-549B-4D97-8A48-507D5A761F98}" destId="{246FCA22-78BD-4B2D-B2E2-BC262DE5B58D}" srcOrd="0" destOrd="0" presId="urn:microsoft.com/office/officeart/2005/8/layout/chevron2"/>
    <dgm:cxn modelId="{BE65F9DF-219F-4C15-B1BB-DF6F7D832F42}" srcId="{55ADAB29-1925-4ED2-B881-39B196B133BB}" destId="{394FD94B-E0FD-429C-A081-419E02FFBE41}" srcOrd="6" destOrd="0" parTransId="{855778FB-4207-4952-8230-8B1DA0D2A4A4}" sibTransId="{045CBBC9-D6A7-4338-976F-AAE35AFC6EB3}"/>
    <dgm:cxn modelId="{9F5BE0E1-FA69-4A71-97DD-A06C77BD8A06}" srcId="{55ADAB29-1925-4ED2-B881-39B196B133BB}" destId="{4C00FF1A-524E-4955-909C-D93750993BD2}" srcOrd="4" destOrd="0" parTransId="{20E7A5C9-FE34-4DCC-A908-2D0412E3C788}" sibTransId="{285F04CC-6A06-4E9E-BD7E-BCF69FBD6E03}"/>
    <dgm:cxn modelId="{69D90CEA-1B0B-444A-9064-49222D375A8A}" srcId="{394FD94B-E0FD-429C-A081-419E02FFBE41}" destId="{3218B9BD-75CD-464E-8A17-EF0A250323FE}" srcOrd="0" destOrd="0" parTransId="{25A648FD-CA99-426D-B7F0-182C18A4E532}" sibTransId="{81A951E1-46E4-4A4D-8DCE-5EAD75F83381}"/>
    <dgm:cxn modelId="{AE8951F0-1A12-4F23-821D-27054337F93E}" type="presOf" srcId="{3218B9BD-75CD-464E-8A17-EF0A250323FE}" destId="{8BA28E8A-268A-496E-A7F6-D1FDA0204FF7}" srcOrd="0" destOrd="0" presId="urn:microsoft.com/office/officeart/2005/8/layout/chevron2"/>
    <dgm:cxn modelId="{A692D3F2-8912-4C73-A48E-7381A90E5B1E}" srcId="{55ADAB29-1925-4ED2-B881-39B196B133BB}" destId="{FA749AAB-DE9B-404B-8FCE-4CA9296E36E3}" srcOrd="9" destOrd="0" parTransId="{461693E3-060E-4C61-98E2-B8B65A4BC6E3}" sibTransId="{3B3CD8B3-7B89-4A9C-BFC6-3067B8637DCE}"/>
    <dgm:cxn modelId="{4FA88EF9-A912-43C3-816C-D013F8EAC89F}" srcId="{4C00FF1A-524E-4955-909C-D93750993BD2}" destId="{2E69B5EF-BAB5-4B17-84CC-4621D0298224}" srcOrd="0" destOrd="0" parTransId="{9C69C9E0-9039-4812-BE3D-F428E7B10829}" sibTransId="{3B2518D9-6A61-49B1-8E2F-2ED4664AD306}"/>
    <dgm:cxn modelId="{5A22A7C9-9C50-404B-9480-D5F160F82E5C}" type="presParOf" srcId="{63519B16-2C6A-48EA-9CBB-E7279AF814FC}" destId="{33560503-5103-4F42-B17D-E1B76CFA5218}" srcOrd="0" destOrd="0" presId="urn:microsoft.com/office/officeart/2005/8/layout/chevron2"/>
    <dgm:cxn modelId="{BDEEE5E9-C56A-4B47-BAF7-EAA0EEB8E4AC}" type="presParOf" srcId="{33560503-5103-4F42-B17D-E1B76CFA5218}" destId="{BAF01B64-E9FD-4E2C-ABA0-5146FA51352E}" srcOrd="0" destOrd="0" presId="urn:microsoft.com/office/officeart/2005/8/layout/chevron2"/>
    <dgm:cxn modelId="{F2071620-B0CD-434D-834A-919F47091692}" type="presParOf" srcId="{33560503-5103-4F42-B17D-E1B76CFA5218}" destId="{7EB5B2E2-0A76-4ED6-B530-72355ED9D9C6}" srcOrd="1" destOrd="0" presId="urn:microsoft.com/office/officeart/2005/8/layout/chevron2"/>
    <dgm:cxn modelId="{603AB785-5524-4459-926D-2E395446D3F6}" type="presParOf" srcId="{63519B16-2C6A-48EA-9CBB-E7279AF814FC}" destId="{47D844D6-A983-4011-971A-E24F7B08629A}" srcOrd="1" destOrd="0" presId="urn:microsoft.com/office/officeart/2005/8/layout/chevron2"/>
    <dgm:cxn modelId="{B9226421-EB04-4E82-8AD8-049542422DBA}" type="presParOf" srcId="{63519B16-2C6A-48EA-9CBB-E7279AF814FC}" destId="{676C1D87-EB16-4B94-A442-D417AF853D5D}" srcOrd="2" destOrd="0" presId="urn:microsoft.com/office/officeart/2005/8/layout/chevron2"/>
    <dgm:cxn modelId="{1D26DC55-A6F4-4C70-9808-AC44D48D6463}" type="presParOf" srcId="{676C1D87-EB16-4B94-A442-D417AF853D5D}" destId="{AFA9D7C7-0557-43CA-8879-9FEC32670966}" srcOrd="0" destOrd="0" presId="urn:microsoft.com/office/officeart/2005/8/layout/chevron2"/>
    <dgm:cxn modelId="{2CFA1A27-1289-43F9-842B-7C2C53316086}" type="presParOf" srcId="{676C1D87-EB16-4B94-A442-D417AF853D5D}" destId="{C08A1120-4F66-4F8B-A4A8-303654C9F324}" srcOrd="1" destOrd="0" presId="urn:microsoft.com/office/officeart/2005/8/layout/chevron2"/>
    <dgm:cxn modelId="{B9C8AAA9-A9C2-47CE-BD1C-8107BC8E3648}" type="presParOf" srcId="{63519B16-2C6A-48EA-9CBB-E7279AF814FC}" destId="{50B6B495-50B5-41FB-B7D5-8A43E0748C03}" srcOrd="3" destOrd="0" presId="urn:microsoft.com/office/officeart/2005/8/layout/chevron2"/>
    <dgm:cxn modelId="{6C4B7120-4259-431B-B44A-8765A6AAFC85}" type="presParOf" srcId="{63519B16-2C6A-48EA-9CBB-E7279AF814FC}" destId="{14CA6462-FEF9-4E0E-BFA7-A0D629824245}" srcOrd="4" destOrd="0" presId="urn:microsoft.com/office/officeart/2005/8/layout/chevron2"/>
    <dgm:cxn modelId="{0EE0AAF6-F13B-49B2-83B2-C42C449AC9A3}" type="presParOf" srcId="{14CA6462-FEF9-4E0E-BFA7-A0D629824245}" destId="{27978AB6-BA7E-4BAA-B899-20B73A8ADDB9}" srcOrd="0" destOrd="0" presId="urn:microsoft.com/office/officeart/2005/8/layout/chevron2"/>
    <dgm:cxn modelId="{3A8AC70F-9AA1-4932-A458-01970748B311}" type="presParOf" srcId="{14CA6462-FEF9-4E0E-BFA7-A0D629824245}" destId="{6CE794BC-FFFE-479D-BB44-3170AAA2834F}" srcOrd="1" destOrd="0" presId="urn:microsoft.com/office/officeart/2005/8/layout/chevron2"/>
    <dgm:cxn modelId="{9EBA15F7-FDD2-470A-B2EA-19E0B7D69694}" type="presParOf" srcId="{63519B16-2C6A-48EA-9CBB-E7279AF814FC}" destId="{54C1F541-FBE4-46CC-BE8C-265E0DA8108D}" srcOrd="5" destOrd="0" presId="urn:microsoft.com/office/officeart/2005/8/layout/chevron2"/>
    <dgm:cxn modelId="{F6CC97B6-FBF0-4D39-998E-558E33CBF4E6}" type="presParOf" srcId="{63519B16-2C6A-48EA-9CBB-E7279AF814FC}" destId="{8730BBCC-A9A1-4629-BF85-2EF66CDF7A78}" srcOrd="6" destOrd="0" presId="urn:microsoft.com/office/officeart/2005/8/layout/chevron2"/>
    <dgm:cxn modelId="{6EE2AE8A-1786-4146-8E7A-09DA54F6633F}" type="presParOf" srcId="{8730BBCC-A9A1-4629-BF85-2EF66CDF7A78}" destId="{6472633B-057B-43DE-9E82-D4177254F4CE}" srcOrd="0" destOrd="0" presId="urn:microsoft.com/office/officeart/2005/8/layout/chevron2"/>
    <dgm:cxn modelId="{A4A8E261-ABCF-42D0-AE67-809D266436E2}" type="presParOf" srcId="{8730BBCC-A9A1-4629-BF85-2EF66CDF7A78}" destId="{F8FEA3C0-6DBB-4EEE-86F0-E3BB6EE4BDA7}" srcOrd="1" destOrd="0" presId="urn:microsoft.com/office/officeart/2005/8/layout/chevron2"/>
    <dgm:cxn modelId="{D0C3F97F-CB3F-4C17-9BB2-BF1CEF3577B6}" type="presParOf" srcId="{63519B16-2C6A-48EA-9CBB-E7279AF814FC}" destId="{69D6A04F-E806-4E3A-A772-62FA79723DBF}" srcOrd="7" destOrd="0" presId="urn:microsoft.com/office/officeart/2005/8/layout/chevron2"/>
    <dgm:cxn modelId="{9396E0C8-C332-4B2E-AB52-DE12D17D6B02}" type="presParOf" srcId="{63519B16-2C6A-48EA-9CBB-E7279AF814FC}" destId="{457E6BAA-E3F7-453D-920C-737FCB4BE4F1}" srcOrd="8" destOrd="0" presId="urn:microsoft.com/office/officeart/2005/8/layout/chevron2"/>
    <dgm:cxn modelId="{F405CDF1-A498-4E22-B964-99032ACE5BE1}" type="presParOf" srcId="{457E6BAA-E3F7-453D-920C-737FCB4BE4F1}" destId="{097746FE-1473-4221-94C9-B054BAF1B0CE}" srcOrd="0" destOrd="0" presId="urn:microsoft.com/office/officeart/2005/8/layout/chevron2"/>
    <dgm:cxn modelId="{BB4F24F8-C0BF-420E-96EA-BCAB4804BD8C}" type="presParOf" srcId="{457E6BAA-E3F7-453D-920C-737FCB4BE4F1}" destId="{4D4BE6B5-2A7D-401A-BBDA-72E65F7FA0A7}" srcOrd="1" destOrd="0" presId="urn:microsoft.com/office/officeart/2005/8/layout/chevron2"/>
    <dgm:cxn modelId="{17025494-9D57-4B8B-BDEB-E5DE0BB027F5}" type="presParOf" srcId="{63519B16-2C6A-48EA-9CBB-E7279AF814FC}" destId="{C37C1B9B-8B26-4C15-80C9-F6F7D54C017D}" srcOrd="9" destOrd="0" presId="urn:microsoft.com/office/officeart/2005/8/layout/chevron2"/>
    <dgm:cxn modelId="{A3C3E2C4-8186-4AF3-BD31-255E6DBFFB2D}" type="presParOf" srcId="{63519B16-2C6A-48EA-9CBB-E7279AF814FC}" destId="{D062469C-3B64-49FA-8155-47D36B38F4BE}" srcOrd="10" destOrd="0" presId="urn:microsoft.com/office/officeart/2005/8/layout/chevron2"/>
    <dgm:cxn modelId="{C5019C94-28BF-417F-9576-5C88EB432217}" type="presParOf" srcId="{D062469C-3B64-49FA-8155-47D36B38F4BE}" destId="{FEFD01D2-B0ED-401E-8FB2-10F37AE22C87}" srcOrd="0" destOrd="0" presId="urn:microsoft.com/office/officeart/2005/8/layout/chevron2"/>
    <dgm:cxn modelId="{F8642D60-4830-473F-8844-3738FAC1448B}" type="presParOf" srcId="{D062469C-3B64-49FA-8155-47D36B38F4BE}" destId="{B8AEF934-74B3-4D7E-B25F-F1E435828FE4}" srcOrd="1" destOrd="0" presId="urn:microsoft.com/office/officeart/2005/8/layout/chevron2"/>
    <dgm:cxn modelId="{BE4693F9-896C-4DAD-8535-FCE3385B0B12}" type="presParOf" srcId="{63519B16-2C6A-48EA-9CBB-E7279AF814FC}" destId="{308C9F54-B44E-41ED-BC43-0DE2B6D7D8FA}" srcOrd="11" destOrd="0" presId="urn:microsoft.com/office/officeart/2005/8/layout/chevron2"/>
    <dgm:cxn modelId="{AD549E71-A5FB-43DF-BC4A-4F8F53A1AD04}" type="presParOf" srcId="{63519B16-2C6A-48EA-9CBB-E7279AF814FC}" destId="{12007F96-8058-40AF-B192-528315C0D056}" srcOrd="12" destOrd="0" presId="urn:microsoft.com/office/officeart/2005/8/layout/chevron2"/>
    <dgm:cxn modelId="{BB3028A8-18A2-4623-8D88-8249BD7C6AE5}" type="presParOf" srcId="{12007F96-8058-40AF-B192-528315C0D056}" destId="{681887D6-2BF5-422B-A58D-1C45581467DC}" srcOrd="0" destOrd="0" presId="urn:microsoft.com/office/officeart/2005/8/layout/chevron2"/>
    <dgm:cxn modelId="{CA2E8F3E-F87D-4D68-9093-89FAEAD19707}" type="presParOf" srcId="{12007F96-8058-40AF-B192-528315C0D056}" destId="{8BA28E8A-268A-496E-A7F6-D1FDA0204FF7}" srcOrd="1" destOrd="0" presId="urn:microsoft.com/office/officeart/2005/8/layout/chevron2"/>
    <dgm:cxn modelId="{DC815AC5-8B35-4204-8723-1F77F40D9423}" type="presParOf" srcId="{63519B16-2C6A-48EA-9CBB-E7279AF814FC}" destId="{52556618-463F-4AE4-AC30-1214EA7DD8B1}" srcOrd="13" destOrd="0" presId="urn:microsoft.com/office/officeart/2005/8/layout/chevron2"/>
    <dgm:cxn modelId="{3A50FF08-528A-4F33-BBAB-9BE09B1FBB98}" type="presParOf" srcId="{63519B16-2C6A-48EA-9CBB-E7279AF814FC}" destId="{FF039688-10A8-4C49-B4A1-54224EB324D3}" srcOrd="14" destOrd="0" presId="urn:microsoft.com/office/officeart/2005/8/layout/chevron2"/>
    <dgm:cxn modelId="{D4AC3F37-0866-498F-83F5-C7D8C53BD3D4}" type="presParOf" srcId="{FF039688-10A8-4C49-B4A1-54224EB324D3}" destId="{B576AED5-49BD-4C55-984E-ADD94F8927D8}" srcOrd="0" destOrd="0" presId="urn:microsoft.com/office/officeart/2005/8/layout/chevron2"/>
    <dgm:cxn modelId="{1DB1F257-2B4C-4889-9B5C-4FC04848D798}" type="presParOf" srcId="{FF039688-10A8-4C49-B4A1-54224EB324D3}" destId="{442A2136-5B88-4348-91F3-AA1025E105C9}" srcOrd="1" destOrd="0" presId="urn:microsoft.com/office/officeart/2005/8/layout/chevron2"/>
    <dgm:cxn modelId="{E1F112F7-CA55-45A8-869A-E7EBAD7F3153}" type="presParOf" srcId="{63519B16-2C6A-48EA-9CBB-E7279AF814FC}" destId="{80F86E60-2D55-465E-A5D2-36D488EC88A4}" srcOrd="15" destOrd="0" presId="urn:microsoft.com/office/officeart/2005/8/layout/chevron2"/>
    <dgm:cxn modelId="{9980AA82-649E-4E61-81B7-D12236D49508}" type="presParOf" srcId="{63519B16-2C6A-48EA-9CBB-E7279AF814FC}" destId="{220DCAD5-B392-4B67-A4A8-45D5B52BD4DD}" srcOrd="16" destOrd="0" presId="urn:microsoft.com/office/officeart/2005/8/layout/chevron2"/>
    <dgm:cxn modelId="{A716E93C-FD2F-4AA9-A7D3-FE1864059969}" type="presParOf" srcId="{220DCAD5-B392-4B67-A4A8-45D5B52BD4DD}" destId="{D888324F-FFFD-4F82-A410-4F33537CBB78}" srcOrd="0" destOrd="0" presId="urn:microsoft.com/office/officeart/2005/8/layout/chevron2"/>
    <dgm:cxn modelId="{B0AC89D2-E7E4-468A-BDE9-7FC5AD71A55A}" type="presParOf" srcId="{220DCAD5-B392-4B67-A4A8-45D5B52BD4DD}" destId="{6587FFCF-DE80-4A4D-AE9E-9B07F395F715}" srcOrd="1" destOrd="0" presId="urn:microsoft.com/office/officeart/2005/8/layout/chevron2"/>
    <dgm:cxn modelId="{D2623209-A60C-4210-91C4-791B5C8BCA53}" type="presParOf" srcId="{63519B16-2C6A-48EA-9CBB-E7279AF814FC}" destId="{1841A6A6-CD82-496B-8752-F9FADE9965F5}" srcOrd="17" destOrd="0" presId="urn:microsoft.com/office/officeart/2005/8/layout/chevron2"/>
    <dgm:cxn modelId="{A871B79C-CC24-4122-8BBD-0A41E754EB20}" type="presParOf" srcId="{63519B16-2C6A-48EA-9CBB-E7279AF814FC}" destId="{943225E4-3DCF-466D-82AB-8E9E739D02C5}" srcOrd="18" destOrd="0" presId="urn:microsoft.com/office/officeart/2005/8/layout/chevron2"/>
    <dgm:cxn modelId="{2F25FCF8-601D-4014-AC46-EDF5A2A0B3EC}" type="presParOf" srcId="{943225E4-3DCF-466D-82AB-8E9E739D02C5}" destId="{A6B2A6B8-562D-4387-B2DF-B4D1B93A8CF2}" srcOrd="0" destOrd="0" presId="urn:microsoft.com/office/officeart/2005/8/layout/chevron2"/>
    <dgm:cxn modelId="{E9BF9C6F-0EFF-4FF0-8A8D-05611D49C3BC}" type="presParOf" srcId="{943225E4-3DCF-466D-82AB-8E9E739D02C5}" destId="{246FCA22-78BD-4B2D-B2E2-BC262DE5B58D}" srcOrd="1" destOrd="0" presId="urn:microsoft.com/office/officeart/2005/8/layout/chevron2"/>
    <dgm:cxn modelId="{DF8B6BF1-F4E5-412D-9613-BCFFAAF9CF99}" type="presParOf" srcId="{63519B16-2C6A-48EA-9CBB-E7279AF814FC}" destId="{3B74DD19-C749-4F13-912A-7CB7DE425D1E}" srcOrd="19" destOrd="0" presId="urn:microsoft.com/office/officeart/2005/8/layout/chevron2"/>
    <dgm:cxn modelId="{32317CBD-0361-4514-8943-8CC381A02F1B}" type="presParOf" srcId="{63519B16-2C6A-48EA-9CBB-E7279AF814FC}" destId="{136F01C8-D434-4A4D-80D6-A780DEA3E861}" srcOrd="20" destOrd="0" presId="urn:microsoft.com/office/officeart/2005/8/layout/chevron2"/>
    <dgm:cxn modelId="{DC31A815-44CA-47BB-BC24-4EC00A8DEF9C}" type="presParOf" srcId="{136F01C8-D434-4A4D-80D6-A780DEA3E861}" destId="{819193C8-A5F8-4C6B-B259-3A7D214300B9}" srcOrd="0" destOrd="0" presId="urn:microsoft.com/office/officeart/2005/8/layout/chevron2"/>
    <dgm:cxn modelId="{3D78258A-44FA-4AAD-9C97-91B8C82FDB75}" type="presParOf" srcId="{136F01C8-D434-4A4D-80D6-A780DEA3E861}" destId="{F8191C4A-92F9-4A05-8F90-FE06C98FD129}" srcOrd="1" destOrd="0" presId="urn:microsoft.com/office/officeart/2005/8/layout/chevron2"/>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7FA5CCBA-C354-4C4F-8E7C-94061C8AC7BB}"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766B2AA0-0CD0-4E2F-A792-3D8B64CCE4F7}">
      <dgm:prSet phldrT="[Metin]" custT="1"/>
      <dgm:spPr/>
      <dgm:t>
        <a:bodyPr/>
        <a:lstStyle/>
        <a:p>
          <a:r>
            <a:rPr lang="en-US" sz="1200">
              <a:latin typeface="Arial" panose="020B0604020202020204" pitchFamily="34" charset="0"/>
              <a:cs typeface="Arial" panose="020B0604020202020204" pitchFamily="34" charset="0"/>
            </a:rPr>
            <a:t>1</a:t>
          </a:r>
        </a:p>
      </dgm:t>
    </dgm:pt>
    <dgm:pt modelId="{95225729-6A50-49D0-B542-4FCEE06ACB63}" type="parTrans" cxnId="{5015BE0B-0DD9-46DE-BD1E-1EC503371A3C}">
      <dgm:prSet/>
      <dgm:spPr/>
      <dgm:t>
        <a:bodyPr/>
        <a:lstStyle/>
        <a:p>
          <a:endParaRPr lang="tr-TR" sz="1200">
            <a:latin typeface="Arial" panose="020B0604020202020204" pitchFamily="34" charset="0"/>
            <a:cs typeface="Arial" panose="020B0604020202020204" pitchFamily="34" charset="0"/>
          </a:endParaRPr>
        </a:p>
      </dgm:t>
    </dgm:pt>
    <dgm:pt modelId="{96B30AB8-42D4-4FDF-94D7-61E1361AA64E}" type="sibTrans" cxnId="{5015BE0B-0DD9-46DE-BD1E-1EC503371A3C}">
      <dgm:prSet/>
      <dgm:spPr/>
      <dgm:t>
        <a:bodyPr/>
        <a:lstStyle/>
        <a:p>
          <a:endParaRPr lang="tr-TR" sz="1200">
            <a:latin typeface="Arial" panose="020B0604020202020204" pitchFamily="34" charset="0"/>
            <a:cs typeface="Arial" panose="020B0604020202020204" pitchFamily="34" charset="0"/>
          </a:endParaRPr>
        </a:p>
      </dgm:t>
    </dgm:pt>
    <dgm:pt modelId="{801BEB15-A3DC-4472-B6FE-A24F020F634A}">
      <dgm:prSet phldrT="[Metin]" custT="1"/>
      <dgm:spPr/>
      <dgm:t>
        <a:bodyPr/>
        <a:lstStyle/>
        <a:p>
          <a:r>
            <a:rPr lang="en-US" sz="1200">
              <a:latin typeface="Arial" panose="020B0604020202020204" pitchFamily="34" charset="0"/>
              <a:cs typeface="Arial" panose="020B0604020202020204" pitchFamily="34" charset="0"/>
            </a:rPr>
            <a:t>Check the pressure sensor. Check according to temperature - pressure diagram. Calibrate if temperature - pressure curve does not go in parallel. Replace if malfunctioned. </a:t>
          </a:r>
        </a:p>
      </dgm:t>
    </dgm:pt>
    <dgm:pt modelId="{F280C1C7-E347-42E2-90A0-E8D916545A47}" type="parTrans" cxnId="{E4392853-E822-4EBE-A219-A42F4881AE58}">
      <dgm:prSet/>
      <dgm:spPr/>
      <dgm:t>
        <a:bodyPr/>
        <a:lstStyle/>
        <a:p>
          <a:endParaRPr lang="tr-TR" sz="1200">
            <a:latin typeface="Arial" panose="020B0604020202020204" pitchFamily="34" charset="0"/>
            <a:cs typeface="Arial" panose="020B0604020202020204" pitchFamily="34" charset="0"/>
          </a:endParaRPr>
        </a:p>
      </dgm:t>
    </dgm:pt>
    <dgm:pt modelId="{1F938115-2E3A-4F53-BD74-F6882287E15F}" type="sibTrans" cxnId="{E4392853-E822-4EBE-A219-A42F4881AE58}">
      <dgm:prSet/>
      <dgm:spPr/>
      <dgm:t>
        <a:bodyPr/>
        <a:lstStyle/>
        <a:p>
          <a:endParaRPr lang="tr-TR" sz="1200">
            <a:latin typeface="Arial" panose="020B0604020202020204" pitchFamily="34" charset="0"/>
            <a:cs typeface="Arial" panose="020B0604020202020204" pitchFamily="34" charset="0"/>
          </a:endParaRPr>
        </a:p>
      </dgm:t>
    </dgm:pt>
    <dgm:pt modelId="{ED1F28E7-55ED-415D-8BD4-6174C099B5E5}">
      <dgm:prSet phldrT="[Metin]" custT="1"/>
      <dgm:spPr/>
      <dgm:t>
        <a:bodyPr/>
        <a:lstStyle/>
        <a:p>
          <a:r>
            <a:rPr lang="en-US" sz="1200">
              <a:latin typeface="Arial" panose="020B0604020202020204" pitchFamily="34" charset="0"/>
              <a:cs typeface="Arial" panose="020B0604020202020204" pitchFamily="34" charset="0"/>
            </a:rPr>
            <a:t>2</a:t>
          </a:r>
        </a:p>
      </dgm:t>
    </dgm:pt>
    <dgm:pt modelId="{E17754A5-877A-4848-A103-2333EC0D0972}" type="parTrans" cxnId="{43B797FB-CE37-420B-84A3-3B6D75B7D6F7}">
      <dgm:prSet/>
      <dgm:spPr/>
      <dgm:t>
        <a:bodyPr/>
        <a:lstStyle/>
        <a:p>
          <a:endParaRPr lang="tr-TR" sz="1200">
            <a:latin typeface="Arial" panose="020B0604020202020204" pitchFamily="34" charset="0"/>
            <a:cs typeface="Arial" panose="020B0604020202020204" pitchFamily="34" charset="0"/>
          </a:endParaRPr>
        </a:p>
      </dgm:t>
    </dgm:pt>
    <dgm:pt modelId="{CE3615B8-65E7-4ED2-AEDD-3862177AF9AE}" type="sibTrans" cxnId="{43B797FB-CE37-420B-84A3-3B6D75B7D6F7}">
      <dgm:prSet/>
      <dgm:spPr/>
      <dgm:t>
        <a:bodyPr/>
        <a:lstStyle/>
        <a:p>
          <a:endParaRPr lang="tr-TR" sz="1200">
            <a:latin typeface="Arial" panose="020B0604020202020204" pitchFamily="34" charset="0"/>
            <a:cs typeface="Arial" panose="020B0604020202020204" pitchFamily="34" charset="0"/>
          </a:endParaRPr>
        </a:p>
      </dgm:t>
    </dgm:pt>
    <dgm:pt modelId="{8D03EB3D-122D-45B9-AC14-3C207BD6C381}">
      <dgm:prSet phldrT="[Metin]" custT="1"/>
      <dgm:spPr/>
      <dgm:t>
        <a:bodyPr/>
        <a:lstStyle/>
        <a:p>
          <a:r>
            <a:rPr lang="en-US" sz="1200">
              <a:latin typeface="Arial" panose="020B0604020202020204" pitchFamily="34" charset="0"/>
              <a:cs typeface="Arial" panose="020B0604020202020204" pitchFamily="34" charset="0"/>
            </a:rPr>
            <a:t>Disassemble and clean the core part of the chamber steam feed solenoid valve. Replace if malfunctioned.</a:t>
          </a:r>
        </a:p>
      </dgm:t>
    </dgm:pt>
    <dgm:pt modelId="{244F3ABC-73D2-45DD-B246-7168EC5C7AC1}" type="parTrans" cxnId="{DC24F75D-F1BD-4E53-94DF-8CE42B83005A}">
      <dgm:prSet/>
      <dgm:spPr/>
      <dgm:t>
        <a:bodyPr/>
        <a:lstStyle/>
        <a:p>
          <a:endParaRPr lang="tr-TR" sz="1200">
            <a:latin typeface="Arial" panose="020B0604020202020204" pitchFamily="34" charset="0"/>
            <a:cs typeface="Arial" panose="020B0604020202020204" pitchFamily="34" charset="0"/>
          </a:endParaRPr>
        </a:p>
      </dgm:t>
    </dgm:pt>
    <dgm:pt modelId="{84013031-378E-4152-BAF9-EF3151D0C944}" type="sibTrans" cxnId="{DC24F75D-F1BD-4E53-94DF-8CE42B83005A}">
      <dgm:prSet/>
      <dgm:spPr/>
      <dgm:t>
        <a:bodyPr/>
        <a:lstStyle/>
        <a:p>
          <a:endParaRPr lang="tr-TR" sz="1200">
            <a:latin typeface="Arial" panose="020B0604020202020204" pitchFamily="34" charset="0"/>
            <a:cs typeface="Arial" panose="020B0604020202020204" pitchFamily="34" charset="0"/>
          </a:endParaRPr>
        </a:p>
      </dgm:t>
    </dgm:pt>
    <dgm:pt modelId="{C37569B8-7CED-4990-8817-EBA012D74BBB}">
      <dgm:prSet custT="1"/>
      <dgm:spPr/>
      <dgm:t>
        <a:bodyPr/>
        <a:lstStyle/>
        <a:p>
          <a:r>
            <a:rPr lang="en-US" sz="1200">
              <a:latin typeface="Arial" panose="020B0604020202020204" pitchFamily="34" charset="0"/>
              <a:cs typeface="Arial" panose="020B0604020202020204" pitchFamily="34" charset="0"/>
            </a:rPr>
            <a:t>3</a:t>
          </a:r>
        </a:p>
      </dgm:t>
    </dgm:pt>
    <dgm:pt modelId="{18E86ED2-CD8C-462A-93C4-B910E63ED57D}" type="parTrans" cxnId="{0F1966D3-DA5A-4F7A-BE05-1994173BCA0C}">
      <dgm:prSet/>
      <dgm:spPr/>
      <dgm:t>
        <a:bodyPr/>
        <a:lstStyle/>
        <a:p>
          <a:endParaRPr lang="tr-TR" sz="1200">
            <a:latin typeface="Arial" panose="020B0604020202020204" pitchFamily="34" charset="0"/>
            <a:cs typeface="Arial" panose="020B0604020202020204" pitchFamily="34" charset="0"/>
          </a:endParaRPr>
        </a:p>
      </dgm:t>
    </dgm:pt>
    <dgm:pt modelId="{9D81044E-6DA1-4115-91F0-9FC43193A425}" type="sibTrans" cxnId="{0F1966D3-DA5A-4F7A-BE05-1994173BCA0C}">
      <dgm:prSet/>
      <dgm:spPr/>
      <dgm:t>
        <a:bodyPr/>
        <a:lstStyle/>
        <a:p>
          <a:endParaRPr lang="tr-TR" sz="1200">
            <a:latin typeface="Arial" panose="020B0604020202020204" pitchFamily="34" charset="0"/>
            <a:cs typeface="Arial" panose="020B0604020202020204" pitchFamily="34" charset="0"/>
          </a:endParaRPr>
        </a:p>
      </dgm:t>
    </dgm:pt>
    <dgm:pt modelId="{A62FFA52-1A59-43B5-8F3C-C5372EDB9864}">
      <dgm:prSet custT="1"/>
      <dgm:spPr/>
      <dgm:t>
        <a:bodyPr/>
        <a:lstStyle/>
        <a:p>
          <a:r>
            <a:rPr lang="en-US" sz="1200">
              <a:latin typeface="Arial" panose="020B0604020202020204" pitchFamily="34" charset="0"/>
              <a:cs typeface="Arial" panose="020B0604020202020204" pitchFamily="34" charset="0"/>
            </a:rPr>
            <a:t>Check the main board chamber feed solenoid valve terminal output with a multimeter, replace the main board if there is continuous output (220 V AC).</a:t>
          </a:r>
        </a:p>
      </dgm:t>
    </dgm:pt>
    <dgm:pt modelId="{506AEDD0-FD85-4995-B29B-1D178A030B11}" type="parTrans" cxnId="{62E6ECC5-00B9-4AA2-BDE2-AB9CFF2221C2}">
      <dgm:prSet/>
      <dgm:spPr/>
      <dgm:t>
        <a:bodyPr/>
        <a:lstStyle/>
        <a:p>
          <a:endParaRPr lang="tr-TR" sz="1200">
            <a:latin typeface="Arial" panose="020B0604020202020204" pitchFamily="34" charset="0"/>
            <a:cs typeface="Arial" panose="020B0604020202020204" pitchFamily="34" charset="0"/>
          </a:endParaRPr>
        </a:p>
      </dgm:t>
    </dgm:pt>
    <dgm:pt modelId="{CA83A24F-CCFA-45BA-8773-97599AD00BD2}" type="sibTrans" cxnId="{62E6ECC5-00B9-4AA2-BDE2-AB9CFF2221C2}">
      <dgm:prSet/>
      <dgm:spPr/>
      <dgm:t>
        <a:bodyPr/>
        <a:lstStyle/>
        <a:p>
          <a:endParaRPr lang="tr-TR" sz="1200">
            <a:latin typeface="Arial" panose="020B0604020202020204" pitchFamily="34" charset="0"/>
            <a:cs typeface="Arial" panose="020B0604020202020204" pitchFamily="34" charset="0"/>
          </a:endParaRPr>
        </a:p>
      </dgm:t>
    </dgm:pt>
    <dgm:pt modelId="{B23270A8-0EB8-4C93-8AE2-9171A8F81C8D}" type="pres">
      <dgm:prSet presAssocID="{7FA5CCBA-C354-4C4F-8E7C-94061C8AC7BB}" presName="linearFlow" presStyleCnt="0">
        <dgm:presLayoutVars>
          <dgm:dir/>
          <dgm:animLvl val="lvl"/>
          <dgm:resizeHandles val="exact"/>
        </dgm:presLayoutVars>
      </dgm:prSet>
      <dgm:spPr/>
    </dgm:pt>
    <dgm:pt modelId="{988C6260-CFD0-4DB2-8FE0-E108A194187D}" type="pres">
      <dgm:prSet presAssocID="{766B2AA0-0CD0-4E2F-A792-3D8B64CCE4F7}" presName="composite" presStyleCnt="0"/>
      <dgm:spPr/>
    </dgm:pt>
    <dgm:pt modelId="{192FF4B4-2277-471E-B1CF-F056986536A7}" type="pres">
      <dgm:prSet presAssocID="{766B2AA0-0CD0-4E2F-A792-3D8B64CCE4F7}" presName="parentText" presStyleLbl="alignNode1" presStyleIdx="0" presStyleCnt="3">
        <dgm:presLayoutVars>
          <dgm:chMax val="1"/>
          <dgm:bulletEnabled val="1"/>
        </dgm:presLayoutVars>
      </dgm:prSet>
      <dgm:spPr/>
    </dgm:pt>
    <dgm:pt modelId="{72FABDE6-54F6-4AAD-A503-83E4D9922C3C}" type="pres">
      <dgm:prSet presAssocID="{766B2AA0-0CD0-4E2F-A792-3D8B64CCE4F7}" presName="descendantText" presStyleLbl="alignAcc1" presStyleIdx="0" presStyleCnt="3">
        <dgm:presLayoutVars>
          <dgm:bulletEnabled val="1"/>
        </dgm:presLayoutVars>
      </dgm:prSet>
      <dgm:spPr/>
    </dgm:pt>
    <dgm:pt modelId="{82F8626C-C0F0-4F90-B547-E720F7107FCD}" type="pres">
      <dgm:prSet presAssocID="{96B30AB8-42D4-4FDF-94D7-61E1361AA64E}" presName="sp" presStyleCnt="0"/>
      <dgm:spPr/>
    </dgm:pt>
    <dgm:pt modelId="{C311D01C-A77E-4C61-8966-3C143150F234}" type="pres">
      <dgm:prSet presAssocID="{ED1F28E7-55ED-415D-8BD4-6174C099B5E5}" presName="composite" presStyleCnt="0"/>
      <dgm:spPr/>
    </dgm:pt>
    <dgm:pt modelId="{2444213F-26BF-4F7F-B06D-93C4041C0502}" type="pres">
      <dgm:prSet presAssocID="{ED1F28E7-55ED-415D-8BD4-6174C099B5E5}" presName="parentText" presStyleLbl="alignNode1" presStyleIdx="1" presStyleCnt="3">
        <dgm:presLayoutVars>
          <dgm:chMax val="1"/>
          <dgm:bulletEnabled val="1"/>
        </dgm:presLayoutVars>
      </dgm:prSet>
      <dgm:spPr/>
    </dgm:pt>
    <dgm:pt modelId="{E4DF6BD1-85FB-44CE-A543-1B748B6FC804}" type="pres">
      <dgm:prSet presAssocID="{ED1F28E7-55ED-415D-8BD4-6174C099B5E5}" presName="descendantText" presStyleLbl="alignAcc1" presStyleIdx="1" presStyleCnt="3" custScaleY="75853">
        <dgm:presLayoutVars>
          <dgm:bulletEnabled val="1"/>
        </dgm:presLayoutVars>
      </dgm:prSet>
      <dgm:spPr/>
    </dgm:pt>
    <dgm:pt modelId="{A99C8D19-7F18-47FB-B98E-0612CC67D8A4}" type="pres">
      <dgm:prSet presAssocID="{CE3615B8-65E7-4ED2-AEDD-3862177AF9AE}" presName="sp" presStyleCnt="0"/>
      <dgm:spPr/>
    </dgm:pt>
    <dgm:pt modelId="{0A7E87E7-CCB4-4E26-BBB8-0B62F715C17B}" type="pres">
      <dgm:prSet presAssocID="{C37569B8-7CED-4990-8817-EBA012D74BBB}" presName="composite" presStyleCnt="0"/>
      <dgm:spPr/>
    </dgm:pt>
    <dgm:pt modelId="{580442C9-06F1-47AE-9490-E93A46191468}" type="pres">
      <dgm:prSet presAssocID="{C37569B8-7CED-4990-8817-EBA012D74BBB}" presName="parentText" presStyleLbl="alignNode1" presStyleIdx="2" presStyleCnt="3">
        <dgm:presLayoutVars>
          <dgm:chMax val="1"/>
          <dgm:bulletEnabled val="1"/>
        </dgm:presLayoutVars>
      </dgm:prSet>
      <dgm:spPr/>
    </dgm:pt>
    <dgm:pt modelId="{BE41F81C-09C3-4E69-867A-52BD9EA2C58C}" type="pres">
      <dgm:prSet presAssocID="{C37569B8-7CED-4990-8817-EBA012D74BBB}" presName="descendantText" presStyleLbl="alignAcc1" presStyleIdx="2" presStyleCnt="3">
        <dgm:presLayoutVars>
          <dgm:bulletEnabled val="1"/>
        </dgm:presLayoutVars>
      </dgm:prSet>
      <dgm:spPr/>
    </dgm:pt>
  </dgm:ptLst>
  <dgm:cxnLst>
    <dgm:cxn modelId="{BF585806-0B82-457B-9B3F-18906FDCE1C5}" type="presOf" srcId="{7FA5CCBA-C354-4C4F-8E7C-94061C8AC7BB}" destId="{B23270A8-0EB8-4C93-8AE2-9171A8F81C8D}" srcOrd="0" destOrd="0" presId="urn:microsoft.com/office/officeart/2005/8/layout/chevron2"/>
    <dgm:cxn modelId="{5015BE0B-0DD9-46DE-BD1E-1EC503371A3C}" srcId="{7FA5CCBA-C354-4C4F-8E7C-94061C8AC7BB}" destId="{766B2AA0-0CD0-4E2F-A792-3D8B64CCE4F7}" srcOrd="0" destOrd="0" parTransId="{95225729-6A50-49D0-B542-4FCEE06ACB63}" sibTransId="{96B30AB8-42D4-4FDF-94D7-61E1361AA64E}"/>
    <dgm:cxn modelId="{DC24F75D-F1BD-4E53-94DF-8CE42B83005A}" srcId="{ED1F28E7-55ED-415D-8BD4-6174C099B5E5}" destId="{8D03EB3D-122D-45B9-AC14-3C207BD6C381}" srcOrd="0" destOrd="0" parTransId="{244F3ABC-73D2-45DD-B246-7168EC5C7AC1}" sibTransId="{84013031-378E-4152-BAF9-EF3151D0C944}"/>
    <dgm:cxn modelId="{EE5FA862-FECE-46D9-B5DC-EDE66289D82C}" type="presOf" srcId="{801BEB15-A3DC-4472-B6FE-A24F020F634A}" destId="{72FABDE6-54F6-4AAD-A503-83E4D9922C3C}" srcOrd="0" destOrd="0" presId="urn:microsoft.com/office/officeart/2005/8/layout/chevron2"/>
    <dgm:cxn modelId="{81600E6F-525B-4240-B286-AE41669343E8}" type="presOf" srcId="{A62FFA52-1A59-43B5-8F3C-C5372EDB9864}" destId="{BE41F81C-09C3-4E69-867A-52BD9EA2C58C}" srcOrd="0" destOrd="0" presId="urn:microsoft.com/office/officeart/2005/8/layout/chevron2"/>
    <dgm:cxn modelId="{6569B270-1BFC-4F53-96C3-3CADD6F3446F}" type="presOf" srcId="{ED1F28E7-55ED-415D-8BD4-6174C099B5E5}" destId="{2444213F-26BF-4F7F-B06D-93C4041C0502}" srcOrd="0" destOrd="0" presId="urn:microsoft.com/office/officeart/2005/8/layout/chevron2"/>
    <dgm:cxn modelId="{E4392853-E822-4EBE-A219-A42F4881AE58}" srcId="{766B2AA0-0CD0-4E2F-A792-3D8B64CCE4F7}" destId="{801BEB15-A3DC-4472-B6FE-A24F020F634A}" srcOrd="0" destOrd="0" parTransId="{F280C1C7-E347-42E2-90A0-E8D916545A47}" sibTransId="{1F938115-2E3A-4F53-BD74-F6882287E15F}"/>
    <dgm:cxn modelId="{1A3BFE5A-694C-48A2-A638-F2A13DFD3725}" type="presOf" srcId="{766B2AA0-0CD0-4E2F-A792-3D8B64CCE4F7}" destId="{192FF4B4-2277-471E-B1CF-F056986536A7}" srcOrd="0" destOrd="0" presId="urn:microsoft.com/office/officeart/2005/8/layout/chevron2"/>
    <dgm:cxn modelId="{FA2890A5-1E24-4912-9AF5-74592332E5A2}" type="presOf" srcId="{C37569B8-7CED-4990-8817-EBA012D74BBB}" destId="{580442C9-06F1-47AE-9490-E93A46191468}" srcOrd="0" destOrd="0" presId="urn:microsoft.com/office/officeart/2005/8/layout/chevron2"/>
    <dgm:cxn modelId="{62E6ECC5-00B9-4AA2-BDE2-AB9CFF2221C2}" srcId="{C37569B8-7CED-4990-8817-EBA012D74BBB}" destId="{A62FFA52-1A59-43B5-8F3C-C5372EDB9864}" srcOrd="0" destOrd="0" parTransId="{506AEDD0-FD85-4995-B29B-1D178A030B11}" sibTransId="{CA83A24F-CCFA-45BA-8773-97599AD00BD2}"/>
    <dgm:cxn modelId="{0F1966D3-DA5A-4F7A-BE05-1994173BCA0C}" srcId="{7FA5CCBA-C354-4C4F-8E7C-94061C8AC7BB}" destId="{C37569B8-7CED-4990-8817-EBA012D74BBB}" srcOrd="2" destOrd="0" parTransId="{18E86ED2-CD8C-462A-93C4-B910E63ED57D}" sibTransId="{9D81044E-6DA1-4115-91F0-9FC43193A425}"/>
    <dgm:cxn modelId="{BF3DC6ED-E385-4B54-902F-71B3E571B52F}" type="presOf" srcId="{8D03EB3D-122D-45B9-AC14-3C207BD6C381}" destId="{E4DF6BD1-85FB-44CE-A543-1B748B6FC804}" srcOrd="0" destOrd="0" presId="urn:microsoft.com/office/officeart/2005/8/layout/chevron2"/>
    <dgm:cxn modelId="{43B797FB-CE37-420B-84A3-3B6D75B7D6F7}" srcId="{7FA5CCBA-C354-4C4F-8E7C-94061C8AC7BB}" destId="{ED1F28E7-55ED-415D-8BD4-6174C099B5E5}" srcOrd="1" destOrd="0" parTransId="{E17754A5-877A-4848-A103-2333EC0D0972}" sibTransId="{CE3615B8-65E7-4ED2-AEDD-3862177AF9AE}"/>
    <dgm:cxn modelId="{C542CABB-FA88-484D-990F-B5A965EC96FE}" type="presParOf" srcId="{B23270A8-0EB8-4C93-8AE2-9171A8F81C8D}" destId="{988C6260-CFD0-4DB2-8FE0-E108A194187D}" srcOrd="0" destOrd="0" presId="urn:microsoft.com/office/officeart/2005/8/layout/chevron2"/>
    <dgm:cxn modelId="{F04FE762-8708-4C83-A8C3-D48432EEF666}" type="presParOf" srcId="{988C6260-CFD0-4DB2-8FE0-E108A194187D}" destId="{192FF4B4-2277-471E-B1CF-F056986536A7}" srcOrd="0" destOrd="0" presId="urn:microsoft.com/office/officeart/2005/8/layout/chevron2"/>
    <dgm:cxn modelId="{827E64CB-4905-4547-B5EE-B067A20A9AE8}" type="presParOf" srcId="{988C6260-CFD0-4DB2-8FE0-E108A194187D}" destId="{72FABDE6-54F6-4AAD-A503-83E4D9922C3C}" srcOrd="1" destOrd="0" presId="urn:microsoft.com/office/officeart/2005/8/layout/chevron2"/>
    <dgm:cxn modelId="{1C412FDE-BA25-4EAF-83B0-FA2D19351ADE}" type="presParOf" srcId="{B23270A8-0EB8-4C93-8AE2-9171A8F81C8D}" destId="{82F8626C-C0F0-4F90-B547-E720F7107FCD}" srcOrd="1" destOrd="0" presId="urn:microsoft.com/office/officeart/2005/8/layout/chevron2"/>
    <dgm:cxn modelId="{413610EA-C743-464D-83AF-839BDA43D27C}" type="presParOf" srcId="{B23270A8-0EB8-4C93-8AE2-9171A8F81C8D}" destId="{C311D01C-A77E-4C61-8966-3C143150F234}" srcOrd="2" destOrd="0" presId="urn:microsoft.com/office/officeart/2005/8/layout/chevron2"/>
    <dgm:cxn modelId="{F82644DB-5A18-4B7B-80E8-FB4FE5B845D9}" type="presParOf" srcId="{C311D01C-A77E-4C61-8966-3C143150F234}" destId="{2444213F-26BF-4F7F-B06D-93C4041C0502}" srcOrd="0" destOrd="0" presId="urn:microsoft.com/office/officeart/2005/8/layout/chevron2"/>
    <dgm:cxn modelId="{F303E402-9D88-4195-8853-7880F481E200}" type="presParOf" srcId="{C311D01C-A77E-4C61-8966-3C143150F234}" destId="{E4DF6BD1-85FB-44CE-A543-1B748B6FC804}" srcOrd="1" destOrd="0" presId="urn:microsoft.com/office/officeart/2005/8/layout/chevron2"/>
    <dgm:cxn modelId="{5A3EBDA2-9CA6-43DC-ABFF-6B84F24AE0FC}" type="presParOf" srcId="{B23270A8-0EB8-4C93-8AE2-9171A8F81C8D}" destId="{A99C8D19-7F18-47FB-B98E-0612CC67D8A4}" srcOrd="3" destOrd="0" presId="urn:microsoft.com/office/officeart/2005/8/layout/chevron2"/>
    <dgm:cxn modelId="{E2BC3CC7-C14E-4734-AA6F-02F8F1489002}" type="presParOf" srcId="{B23270A8-0EB8-4C93-8AE2-9171A8F81C8D}" destId="{0A7E87E7-CCB4-4E26-BBB8-0B62F715C17B}" srcOrd="4" destOrd="0" presId="urn:microsoft.com/office/officeart/2005/8/layout/chevron2"/>
    <dgm:cxn modelId="{BC4C92E0-543D-4011-B562-17CAE1988A5F}" type="presParOf" srcId="{0A7E87E7-CCB4-4E26-BBB8-0B62F715C17B}" destId="{580442C9-06F1-47AE-9490-E93A46191468}" srcOrd="0" destOrd="0" presId="urn:microsoft.com/office/officeart/2005/8/layout/chevron2"/>
    <dgm:cxn modelId="{21CC2DEE-A5B4-4846-BE3F-AD344CFF3BD8}" type="presParOf" srcId="{0A7E87E7-CCB4-4E26-BBB8-0B62F715C17B}" destId="{BE41F81C-09C3-4E69-867A-52BD9EA2C58C}" srcOrd="1" destOrd="0" presId="urn:microsoft.com/office/officeart/2005/8/layout/chevron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E61D5E6-D14F-4E97-B593-D48CF6305C25}"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ABFAA0D4-A935-4F40-9D86-C304D2FD605E}">
      <dgm:prSet phldrT="[Metin]" custT="1"/>
      <dgm:spPr/>
      <dgm:t>
        <a:bodyPr/>
        <a:lstStyle/>
        <a:p>
          <a:r>
            <a:rPr lang="en-US" sz="1200">
              <a:latin typeface="Arial" panose="020B0604020202020204" pitchFamily="34" charset="0"/>
              <a:cs typeface="Arial" panose="020B0604020202020204" pitchFamily="34" charset="0"/>
            </a:rPr>
            <a:t>1</a:t>
          </a:r>
        </a:p>
      </dgm:t>
    </dgm:pt>
    <dgm:pt modelId="{B110915F-B849-4219-9E0F-2D504D68812D}" type="parTrans" cxnId="{6A1EE038-2AAE-4C8F-A8CF-81B6F848189F}">
      <dgm:prSet/>
      <dgm:spPr/>
      <dgm:t>
        <a:bodyPr/>
        <a:lstStyle/>
        <a:p>
          <a:endParaRPr lang="tr-TR" sz="1200">
            <a:latin typeface="Arial" panose="020B0604020202020204" pitchFamily="34" charset="0"/>
            <a:cs typeface="Arial" panose="020B0604020202020204" pitchFamily="34" charset="0"/>
          </a:endParaRPr>
        </a:p>
      </dgm:t>
    </dgm:pt>
    <dgm:pt modelId="{B6AE5E21-0ABA-451A-AF55-0734A37CBB15}" type="sibTrans" cxnId="{6A1EE038-2AAE-4C8F-A8CF-81B6F848189F}">
      <dgm:prSet/>
      <dgm:spPr/>
      <dgm:t>
        <a:bodyPr/>
        <a:lstStyle/>
        <a:p>
          <a:endParaRPr lang="tr-TR" sz="1200">
            <a:latin typeface="Arial" panose="020B0604020202020204" pitchFamily="34" charset="0"/>
            <a:cs typeface="Arial" panose="020B0604020202020204" pitchFamily="34" charset="0"/>
          </a:endParaRPr>
        </a:p>
      </dgm:t>
    </dgm:pt>
    <dgm:pt modelId="{C3D78E3A-6910-4D08-A0D3-82AF62F1201C}">
      <dgm:prSet phldrT="[Metin]" custT="1"/>
      <dgm:spPr/>
      <dgm:t>
        <a:bodyPr/>
        <a:lstStyle/>
        <a:p>
          <a:r>
            <a:rPr lang="en-US" sz="1200">
              <a:latin typeface="Arial" panose="020B0604020202020204" pitchFamily="34" charset="0"/>
              <a:cs typeface="Arial" panose="020B0604020202020204" pitchFamily="34" charset="0"/>
            </a:rPr>
            <a:t>Check the locking coil, replace if malfunctioned.</a:t>
          </a:r>
        </a:p>
      </dgm:t>
    </dgm:pt>
    <dgm:pt modelId="{6A302A30-3FA9-4AA3-8244-324AE0260517}" type="parTrans" cxnId="{0BFC2AAF-9E1F-499B-98AA-769CF0B6A7D9}">
      <dgm:prSet/>
      <dgm:spPr/>
      <dgm:t>
        <a:bodyPr/>
        <a:lstStyle/>
        <a:p>
          <a:endParaRPr lang="tr-TR" sz="1200">
            <a:latin typeface="Arial" panose="020B0604020202020204" pitchFamily="34" charset="0"/>
            <a:cs typeface="Arial" panose="020B0604020202020204" pitchFamily="34" charset="0"/>
          </a:endParaRPr>
        </a:p>
      </dgm:t>
    </dgm:pt>
    <dgm:pt modelId="{777AA46A-DE15-41AC-A040-B1CA6D4301C6}" type="sibTrans" cxnId="{0BFC2AAF-9E1F-499B-98AA-769CF0B6A7D9}">
      <dgm:prSet/>
      <dgm:spPr/>
      <dgm:t>
        <a:bodyPr/>
        <a:lstStyle/>
        <a:p>
          <a:endParaRPr lang="tr-TR" sz="1200">
            <a:latin typeface="Arial" panose="020B0604020202020204" pitchFamily="34" charset="0"/>
            <a:cs typeface="Arial" panose="020B0604020202020204" pitchFamily="34" charset="0"/>
          </a:endParaRPr>
        </a:p>
      </dgm:t>
    </dgm:pt>
    <dgm:pt modelId="{EE2A7FF4-2442-4C9A-B8B5-E5E2247A6BFE}">
      <dgm:prSet phldrT="[Metin]" custT="1"/>
      <dgm:spPr/>
      <dgm:t>
        <a:bodyPr/>
        <a:lstStyle/>
        <a:p>
          <a:r>
            <a:rPr lang="en-US" sz="1200">
              <a:latin typeface="Arial" panose="020B0604020202020204" pitchFamily="34" charset="0"/>
              <a:cs typeface="Arial" panose="020B0604020202020204" pitchFamily="34" charset="0"/>
            </a:rPr>
            <a:t>2</a:t>
          </a:r>
        </a:p>
      </dgm:t>
    </dgm:pt>
    <dgm:pt modelId="{23E7AF63-3800-4A19-A8FD-64B449330E97}" type="parTrans" cxnId="{8B17B984-8507-418E-B6DB-020F703B46FA}">
      <dgm:prSet/>
      <dgm:spPr/>
      <dgm:t>
        <a:bodyPr/>
        <a:lstStyle/>
        <a:p>
          <a:endParaRPr lang="tr-TR" sz="1200">
            <a:latin typeface="Arial" panose="020B0604020202020204" pitchFamily="34" charset="0"/>
            <a:cs typeface="Arial" panose="020B0604020202020204" pitchFamily="34" charset="0"/>
          </a:endParaRPr>
        </a:p>
      </dgm:t>
    </dgm:pt>
    <dgm:pt modelId="{FDC7DDFE-7F89-4494-8651-C40CC3C2FA98}" type="sibTrans" cxnId="{8B17B984-8507-418E-B6DB-020F703B46FA}">
      <dgm:prSet/>
      <dgm:spPr/>
      <dgm:t>
        <a:bodyPr/>
        <a:lstStyle/>
        <a:p>
          <a:endParaRPr lang="tr-TR" sz="1200">
            <a:latin typeface="Arial" panose="020B0604020202020204" pitchFamily="34" charset="0"/>
            <a:cs typeface="Arial" panose="020B0604020202020204" pitchFamily="34" charset="0"/>
          </a:endParaRPr>
        </a:p>
      </dgm:t>
    </dgm:pt>
    <dgm:pt modelId="{B34E820C-1B6A-4CAF-8C64-F3B88FC31AE3}">
      <dgm:prSet phldrT="[Metin]" custT="1"/>
      <dgm:spPr/>
      <dgm:t>
        <a:bodyPr/>
        <a:lstStyle/>
        <a:p>
          <a:r>
            <a:rPr lang="en-US" sz="1200">
              <a:latin typeface="Arial" panose="020B0604020202020204" pitchFamily="34" charset="0"/>
              <a:cs typeface="Arial" panose="020B0604020202020204" pitchFamily="34" charset="0"/>
            </a:rPr>
            <a:t>Check the locking coil mechanism, fix if there is a mechanical malfunction.</a:t>
          </a:r>
        </a:p>
      </dgm:t>
    </dgm:pt>
    <dgm:pt modelId="{C9F7501D-8272-4AA5-B646-2D5AB760E02C}" type="parTrans" cxnId="{35987598-69EB-4260-A000-A924DED82694}">
      <dgm:prSet/>
      <dgm:spPr/>
      <dgm:t>
        <a:bodyPr/>
        <a:lstStyle/>
        <a:p>
          <a:endParaRPr lang="tr-TR" sz="1200">
            <a:latin typeface="Arial" panose="020B0604020202020204" pitchFamily="34" charset="0"/>
            <a:cs typeface="Arial" panose="020B0604020202020204" pitchFamily="34" charset="0"/>
          </a:endParaRPr>
        </a:p>
      </dgm:t>
    </dgm:pt>
    <dgm:pt modelId="{BE60A319-15BE-4165-94E3-1F400CC71054}" type="sibTrans" cxnId="{35987598-69EB-4260-A000-A924DED82694}">
      <dgm:prSet/>
      <dgm:spPr/>
      <dgm:t>
        <a:bodyPr/>
        <a:lstStyle/>
        <a:p>
          <a:endParaRPr lang="tr-TR" sz="1200">
            <a:latin typeface="Arial" panose="020B0604020202020204" pitchFamily="34" charset="0"/>
            <a:cs typeface="Arial" panose="020B0604020202020204" pitchFamily="34" charset="0"/>
          </a:endParaRPr>
        </a:p>
      </dgm:t>
    </dgm:pt>
    <dgm:pt modelId="{114C1F84-3A01-4E71-BEA7-D1A96CD4CA9A}">
      <dgm:prSet phldrT="[Metin]" custT="1"/>
      <dgm:spPr/>
      <dgm:t>
        <a:bodyPr/>
        <a:lstStyle/>
        <a:p>
          <a:r>
            <a:rPr lang="en-US" sz="1200">
              <a:latin typeface="Arial" panose="020B0604020202020204" pitchFamily="34" charset="0"/>
              <a:cs typeface="Arial" panose="020B0604020202020204" pitchFamily="34" charset="0"/>
            </a:rPr>
            <a:t>3</a:t>
          </a:r>
        </a:p>
      </dgm:t>
    </dgm:pt>
    <dgm:pt modelId="{C5821F3B-8070-4896-9883-171A35868FA6}" type="parTrans" cxnId="{70E97CF7-5CC8-48F9-A93B-5927ABDBC925}">
      <dgm:prSet/>
      <dgm:spPr/>
      <dgm:t>
        <a:bodyPr/>
        <a:lstStyle/>
        <a:p>
          <a:endParaRPr lang="tr-TR" sz="1200">
            <a:latin typeface="Arial" panose="020B0604020202020204" pitchFamily="34" charset="0"/>
            <a:cs typeface="Arial" panose="020B0604020202020204" pitchFamily="34" charset="0"/>
          </a:endParaRPr>
        </a:p>
      </dgm:t>
    </dgm:pt>
    <dgm:pt modelId="{5E11767A-BB38-4A49-80F0-EA4E28AC6685}" type="sibTrans" cxnId="{70E97CF7-5CC8-48F9-A93B-5927ABDBC925}">
      <dgm:prSet/>
      <dgm:spPr/>
      <dgm:t>
        <a:bodyPr/>
        <a:lstStyle/>
        <a:p>
          <a:endParaRPr lang="tr-TR" sz="1200">
            <a:latin typeface="Arial" panose="020B0604020202020204" pitchFamily="34" charset="0"/>
            <a:cs typeface="Arial" panose="020B0604020202020204" pitchFamily="34" charset="0"/>
          </a:endParaRPr>
        </a:p>
      </dgm:t>
    </dgm:pt>
    <dgm:pt modelId="{10D60185-E617-44F6-9BA0-BF90D7CAAF7C}">
      <dgm:prSet phldrT="[Metin]" custT="1"/>
      <dgm:spPr/>
      <dgm:t>
        <a:bodyPr/>
        <a:lstStyle/>
        <a:p>
          <a:r>
            <a:rPr lang="en-US" sz="1200">
              <a:latin typeface="Arial" panose="020B0604020202020204" pitchFamily="34" charset="0"/>
              <a:cs typeface="Arial" panose="020B0604020202020204" pitchFamily="34" charset="0"/>
            </a:rPr>
            <a:t>Check if the main board gives an output to the locking coil, if not, replace the main board.</a:t>
          </a:r>
        </a:p>
      </dgm:t>
    </dgm:pt>
    <dgm:pt modelId="{ADB1F4BB-74AA-4432-87B8-E09392B75FA0}" type="parTrans" cxnId="{E0508F20-A029-4B89-A819-B327202956F2}">
      <dgm:prSet/>
      <dgm:spPr/>
      <dgm:t>
        <a:bodyPr/>
        <a:lstStyle/>
        <a:p>
          <a:endParaRPr lang="tr-TR" sz="1200">
            <a:latin typeface="Arial" panose="020B0604020202020204" pitchFamily="34" charset="0"/>
            <a:cs typeface="Arial" panose="020B0604020202020204" pitchFamily="34" charset="0"/>
          </a:endParaRPr>
        </a:p>
      </dgm:t>
    </dgm:pt>
    <dgm:pt modelId="{20BCEB4A-BB29-4B7F-884B-7ED11CC4071E}" type="sibTrans" cxnId="{E0508F20-A029-4B89-A819-B327202956F2}">
      <dgm:prSet/>
      <dgm:spPr/>
      <dgm:t>
        <a:bodyPr/>
        <a:lstStyle/>
        <a:p>
          <a:endParaRPr lang="tr-TR" sz="1200">
            <a:latin typeface="Arial" panose="020B0604020202020204" pitchFamily="34" charset="0"/>
            <a:cs typeface="Arial" panose="020B0604020202020204" pitchFamily="34" charset="0"/>
          </a:endParaRPr>
        </a:p>
      </dgm:t>
    </dgm:pt>
    <dgm:pt modelId="{9468FF4D-8C11-43BE-A572-43CFBCDB29BC}">
      <dgm:prSet phldrT="[Metin]" custT="1"/>
      <dgm:spPr/>
      <dgm:t>
        <a:bodyPr/>
        <a:lstStyle/>
        <a:p>
          <a:r>
            <a:rPr lang="en-US" sz="1200">
              <a:latin typeface="Arial" panose="020B0604020202020204" pitchFamily="34" charset="0"/>
              <a:cs typeface="Arial" panose="020B0604020202020204" pitchFamily="34" charset="0"/>
            </a:rPr>
            <a:t>4</a:t>
          </a:r>
        </a:p>
      </dgm:t>
    </dgm:pt>
    <dgm:pt modelId="{D7785019-EBC7-40D4-8193-B0A87EC54B03}" type="parTrans" cxnId="{31E09BBC-43BE-46F0-844B-D2101B4E3460}">
      <dgm:prSet/>
      <dgm:spPr/>
      <dgm:t>
        <a:bodyPr/>
        <a:lstStyle/>
        <a:p>
          <a:endParaRPr lang="tr-TR" sz="1200">
            <a:latin typeface="Arial" panose="020B0604020202020204" pitchFamily="34" charset="0"/>
            <a:cs typeface="Arial" panose="020B0604020202020204" pitchFamily="34" charset="0"/>
          </a:endParaRPr>
        </a:p>
      </dgm:t>
    </dgm:pt>
    <dgm:pt modelId="{0126D516-5AD0-4903-944D-80DEEAFF6915}" type="sibTrans" cxnId="{31E09BBC-43BE-46F0-844B-D2101B4E3460}">
      <dgm:prSet/>
      <dgm:spPr/>
      <dgm:t>
        <a:bodyPr/>
        <a:lstStyle/>
        <a:p>
          <a:endParaRPr lang="tr-TR" sz="1200">
            <a:latin typeface="Arial" panose="020B0604020202020204" pitchFamily="34" charset="0"/>
            <a:cs typeface="Arial" panose="020B0604020202020204" pitchFamily="34" charset="0"/>
          </a:endParaRPr>
        </a:p>
      </dgm:t>
    </dgm:pt>
    <dgm:pt modelId="{4D089718-775F-4E99-A17B-912582588842}">
      <dgm:prSet custT="1"/>
      <dgm:spPr/>
      <dgm:t>
        <a:bodyPr/>
        <a:lstStyle/>
        <a:p>
          <a:r>
            <a:rPr lang="en-US" sz="1200">
              <a:latin typeface="Arial" panose="020B0604020202020204" pitchFamily="34" charset="0"/>
              <a:cs typeface="Arial" panose="020B0604020202020204" pitchFamily="34" charset="0"/>
            </a:rPr>
            <a:t>Check AC / DC converter.</a:t>
          </a:r>
        </a:p>
      </dgm:t>
    </dgm:pt>
    <dgm:pt modelId="{1D889F3F-FF6E-4149-B89B-054ECFBEC3DF}" type="parTrans" cxnId="{4F00033E-252D-48F1-8591-C233ADA2510A}">
      <dgm:prSet/>
      <dgm:spPr/>
      <dgm:t>
        <a:bodyPr/>
        <a:lstStyle/>
        <a:p>
          <a:endParaRPr lang="tr-TR" sz="1200">
            <a:latin typeface="Arial" panose="020B0604020202020204" pitchFamily="34" charset="0"/>
            <a:cs typeface="Arial" panose="020B0604020202020204" pitchFamily="34" charset="0"/>
          </a:endParaRPr>
        </a:p>
      </dgm:t>
    </dgm:pt>
    <dgm:pt modelId="{2FAF3BCF-1F63-4099-B2C2-F1E717B82509}" type="sibTrans" cxnId="{4F00033E-252D-48F1-8591-C233ADA2510A}">
      <dgm:prSet/>
      <dgm:spPr/>
      <dgm:t>
        <a:bodyPr/>
        <a:lstStyle/>
        <a:p>
          <a:endParaRPr lang="tr-TR" sz="1200">
            <a:latin typeface="Arial" panose="020B0604020202020204" pitchFamily="34" charset="0"/>
            <a:cs typeface="Arial" panose="020B0604020202020204" pitchFamily="34" charset="0"/>
          </a:endParaRPr>
        </a:p>
      </dgm:t>
    </dgm:pt>
    <dgm:pt modelId="{13A56E12-20EC-4002-AD8B-457A5348A322}" type="pres">
      <dgm:prSet presAssocID="{8E61D5E6-D14F-4E97-B593-D48CF6305C25}" presName="linearFlow" presStyleCnt="0">
        <dgm:presLayoutVars>
          <dgm:dir/>
          <dgm:animLvl val="lvl"/>
          <dgm:resizeHandles val="exact"/>
        </dgm:presLayoutVars>
      </dgm:prSet>
      <dgm:spPr/>
    </dgm:pt>
    <dgm:pt modelId="{154B5011-3D87-46A1-ACC8-284DD021AFD6}" type="pres">
      <dgm:prSet presAssocID="{ABFAA0D4-A935-4F40-9D86-C304D2FD605E}" presName="composite" presStyleCnt="0"/>
      <dgm:spPr/>
    </dgm:pt>
    <dgm:pt modelId="{C23E778D-B544-49F7-9375-C23A9074F0BF}" type="pres">
      <dgm:prSet presAssocID="{ABFAA0D4-A935-4F40-9D86-C304D2FD605E}" presName="parentText" presStyleLbl="alignNode1" presStyleIdx="0" presStyleCnt="4">
        <dgm:presLayoutVars>
          <dgm:chMax val="1"/>
          <dgm:bulletEnabled val="1"/>
        </dgm:presLayoutVars>
      </dgm:prSet>
      <dgm:spPr/>
    </dgm:pt>
    <dgm:pt modelId="{312AC26A-D958-4FEC-9203-E18CE87E2A26}" type="pres">
      <dgm:prSet presAssocID="{ABFAA0D4-A935-4F40-9D86-C304D2FD605E}" presName="descendantText" presStyleLbl="alignAcc1" presStyleIdx="0" presStyleCnt="4">
        <dgm:presLayoutVars>
          <dgm:bulletEnabled val="1"/>
        </dgm:presLayoutVars>
      </dgm:prSet>
      <dgm:spPr/>
    </dgm:pt>
    <dgm:pt modelId="{033B56B4-898E-4EB3-ACF7-BDBB37409FE6}" type="pres">
      <dgm:prSet presAssocID="{B6AE5E21-0ABA-451A-AF55-0734A37CBB15}" presName="sp" presStyleCnt="0"/>
      <dgm:spPr/>
    </dgm:pt>
    <dgm:pt modelId="{430751A9-5C45-4BD4-8CF1-4932DC41099F}" type="pres">
      <dgm:prSet presAssocID="{EE2A7FF4-2442-4C9A-B8B5-E5E2247A6BFE}" presName="composite" presStyleCnt="0"/>
      <dgm:spPr/>
    </dgm:pt>
    <dgm:pt modelId="{90769EDF-370E-41C8-BA0B-05AAB2AFB248}" type="pres">
      <dgm:prSet presAssocID="{EE2A7FF4-2442-4C9A-B8B5-E5E2247A6BFE}" presName="parentText" presStyleLbl="alignNode1" presStyleIdx="1" presStyleCnt="4">
        <dgm:presLayoutVars>
          <dgm:chMax val="1"/>
          <dgm:bulletEnabled val="1"/>
        </dgm:presLayoutVars>
      </dgm:prSet>
      <dgm:spPr/>
    </dgm:pt>
    <dgm:pt modelId="{1E09606A-B52A-4C2A-8468-750AC19B2A41}" type="pres">
      <dgm:prSet presAssocID="{EE2A7FF4-2442-4C9A-B8B5-E5E2247A6BFE}" presName="descendantText" presStyleLbl="alignAcc1" presStyleIdx="1" presStyleCnt="4">
        <dgm:presLayoutVars>
          <dgm:bulletEnabled val="1"/>
        </dgm:presLayoutVars>
      </dgm:prSet>
      <dgm:spPr/>
    </dgm:pt>
    <dgm:pt modelId="{C14FE109-84AB-46AB-A605-AA371A753F2D}" type="pres">
      <dgm:prSet presAssocID="{FDC7DDFE-7F89-4494-8651-C40CC3C2FA98}" presName="sp" presStyleCnt="0"/>
      <dgm:spPr/>
    </dgm:pt>
    <dgm:pt modelId="{1C244DC0-A96E-4D6B-A5FD-0D1BE33609BB}" type="pres">
      <dgm:prSet presAssocID="{114C1F84-3A01-4E71-BEA7-D1A96CD4CA9A}" presName="composite" presStyleCnt="0"/>
      <dgm:spPr/>
    </dgm:pt>
    <dgm:pt modelId="{4799F42B-06B3-49F9-AF33-8FB6E5A7A928}" type="pres">
      <dgm:prSet presAssocID="{114C1F84-3A01-4E71-BEA7-D1A96CD4CA9A}" presName="parentText" presStyleLbl="alignNode1" presStyleIdx="2" presStyleCnt="4">
        <dgm:presLayoutVars>
          <dgm:chMax val="1"/>
          <dgm:bulletEnabled val="1"/>
        </dgm:presLayoutVars>
      </dgm:prSet>
      <dgm:spPr/>
    </dgm:pt>
    <dgm:pt modelId="{BBB1FF6D-3094-41C5-8477-25E66AEBC755}" type="pres">
      <dgm:prSet presAssocID="{114C1F84-3A01-4E71-BEA7-D1A96CD4CA9A}" presName="descendantText" presStyleLbl="alignAcc1" presStyleIdx="2" presStyleCnt="4">
        <dgm:presLayoutVars>
          <dgm:bulletEnabled val="1"/>
        </dgm:presLayoutVars>
      </dgm:prSet>
      <dgm:spPr/>
    </dgm:pt>
    <dgm:pt modelId="{233B7596-F0E0-4719-953F-6338D79E84A5}" type="pres">
      <dgm:prSet presAssocID="{5E11767A-BB38-4A49-80F0-EA4E28AC6685}" presName="sp" presStyleCnt="0"/>
      <dgm:spPr/>
    </dgm:pt>
    <dgm:pt modelId="{5BA7D5A4-860E-41E9-B07D-EBB9717D26A6}" type="pres">
      <dgm:prSet presAssocID="{9468FF4D-8C11-43BE-A572-43CFBCDB29BC}" presName="composite" presStyleCnt="0"/>
      <dgm:spPr/>
    </dgm:pt>
    <dgm:pt modelId="{5660AA3B-D6CC-487A-AF24-FBA8CAA805FA}" type="pres">
      <dgm:prSet presAssocID="{9468FF4D-8C11-43BE-A572-43CFBCDB29BC}" presName="parentText" presStyleLbl="alignNode1" presStyleIdx="3" presStyleCnt="4">
        <dgm:presLayoutVars>
          <dgm:chMax val="1"/>
          <dgm:bulletEnabled val="1"/>
        </dgm:presLayoutVars>
      </dgm:prSet>
      <dgm:spPr/>
    </dgm:pt>
    <dgm:pt modelId="{91F03B60-599B-4C34-89C0-B3575148D6D2}" type="pres">
      <dgm:prSet presAssocID="{9468FF4D-8C11-43BE-A572-43CFBCDB29BC}" presName="descendantText" presStyleLbl="alignAcc1" presStyleIdx="3" presStyleCnt="4">
        <dgm:presLayoutVars>
          <dgm:bulletEnabled val="1"/>
        </dgm:presLayoutVars>
      </dgm:prSet>
      <dgm:spPr/>
    </dgm:pt>
  </dgm:ptLst>
  <dgm:cxnLst>
    <dgm:cxn modelId="{E0508F20-A029-4B89-A819-B327202956F2}" srcId="{114C1F84-3A01-4E71-BEA7-D1A96CD4CA9A}" destId="{10D60185-E617-44F6-9BA0-BF90D7CAAF7C}" srcOrd="0" destOrd="0" parTransId="{ADB1F4BB-74AA-4432-87B8-E09392B75FA0}" sibTransId="{20BCEB4A-BB29-4B7F-884B-7ED11CC4071E}"/>
    <dgm:cxn modelId="{98666432-C0B8-4421-85F5-266BD4856C19}" type="presOf" srcId="{10D60185-E617-44F6-9BA0-BF90D7CAAF7C}" destId="{BBB1FF6D-3094-41C5-8477-25E66AEBC755}" srcOrd="0" destOrd="0" presId="urn:microsoft.com/office/officeart/2005/8/layout/chevron2"/>
    <dgm:cxn modelId="{6A1EE038-2AAE-4C8F-A8CF-81B6F848189F}" srcId="{8E61D5E6-D14F-4E97-B593-D48CF6305C25}" destId="{ABFAA0D4-A935-4F40-9D86-C304D2FD605E}" srcOrd="0" destOrd="0" parTransId="{B110915F-B849-4219-9E0F-2D504D68812D}" sibTransId="{B6AE5E21-0ABA-451A-AF55-0734A37CBB15}"/>
    <dgm:cxn modelId="{4F00033E-252D-48F1-8591-C233ADA2510A}" srcId="{9468FF4D-8C11-43BE-A572-43CFBCDB29BC}" destId="{4D089718-775F-4E99-A17B-912582588842}" srcOrd="0" destOrd="0" parTransId="{1D889F3F-FF6E-4149-B89B-054ECFBEC3DF}" sibTransId="{2FAF3BCF-1F63-4099-B2C2-F1E717B82509}"/>
    <dgm:cxn modelId="{527AB55E-0F1E-45B2-A12B-F39F130A9CE9}" type="presOf" srcId="{C3D78E3A-6910-4D08-A0D3-82AF62F1201C}" destId="{312AC26A-D958-4FEC-9203-E18CE87E2A26}" srcOrd="0" destOrd="0" presId="urn:microsoft.com/office/officeart/2005/8/layout/chevron2"/>
    <dgm:cxn modelId="{54B79779-B3F4-4C2C-93B7-72478F5597F8}" type="presOf" srcId="{EE2A7FF4-2442-4C9A-B8B5-E5E2247A6BFE}" destId="{90769EDF-370E-41C8-BA0B-05AAB2AFB248}" srcOrd="0" destOrd="0" presId="urn:microsoft.com/office/officeart/2005/8/layout/chevron2"/>
    <dgm:cxn modelId="{1E46AF84-68D1-4D67-83A7-64C50B97967B}" type="presOf" srcId="{ABFAA0D4-A935-4F40-9D86-C304D2FD605E}" destId="{C23E778D-B544-49F7-9375-C23A9074F0BF}" srcOrd="0" destOrd="0" presId="urn:microsoft.com/office/officeart/2005/8/layout/chevron2"/>
    <dgm:cxn modelId="{8B17B984-8507-418E-B6DB-020F703B46FA}" srcId="{8E61D5E6-D14F-4E97-B593-D48CF6305C25}" destId="{EE2A7FF4-2442-4C9A-B8B5-E5E2247A6BFE}" srcOrd="1" destOrd="0" parTransId="{23E7AF63-3800-4A19-A8FD-64B449330E97}" sibTransId="{FDC7DDFE-7F89-4494-8651-C40CC3C2FA98}"/>
    <dgm:cxn modelId="{35987598-69EB-4260-A000-A924DED82694}" srcId="{EE2A7FF4-2442-4C9A-B8B5-E5E2247A6BFE}" destId="{B34E820C-1B6A-4CAF-8C64-F3B88FC31AE3}" srcOrd="0" destOrd="0" parTransId="{C9F7501D-8272-4AA5-B646-2D5AB760E02C}" sibTransId="{BE60A319-15BE-4165-94E3-1F400CC71054}"/>
    <dgm:cxn modelId="{D1C262AA-FB2D-4B51-866B-874B7BFF044E}" type="presOf" srcId="{4D089718-775F-4E99-A17B-912582588842}" destId="{91F03B60-599B-4C34-89C0-B3575148D6D2}" srcOrd="0" destOrd="0" presId="urn:microsoft.com/office/officeart/2005/8/layout/chevron2"/>
    <dgm:cxn modelId="{0BFC2AAF-9E1F-499B-98AA-769CF0B6A7D9}" srcId="{ABFAA0D4-A935-4F40-9D86-C304D2FD605E}" destId="{C3D78E3A-6910-4D08-A0D3-82AF62F1201C}" srcOrd="0" destOrd="0" parTransId="{6A302A30-3FA9-4AA3-8244-324AE0260517}" sibTransId="{777AA46A-DE15-41AC-A040-B1CA6D4301C6}"/>
    <dgm:cxn modelId="{31E09BBC-43BE-46F0-844B-D2101B4E3460}" srcId="{8E61D5E6-D14F-4E97-B593-D48CF6305C25}" destId="{9468FF4D-8C11-43BE-A572-43CFBCDB29BC}" srcOrd="3" destOrd="0" parTransId="{D7785019-EBC7-40D4-8193-B0A87EC54B03}" sibTransId="{0126D516-5AD0-4903-944D-80DEEAFF6915}"/>
    <dgm:cxn modelId="{59E246C3-891A-4A69-B711-EB8EFD411B4A}" type="presOf" srcId="{9468FF4D-8C11-43BE-A572-43CFBCDB29BC}" destId="{5660AA3B-D6CC-487A-AF24-FBA8CAA805FA}" srcOrd="0" destOrd="0" presId="urn:microsoft.com/office/officeart/2005/8/layout/chevron2"/>
    <dgm:cxn modelId="{17195BCE-0005-46FC-B71E-13EDB9D0F4AF}" type="presOf" srcId="{114C1F84-3A01-4E71-BEA7-D1A96CD4CA9A}" destId="{4799F42B-06B3-49F9-AF33-8FB6E5A7A928}" srcOrd="0" destOrd="0" presId="urn:microsoft.com/office/officeart/2005/8/layout/chevron2"/>
    <dgm:cxn modelId="{E360D1E9-92F6-4498-9923-19CF13ABE809}" type="presOf" srcId="{B34E820C-1B6A-4CAF-8C64-F3B88FC31AE3}" destId="{1E09606A-B52A-4C2A-8468-750AC19B2A41}" srcOrd="0" destOrd="0" presId="urn:microsoft.com/office/officeart/2005/8/layout/chevron2"/>
    <dgm:cxn modelId="{1084F7EB-3CDB-49D4-AC0B-278EB3B5CE8F}" type="presOf" srcId="{8E61D5E6-D14F-4E97-B593-D48CF6305C25}" destId="{13A56E12-20EC-4002-AD8B-457A5348A322}" srcOrd="0" destOrd="0" presId="urn:microsoft.com/office/officeart/2005/8/layout/chevron2"/>
    <dgm:cxn modelId="{70E97CF7-5CC8-48F9-A93B-5927ABDBC925}" srcId="{8E61D5E6-D14F-4E97-B593-D48CF6305C25}" destId="{114C1F84-3A01-4E71-BEA7-D1A96CD4CA9A}" srcOrd="2" destOrd="0" parTransId="{C5821F3B-8070-4896-9883-171A35868FA6}" sibTransId="{5E11767A-BB38-4A49-80F0-EA4E28AC6685}"/>
    <dgm:cxn modelId="{78C04CA2-2F09-48B0-9703-101BE231B076}" type="presParOf" srcId="{13A56E12-20EC-4002-AD8B-457A5348A322}" destId="{154B5011-3D87-46A1-ACC8-284DD021AFD6}" srcOrd="0" destOrd="0" presId="urn:microsoft.com/office/officeart/2005/8/layout/chevron2"/>
    <dgm:cxn modelId="{EDF8CCDD-3054-4FF9-A5A2-757237460C6A}" type="presParOf" srcId="{154B5011-3D87-46A1-ACC8-284DD021AFD6}" destId="{C23E778D-B544-49F7-9375-C23A9074F0BF}" srcOrd="0" destOrd="0" presId="urn:microsoft.com/office/officeart/2005/8/layout/chevron2"/>
    <dgm:cxn modelId="{6A5E33A6-08BB-433C-B9E1-8DE9AC214268}" type="presParOf" srcId="{154B5011-3D87-46A1-ACC8-284DD021AFD6}" destId="{312AC26A-D958-4FEC-9203-E18CE87E2A26}" srcOrd="1" destOrd="0" presId="urn:microsoft.com/office/officeart/2005/8/layout/chevron2"/>
    <dgm:cxn modelId="{4F163DAF-D394-4D34-B82C-8AF5DA39DABF}" type="presParOf" srcId="{13A56E12-20EC-4002-AD8B-457A5348A322}" destId="{033B56B4-898E-4EB3-ACF7-BDBB37409FE6}" srcOrd="1" destOrd="0" presId="urn:microsoft.com/office/officeart/2005/8/layout/chevron2"/>
    <dgm:cxn modelId="{49CD9CDE-58E5-492D-9E24-9149D1495FAF}" type="presParOf" srcId="{13A56E12-20EC-4002-AD8B-457A5348A322}" destId="{430751A9-5C45-4BD4-8CF1-4932DC41099F}" srcOrd="2" destOrd="0" presId="urn:microsoft.com/office/officeart/2005/8/layout/chevron2"/>
    <dgm:cxn modelId="{95DA5127-1B12-4260-BAF8-35A35FB9FAC4}" type="presParOf" srcId="{430751A9-5C45-4BD4-8CF1-4932DC41099F}" destId="{90769EDF-370E-41C8-BA0B-05AAB2AFB248}" srcOrd="0" destOrd="0" presId="urn:microsoft.com/office/officeart/2005/8/layout/chevron2"/>
    <dgm:cxn modelId="{24E24DBC-F888-4BC1-929B-6958300D9DB7}" type="presParOf" srcId="{430751A9-5C45-4BD4-8CF1-4932DC41099F}" destId="{1E09606A-B52A-4C2A-8468-750AC19B2A41}" srcOrd="1" destOrd="0" presId="urn:microsoft.com/office/officeart/2005/8/layout/chevron2"/>
    <dgm:cxn modelId="{91AE30D8-D9D3-4F81-8E7F-DCD7699DF94C}" type="presParOf" srcId="{13A56E12-20EC-4002-AD8B-457A5348A322}" destId="{C14FE109-84AB-46AB-A605-AA371A753F2D}" srcOrd="3" destOrd="0" presId="urn:microsoft.com/office/officeart/2005/8/layout/chevron2"/>
    <dgm:cxn modelId="{AE12FC6F-543C-48CE-A495-C6C6FE65FD74}" type="presParOf" srcId="{13A56E12-20EC-4002-AD8B-457A5348A322}" destId="{1C244DC0-A96E-4D6B-A5FD-0D1BE33609BB}" srcOrd="4" destOrd="0" presId="urn:microsoft.com/office/officeart/2005/8/layout/chevron2"/>
    <dgm:cxn modelId="{1280C280-1F4D-40EE-9D08-8483B50D6F5B}" type="presParOf" srcId="{1C244DC0-A96E-4D6B-A5FD-0D1BE33609BB}" destId="{4799F42B-06B3-49F9-AF33-8FB6E5A7A928}" srcOrd="0" destOrd="0" presId="urn:microsoft.com/office/officeart/2005/8/layout/chevron2"/>
    <dgm:cxn modelId="{4A0AD2BD-A483-4F1D-8EEC-C03E29AA42C3}" type="presParOf" srcId="{1C244DC0-A96E-4D6B-A5FD-0D1BE33609BB}" destId="{BBB1FF6D-3094-41C5-8477-25E66AEBC755}" srcOrd="1" destOrd="0" presId="urn:microsoft.com/office/officeart/2005/8/layout/chevron2"/>
    <dgm:cxn modelId="{83F59A9D-658E-4605-9FF1-4C5F1528211F}" type="presParOf" srcId="{13A56E12-20EC-4002-AD8B-457A5348A322}" destId="{233B7596-F0E0-4719-953F-6338D79E84A5}" srcOrd="5" destOrd="0" presId="urn:microsoft.com/office/officeart/2005/8/layout/chevron2"/>
    <dgm:cxn modelId="{F44BD49B-7CB1-4620-A986-FD8A283E1F7D}" type="presParOf" srcId="{13A56E12-20EC-4002-AD8B-457A5348A322}" destId="{5BA7D5A4-860E-41E9-B07D-EBB9717D26A6}" srcOrd="6" destOrd="0" presId="urn:microsoft.com/office/officeart/2005/8/layout/chevron2"/>
    <dgm:cxn modelId="{35505BC9-461F-4D16-8E6F-1EB3325C7970}" type="presParOf" srcId="{5BA7D5A4-860E-41E9-B07D-EBB9717D26A6}" destId="{5660AA3B-D6CC-487A-AF24-FBA8CAA805FA}" srcOrd="0" destOrd="0" presId="urn:microsoft.com/office/officeart/2005/8/layout/chevron2"/>
    <dgm:cxn modelId="{DD68E92F-1F26-418A-A5E0-C0F867BB631D}" type="presParOf" srcId="{5BA7D5A4-860E-41E9-B07D-EBB9717D26A6}" destId="{91F03B60-599B-4C34-89C0-B3575148D6D2}" srcOrd="1" destOrd="0" presId="urn:microsoft.com/office/officeart/2005/8/layout/chevron2"/>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61B480E2-DED1-4B8C-8706-7F3CA3B65660}"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9B706FC1-6B57-4522-B56C-A9CC96C2B636}">
      <dgm:prSet phldrT="[Metin]" custT="1"/>
      <dgm:spPr/>
      <dgm:t>
        <a:bodyPr/>
        <a:lstStyle/>
        <a:p>
          <a:r>
            <a:rPr lang="en-US" sz="1200">
              <a:latin typeface="Arial" panose="020B0604020202020204" pitchFamily="34" charset="0"/>
              <a:cs typeface="Arial" panose="020B0604020202020204" pitchFamily="34" charset="0"/>
            </a:rPr>
            <a:t>1</a:t>
          </a:r>
        </a:p>
      </dgm:t>
    </dgm:pt>
    <dgm:pt modelId="{23938DA3-1C73-4F74-8F07-E85ACEA4FAAE}" type="parTrans" cxnId="{5A98AB80-4543-4988-A084-6BAFF9ABD6B2}">
      <dgm:prSet/>
      <dgm:spPr/>
      <dgm:t>
        <a:bodyPr/>
        <a:lstStyle/>
        <a:p>
          <a:endParaRPr lang="tr-TR" sz="1200">
            <a:latin typeface="Arial" panose="020B0604020202020204" pitchFamily="34" charset="0"/>
            <a:cs typeface="Arial" panose="020B0604020202020204" pitchFamily="34" charset="0"/>
          </a:endParaRPr>
        </a:p>
      </dgm:t>
    </dgm:pt>
    <dgm:pt modelId="{EB8116A5-AE13-4803-AA9A-10AEC89F29D2}" type="sibTrans" cxnId="{5A98AB80-4543-4988-A084-6BAFF9ABD6B2}">
      <dgm:prSet/>
      <dgm:spPr/>
      <dgm:t>
        <a:bodyPr/>
        <a:lstStyle/>
        <a:p>
          <a:endParaRPr lang="tr-TR" sz="1200">
            <a:latin typeface="Arial" panose="020B0604020202020204" pitchFamily="34" charset="0"/>
            <a:cs typeface="Arial" panose="020B0604020202020204" pitchFamily="34" charset="0"/>
          </a:endParaRPr>
        </a:p>
      </dgm:t>
    </dgm:pt>
    <dgm:pt modelId="{EDFDD936-6DE0-4F75-ABB0-4D43F0171C65}">
      <dgm:prSet phldrT="[Metin]" custT="1"/>
      <dgm:spPr/>
      <dgm:t>
        <a:bodyPr/>
        <a:lstStyle/>
        <a:p>
          <a:r>
            <a:rPr lang="en-US" sz="1200">
              <a:latin typeface="Arial" panose="020B0604020202020204" pitchFamily="34" charset="0"/>
              <a:cs typeface="Arial" panose="020B0604020202020204" pitchFamily="34" charset="0"/>
            </a:rPr>
            <a:t>Check if the door gasket leaks. If so, replace it.</a:t>
          </a:r>
        </a:p>
      </dgm:t>
    </dgm:pt>
    <dgm:pt modelId="{64C44AC0-4A21-44A4-BAD8-A89C92B17847}" type="parTrans" cxnId="{A6460567-970D-4090-8208-D9981FD8B035}">
      <dgm:prSet/>
      <dgm:spPr/>
      <dgm:t>
        <a:bodyPr/>
        <a:lstStyle/>
        <a:p>
          <a:endParaRPr lang="tr-TR" sz="1200">
            <a:latin typeface="Arial" panose="020B0604020202020204" pitchFamily="34" charset="0"/>
            <a:cs typeface="Arial" panose="020B0604020202020204" pitchFamily="34" charset="0"/>
          </a:endParaRPr>
        </a:p>
      </dgm:t>
    </dgm:pt>
    <dgm:pt modelId="{0B829ABA-C154-43CE-AFF0-2762A19167B7}" type="sibTrans" cxnId="{A6460567-970D-4090-8208-D9981FD8B035}">
      <dgm:prSet/>
      <dgm:spPr/>
      <dgm:t>
        <a:bodyPr/>
        <a:lstStyle/>
        <a:p>
          <a:endParaRPr lang="tr-TR" sz="1200">
            <a:latin typeface="Arial" panose="020B0604020202020204" pitchFamily="34" charset="0"/>
            <a:cs typeface="Arial" panose="020B0604020202020204" pitchFamily="34" charset="0"/>
          </a:endParaRPr>
        </a:p>
      </dgm:t>
    </dgm:pt>
    <dgm:pt modelId="{F39EBD92-6ED8-48D5-BC4D-6A3B9FCA6D51}">
      <dgm:prSet phldrT="[Metin]" custT="1"/>
      <dgm:spPr/>
      <dgm:t>
        <a:bodyPr/>
        <a:lstStyle/>
        <a:p>
          <a:r>
            <a:rPr lang="en-US" sz="1200">
              <a:latin typeface="Arial" panose="020B0604020202020204" pitchFamily="34" charset="0"/>
              <a:cs typeface="Arial" panose="020B0604020202020204" pitchFamily="34" charset="0"/>
            </a:rPr>
            <a:t>2</a:t>
          </a:r>
        </a:p>
      </dgm:t>
    </dgm:pt>
    <dgm:pt modelId="{4F242C3D-9B8A-4FE1-83D0-9CB70BBC2B3E}" type="parTrans" cxnId="{939F3CCB-19A2-4B0B-931D-512DA5832A35}">
      <dgm:prSet/>
      <dgm:spPr/>
      <dgm:t>
        <a:bodyPr/>
        <a:lstStyle/>
        <a:p>
          <a:endParaRPr lang="tr-TR" sz="1200">
            <a:latin typeface="Arial" panose="020B0604020202020204" pitchFamily="34" charset="0"/>
            <a:cs typeface="Arial" panose="020B0604020202020204" pitchFamily="34" charset="0"/>
          </a:endParaRPr>
        </a:p>
      </dgm:t>
    </dgm:pt>
    <dgm:pt modelId="{BD64EF4A-B59D-4461-BA1D-52DF5DA5F9FE}" type="sibTrans" cxnId="{939F3CCB-19A2-4B0B-931D-512DA5832A35}">
      <dgm:prSet/>
      <dgm:spPr/>
      <dgm:t>
        <a:bodyPr/>
        <a:lstStyle/>
        <a:p>
          <a:endParaRPr lang="tr-TR" sz="1200">
            <a:latin typeface="Arial" panose="020B0604020202020204" pitchFamily="34" charset="0"/>
            <a:cs typeface="Arial" panose="020B0604020202020204" pitchFamily="34" charset="0"/>
          </a:endParaRPr>
        </a:p>
      </dgm:t>
    </dgm:pt>
    <dgm:pt modelId="{9512C1D9-17F8-498E-893B-3909D44A97F9}">
      <dgm:prSet phldrT="[Metin]" custT="1"/>
      <dgm:spPr/>
      <dgm:t>
        <a:bodyPr/>
        <a:lstStyle/>
        <a:p>
          <a:r>
            <a:rPr lang="en-US" sz="1200">
              <a:latin typeface="Arial" panose="020B0604020202020204" pitchFamily="34" charset="0"/>
              <a:cs typeface="Arial" panose="020B0604020202020204" pitchFamily="34" charset="0"/>
            </a:rPr>
            <a:t>Check gasket air feed line. Make sure that hoses do not leak.</a:t>
          </a:r>
        </a:p>
      </dgm:t>
    </dgm:pt>
    <dgm:pt modelId="{F28543E7-CA60-4B3A-90A8-11FF6D5E3AB6}" type="parTrans" cxnId="{F13B205B-AE5D-4A1C-AC39-9B441B0505BC}">
      <dgm:prSet/>
      <dgm:spPr/>
      <dgm:t>
        <a:bodyPr/>
        <a:lstStyle/>
        <a:p>
          <a:endParaRPr lang="tr-TR" sz="1200">
            <a:latin typeface="Arial" panose="020B0604020202020204" pitchFamily="34" charset="0"/>
            <a:cs typeface="Arial" panose="020B0604020202020204" pitchFamily="34" charset="0"/>
          </a:endParaRPr>
        </a:p>
      </dgm:t>
    </dgm:pt>
    <dgm:pt modelId="{80EFFC8F-8B0A-46DE-85F8-7744DD155832}" type="sibTrans" cxnId="{F13B205B-AE5D-4A1C-AC39-9B441B0505BC}">
      <dgm:prSet/>
      <dgm:spPr/>
      <dgm:t>
        <a:bodyPr/>
        <a:lstStyle/>
        <a:p>
          <a:endParaRPr lang="tr-TR" sz="1200">
            <a:latin typeface="Arial" panose="020B0604020202020204" pitchFamily="34" charset="0"/>
            <a:cs typeface="Arial" panose="020B0604020202020204" pitchFamily="34" charset="0"/>
          </a:endParaRPr>
        </a:p>
      </dgm:t>
    </dgm:pt>
    <dgm:pt modelId="{F02D883C-23BD-4393-B41A-A81C32DDA6D9}">
      <dgm:prSet custT="1"/>
      <dgm:spPr/>
      <dgm:t>
        <a:bodyPr/>
        <a:lstStyle/>
        <a:p>
          <a:r>
            <a:rPr lang="en-US" sz="1200">
              <a:latin typeface="Arial" panose="020B0604020202020204" pitchFamily="34" charset="0"/>
              <a:cs typeface="Arial" panose="020B0604020202020204" pitchFamily="34" charset="0"/>
            </a:rPr>
            <a:t>3</a:t>
          </a:r>
        </a:p>
      </dgm:t>
    </dgm:pt>
    <dgm:pt modelId="{EDE8F730-1E6D-4B59-A9A1-110ED7BB9627}" type="parTrans" cxnId="{64287B1E-1DA5-40D9-94AA-F2E0472AFB2A}">
      <dgm:prSet/>
      <dgm:spPr/>
      <dgm:t>
        <a:bodyPr/>
        <a:lstStyle/>
        <a:p>
          <a:endParaRPr lang="tr-TR" sz="1200">
            <a:latin typeface="Arial" panose="020B0604020202020204" pitchFamily="34" charset="0"/>
            <a:cs typeface="Arial" panose="020B0604020202020204" pitchFamily="34" charset="0"/>
          </a:endParaRPr>
        </a:p>
      </dgm:t>
    </dgm:pt>
    <dgm:pt modelId="{3A4BE831-F13B-40CE-9729-ED418A45F882}" type="sibTrans" cxnId="{64287B1E-1DA5-40D9-94AA-F2E0472AFB2A}">
      <dgm:prSet/>
      <dgm:spPr/>
      <dgm:t>
        <a:bodyPr/>
        <a:lstStyle/>
        <a:p>
          <a:endParaRPr lang="tr-TR" sz="1200">
            <a:latin typeface="Arial" panose="020B0604020202020204" pitchFamily="34" charset="0"/>
            <a:cs typeface="Arial" panose="020B0604020202020204" pitchFamily="34" charset="0"/>
          </a:endParaRPr>
        </a:p>
      </dgm:t>
    </dgm:pt>
    <dgm:pt modelId="{EFC2BD46-43AA-4D43-A82F-6EC4ECA85E9D}">
      <dgm:prSet custT="1"/>
      <dgm:spPr/>
      <dgm:t>
        <a:bodyPr/>
        <a:lstStyle/>
        <a:p>
          <a:r>
            <a:rPr lang="en-US" sz="1200">
              <a:latin typeface="Arial" panose="020B0604020202020204" pitchFamily="34" charset="0"/>
              <a:cs typeface="Arial" panose="020B0604020202020204" pitchFamily="34" charset="0"/>
            </a:rPr>
            <a:t>Check gasket air feed solenoid, replace if malfunctioned. </a:t>
          </a:r>
        </a:p>
      </dgm:t>
    </dgm:pt>
    <dgm:pt modelId="{F83968F9-CD5F-41AD-9073-1778A972BEB5}" type="parTrans" cxnId="{7CC5028F-CB8B-44C2-8869-926167BE9352}">
      <dgm:prSet/>
      <dgm:spPr/>
      <dgm:t>
        <a:bodyPr/>
        <a:lstStyle/>
        <a:p>
          <a:endParaRPr lang="tr-TR" sz="1200">
            <a:latin typeface="Arial" panose="020B0604020202020204" pitchFamily="34" charset="0"/>
            <a:cs typeface="Arial" panose="020B0604020202020204" pitchFamily="34" charset="0"/>
          </a:endParaRPr>
        </a:p>
      </dgm:t>
    </dgm:pt>
    <dgm:pt modelId="{B002F33E-8086-4F67-A337-BC2B0E98EBFE}" type="sibTrans" cxnId="{7CC5028F-CB8B-44C2-8869-926167BE9352}">
      <dgm:prSet/>
      <dgm:spPr/>
      <dgm:t>
        <a:bodyPr/>
        <a:lstStyle/>
        <a:p>
          <a:endParaRPr lang="tr-TR" sz="1200">
            <a:latin typeface="Arial" panose="020B0604020202020204" pitchFamily="34" charset="0"/>
            <a:cs typeface="Arial" panose="020B0604020202020204" pitchFamily="34" charset="0"/>
          </a:endParaRPr>
        </a:p>
      </dgm:t>
    </dgm:pt>
    <dgm:pt modelId="{C5EF2457-DC2F-42CE-8C5F-963C47D8D4F7}">
      <dgm:prSet custT="1"/>
      <dgm:spPr/>
      <dgm:t>
        <a:bodyPr/>
        <a:lstStyle/>
        <a:p>
          <a:r>
            <a:rPr lang="en-US" sz="1200">
              <a:latin typeface="Arial" panose="020B0604020202020204" pitchFamily="34" charset="0"/>
              <a:cs typeface="Arial" panose="020B0604020202020204" pitchFamily="34" charset="0"/>
            </a:rPr>
            <a:t>4</a:t>
          </a:r>
        </a:p>
      </dgm:t>
    </dgm:pt>
    <dgm:pt modelId="{C7D6FF05-11BB-4445-B70F-702F1243C99D}" type="parTrans" cxnId="{E6F0DA16-706B-4899-8711-3580B67CD4C4}">
      <dgm:prSet/>
      <dgm:spPr/>
      <dgm:t>
        <a:bodyPr/>
        <a:lstStyle/>
        <a:p>
          <a:endParaRPr lang="tr-TR" sz="1200">
            <a:latin typeface="Arial" panose="020B0604020202020204" pitchFamily="34" charset="0"/>
            <a:cs typeface="Arial" panose="020B0604020202020204" pitchFamily="34" charset="0"/>
          </a:endParaRPr>
        </a:p>
      </dgm:t>
    </dgm:pt>
    <dgm:pt modelId="{55B56407-439B-4F50-9C00-14DEAE430CB4}" type="sibTrans" cxnId="{E6F0DA16-706B-4899-8711-3580B67CD4C4}">
      <dgm:prSet/>
      <dgm:spPr/>
      <dgm:t>
        <a:bodyPr/>
        <a:lstStyle/>
        <a:p>
          <a:endParaRPr lang="tr-TR" sz="1200">
            <a:latin typeface="Arial" panose="020B0604020202020204" pitchFamily="34" charset="0"/>
            <a:cs typeface="Arial" panose="020B0604020202020204" pitchFamily="34" charset="0"/>
          </a:endParaRPr>
        </a:p>
      </dgm:t>
    </dgm:pt>
    <dgm:pt modelId="{5E14A410-D953-409D-BD6C-00BB707D590A}">
      <dgm:prSet custT="1"/>
      <dgm:spPr/>
      <dgm:t>
        <a:bodyPr/>
        <a:lstStyle/>
        <a:p>
          <a:r>
            <a:rPr lang="en-US" sz="1200">
              <a:latin typeface="Arial" panose="020B0604020202020204" pitchFamily="34" charset="0"/>
              <a:cs typeface="Arial" panose="020B0604020202020204" pitchFamily="34" charset="0"/>
            </a:rPr>
            <a:t>Check gasket air discharge solenoid, replace if malfunctioned.</a:t>
          </a:r>
        </a:p>
      </dgm:t>
    </dgm:pt>
    <dgm:pt modelId="{ADF0B81A-E1B9-41BB-A48E-F08B5BD93815}" type="parTrans" cxnId="{5DCAB9A9-E709-4C0E-994E-E4D429168DCC}">
      <dgm:prSet/>
      <dgm:spPr/>
      <dgm:t>
        <a:bodyPr/>
        <a:lstStyle/>
        <a:p>
          <a:endParaRPr lang="tr-TR" sz="1200">
            <a:latin typeface="Arial" panose="020B0604020202020204" pitchFamily="34" charset="0"/>
            <a:cs typeface="Arial" panose="020B0604020202020204" pitchFamily="34" charset="0"/>
          </a:endParaRPr>
        </a:p>
      </dgm:t>
    </dgm:pt>
    <dgm:pt modelId="{5E62EAC3-9226-4889-AF14-1AC8DE0E624A}" type="sibTrans" cxnId="{5DCAB9A9-E709-4C0E-994E-E4D429168DCC}">
      <dgm:prSet/>
      <dgm:spPr/>
      <dgm:t>
        <a:bodyPr/>
        <a:lstStyle/>
        <a:p>
          <a:endParaRPr lang="tr-TR" sz="1200">
            <a:latin typeface="Arial" panose="020B0604020202020204" pitchFamily="34" charset="0"/>
            <a:cs typeface="Arial" panose="020B0604020202020204" pitchFamily="34" charset="0"/>
          </a:endParaRPr>
        </a:p>
      </dgm:t>
    </dgm:pt>
    <dgm:pt modelId="{7B800C8F-6B94-4C99-B90C-F767912785A6}">
      <dgm:prSet custT="1"/>
      <dgm:spPr/>
      <dgm:t>
        <a:bodyPr/>
        <a:lstStyle/>
        <a:p>
          <a:r>
            <a:rPr lang="en-US" sz="1200">
              <a:latin typeface="Arial" panose="020B0604020202020204" pitchFamily="34" charset="0"/>
              <a:cs typeface="Arial" panose="020B0604020202020204" pitchFamily="34" charset="0"/>
            </a:rPr>
            <a:t>5</a:t>
          </a:r>
        </a:p>
      </dgm:t>
    </dgm:pt>
    <dgm:pt modelId="{41DCDDBB-E38A-4A13-A672-05373BCBDA7C}" type="parTrans" cxnId="{3D11F723-95BF-4BDF-BD02-4531EEF8632E}">
      <dgm:prSet/>
      <dgm:spPr/>
      <dgm:t>
        <a:bodyPr/>
        <a:lstStyle/>
        <a:p>
          <a:endParaRPr lang="tr-TR" sz="1200">
            <a:latin typeface="Arial" panose="020B0604020202020204" pitchFamily="34" charset="0"/>
            <a:cs typeface="Arial" panose="020B0604020202020204" pitchFamily="34" charset="0"/>
          </a:endParaRPr>
        </a:p>
      </dgm:t>
    </dgm:pt>
    <dgm:pt modelId="{9A3C205F-1E85-41D8-B394-94C62FEFC08A}" type="sibTrans" cxnId="{3D11F723-95BF-4BDF-BD02-4531EEF8632E}">
      <dgm:prSet/>
      <dgm:spPr/>
      <dgm:t>
        <a:bodyPr/>
        <a:lstStyle/>
        <a:p>
          <a:endParaRPr lang="tr-TR" sz="1200">
            <a:latin typeface="Arial" panose="020B0604020202020204" pitchFamily="34" charset="0"/>
            <a:cs typeface="Arial" panose="020B0604020202020204" pitchFamily="34" charset="0"/>
          </a:endParaRPr>
        </a:p>
      </dgm:t>
    </dgm:pt>
    <dgm:pt modelId="{7CB26AB8-1288-41EC-9B7A-48778431498C}">
      <dgm:prSet custT="1"/>
      <dgm:spPr/>
      <dgm:t>
        <a:bodyPr/>
        <a:lstStyle/>
        <a:p>
          <a:r>
            <a:rPr lang="en-US" sz="1200">
              <a:latin typeface="Arial" panose="020B0604020202020204" pitchFamily="34" charset="0"/>
              <a:cs typeface="Arial" panose="020B0604020202020204" pitchFamily="34" charset="0"/>
            </a:rPr>
            <a:t>Check the compressor, replace if malfunctioned. </a:t>
          </a:r>
        </a:p>
      </dgm:t>
    </dgm:pt>
    <dgm:pt modelId="{796E2FF5-70B3-43A6-9694-A373984B07EB}" type="parTrans" cxnId="{6AEDA755-03AF-4815-ACD8-387057D4BBA1}">
      <dgm:prSet/>
      <dgm:spPr/>
      <dgm:t>
        <a:bodyPr/>
        <a:lstStyle/>
        <a:p>
          <a:endParaRPr lang="tr-TR" sz="1200">
            <a:latin typeface="Arial" panose="020B0604020202020204" pitchFamily="34" charset="0"/>
            <a:cs typeface="Arial" panose="020B0604020202020204" pitchFamily="34" charset="0"/>
          </a:endParaRPr>
        </a:p>
      </dgm:t>
    </dgm:pt>
    <dgm:pt modelId="{98A9428A-64E4-46BB-8C16-371FE49A4065}" type="sibTrans" cxnId="{6AEDA755-03AF-4815-ACD8-387057D4BBA1}">
      <dgm:prSet/>
      <dgm:spPr/>
      <dgm:t>
        <a:bodyPr/>
        <a:lstStyle/>
        <a:p>
          <a:endParaRPr lang="tr-TR" sz="1200">
            <a:latin typeface="Arial" panose="020B0604020202020204" pitchFamily="34" charset="0"/>
            <a:cs typeface="Arial" panose="020B0604020202020204" pitchFamily="34" charset="0"/>
          </a:endParaRPr>
        </a:p>
      </dgm:t>
    </dgm:pt>
    <dgm:pt modelId="{512B6C70-4A5F-43CC-AACC-8E541E54D44C}">
      <dgm:prSet custT="1"/>
      <dgm:spPr/>
      <dgm:t>
        <a:bodyPr/>
        <a:lstStyle/>
        <a:p>
          <a:r>
            <a:rPr lang="en-US" sz="1200">
              <a:latin typeface="Arial" panose="020B0604020202020204" pitchFamily="34" charset="0"/>
              <a:cs typeface="Arial" panose="020B0604020202020204" pitchFamily="34" charset="0"/>
            </a:rPr>
            <a:t>6</a:t>
          </a:r>
        </a:p>
      </dgm:t>
    </dgm:pt>
    <dgm:pt modelId="{50460898-B550-4346-B247-C5CF5FEBFB2C}" type="parTrans" cxnId="{444316D4-3571-48C7-8ADF-F1153607DF7C}">
      <dgm:prSet/>
      <dgm:spPr/>
      <dgm:t>
        <a:bodyPr/>
        <a:lstStyle/>
        <a:p>
          <a:endParaRPr lang="tr-TR" sz="1200">
            <a:latin typeface="Arial" panose="020B0604020202020204" pitchFamily="34" charset="0"/>
            <a:cs typeface="Arial" panose="020B0604020202020204" pitchFamily="34" charset="0"/>
          </a:endParaRPr>
        </a:p>
      </dgm:t>
    </dgm:pt>
    <dgm:pt modelId="{FBDCDCB0-6E2F-4870-A5E9-05A33B5B96C1}" type="sibTrans" cxnId="{444316D4-3571-48C7-8ADF-F1153607DF7C}">
      <dgm:prSet/>
      <dgm:spPr/>
      <dgm:t>
        <a:bodyPr/>
        <a:lstStyle/>
        <a:p>
          <a:endParaRPr lang="tr-TR" sz="1200">
            <a:latin typeface="Arial" panose="020B0604020202020204" pitchFamily="34" charset="0"/>
            <a:cs typeface="Arial" panose="020B0604020202020204" pitchFamily="34" charset="0"/>
          </a:endParaRPr>
        </a:p>
      </dgm:t>
    </dgm:pt>
    <dgm:pt modelId="{DA758ECE-E03D-4D8F-8887-D488B9DB5931}">
      <dgm:prSet custT="1"/>
      <dgm:spPr/>
      <dgm:t>
        <a:bodyPr/>
        <a:lstStyle/>
        <a:p>
          <a:r>
            <a:rPr lang="en-US" sz="1200">
              <a:latin typeface="Arial" panose="020B0604020202020204" pitchFamily="34" charset="0"/>
              <a:cs typeface="Arial" panose="020B0604020202020204" pitchFamily="34" charset="0"/>
            </a:rPr>
            <a:t>Check automatic pressure setting.</a:t>
          </a:r>
        </a:p>
      </dgm:t>
    </dgm:pt>
    <dgm:pt modelId="{4BA0D02F-9C22-4DE7-B21A-C4D4EEC69517}" type="parTrans" cxnId="{58744F6B-5E8C-4559-B510-E5E325E0D627}">
      <dgm:prSet/>
      <dgm:spPr/>
      <dgm:t>
        <a:bodyPr/>
        <a:lstStyle/>
        <a:p>
          <a:endParaRPr lang="tr-TR" sz="1200">
            <a:latin typeface="Arial" panose="020B0604020202020204" pitchFamily="34" charset="0"/>
            <a:cs typeface="Arial" panose="020B0604020202020204" pitchFamily="34" charset="0"/>
          </a:endParaRPr>
        </a:p>
      </dgm:t>
    </dgm:pt>
    <dgm:pt modelId="{52543EF2-B7FD-4A53-A7D8-B6BF2F328F6C}" type="sibTrans" cxnId="{58744F6B-5E8C-4559-B510-E5E325E0D627}">
      <dgm:prSet/>
      <dgm:spPr/>
      <dgm:t>
        <a:bodyPr/>
        <a:lstStyle/>
        <a:p>
          <a:endParaRPr lang="tr-TR" sz="1200">
            <a:latin typeface="Arial" panose="020B0604020202020204" pitchFamily="34" charset="0"/>
            <a:cs typeface="Arial" panose="020B0604020202020204" pitchFamily="34" charset="0"/>
          </a:endParaRPr>
        </a:p>
      </dgm:t>
    </dgm:pt>
    <dgm:pt modelId="{06B4302D-49E3-435A-919D-0A138C63A02C}">
      <dgm:prSet custT="1"/>
      <dgm:spPr/>
      <dgm:t>
        <a:bodyPr/>
        <a:lstStyle/>
        <a:p>
          <a:r>
            <a:rPr lang="en-US" sz="1200">
              <a:latin typeface="Arial" panose="020B0604020202020204" pitchFamily="34" charset="0"/>
              <a:cs typeface="Arial" panose="020B0604020202020204" pitchFamily="34" charset="0"/>
            </a:rPr>
            <a:t>7</a:t>
          </a:r>
        </a:p>
      </dgm:t>
    </dgm:pt>
    <dgm:pt modelId="{DD53A7E5-9686-49E9-B55F-F1A2136046C1}" type="parTrans" cxnId="{EDDFE9E6-C863-4822-90CD-D5D20269EB0B}">
      <dgm:prSet/>
      <dgm:spPr/>
      <dgm:t>
        <a:bodyPr/>
        <a:lstStyle/>
        <a:p>
          <a:endParaRPr lang="tr-TR" sz="1200">
            <a:latin typeface="Arial" panose="020B0604020202020204" pitchFamily="34" charset="0"/>
            <a:cs typeface="Arial" panose="020B0604020202020204" pitchFamily="34" charset="0"/>
          </a:endParaRPr>
        </a:p>
      </dgm:t>
    </dgm:pt>
    <dgm:pt modelId="{095E27A9-0E17-4578-83B1-BF22CD15346E}" type="sibTrans" cxnId="{EDDFE9E6-C863-4822-90CD-D5D20269EB0B}">
      <dgm:prSet/>
      <dgm:spPr/>
      <dgm:t>
        <a:bodyPr/>
        <a:lstStyle/>
        <a:p>
          <a:endParaRPr lang="tr-TR" sz="1200">
            <a:latin typeface="Arial" panose="020B0604020202020204" pitchFamily="34" charset="0"/>
            <a:cs typeface="Arial" panose="020B0604020202020204" pitchFamily="34" charset="0"/>
          </a:endParaRPr>
        </a:p>
      </dgm:t>
    </dgm:pt>
    <dgm:pt modelId="{D9E9CADC-266E-49F6-B8DB-EFFBC0325EF0}">
      <dgm:prSet custT="1"/>
      <dgm:spPr/>
      <dgm:t>
        <a:bodyPr/>
        <a:lstStyle/>
        <a:p>
          <a:r>
            <a:rPr lang="en-US" sz="1200">
              <a:latin typeface="Arial" panose="020B0604020202020204" pitchFamily="34" charset="0"/>
              <a:cs typeface="Arial" panose="020B0604020202020204" pitchFamily="34" charset="0"/>
            </a:rPr>
            <a:t>Check gasket pressure sensor, replace if malfunctioned.</a:t>
          </a:r>
        </a:p>
      </dgm:t>
    </dgm:pt>
    <dgm:pt modelId="{0E204E20-3CD0-4E5D-B16E-60995A9721B2}" type="parTrans" cxnId="{DD7A7F84-F5D4-4FC8-9B6E-C223CEB8E771}">
      <dgm:prSet/>
      <dgm:spPr/>
      <dgm:t>
        <a:bodyPr/>
        <a:lstStyle/>
        <a:p>
          <a:endParaRPr lang="tr-TR" sz="1200">
            <a:latin typeface="Arial" panose="020B0604020202020204" pitchFamily="34" charset="0"/>
            <a:cs typeface="Arial" panose="020B0604020202020204" pitchFamily="34" charset="0"/>
          </a:endParaRPr>
        </a:p>
      </dgm:t>
    </dgm:pt>
    <dgm:pt modelId="{E0CEB48D-7CE9-42B6-A376-1A9D802C3330}" type="sibTrans" cxnId="{DD7A7F84-F5D4-4FC8-9B6E-C223CEB8E771}">
      <dgm:prSet/>
      <dgm:spPr/>
      <dgm:t>
        <a:bodyPr/>
        <a:lstStyle/>
        <a:p>
          <a:endParaRPr lang="tr-TR" sz="1200">
            <a:latin typeface="Arial" panose="020B0604020202020204" pitchFamily="34" charset="0"/>
            <a:cs typeface="Arial" panose="020B0604020202020204" pitchFamily="34" charset="0"/>
          </a:endParaRPr>
        </a:p>
      </dgm:t>
    </dgm:pt>
    <dgm:pt modelId="{89889AF5-CF73-47A2-B275-4DE073FFAB13}" type="pres">
      <dgm:prSet presAssocID="{61B480E2-DED1-4B8C-8706-7F3CA3B65660}" presName="linearFlow" presStyleCnt="0">
        <dgm:presLayoutVars>
          <dgm:dir/>
          <dgm:animLvl val="lvl"/>
          <dgm:resizeHandles val="exact"/>
        </dgm:presLayoutVars>
      </dgm:prSet>
      <dgm:spPr/>
    </dgm:pt>
    <dgm:pt modelId="{644CEC39-8726-4096-A43D-A57F9F28FECB}" type="pres">
      <dgm:prSet presAssocID="{9B706FC1-6B57-4522-B56C-A9CC96C2B636}" presName="composite" presStyleCnt="0"/>
      <dgm:spPr/>
    </dgm:pt>
    <dgm:pt modelId="{5FCE92CB-818B-4BBB-BB0E-E37570FD4BEA}" type="pres">
      <dgm:prSet presAssocID="{9B706FC1-6B57-4522-B56C-A9CC96C2B636}" presName="parentText" presStyleLbl="alignNode1" presStyleIdx="0" presStyleCnt="7">
        <dgm:presLayoutVars>
          <dgm:chMax val="1"/>
          <dgm:bulletEnabled val="1"/>
        </dgm:presLayoutVars>
      </dgm:prSet>
      <dgm:spPr/>
    </dgm:pt>
    <dgm:pt modelId="{C330869D-A031-4B4D-A4F2-96D7B26C0C5C}" type="pres">
      <dgm:prSet presAssocID="{9B706FC1-6B57-4522-B56C-A9CC96C2B636}" presName="descendantText" presStyleLbl="alignAcc1" presStyleIdx="0" presStyleCnt="7">
        <dgm:presLayoutVars>
          <dgm:bulletEnabled val="1"/>
        </dgm:presLayoutVars>
      </dgm:prSet>
      <dgm:spPr/>
    </dgm:pt>
    <dgm:pt modelId="{D542DECF-F145-4A8C-B4B4-049A9DA33E04}" type="pres">
      <dgm:prSet presAssocID="{EB8116A5-AE13-4803-AA9A-10AEC89F29D2}" presName="sp" presStyleCnt="0"/>
      <dgm:spPr/>
    </dgm:pt>
    <dgm:pt modelId="{A3800EBE-4D5E-42F2-BD2B-205933CAFC58}" type="pres">
      <dgm:prSet presAssocID="{F39EBD92-6ED8-48D5-BC4D-6A3B9FCA6D51}" presName="composite" presStyleCnt="0"/>
      <dgm:spPr/>
    </dgm:pt>
    <dgm:pt modelId="{8C2DD015-0C6B-4379-894A-0878D8BA27A0}" type="pres">
      <dgm:prSet presAssocID="{F39EBD92-6ED8-48D5-BC4D-6A3B9FCA6D51}" presName="parentText" presStyleLbl="alignNode1" presStyleIdx="1" presStyleCnt="7">
        <dgm:presLayoutVars>
          <dgm:chMax val="1"/>
          <dgm:bulletEnabled val="1"/>
        </dgm:presLayoutVars>
      </dgm:prSet>
      <dgm:spPr/>
    </dgm:pt>
    <dgm:pt modelId="{E575B44C-EDB3-4E6E-9F58-AD45E1B1E3DA}" type="pres">
      <dgm:prSet presAssocID="{F39EBD92-6ED8-48D5-BC4D-6A3B9FCA6D51}" presName="descendantText" presStyleLbl="alignAcc1" presStyleIdx="1" presStyleCnt="7">
        <dgm:presLayoutVars>
          <dgm:bulletEnabled val="1"/>
        </dgm:presLayoutVars>
      </dgm:prSet>
      <dgm:spPr/>
    </dgm:pt>
    <dgm:pt modelId="{64C45A04-B267-41AA-A7D8-D1ABA940D157}" type="pres">
      <dgm:prSet presAssocID="{BD64EF4A-B59D-4461-BA1D-52DF5DA5F9FE}" presName="sp" presStyleCnt="0"/>
      <dgm:spPr/>
    </dgm:pt>
    <dgm:pt modelId="{A91A2FD0-77FF-4289-9DEE-E18CF9067015}" type="pres">
      <dgm:prSet presAssocID="{F02D883C-23BD-4393-B41A-A81C32DDA6D9}" presName="composite" presStyleCnt="0"/>
      <dgm:spPr/>
    </dgm:pt>
    <dgm:pt modelId="{54DFC07C-393E-46A5-B5F4-1F373F1EC6FC}" type="pres">
      <dgm:prSet presAssocID="{F02D883C-23BD-4393-B41A-A81C32DDA6D9}" presName="parentText" presStyleLbl="alignNode1" presStyleIdx="2" presStyleCnt="7">
        <dgm:presLayoutVars>
          <dgm:chMax val="1"/>
          <dgm:bulletEnabled val="1"/>
        </dgm:presLayoutVars>
      </dgm:prSet>
      <dgm:spPr/>
    </dgm:pt>
    <dgm:pt modelId="{9FA63ECE-A1F1-47C3-BA22-B3A4DC933962}" type="pres">
      <dgm:prSet presAssocID="{F02D883C-23BD-4393-B41A-A81C32DDA6D9}" presName="descendantText" presStyleLbl="alignAcc1" presStyleIdx="2" presStyleCnt="7">
        <dgm:presLayoutVars>
          <dgm:bulletEnabled val="1"/>
        </dgm:presLayoutVars>
      </dgm:prSet>
      <dgm:spPr/>
    </dgm:pt>
    <dgm:pt modelId="{73C0F5B3-39E8-436E-B506-E40D52B9C4FF}" type="pres">
      <dgm:prSet presAssocID="{3A4BE831-F13B-40CE-9729-ED418A45F882}" presName="sp" presStyleCnt="0"/>
      <dgm:spPr/>
    </dgm:pt>
    <dgm:pt modelId="{8B56D31D-75A1-428B-8B4F-F343EEDC0626}" type="pres">
      <dgm:prSet presAssocID="{C5EF2457-DC2F-42CE-8C5F-963C47D8D4F7}" presName="composite" presStyleCnt="0"/>
      <dgm:spPr/>
    </dgm:pt>
    <dgm:pt modelId="{6D10565B-2055-419D-A091-D004E9DB20FF}" type="pres">
      <dgm:prSet presAssocID="{C5EF2457-DC2F-42CE-8C5F-963C47D8D4F7}" presName="parentText" presStyleLbl="alignNode1" presStyleIdx="3" presStyleCnt="7">
        <dgm:presLayoutVars>
          <dgm:chMax val="1"/>
          <dgm:bulletEnabled val="1"/>
        </dgm:presLayoutVars>
      </dgm:prSet>
      <dgm:spPr/>
    </dgm:pt>
    <dgm:pt modelId="{C15FE591-5934-4AE0-9174-5F3439647ABF}" type="pres">
      <dgm:prSet presAssocID="{C5EF2457-DC2F-42CE-8C5F-963C47D8D4F7}" presName="descendantText" presStyleLbl="alignAcc1" presStyleIdx="3" presStyleCnt="7">
        <dgm:presLayoutVars>
          <dgm:bulletEnabled val="1"/>
        </dgm:presLayoutVars>
      </dgm:prSet>
      <dgm:spPr/>
    </dgm:pt>
    <dgm:pt modelId="{D74BA69B-1D0B-4D87-8DE3-E27754A674D3}" type="pres">
      <dgm:prSet presAssocID="{55B56407-439B-4F50-9C00-14DEAE430CB4}" presName="sp" presStyleCnt="0"/>
      <dgm:spPr/>
    </dgm:pt>
    <dgm:pt modelId="{7E5B842F-1941-4E56-9DFE-292857D8EA14}" type="pres">
      <dgm:prSet presAssocID="{7B800C8F-6B94-4C99-B90C-F767912785A6}" presName="composite" presStyleCnt="0"/>
      <dgm:spPr/>
    </dgm:pt>
    <dgm:pt modelId="{82C5DA03-8968-43A5-AE2F-CDC903A8DA0B}" type="pres">
      <dgm:prSet presAssocID="{7B800C8F-6B94-4C99-B90C-F767912785A6}" presName="parentText" presStyleLbl="alignNode1" presStyleIdx="4" presStyleCnt="7">
        <dgm:presLayoutVars>
          <dgm:chMax val="1"/>
          <dgm:bulletEnabled val="1"/>
        </dgm:presLayoutVars>
      </dgm:prSet>
      <dgm:spPr/>
    </dgm:pt>
    <dgm:pt modelId="{837F5FA9-5C6F-47E2-8B9E-B8BC3F876678}" type="pres">
      <dgm:prSet presAssocID="{7B800C8F-6B94-4C99-B90C-F767912785A6}" presName="descendantText" presStyleLbl="alignAcc1" presStyleIdx="4" presStyleCnt="7">
        <dgm:presLayoutVars>
          <dgm:bulletEnabled val="1"/>
        </dgm:presLayoutVars>
      </dgm:prSet>
      <dgm:spPr/>
    </dgm:pt>
    <dgm:pt modelId="{E4B732D1-E9CB-47E3-891A-07E16F970627}" type="pres">
      <dgm:prSet presAssocID="{9A3C205F-1E85-41D8-B394-94C62FEFC08A}" presName="sp" presStyleCnt="0"/>
      <dgm:spPr/>
    </dgm:pt>
    <dgm:pt modelId="{073C53F8-96D0-4438-9793-70209D2F6C19}" type="pres">
      <dgm:prSet presAssocID="{512B6C70-4A5F-43CC-AACC-8E541E54D44C}" presName="composite" presStyleCnt="0"/>
      <dgm:spPr/>
    </dgm:pt>
    <dgm:pt modelId="{AD7708A1-0187-4754-906F-D216B59C0BA3}" type="pres">
      <dgm:prSet presAssocID="{512B6C70-4A5F-43CC-AACC-8E541E54D44C}" presName="parentText" presStyleLbl="alignNode1" presStyleIdx="5" presStyleCnt="7">
        <dgm:presLayoutVars>
          <dgm:chMax val="1"/>
          <dgm:bulletEnabled val="1"/>
        </dgm:presLayoutVars>
      </dgm:prSet>
      <dgm:spPr/>
    </dgm:pt>
    <dgm:pt modelId="{85709707-5AF3-43B7-93FD-54D5EADB6157}" type="pres">
      <dgm:prSet presAssocID="{512B6C70-4A5F-43CC-AACC-8E541E54D44C}" presName="descendantText" presStyleLbl="alignAcc1" presStyleIdx="5" presStyleCnt="7">
        <dgm:presLayoutVars>
          <dgm:bulletEnabled val="1"/>
        </dgm:presLayoutVars>
      </dgm:prSet>
      <dgm:spPr/>
    </dgm:pt>
    <dgm:pt modelId="{A3B990CC-AB0B-4F15-A90A-CDBFAD6019A4}" type="pres">
      <dgm:prSet presAssocID="{FBDCDCB0-6E2F-4870-A5E9-05A33B5B96C1}" presName="sp" presStyleCnt="0"/>
      <dgm:spPr/>
    </dgm:pt>
    <dgm:pt modelId="{6B611C00-E445-4F9C-A272-A1907FE5F1E1}" type="pres">
      <dgm:prSet presAssocID="{06B4302D-49E3-435A-919D-0A138C63A02C}" presName="composite" presStyleCnt="0"/>
      <dgm:spPr/>
    </dgm:pt>
    <dgm:pt modelId="{9D7C3093-150B-4A04-A539-A05A2D784BE6}" type="pres">
      <dgm:prSet presAssocID="{06B4302D-49E3-435A-919D-0A138C63A02C}" presName="parentText" presStyleLbl="alignNode1" presStyleIdx="6" presStyleCnt="7">
        <dgm:presLayoutVars>
          <dgm:chMax val="1"/>
          <dgm:bulletEnabled val="1"/>
        </dgm:presLayoutVars>
      </dgm:prSet>
      <dgm:spPr/>
    </dgm:pt>
    <dgm:pt modelId="{BBF5DFD8-DB02-4836-ACDF-F7B529905C85}" type="pres">
      <dgm:prSet presAssocID="{06B4302D-49E3-435A-919D-0A138C63A02C}" presName="descendantText" presStyleLbl="alignAcc1" presStyleIdx="6" presStyleCnt="7">
        <dgm:presLayoutVars>
          <dgm:bulletEnabled val="1"/>
        </dgm:presLayoutVars>
      </dgm:prSet>
      <dgm:spPr/>
    </dgm:pt>
  </dgm:ptLst>
  <dgm:cxnLst>
    <dgm:cxn modelId="{876E3104-723A-4A34-8AD3-773F7EF4CB1A}" type="presOf" srcId="{C5EF2457-DC2F-42CE-8C5F-963C47D8D4F7}" destId="{6D10565B-2055-419D-A091-D004E9DB20FF}" srcOrd="0" destOrd="0" presId="urn:microsoft.com/office/officeart/2005/8/layout/chevron2"/>
    <dgm:cxn modelId="{E6F0DA16-706B-4899-8711-3580B67CD4C4}" srcId="{61B480E2-DED1-4B8C-8706-7F3CA3B65660}" destId="{C5EF2457-DC2F-42CE-8C5F-963C47D8D4F7}" srcOrd="3" destOrd="0" parTransId="{C7D6FF05-11BB-4445-B70F-702F1243C99D}" sibTransId="{55B56407-439B-4F50-9C00-14DEAE430CB4}"/>
    <dgm:cxn modelId="{64287B1E-1DA5-40D9-94AA-F2E0472AFB2A}" srcId="{61B480E2-DED1-4B8C-8706-7F3CA3B65660}" destId="{F02D883C-23BD-4393-B41A-A81C32DDA6D9}" srcOrd="2" destOrd="0" parTransId="{EDE8F730-1E6D-4B59-A9A1-110ED7BB9627}" sibTransId="{3A4BE831-F13B-40CE-9729-ED418A45F882}"/>
    <dgm:cxn modelId="{3D11F723-95BF-4BDF-BD02-4531EEF8632E}" srcId="{61B480E2-DED1-4B8C-8706-7F3CA3B65660}" destId="{7B800C8F-6B94-4C99-B90C-F767912785A6}" srcOrd="4" destOrd="0" parTransId="{41DCDDBB-E38A-4A13-A672-05373BCBDA7C}" sibTransId="{9A3C205F-1E85-41D8-B394-94C62FEFC08A}"/>
    <dgm:cxn modelId="{F13B205B-AE5D-4A1C-AC39-9B441B0505BC}" srcId="{F39EBD92-6ED8-48D5-BC4D-6A3B9FCA6D51}" destId="{9512C1D9-17F8-498E-893B-3909D44A97F9}" srcOrd="0" destOrd="0" parTransId="{F28543E7-CA60-4B3A-90A8-11FF6D5E3AB6}" sibTransId="{80EFFC8F-8B0A-46DE-85F8-7744DD155832}"/>
    <dgm:cxn modelId="{A6460567-970D-4090-8208-D9981FD8B035}" srcId="{9B706FC1-6B57-4522-B56C-A9CC96C2B636}" destId="{EDFDD936-6DE0-4F75-ABB0-4D43F0171C65}" srcOrd="0" destOrd="0" parTransId="{64C44AC0-4A21-44A4-BAD8-A89C92B17847}" sibTransId="{0B829ABA-C154-43CE-AFF0-2762A19167B7}"/>
    <dgm:cxn modelId="{58744F6B-5E8C-4559-B510-E5E325E0D627}" srcId="{512B6C70-4A5F-43CC-AACC-8E541E54D44C}" destId="{DA758ECE-E03D-4D8F-8887-D488B9DB5931}" srcOrd="0" destOrd="0" parTransId="{4BA0D02F-9C22-4DE7-B21A-C4D4EEC69517}" sibTransId="{52543EF2-B7FD-4A53-A7D8-B6BF2F328F6C}"/>
    <dgm:cxn modelId="{7DEE1075-15A3-4FB9-8FFF-AC7E34957362}" type="presOf" srcId="{EDFDD936-6DE0-4F75-ABB0-4D43F0171C65}" destId="{C330869D-A031-4B4D-A4F2-96D7B26C0C5C}" srcOrd="0" destOrd="0" presId="urn:microsoft.com/office/officeart/2005/8/layout/chevron2"/>
    <dgm:cxn modelId="{6AEDA755-03AF-4815-ACD8-387057D4BBA1}" srcId="{7B800C8F-6B94-4C99-B90C-F767912785A6}" destId="{7CB26AB8-1288-41EC-9B7A-48778431498C}" srcOrd="0" destOrd="0" parTransId="{796E2FF5-70B3-43A6-9694-A373984B07EB}" sibTransId="{98A9428A-64E4-46BB-8C16-371FE49A4065}"/>
    <dgm:cxn modelId="{72061056-9F50-4B5F-A49B-41E62C338BC7}" type="presOf" srcId="{EFC2BD46-43AA-4D43-A82F-6EC4ECA85E9D}" destId="{9FA63ECE-A1F1-47C3-BA22-B3A4DC933962}" srcOrd="0" destOrd="0" presId="urn:microsoft.com/office/officeart/2005/8/layout/chevron2"/>
    <dgm:cxn modelId="{030E1859-A828-45B4-84EA-547E5EF2603B}" type="presOf" srcId="{06B4302D-49E3-435A-919D-0A138C63A02C}" destId="{9D7C3093-150B-4A04-A539-A05A2D784BE6}" srcOrd="0" destOrd="0" presId="urn:microsoft.com/office/officeart/2005/8/layout/chevron2"/>
    <dgm:cxn modelId="{5A98AB80-4543-4988-A084-6BAFF9ABD6B2}" srcId="{61B480E2-DED1-4B8C-8706-7F3CA3B65660}" destId="{9B706FC1-6B57-4522-B56C-A9CC96C2B636}" srcOrd="0" destOrd="0" parTransId="{23938DA3-1C73-4F74-8F07-E85ACEA4FAAE}" sibTransId="{EB8116A5-AE13-4803-AA9A-10AEC89F29D2}"/>
    <dgm:cxn modelId="{D9925084-5741-4BE5-AEE7-30EAB87ED5FC}" type="presOf" srcId="{61B480E2-DED1-4B8C-8706-7F3CA3B65660}" destId="{89889AF5-CF73-47A2-B275-4DE073FFAB13}" srcOrd="0" destOrd="0" presId="urn:microsoft.com/office/officeart/2005/8/layout/chevron2"/>
    <dgm:cxn modelId="{DD7A7F84-F5D4-4FC8-9B6E-C223CEB8E771}" srcId="{06B4302D-49E3-435A-919D-0A138C63A02C}" destId="{D9E9CADC-266E-49F6-B8DB-EFFBC0325EF0}" srcOrd="0" destOrd="0" parTransId="{0E204E20-3CD0-4E5D-B16E-60995A9721B2}" sibTransId="{E0CEB48D-7CE9-42B6-A376-1A9D802C3330}"/>
    <dgm:cxn modelId="{882B188E-219E-41DE-AE97-C7A0F7D698EB}" type="presOf" srcId="{5E14A410-D953-409D-BD6C-00BB707D590A}" destId="{C15FE591-5934-4AE0-9174-5F3439647ABF}" srcOrd="0" destOrd="0" presId="urn:microsoft.com/office/officeart/2005/8/layout/chevron2"/>
    <dgm:cxn modelId="{7CC5028F-CB8B-44C2-8869-926167BE9352}" srcId="{F02D883C-23BD-4393-B41A-A81C32DDA6D9}" destId="{EFC2BD46-43AA-4D43-A82F-6EC4ECA85E9D}" srcOrd="0" destOrd="0" parTransId="{F83968F9-CD5F-41AD-9073-1778A972BEB5}" sibTransId="{B002F33E-8086-4F67-A337-BC2B0E98EBFE}"/>
    <dgm:cxn modelId="{0CFA6390-3B1C-4795-8D6A-5B822E1FA6D8}" type="presOf" srcId="{DA758ECE-E03D-4D8F-8887-D488B9DB5931}" destId="{85709707-5AF3-43B7-93FD-54D5EADB6157}" srcOrd="0" destOrd="0" presId="urn:microsoft.com/office/officeart/2005/8/layout/chevron2"/>
    <dgm:cxn modelId="{1F1C19A1-3259-4932-A196-FE70F953E2F8}" type="presOf" srcId="{9B706FC1-6B57-4522-B56C-A9CC96C2B636}" destId="{5FCE92CB-818B-4BBB-BB0E-E37570FD4BEA}" srcOrd="0" destOrd="0" presId="urn:microsoft.com/office/officeart/2005/8/layout/chevron2"/>
    <dgm:cxn modelId="{5DCAB9A9-E709-4C0E-994E-E4D429168DCC}" srcId="{C5EF2457-DC2F-42CE-8C5F-963C47D8D4F7}" destId="{5E14A410-D953-409D-BD6C-00BB707D590A}" srcOrd="0" destOrd="0" parTransId="{ADF0B81A-E1B9-41BB-A48E-F08B5BD93815}" sibTransId="{5E62EAC3-9226-4889-AF14-1AC8DE0E624A}"/>
    <dgm:cxn modelId="{F69EC2A9-982F-438A-9C5E-3FB89E201368}" type="presOf" srcId="{7CB26AB8-1288-41EC-9B7A-48778431498C}" destId="{837F5FA9-5C6F-47E2-8B9E-B8BC3F876678}" srcOrd="0" destOrd="0" presId="urn:microsoft.com/office/officeart/2005/8/layout/chevron2"/>
    <dgm:cxn modelId="{9E2826AA-2D1F-4AAB-9AF0-D91F1FFC0D51}" type="presOf" srcId="{F39EBD92-6ED8-48D5-BC4D-6A3B9FCA6D51}" destId="{8C2DD015-0C6B-4379-894A-0878D8BA27A0}" srcOrd="0" destOrd="0" presId="urn:microsoft.com/office/officeart/2005/8/layout/chevron2"/>
    <dgm:cxn modelId="{5355FAAA-EF7A-43D5-9EEC-60BF5472CE69}" type="presOf" srcId="{D9E9CADC-266E-49F6-B8DB-EFFBC0325EF0}" destId="{BBF5DFD8-DB02-4836-ACDF-F7B529905C85}" srcOrd="0" destOrd="0" presId="urn:microsoft.com/office/officeart/2005/8/layout/chevron2"/>
    <dgm:cxn modelId="{A85718B3-6A99-4432-9E11-9459E8502B3B}" type="presOf" srcId="{9512C1D9-17F8-498E-893B-3909D44A97F9}" destId="{E575B44C-EDB3-4E6E-9F58-AD45E1B1E3DA}" srcOrd="0" destOrd="0" presId="urn:microsoft.com/office/officeart/2005/8/layout/chevron2"/>
    <dgm:cxn modelId="{939F3CCB-19A2-4B0B-931D-512DA5832A35}" srcId="{61B480E2-DED1-4B8C-8706-7F3CA3B65660}" destId="{F39EBD92-6ED8-48D5-BC4D-6A3B9FCA6D51}" srcOrd="1" destOrd="0" parTransId="{4F242C3D-9B8A-4FE1-83D0-9CB70BBC2B3E}" sibTransId="{BD64EF4A-B59D-4461-BA1D-52DF5DA5F9FE}"/>
    <dgm:cxn modelId="{444316D4-3571-48C7-8ADF-F1153607DF7C}" srcId="{61B480E2-DED1-4B8C-8706-7F3CA3B65660}" destId="{512B6C70-4A5F-43CC-AACC-8E541E54D44C}" srcOrd="5" destOrd="0" parTransId="{50460898-B550-4346-B247-C5CF5FEBFB2C}" sibTransId="{FBDCDCB0-6E2F-4870-A5E9-05A33B5B96C1}"/>
    <dgm:cxn modelId="{47B39EDE-DB3B-449E-914C-FDBED4DFCDC9}" type="presOf" srcId="{512B6C70-4A5F-43CC-AACC-8E541E54D44C}" destId="{AD7708A1-0187-4754-906F-D216B59C0BA3}" srcOrd="0" destOrd="0" presId="urn:microsoft.com/office/officeart/2005/8/layout/chevron2"/>
    <dgm:cxn modelId="{A326BFDF-59C9-4DC1-AA5B-0916C1482CE2}" type="presOf" srcId="{7B800C8F-6B94-4C99-B90C-F767912785A6}" destId="{82C5DA03-8968-43A5-AE2F-CDC903A8DA0B}" srcOrd="0" destOrd="0" presId="urn:microsoft.com/office/officeart/2005/8/layout/chevron2"/>
    <dgm:cxn modelId="{EDDFE9E6-C863-4822-90CD-D5D20269EB0B}" srcId="{61B480E2-DED1-4B8C-8706-7F3CA3B65660}" destId="{06B4302D-49E3-435A-919D-0A138C63A02C}" srcOrd="6" destOrd="0" parTransId="{DD53A7E5-9686-49E9-B55F-F1A2136046C1}" sibTransId="{095E27A9-0E17-4578-83B1-BF22CD15346E}"/>
    <dgm:cxn modelId="{D2BCB1F1-66C5-4CFA-A059-EB5AA8B1698C}" type="presOf" srcId="{F02D883C-23BD-4393-B41A-A81C32DDA6D9}" destId="{54DFC07C-393E-46A5-B5F4-1F373F1EC6FC}" srcOrd="0" destOrd="0" presId="urn:microsoft.com/office/officeart/2005/8/layout/chevron2"/>
    <dgm:cxn modelId="{8A33F01D-6261-41E5-A437-3AD95E2489C9}" type="presParOf" srcId="{89889AF5-CF73-47A2-B275-4DE073FFAB13}" destId="{644CEC39-8726-4096-A43D-A57F9F28FECB}" srcOrd="0" destOrd="0" presId="urn:microsoft.com/office/officeart/2005/8/layout/chevron2"/>
    <dgm:cxn modelId="{95AF85A4-701D-41AC-AC8E-78CC86D567D6}" type="presParOf" srcId="{644CEC39-8726-4096-A43D-A57F9F28FECB}" destId="{5FCE92CB-818B-4BBB-BB0E-E37570FD4BEA}" srcOrd="0" destOrd="0" presId="urn:microsoft.com/office/officeart/2005/8/layout/chevron2"/>
    <dgm:cxn modelId="{C172D8E4-E3BE-4DE4-BF3C-50E47910A266}" type="presParOf" srcId="{644CEC39-8726-4096-A43D-A57F9F28FECB}" destId="{C330869D-A031-4B4D-A4F2-96D7B26C0C5C}" srcOrd="1" destOrd="0" presId="urn:microsoft.com/office/officeart/2005/8/layout/chevron2"/>
    <dgm:cxn modelId="{A79EE546-087D-462B-BFA0-45FE2EEFF3D6}" type="presParOf" srcId="{89889AF5-CF73-47A2-B275-4DE073FFAB13}" destId="{D542DECF-F145-4A8C-B4B4-049A9DA33E04}" srcOrd="1" destOrd="0" presId="urn:microsoft.com/office/officeart/2005/8/layout/chevron2"/>
    <dgm:cxn modelId="{4441F246-9323-4F8D-A9C5-CC5765CBF988}" type="presParOf" srcId="{89889AF5-CF73-47A2-B275-4DE073FFAB13}" destId="{A3800EBE-4D5E-42F2-BD2B-205933CAFC58}" srcOrd="2" destOrd="0" presId="urn:microsoft.com/office/officeart/2005/8/layout/chevron2"/>
    <dgm:cxn modelId="{0954D3B7-BAFE-4DBF-B673-316C9FFF1CDF}" type="presParOf" srcId="{A3800EBE-4D5E-42F2-BD2B-205933CAFC58}" destId="{8C2DD015-0C6B-4379-894A-0878D8BA27A0}" srcOrd="0" destOrd="0" presId="urn:microsoft.com/office/officeart/2005/8/layout/chevron2"/>
    <dgm:cxn modelId="{8DD226B9-247F-4195-8D68-72B296EDC69B}" type="presParOf" srcId="{A3800EBE-4D5E-42F2-BD2B-205933CAFC58}" destId="{E575B44C-EDB3-4E6E-9F58-AD45E1B1E3DA}" srcOrd="1" destOrd="0" presId="urn:microsoft.com/office/officeart/2005/8/layout/chevron2"/>
    <dgm:cxn modelId="{96BC9841-E521-41D8-A011-1D81AB3D896C}" type="presParOf" srcId="{89889AF5-CF73-47A2-B275-4DE073FFAB13}" destId="{64C45A04-B267-41AA-A7D8-D1ABA940D157}" srcOrd="3" destOrd="0" presId="urn:microsoft.com/office/officeart/2005/8/layout/chevron2"/>
    <dgm:cxn modelId="{81229311-F798-4BB9-99AA-3864EDF06E75}" type="presParOf" srcId="{89889AF5-CF73-47A2-B275-4DE073FFAB13}" destId="{A91A2FD0-77FF-4289-9DEE-E18CF9067015}" srcOrd="4" destOrd="0" presId="urn:microsoft.com/office/officeart/2005/8/layout/chevron2"/>
    <dgm:cxn modelId="{8ADC2C8E-B66F-45C4-9BD4-C726B3701385}" type="presParOf" srcId="{A91A2FD0-77FF-4289-9DEE-E18CF9067015}" destId="{54DFC07C-393E-46A5-B5F4-1F373F1EC6FC}" srcOrd="0" destOrd="0" presId="urn:microsoft.com/office/officeart/2005/8/layout/chevron2"/>
    <dgm:cxn modelId="{8913029B-277D-4C57-B4C9-F6EB41155439}" type="presParOf" srcId="{A91A2FD0-77FF-4289-9DEE-E18CF9067015}" destId="{9FA63ECE-A1F1-47C3-BA22-B3A4DC933962}" srcOrd="1" destOrd="0" presId="urn:microsoft.com/office/officeart/2005/8/layout/chevron2"/>
    <dgm:cxn modelId="{413F778D-B8FC-4C1C-B79C-7CB40C747820}" type="presParOf" srcId="{89889AF5-CF73-47A2-B275-4DE073FFAB13}" destId="{73C0F5B3-39E8-436E-B506-E40D52B9C4FF}" srcOrd="5" destOrd="0" presId="urn:microsoft.com/office/officeart/2005/8/layout/chevron2"/>
    <dgm:cxn modelId="{2A09B0BE-65F9-4713-92AC-C1E152A8EC49}" type="presParOf" srcId="{89889AF5-CF73-47A2-B275-4DE073FFAB13}" destId="{8B56D31D-75A1-428B-8B4F-F343EEDC0626}" srcOrd="6" destOrd="0" presId="urn:microsoft.com/office/officeart/2005/8/layout/chevron2"/>
    <dgm:cxn modelId="{84FC51F2-F2F8-42C7-9718-F4C57F4FD7D8}" type="presParOf" srcId="{8B56D31D-75A1-428B-8B4F-F343EEDC0626}" destId="{6D10565B-2055-419D-A091-D004E9DB20FF}" srcOrd="0" destOrd="0" presId="urn:microsoft.com/office/officeart/2005/8/layout/chevron2"/>
    <dgm:cxn modelId="{CF71B98C-DF29-43DF-9780-2A1558DDDE7D}" type="presParOf" srcId="{8B56D31D-75A1-428B-8B4F-F343EEDC0626}" destId="{C15FE591-5934-4AE0-9174-5F3439647ABF}" srcOrd="1" destOrd="0" presId="urn:microsoft.com/office/officeart/2005/8/layout/chevron2"/>
    <dgm:cxn modelId="{589F089B-2748-4A45-9FAB-9C3DA056E6DF}" type="presParOf" srcId="{89889AF5-CF73-47A2-B275-4DE073FFAB13}" destId="{D74BA69B-1D0B-4D87-8DE3-E27754A674D3}" srcOrd="7" destOrd="0" presId="urn:microsoft.com/office/officeart/2005/8/layout/chevron2"/>
    <dgm:cxn modelId="{2DE91E2A-EE42-4325-8BC0-C01E6166674F}" type="presParOf" srcId="{89889AF5-CF73-47A2-B275-4DE073FFAB13}" destId="{7E5B842F-1941-4E56-9DFE-292857D8EA14}" srcOrd="8" destOrd="0" presId="urn:microsoft.com/office/officeart/2005/8/layout/chevron2"/>
    <dgm:cxn modelId="{4B2F280C-B3B6-462D-9CB8-3120614CDED9}" type="presParOf" srcId="{7E5B842F-1941-4E56-9DFE-292857D8EA14}" destId="{82C5DA03-8968-43A5-AE2F-CDC903A8DA0B}" srcOrd="0" destOrd="0" presId="urn:microsoft.com/office/officeart/2005/8/layout/chevron2"/>
    <dgm:cxn modelId="{41BCA9C3-95BC-43DD-802C-3A5B2BE2D382}" type="presParOf" srcId="{7E5B842F-1941-4E56-9DFE-292857D8EA14}" destId="{837F5FA9-5C6F-47E2-8B9E-B8BC3F876678}" srcOrd="1" destOrd="0" presId="urn:microsoft.com/office/officeart/2005/8/layout/chevron2"/>
    <dgm:cxn modelId="{610CDD54-CC90-4693-8519-79647097C0BC}" type="presParOf" srcId="{89889AF5-CF73-47A2-B275-4DE073FFAB13}" destId="{E4B732D1-E9CB-47E3-891A-07E16F970627}" srcOrd="9" destOrd="0" presId="urn:microsoft.com/office/officeart/2005/8/layout/chevron2"/>
    <dgm:cxn modelId="{501B2FCD-F961-4183-9727-90960E53E958}" type="presParOf" srcId="{89889AF5-CF73-47A2-B275-4DE073FFAB13}" destId="{073C53F8-96D0-4438-9793-70209D2F6C19}" srcOrd="10" destOrd="0" presId="urn:microsoft.com/office/officeart/2005/8/layout/chevron2"/>
    <dgm:cxn modelId="{AB953683-17EC-44A1-9F8B-5DA55A010235}" type="presParOf" srcId="{073C53F8-96D0-4438-9793-70209D2F6C19}" destId="{AD7708A1-0187-4754-906F-D216B59C0BA3}" srcOrd="0" destOrd="0" presId="urn:microsoft.com/office/officeart/2005/8/layout/chevron2"/>
    <dgm:cxn modelId="{AA5320D9-F88A-412C-A793-09394EA15B9A}" type="presParOf" srcId="{073C53F8-96D0-4438-9793-70209D2F6C19}" destId="{85709707-5AF3-43B7-93FD-54D5EADB6157}" srcOrd="1" destOrd="0" presId="urn:microsoft.com/office/officeart/2005/8/layout/chevron2"/>
    <dgm:cxn modelId="{B8E8F609-3C0C-45B8-B12F-01FA93470914}" type="presParOf" srcId="{89889AF5-CF73-47A2-B275-4DE073FFAB13}" destId="{A3B990CC-AB0B-4F15-A90A-CDBFAD6019A4}" srcOrd="11" destOrd="0" presId="urn:microsoft.com/office/officeart/2005/8/layout/chevron2"/>
    <dgm:cxn modelId="{A64BD448-E328-4041-A61B-DA2495C2972A}" type="presParOf" srcId="{89889AF5-CF73-47A2-B275-4DE073FFAB13}" destId="{6B611C00-E445-4F9C-A272-A1907FE5F1E1}" srcOrd="12" destOrd="0" presId="urn:microsoft.com/office/officeart/2005/8/layout/chevron2"/>
    <dgm:cxn modelId="{65385C25-E947-42F8-B1AE-554EA85B9B61}" type="presParOf" srcId="{6B611C00-E445-4F9C-A272-A1907FE5F1E1}" destId="{9D7C3093-150B-4A04-A539-A05A2D784BE6}" srcOrd="0" destOrd="0" presId="urn:microsoft.com/office/officeart/2005/8/layout/chevron2"/>
    <dgm:cxn modelId="{BA3A0591-879F-4C6D-8561-3CD0F2017DE7}" type="presParOf" srcId="{6B611C00-E445-4F9C-A272-A1907FE5F1E1}" destId="{BBF5DFD8-DB02-4836-ACDF-F7B529905C85}" srcOrd="1" destOrd="0" presId="urn:microsoft.com/office/officeart/2005/8/layout/chevron2"/>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1C0A4908-A9F1-4A9F-A9F5-D98A0572B8F1}"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F3FE1D20-AEDA-4260-B7E2-08B8B92E591C}">
      <dgm:prSet phldrT="[Metin]" custT="1"/>
      <dgm:spPr/>
      <dgm:t>
        <a:bodyPr/>
        <a:lstStyle/>
        <a:p>
          <a:r>
            <a:rPr lang="en-US" sz="1200">
              <a:latin typeface="Arial" panose="020B0604020202020204" pitchFamily="34" charset="0"/>
              <a:cs typeface="Arial" panose="020B0604020202020204" pitchFamily="34" charset="0"/>
            </a:rPr>
            <a:t>Main board reads the gasket pressure value high. Replace the main board.</a:t>
          </a:r>
        </a:p>
      </dgm:t>
    </dgm:pt>
    <dgm:pt modelId="{7F72CD13-71B6-41C9-9B5C-6742350C6271}" type="parTrans" cxnId="{C16CAB9F-FB79-43E8-81C2-318210C24530}">
      <dgm:prSet/>
      <dgm:spPr/>
      <dgm:t>
        <a:bodyPr/>
        <a:lstStyle/>
        <a:p>
          <a:endParaRPr lang="tr-TR" sz="1200">
            <a:latin typeface="Arial" panose="020B0604020202020204" pitchFamily="34" charset="0"/>
            <a:cs typeface="Arial" panose="020B0604020202020204" pitchFamily="34" charset="0"/>
          </a:endParaRPr>
        </a:p>
      </dgm:t>
    </dgm:pt>
    <dgm:pt modelId="{6BFE7E02-577F-4E99-AB15-0A3929C389E0}" type="sibTrans" cxnId="{C16CAB9F-FB79-43E8-81C2-318210C24530}">
      <dgm:prSet/>
      <dgm:spPr/>
      <dgm:t>
        <a:bodyPr/>
        <a:lstStyle/>
        <a:p>
          <a:endParaRPr lang="tr-TR" sz="1200">
            <a:latin typeface="Arial" panose="020B0604020202020204" pitchFamily="34" charset="0"/>
            <a:cs typeface="Arial" panose="020B0604020202020204" pitchFamily="34" charset="0"/>
          </a:endParaRPr>
        </a:p>
      </dgm:t>
    </dgm:pt>
    <dgm:pt modelId="{EF508226-087C-4711-8E93-17D641EB4E29}">
      <dgm:prSet custT="1"/>
      <dgm:spPr/>
      <dgm:t>
        <a:bodyPr/>
        <a:lstStyle/>
        <a:p>
          <a:r>
            <a:rPr lang="en-US" sz="1200">
              <a:latin typeface="Arial" panose="020B0604020202020204" pitchFamily="34" charset="0"/>
              <a:cs typeface="Arial" panose="020B0604020202020204" pitchFamily="34" charset="0"/>
            </a:rPr>
            <a:t>2</a:t>
          </a:r>
        </a:p>
      </dgm:t>
    </dgm:pt>
    <dgm:pt modelId="{C260ACAF-678C-476E-8313-B3DB09ED4D99}" type="parTrans" cxnId="{1D97BD65-DDF5-49B2-819F-BAE5912FD39B}">
      <dgm:prSet/>
      <dgm:spPr/>
      <dgm:t>
        <a:bodyPr/>
        <a:lstStyle/>
        <a:p>
          <a:endParaRPr lang="tr-TR" sz="1200">
            <a:latin typeface="Arial" panose="020B0604020202020204" pitchFamily="34" charset="0"/>
            <a:cs typeface="Arial" panose="020B0604020202020204" pitchFamily="34" charset="0"/>
          </a:endParaRPr>
        </a:p>
      </dgm:t>
    </dgm:pt>
    <dgm:pt modelId="{C2E5F27B-44F1-4950-9F86-69026392A04A}" type="sibTrans" cxnId="{1D97BD65-DDF5-49B2-819F-BAE5912FD39B}">
      <dgm:prSet/>
      <dgm:spPr/>
      <dgm:t>
        <a:bodyPr/>
        <a:lstStyle/>
        <a:p>
          <a:endParaRPr lang="tr-TR" sz="1200">
            <a:latin typeface="Arial" panose="020B0604020202020204" pitchFamily="34" charset="0"/>
            <a:cs typeface="Arial" panose="020B0604020202020204" pitchFamily="34" charset="0"/>
          </a:endParaRPr>
        </a:p>
      </dgm:t>
    </dgm:pt>
    <dgm:pt modelId="{CB1BB61F-5111-471B-98FA-E134B4BCCC36}">
      <dgm:prSet custT="1"/>
      <dgm:spPr/>
      <dgm:t>
        <a:bodyPr/>
        <a:lstStyle/>
        <a:p>
          <a:r>
            <a:rPr lang="en-US" sz="1200">
              <a:latin typeface="Arial" panose="020B0604020202020204" pitchFamily="34" charset="0"/>
              <a:cs typeface="Arial" panose="020B0604020202020204" pitchFamily="34" charset="0"/>
            </a:rPr>
            <a:t>1</a:t>
          </a:r>
        </a:p>
      </dgm:t>
    </dgm:pt>
    <dgm:pt modelId="{490CDA1B-B6EF-4792-83CF-A05E68A1CFAF}" type="parTrans" cxnId="{C5CEDA35-E625-47B2-8ADF-77B80DF23DB6}">
      <dgm:prSet/>
      <dgm:spPr/>
      <dgm:t>
        <a:bodyPr/>
        <a:lstStyle/>
        <a:p>
          <a:endParaRPr lang="tr-TR" sz="1200">
            <a:latin typeface="Arial" panose="020B0604020202020204" pitchFamily="34" charset="0"/>
            <a:cs typeface="Arial" panose="020B0604020202020204" pitchFamily="34" charset="0"/>
          </a:endParaRPr>
        </a:p>
      </dgm:t>
    </dgm:pt>
    <dgm:pt modelId="{8AA92134-18A9-4046-B727-119E54384964}" type="sibTrans" cxnId="{C5CEDA35-E625-47B2-8ADF-77B80DF23DB6}">
      <dgm:prSet/>
      <dgm:spPr/>
      <dgm:t>
        <a:bodyPr/>
        <a:lstStyle/>
        <a:p>
          <a:endParaRPr lang="tr-TR" sz="1200">
            <a:latin typeface="Arial" panose="020B0604020202020204" pitchFamily="34" charset="0"/>
            <a:cs typeface="Arial" panose="020B0604020202020204" pitchFamily="34" charset="0"/>
          </a:endParaRPr>
        </a:p>
      </dgm:t>
    </dgm:pt>
    <dgm:pt modelId="{3633C0D6-E17A-4F95-A532-DAC402212E2F}">
      <dgm:prSet custT="1"/>
      <dgm:spPr/>
      <dgm:t>
        <a:bodyPr/>
        <a:lstStyle/>
        <a:p>
          <a:r>
            <a:rPr lang="en-US" sz="1200">
              <a:latin typeface="Arial" panose="020B0604020202020204" pitchFamily="34" charset="0"/>
              <a:cs typeface="Arial" panose="020B0604020202020204" pitchFamily="34" charset="0"/>
            </a:rPr>
            <a:t>Check compressor automatic pressure setting, replace if malfunctioned.</a:t>
          </a:r>
        </a:p>
      </dgm:t>
    </dgm:pt>
    <dgm:pt modelId="{4009DF19-32BA-4A53-ACFB-008BB77E1EC3}" type="parTrans" cxnId="{B6C8C52E-8180-46D2-8EF2-EF3A60270B2F}">
      <dgm:prSet/>
      <dgm:spPr/>
      <dgm:t>
        <a:bodyPr/>
        <a:lstStyle/>
        <a:p>
          <a:endParaRPr lang="tr-TR" sz="1200">
            <a:latin typeface="Arial" panose="020B0604020202020204" pitchFamily="34" charset="0"/>
            <a:cs typeface="Arial" panose="020B0604020202020204" pitchFamily="34" charset="0"/>
          </a:endParaRPr>
        </a:p>
      </dgm:t>
    </dgm:pt>
    <dgm:pt modelId="{F4B1CFA6-3C1A-4452-9AB8-98619839E343}" type="sibTrans" cxnId="{B6C8C52E-8180-46D2-8EF2-EF3A60270B2F}">
      <dgm:prSet/>
      <dgm:spPr/>
      <dgm:t>
        <a:bodyPr/>
        <a:lstStyle/>
        <a:p>
          <a:endParaRPr lang="tr-TR" sz="1200">
            <a:latin typeface="Arial" panose="020B0604020202020204" pitchFamily="34" charset="0"/>
            <a:cs typeface="Arial" panose="020B0604020202020204" pitchFamily="34" charset="0"/>
          </a:endParaRPr>
        </a:p>
      </dgm:t>
    </dgm:pt>
    <dgm:pt modelId="{B3FDE99C-9A05-4334-B4CF-811DD7164A3C}">
      <dgm:prSet custT="1"/>
      <dgm:spPr/>
      <dgm:t>
        <a:bodyPr/>
        <a:lstStyle/>
        <a:p>
          <a:r>
            <a:rPr lang="en-US" sz="1200">
              <a:latin typeface="Arial" panose="020B0604020202020204" pitchFamily="34" charset="0"/>
              <a:cs typeface="Arial" panose="020B0604020202020204" pitchFamily="34" charset="0"/>
            </a:rPr>
            <a:t>Check the gasket pressure sensor. Replace if malfunctioned.</a:t>
          </a:r>
        </a:p>
      </dgm:t>
    </dgm:pt>
    <dgm:pt modelId="{5C1B36C0-3D65-42A4-AABD-832E0656D203}" type="parTrans" cxnId="{AB60F5A3-F7C6-4359-811F-0CD67D94B62D}">
      <dgm:prSet/>
      <dgm:spPr/>
      <dgm:t>
        <a:bodyPr/>
        <a:lstStyle/>
        <a:p>
          <a:endParaRPr lang="tr-TR" sz="1200">
            <a:latin typeface="Arial" panose="020B0604020202020204" pitchFamily="34" charset="0"/>
            <a:cs typeface="Arial" panose="020B0604020202020204" pitchFamily="34" charset="0"/>
          </a:endParaRPr>
        </a:p>
      </dgm:t>
    </dgm:pt>
    <dgm:pt modelId="{39732ECD-B34E-4ED9-BB23-251A1B69A671}" type="sibTrans" cxnId="{AB60F5A3-F7C6-4359-811F-0CD67D94B62D}">
      <dgm:prSet/>
      <dgm:spPr/>
      <dgm:t>
        <a:bodyPr/>
        <a:lstStyle/>
        <a:p>
          <a:endParaRPr lang="tr-TR" sz="1200">
            <a:latin typeface="Arial" panose="020B0604020202020204" pitchFamily="34" charset="0"/>
            <a:cs typeface="Arial" panose="020B0604020202020204" pitchFamily="34" charset="0"/>
          </a:endParaRPr>
        </a:p>
      </dgm:t>
    </dgm:pt>
    <dgm:pt modelId="{C9B8CB6D-A977-403E-A1BD-0B3E2B3E1994}">
      <dgm:prSet phldrT="[Metin]" custT="1"/>
      <dgm:spPr/>
      <dgm:t>
        <a:bodyPr/>
        <a:lstStyle/>
        <a:p>
          <a:r>
            <a:rPr lang="en-US" sz="1200">
              <a:latin typeface="Arial" panose="020B0604020202020204" pitchFamily="34" charset="0"/>
              <a:cs typeface="Arial" panose="020B0604020202020204" pitchFamily="34" charset="0"/>
            </a:rPr>
            <a:t>3</a:t>
          </a:r>
        </a:p>
      </dgm:t>
    </dgm:pt>
    <dgm:pt modelId="{7C7ACF63-C6F2-44C7-939D-717DEB47B39C}" type="sibTrans" cxnId="{9717001C-7190-49AC-8722-28C35F8F1779}">
      <dgm:prSet/>
      <dgm:spPr/>
      <dgm:t>
        <a:bodyPr/>
        <a:lstStyle/>
        <a:p>
          <a:endParaRPr lang="tr-TR" sz="1200">
            <a:latin typeface="Arial" panose="020B0604020202020204" pitchFamily="34" charset="0"/>
            <a:cs typeface="Arial" panose="020B0604020202020204" pitchFamily="34" charset="0"/>
          </a:endParaRPr>
        </a:p>
      </dgm:t>
    </dgm:pt>
    <dgm:pt modelId="{40AE6A16-C5B7-4685-A98F-8BAA11E1E5CB}" type="parTrans" cxnId="{9717001C-7190-49AC-8722-28C35F8F1779}">
      <dgm:prSet/>
      <dgm:spPr/>
      <dgm:t>
        <a:bodyPr/>
        <a:lstStyle/>
        <a:p>
          <a:endParaRPr lang="tr-TR" sz="1200">
            <a:latin typeface="Arial" panose="020B0604020202020204" pitchFamily="34" charset="0"/>
            <a:cs typeface="Arial" panose="020B0604020202020204" pitchFamily="34" charset="0"/>
          </a:endParaRPr>
        </a:p>
      </dgm:t>
    </dgm:pt>
    <dgm:pt modelId="{CEA67C46-9C9C-4C07-8F98-6BCCC9D3C5BA}" type="pres">
      <dgm:prSet presAssocID="{1C0A4908-A9F1-4A9F-A9F5-D98A0572B8F1}" presName="linearFlow" presStyleCnt="0">
        <dgm:presLayoutVars>
          <dgm:dir/>
          <dgm:animLvl val="lvl"/>
          <dgm:resizeHandles val="exact"/>
        </dgm:presLayoutVars>
      </dgm:prSet>
      <dgm:spPr/>
    </dgm:pt>
    <dgm:pt modelId="{3B66B7A9-8D02-4A42-9230-C4552D772B28}" type="pres">
      <dgm:prSet presAssocID="{CB1BB61F-5111-471B-98FA-E134B4BCCC36}" presName="composite" presStyleCnt="0"/>
      <dgm:spPr/>
    </dgm:pt>
    <dgm:pt modelId="{D3D2C174-F991-4F6D-81B9-7B41C2E35A80}" type="pres">
      <dgm:prSet presAssocID="{CB1BB61F-5111-471B-98FA-E134B4BCCC36}" presName="parentText" presStyleLbl="alignNode1" presStyleIdx="0" presStyleCnt="3">
        <dgm:presLayoutVars>
          <dgm:chMax val="1"/>
          <dgm:bulletEnabled val="1"/>
        </dgm:presLayoutVars>
      </dgm:prSet>
      <dgm:spPr/>
    </dgm:pt>
    <dgm:pt modelId="{B6E114F4-CAC6-4A50-ACEC-FB5DB0263162}" type="pres">
      <dgm:prSet presAssocID="{CB1BB61F-5111-471B-98FA-E134B4BCCC36}" presName="descendantText" presStyleLbl="alignAcc1" presStyleIdx="0" presStyleCnt="3">
        <dgm:presLayoutVars>
          <dgm:bulletEnabled val="1"/>
        </dgm:presLayoutVars>
      </dgm:prSet>
      <dgm:spPr/>
    </dgm:pt>
    <dgm:pt modelId="{19E55A53-5717-417A-9D79-2D99885A2BE5}" type="pres">
      <dgm:prSet presAssocID="{8AA92134-18A9-4046-B727-119E54384964}" presName="sp" presStyleCnt="0"/>
      <dgm:spPr/>
    </dgm:pt>
    <dgm:pt modelId="{D29E122E-0ABE-470E-B132-494A52805B05}" type="pres">
      <dgm:prSet presAssocID="{EF508226-087C-4711-8E93-17D641EB4E29}" presName="composite" presStyleCnt="0"/>
      <dgm:spPr/>
    </dgm:pt>
    <dgm:pt modelId="{294ADB57-4006-4F27-A42C-90B1DFBFE3DE}" type="pres">
      <dgm:prSet presAssocID="{EF508226-087C-4711-8E93-17D641EB4E29}" presName="parentText" presStyleLbl="alignNode1" presStyleIdx="1" presStyleCnt="3">
        <dgm:presLayoutVars>
          <dgm:chMax val="1"/>
          <dgm:bulletEnabled val="1"/>
        </dgm:presLayoutVars>
      </dgm:prSet>
      <dgm:spPr/>
    </dgm:pt>
    <dgm:pt modelId="{1DFAFF92-D54E-4245-AA51-DA404E258D29}" type="pres">
      <dgm:prSet presAssocID="{EF508226-087C-4711-8E93-17D641EB4E29}" presName="descendantText" presStyleLbl="alignAcc1" presStyleIdx="1" presStyleCnt="3">
        <dgm:presLayoutVars>
          <dgm:bulletEnabled val="1"/>
        </dgm:presLayoutVars>
      </dgm:prSet>
      <dgm:spPr/>
    </dgm:pt>
    <dgm:pt modelId="{3687C199-F555-4FA9-B2D8-A95E625C6913}" type="pres">
      <dgm:prSet presAssocID="{C2E5F27B-44F1-4950-9F86-69026392A04A}" presName="sp" presStyleCnt="0"/>
      <dgm:spPr/>
    </dgm:pt>
    <dgm:pt modelId="{8481156C-4198-4D77-8017-21778C33B4E6}" type="pres">
      <dgm:prSet presAssocID="{C9B8CB6D-A977-403E-A1BD-0B3E2B3E1994}" presName="composite" presStyleCnt="0"/>
      <dgm:spPr/>
    </dgm:pt>
    <dgm:pt modelId="{768C8FF1-0BD3-49C3-BB13-DE4F4DBFEF31}" type="pres">
      <dgm:prSet presAssocID="{C9B8CB6D-A977-403E-A1BD-0B3E2B3E1994}" presName="parentText" presStyleLbl="alignNode1" presStyleIdx="2" presStyleCnt="3">
        <dgm:presLayoutVars>
          <dgm:chMax val="1"/>
          <dgm:bulletEnabled val="1"/>
        </dgm:presLayoutVars>
      </dgm:prSet>
      <dgm:spPr/>
    </dgm:pt>
    <dgm:pt modelId="{2C9A7F8B-D070-4559-B8A3-0DD7098A33E0}" type="pres">
      <dgm:prSet presAssocID="{C9B8CB6D-A977-403E-A1BD-0B3E2B3E1994}" presName="descendantText" presStyleLbl="alignAcc1" presStyleIdx="2" presStyleCnt="3">
        <dgm:presLayoutVars>
          <dgm:bulletEnabled val="1"/>
        </dgm:presLayoutVars>
      </dgm:prSet>
      <dgm:spPr/>
    </dgm:pt>
  </dgm:ptLst>
  <dgm:cxnLst>
    <dgm:cxn modelId="{04B7730A-0277-4D04-AABF-D1F28226F919}" type="presOf" srcId="{F3FE1D20-AEDA-4260-B7E2-08B8B92E591C}" destId="{2C9A7F8B-D070-4559-B8A3-0DD7098A33E0}" srcOrd="0" destOrd="0" presId="urn:microsoft.com/office/officeart/2005/8/layout/chevron2"/>
    <dgm:cxn modelId="{9717001C-7190-49AC-8722-28C35F8F1779}" srcId="{1C0A4908-A9F1-4A9F-A9F5-D98A0572B8F1}" destId="{C9B8CB6D-A977-403E-A1BD-0B3E2B3E1994}" srcOrd="2" destOrd="0" parTransId="{40AE6A16-C5B7-4685-A98F-8BAA11E1E5CB}" sibTransId="{7C7ACF63-C6F2-44C7-939D-717DEB47B39C}"/>
    <dgm:cxn modelId="{B6C8C52E-8180-46D2-8EF2-EF3A60270B2F}" srcId="{CB1BB61F-5111-471B-98FA-E134B4BCCC36}" destId="{3633C0D6-E17A-4F95-A532-DAC402212E2F}" srcOrd="0" destOrd="0" parTransId="{4009DF19-32BA-4A53-ACFB-008BB77E1EC3}" sibTransId="{F4B1CFA6-3C1A-4452-9AB8-98619839E343}"/>
    <dgm:cxn modelId="{C5CEDA35-E625-47B2-8ADF-77B80DF23DB6}" srcId="{1C0A4908-A9F1-4A9F-A9F5-D98A0572B8F1}" destId="{CB1BB61F-5111-471B-98FA-E134B4BCCC36}" srcOrd="0" destOrd="0" parTransId="{490CDA1B-B6EF-4792-83CF-A05E68A1CFAF}" sibTransId="{8AA92134-18A9-4046-B727-119E54384964}"/>
    <dgm:cxn modelId="{9211055D-0CBD-4CC8-8EA0-D899CF25FE57}" type="presOf" srcId="{1C0A4908-A9F1-4A9F-A9F5-D98A0572B8F1}" destId="{CEA67C46-9C9C-4C07-8F98-6BCCC9D3C5BA}" srcOrd="0" destOrd="0" presId="urn:microsoft.com/office/officeart/2005/8/layout/chevron2"/>
    <dgm:cxn modelId="{1D97BD65-DDF5-49B2-819F-BAE5912FD39B}" srcId="{1C0A4908-A9F1-4A9F-A9F5-D98A0572B8F1}" destId="{EF508226-087C-4711-8E93-17D641EB4E29}" srcOrd="1" destOrd="0" parTransId="{C260ACAF-678C-476E-8313-B3DB09ED4D99}" sibTransId="{C2E5F27B-44F1-4950-9F86-69026392A04A}"/>
    <dgm:cxn modelId="{C4C15076-7B82-47E5-8E0A-E29194BACF15}" type="presOf" srcId="{B3FDE99C-9A05-4334-B4CF-811DD7164A3C}" destId="{1DFAFF92-D54E-4245-AA51-DA404E258D29}" srcOrd="0" destOrd="0" presId="urn:microsoft.com/office/officeart/2005/8/layout/chevron2"/>
    <dgm:cxn modelId="{3A1CAD7D-CE2E-4F28-A41A-5B78B8711743}" type="presOf" srcId="{C9B8CB6D-A977-403E-A1BD-0B3E2B3E1994}" destId="{768C8FF1-0BD3-49C3-BB13-DE4F4DBFEF31}" srcOrd="0" destOrd="0" presId="urn:microsoft.com/office/officeart/2005/8/layout/chevron2"/>
    <dgm:cxn modelId="{1846628D-753A-4267-A09B-7DB9BA0427B8}" type="presOf" srcId="{3633C0D6-E17A-4F95-A532-DAC402212E2F}" destId="{B6E114F4-CAC6-4A50-ACEC-FB5DB0263162}" srcOrd="0" destOrd="0" presId="urn:microsoft.com/office/officeart/2005/8/layout/chevron2"/>
    <dgm:cxn modelId="{C16CAB9F-FB79-43E8-81C2-318210C24530}" srcId="{C9B8CB6D-A977-403E-A1BD-0B3E2B3E1994}" destId="{F3FE1D20-AEDA-4260-B7E2-08B8B92E591C}" srcOrd="0" destOrd="0" parTransId="{7F72CD13-71B6-41C9-9B5C-6742350C6271}" sibTransId="{6BFE7E02-577F-4E99-AB15-0A3929C389E0}"/>
    <dgm:cxn modelId="{AB60F5A3-F7C6-4359-811F-0CD67D94B62D}" srcId="{EF508226-087C-4711-8E93-17D641EB4E29}" destId="{B3FDE99C-9A05-4334-B4CF-811DD7164A3C}" srcOrd="0" destOrd="0" parTransId="{5C1B36C0-3D65-42A4-AABD-832E0656D203}" sibTransId="{39732ECD-B34E-4ED9-BB23-251A1B69A671}"/>
    <dgm:cxn modelId="{316DFDDE-3A16-486B-9DBE-A13FCD8AA71A}" type="presOf" srcId="{EF508226-087C-4711-8E93-17D641EB4E29}" destId="{294ADB57-4006-4F27-A42C-90B1DFBFE3DE}" srcOrd="0" destOrd="0" presId="urn:microsoft.com/office/officeart/2005/8/layout/chevron2"/>
    <dgm:cxn modelId="{A1A0D2E6-911B-4F2B-9ACB-FFCD0D443D16}" type="presOf" srcId="{CB1BB61F-5111-471B-98FA-E134B4BCCC36}" destId="{D3D2C174-F991-4F6D-81B9-7B41C2E35A80}" srcOrd="0" destOrd="0" presId="urn:microsoft.com/office/officeart/2005/8/layout/chevron2"/>
    <dgm:cxn modelId="{F0033113-5CF1-4135-A530-DA2268FB42BD}" type="presParOf" srcId="{CEA67C46-9C9C-4C07-8F98-6BCCC9D3C5BA}" destId="{3B66B7A9-8D02-4A42-9230-C4552D772B28}" srcOrd="0" destOrd="0" presId="urn:microsoft.com/office/officeart/2005/8/layout/chevron2"/>
    <dgm:cxn modelId="{C6F9731F-D40A-44C1-BE94-E32EFDA7D151}" type="presParOf" srcId="{3B66B7A9-8D02-4A42-9230-C4552D772B28}" destId="{D3D2C174-F991-4F6D-81B9-7B41C2E35A80}" srcOrd="0" destOrd="0" presId="urn:microsoft.com/office/officeart/2005/8/layout/chevron2"/>
    <dgm:cxn modelId="{862F9922-728C-4BFC-99DA-CB5F44724236}" type="presParOf" srcId="{3B66B7A9-8D02-4A42-9230-C4552D772B28}" destId="{B6E114F4-CAC6-4A50-ACEC-FB5DB0263162}" srcOrd="1" destOrd="0" presId="urn:microsoft.com/office/officeart/2005/8/layout/chevron2"/>
    <dgm:cxn modelId="{6570BAC4-2677-420D-9216-97F010D4DAF8}" type="presParOf" srcId="{CEA67C46-9C9C-4C07-8F98-6BCCC9D3C5BA}" destId="{19E55A53-5717-417A-9D79-2D99885A2BE5}" srcOrd="1" destOrd="0" presId="urn:microsoft.com/office/officeart/2005/8/layout/chevron2"/>
    <dgm:cxn modelId="{B706545E-1CE9-4034-8836-0C3A18D4F364}" type="presParOf" srcId="{CEA67C46-9C9C-4C07-8F98-6BCCC9D3C5BA}" destId="{D29E122E-0ABE-470E-B132-494A52805B05}" srcOrd="2" destOrd="0" presId="urn:microsoft.com/office/officeart/2005/8/layout/chevron2"/>
    <dgm:cxn modelId="{741CE1F8-CE2B-4D60-A3F0-C2C0C80ABA75}" type="presParOf" srcId="{D29E122E-0ABE-470E-B132-494A52805B05}" destId="{294ADB57-4006-4F27-A42C-90B1DFBFE3DE}" srcOrd="0" destOrd="0" presId="urn:microsoft.com/office/officeart/2005/8/layout/chevron2"/>
    <dgm:cxn modelId="{5365B18B-5465-425F-BAA8-74C943AAD06D}" type="presParOf" srcId="{D29E122E-0ABE-470E-B132-494A52805B05}" destId="{1DFAFF92-D54E-4245-AA51-DA404E258D29}" srcOrd="1" destOrd="0" presId="urn:microsoft.com/office/officeart/2005/8/layout/chevron2"/>
    <dgm:cxn modelId="{7EA1AF93-2D38-4847-A145-B2101631D764}" type="presParOf" srcId="{CEA67C46-9C9C-4C07-8F98-6BCCC9D3C5BA}" destId="{3687C199-F555-4FA9-B2D8-A95E625C6913}" srcOrd="3" destOrd="0" presId="urn:microsoft.com/office/officeart/2005/8/layout/chevron2"/>
    <dgm:cxn modelId="{C81CB847-5E81-4C24-936B-E6F5C057069F}" type="presParOf" srcId="{CEA67C46-9C9C-4C07-8F98-6BCCC9D3C5BA}" destId="{8481156C-4198-4D77-8017-21778C33B4E6}" srcOrd="4" destOrd="0" presId="urn:microsoft.com/office/officeart/2005/8/layout/chevron2"/>
    <dgm:cxn modelId="{707BEF19-8F4B-47BC-8D2F-B1912B9E30F5}" type="presParOf" srcId="{8481156C-4198-4D77-8017-21778C33B4E6}" destId="{768C8FF1-0BD3-49C3-BB13-DE4F4DBFEF31}" srcOrd="0" destOrd="0" presId="urn:microsoft.com/office/officeart/2005/8/layout/chevron2"/>
    <dgm:cxn modelId="{770029EF-97F1-4972-8182-EDE2FEF9777B}" type="presParOf" srcId="{8481156C-4198-4D77-8017-21778C33B4E6}" destId="{2C9A7F8B-D070-4559-B8A3-0DD7098A33E0}" srcOrd="1" destOrd="0" presId="urn:microsoft.com/office/officeart/2005/8/layout/chevron2"/>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CECBC4-F70A-42B4-9C8C-5D1FD5CDE30D}"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0EE2F750-E162-4EAF-97FD-E837160A01FB}">
      <dgm:prSet phldrT="[Metin]" custT="1"/>
      <dgm:spPr/>
      <dgm:t>
        <a:bodyPr/>
        <a:lstStyle/>
        <a:p>
          <a:r>
            <a:rPr lang="en-US" sz="1200">
              <a:latin typeface="Arial" panose="020B0604020202020204" pitchFamily="34" charset="0"/>
              <a:cs typeface="Arial" panose="020B0604020202020204" pitchFamily="34" charset="0"/>
            </a:rPr>
            <a:t>1</a:t>
          </a:r>
        </a:p>
      </dgm:t>
    </dgm:pt>
    <dgm:pt modelId="{F1917700-28FC-4714-8F72-17717265F163}" type="parTrans" cxnId="{2812E163-9B7B-4DC2-8F48-FBD0C6D01317}">
      <dgm:prSet/>
      <dgm:spPr/>
      <dgm:t>
        <a:bodyPr/>
        <a:lstStyle/>
        <a:p>
          <a:endParaRPr lang="tr-TR" sz="1200">
            <a:latin typeface="Arial" panose="020B0604020202020204" pitchFamily="34" charset="0"/>
            <a:cs typeface="Arial" panose="020B0604020202020204" pitchFamily="34" charset="0"/>
          </a:endParaRPr>
        </a:p>
      </dgm:t>
    </dgm:pt>
    <dgm:pt modelId="{7349F04B-C704-4BB5-8FE7-7869EB543289}" type="sibTrans" cxnId="{2812E163-9B7B-4DC2-8F48-FBD0C6D01317}">
      <dgm:prSet/>
      <dgm:spPr/>
      <dgm:t>
        <a:bodyPr/>
        <a:lstStyle/>
        <a:p>
          <a:endParaRPr lang="tr-TR" sz="1200">
            <a:latin typeface="Arial" panose="020B0604020202020204" pitchFamily="34" charset="0"/>
            <a:cs typeface="Arial" panose="020B0604020202020204" pitchFamily="34" charset="0"/>
          </a:endParaRPr>
        </a:p>
      </dgm:t>
    </dgm:pt>
    <dgm:pt modelId="{CBAFC41D-D7E2-47F5-B469-53B81DB32151}">
      <dgm:prSet phldrT="[Metin]" custT="1"/>
      <dgm:spPr/>
      <dgm:t>
        <a:bodyPr/>
        <a:lstStyle/>
        <a:p>
          <a:r>
            <a:rPr lang="en-US" sz="1200">
              <a:latin typeface="Arial" panose="020B0604020202020204" pitchFamily="34" charset="0"/>
              <a:cs typeface="Arial" panose="020B0604020202020204" pitchFamily="34" charset="0"/>
            </a:rPr>
            <a:t>Check with a multimeter if there is a short circuit in steam generator and jacket heaters. If there is a short circuit, replace jacket / steam generator heater.</a:t>
          </a:r>
        </a:p>
      </dgm:t>
    </dgm:pt>
    <dgm:pt modelId="{D037C90B-157A-450C-AA87-B2469AC08F5E}" type="parTrans" cxnId="{C6E11D92-9321-4D43-99C9-6DA5574D105C}">
      <dgm:prSet/>
      <dgm:spPr/>
      <dgm:t>
        <a:bodyPr/>
        <a:lstStyle/>
        <a:p>
          <a:endParaRPr lang="tr-TR" sz="1200">
            <a:latin typeface="Arial" panose="020B0604020202020204" pitchFamily="34" charset="0"/>
            <a:cs typeface="Arial" panose="020B0604020202020204" pitchFamily="34" charset="0"/>
          </a:endParaRPr>
        </a:p>
      </dgm:t>
    </dgm:pt>
    <dgm:pt modelId="{86C7BE17-B6ED-4D81-B940-C7CF10BC516B}" type="sibTrans" cxnId="{C6E11D92-9321-4D43-99C9-6DA5574D105C}">
      <dgm:prSet/>
      <dgm:spPr/>
      <dgm:t>
        <a:bodyPr/>
        <a:lstStyle/>
        <a:p>
          <a:endParaRPr lang="tr-TR" sz="1200">
            <a:latin typeface="Arial" panose="020B0604020202020204" pitchFamily="34" charset="0"/>
            <a:cs typeface="Arial" panose="020B0604020202020204" pitchFamily="34" charset="0"/>
          </a:endParaRPr>
        </a:p>
      </dgm:t>
    </dgm:pt>
    <dgm:pt modelId="{255E7BFB-F885-4FDA-B634-665AF56EFA21}">
      <dgm:prSet phldrT="[Metin]" custT="1"/>
      <dgm:spPr/>
      <dgm:t>
        <a:bodyPr/>
        <a:lstStyle/>
        <a:p>
          <a:r>
            <a:rPr lang="en-US" sz="1200">
              <a:latin typeface="Arial" panose="020B0604020202020204" pitchFamily="34" charset="0"/>
              <a:cs typeface="Arial" panose="020B0604020202020204" pitchFamily="34" charset="0"/>
            </a:rPr>
            <a:t>2</a:t>
          </a:r>
        </a:p>
      </dgm:t>
    </dgm:pt>
    <dgm:pt modelId="{C4EBD8B5-433E-47CC-BC97-F9F4E8C54EF0}" type="parTrans" cxnId="{32EC8D2E-7DE6-4D8A-95E1-8FA807DA946F}">
      <dgm:prSet/>
      <dgm:spPr/>
      <dgm:t>
        <a:bodyPr/>
        <a:lstStyle/>
        <a:p>
          <a:endParaRPr lang="tr-TR" sz="1200">
            <a:latin typeface="Arial" panose="020B0604020202020204" pitchFamily="34" charset="0"/>
            <a:cs typeface="Arial" panose="020B0604020202020204" pitchFamily="34" charset="0"/>
          </a:endParaRPr>
        </a:p>
      </dgm:t>
    </dgm:pt>
    <dgm:pt modelId="{6CB80515-16AA-40F0-AA80-EE70F54E89DD}" type="sibTrans" cxnId="{32EC8D2E-7DE6-4D8A-95E1-8FA807DA946F}">
      <dgm:prSet/>
      <dgm:spPr/>
      <dgm:t>
        <a:bodyPr/>
        <a:lstStyle/>
        <a:p>
          <a:endParaRPr lang="tr-TR" sz="1200">
            <a:latin typeface="Arial" panose="020B0604020202020204" pitchFamily="34" charset="0"/>
            <a:cs typeface="Arial" panose="020B0604020202020204" pitchFamily="34" charset="0"/>
          </a:endParaRPr>
        </a:p>
      </dgm:t>
    </dgm:pt>
    <dgm:pt modelId="{E1E0ED9F-4C30-4429-9421-6D34ADA75913}">
      <dgm:prSet phldrT="[Metin]" custT="1"/>
      <dgm:spPr/>
      <dgm:t>
        <a:bodyPr/>
        <a:lstStyle/>
        <a:p>
          <a:r>
            <a:rPr lang="en-US" sz="1200">
              <a:latin typeface="Arial" panose="020B0604020202020204" pitchFamily="34" charset="0"/>
              <a:cs typeface="Arial" panose="020B0604020202020204" pitchFamily="34" charset="0"/>
            </a:rPr>
            <a:t>Check with a multimeter if there is a short circuit in solenoid valve coils. If there is short circuit, replace the coils (solenoid valve coils should be replaced together with the valve).</a:t>
          </a:r>
        </a:p>
      </dgm:t>
    </dgm:pt>
    <dgm:pt modelId="{3FEFB945-0D3B-4369-BE44-551EC28D3D20}" type="parTrans" cxnId="{C9C535F0-548C-4CE5-9365-B1FBE2BDA1FD}">
      <dgm:prSet/>
      <dgm:spPr/>
      <dgm:t>
        <a:bodyPr/>
        <a:lstStyle/>
        <a:p>
          <a:endParaRPr lang="tr-TR" sz="1200">
            <a:latin typeface="Arial" panose="020B0604020202020204" pitchFamily="34" charset="0"/>
            <a:cs typeface="Arial" panose="020B0604020202020204" pitchFamily="34" charset="0"/>
          </a:endParaRPr>
        </a:p>
      </dgm:t>
    </dgm:pt>
    <dgm:pt modelId="{ACF458CE-EC9B-40C7-A93D-CA237BAB5A00}" type="sibTrans" cxnId="{C9C535F0-548C-4CE5-9365-B1FBE2BDA1FD}">
      <dgm:prSet/>
      <dgm:spPr/>
      <dgm:t>
        <a:bodyPr/>
        <a:lstStyle/>
        <a:p>
          <a:endParaRPr lang="tr-TR" sz="1200">
            <a:latin typeface="Arial" panose="020B0604020202020204" pitchFamily="34" charset="0"/>
            <a:cs typeface="Arial" panose="020B0604020202020204" pitchFamily="34" charset="0"/>
          </a:endParaRPr>
        </a:p>
      </dgm:t>
    </dgm:pt>
    <dgm:pt modelId="{AA402E5F-32F1-446B-B9B9-F10F7539CDB1}">
      <dgm:prSet phldrT="[Metin]" custT="1"/>
      <dgm:spPr/>
      <dgm:t>
        <a:bodyPr/>
        <a:lstStyle/>
        <a:p>
          <a:r>
            <a:rPr lang="en-US" sz="1200">
              <a:latin typeface="Arial" panose="020B0604020202020204" pitchFamily="34" charset="0"/>
              <a:cs typeface="Arial" panose="020B0604020202020204" pitchFamily="34" charset="0"/>
            </a:rPr>
            <a:t>3</a:t>
          </a:r>
        </a:p>
      </dgm:t>
    </dgm:pt>
    <dgm:pt modelId="{EAC4B351-CF41-42D8-9AFA-05A7C348FDC6}" type="parTrans" cxnId="{4B256A2E-377A-4DA6-8385-BD5180D5DFB1}">
      <dgm:prSet/>
      <dgm:spPr/>
      <dgm:t>
        <a:bodyPr/>
        <a:lstStyle/>
        <a:p>
          <a:endParaRPr lang="tr-TR" sz="1200">
            <a:latin typeface="Arial" panose="020B0604020202020204" pitchFamily="34" charset="0"/>
            <a:cs typeface="Arial" panose="020B0604020202020204" pitchFamily="34" charset="0"/>
          </a:endParaRPr>
        </a:p>
      </dgm:t>
    </dgm:pt>
    <dgm:pt modelId="{F879A86C-5267-43E3-A896-A192A03CF5BC}" type="sibTrans" cxnId="{4B256A2E-377A-4DA6-8385-BD5180D5DFB1}">
      <dgm:prSet/>
      <dgm:spPr/>
      <dgm:t>
        <a:bodyPr/>
        <a:lstStyle/>
        <a:p>
          <a:endParaRPr lang="tr-TR" sz="1200">
            <a:latin typeface="Arial" panose="020B0604020202020204" pitchFamily="34" charset="0"/>
            <a:cs typeface="Arial" panose="020B0604020202020204" pitchFamily="34" charset="0"/>
          </a:endParaRPr>
        </a:p>
      </dgm:t>
    </dgm:pt>
    <dgm:pt modelId="{DC90E04D-E225-4103-9698-65D37F520ADF}">
      <dgm:prSet phldrT="[Metin]" custT="1"/>
      <dgm:spPr/>
      <dgm:t>
        <a:bodyPr/>
        <a:lstStyle/>
        <a:p>
          <a:r>
            <a:rPr lang="en-US" sz="1200">
              <a:latin typeface="Arial" panose="020B0604020202020204" pitchFamily="34" charset="0"/>
              <a:cs typeface="Arial" panose="020B0604020202020204" pitchFamily="34" charset="0"/>
            </a:rPr>
            <a:t>Check vacuum / water pump. If there is a short circuit, replace vacuum / water pump.</a:t>
          </a:r>
        </a:p>
      </dgm:t>
    </dgm:pt>
    <dgm:pt modelId="{4C07223E-0B14-450A-A483-18DBD1B5D7AC}" type="parTrans" cxnId="{1A945E71-D5B6-4060-BB55-78637A2C02CB}">
      <dgm:prSet/>
      <dgm:spPr/>
      <dgm:t>
        <a:bodyPr/>
        <a:lstStyle/>
        <a:p>
          <a:endParaRPr lang="tr-TR" sz="1200">
            <a:latin typeface="Arial" panose="020B0604020202020204" pitchFamily="34" charset="0"/>
            <a:cs typeface="Arial" panose="020B0604020202020204" pitchFamily="34" charset="0"/>
          </a:endParaRPr>
        </a:p>
      </dgm:t>
    </dgm:pt>
    <dgm:pt modelId="{9923652C-2DFF-411D-918E-5FA9D1E56849}" type="sibTrans" cxnId="{1A945E71-D5B6-4060-BB55-78637A2C02CB}">
      <dgm:prSet/>
      <dgm:spPr/>
      <dgm:t>
        <a:bodyPr/>
        <a:lstStyle/>
        <a:p>
          <a:endParaRPr lang="tr-TR" sz="1200">
            <a:latin typeface="Arial" panose="020B0604020202020204" pitchFamily="34" charset="0"/>
            <a:cs typeface="Arial" panose="020B0604020202020204" pitchFamily="34" charset="0"/>
          </a:endParaRPr>
        </a:p>
      </dgm:t>
    </dgm:pt>
    <dgm:pt modelId="{7C7D1DAE-0B59-4A2C-BF0A-A3F230CB9A82}">
      <dgm:prSet custT="1"/>
      <dgm:spPr/>
      <dgm:t>
        <a:bodyPr/>
        <a:lstStyle/>
        <a:p>
          <a:r>
            <a:rPr lang="en-US" sz="1200">
              <a:latin typeface="Arial" panose="020B0604020202020204" pitchFamily="34" charset="0"/>
              <a:cs typeface="Arial" panose="020B0604020202020204" pitchFamily="34" charset="0"/>
            </a:rPr>
            <a:t>4</a:t>
          </a:r>
        </a:p>
      </dgm:t>
    </dgm:pt>
    <dgm:pt modelId="{1C70FF89-D291-4BBF-9A89-95A1C561BEBC}" type="parTrans" cxnId="{EA7F74F6-051F-4613-852E-6A7D41FA3CA9}">
      <dgm:prSet/>
      <dgm:spPr/>
      <dgm:t>
        <a:bodyPr/>
        <a:lstStyle/>
        <a:p>
          <a:endParaRPr lang="tr-TR" sz="1200">
            <a:latin typeface="Arial" panose="020B0604020202020204" pitchFamily="34" charset="0"/>
            <a:cs typeface="Arial" panose="020B0604020202020204" pitchFamily="34" charset="0"/>
          </a:endParaRPr>
        </a:p>
      </dgm:t>
    </dgm:pt>
    <dgm:pt modelId="{E1F53269-92DD-4D23-8D2B-FB42807CEEEA}" type="sibTrans" cxnId="{EA7F74F6-051F-4613-852E-6A7D41FA3CA9}">
      <dgm:prSet/>
      <dgm:spPr/>
      <dgm:t>
        <a:bodyPr/>
        <a:lstStyle/>
        <a:p>
          <a:endParaRPr lang="tr-TR" sz="1200">
            <a:latin typeface="Arial" panose="020B0604020202020204" pitchFamily="34" charset="0"/>
            <a:cs typeface="Arial" panose="020B0604020202020204" pitchFamily="34" charset="0"/>
          </a:endParaRPr>
        </a:p>
      </dgm:t>
    </dgm:pt>
    <dgm:pt modelId="{EC6A5BF8-33D9-45D2-BE6E-7F4988F55186}">
      <dgm:prSet custT="1"/>
      <dgm:spPr/>
      <dgm:t>
        <a:bodyPr/>
        <a:lstStyle/>
        <a:p>
          <a:r>
            <a:rPr lang="en-US" sz="1200">
              <a:latin typeface="Arial" panose="020B0604020202020204" pitchFamily="34" charset="0"/>
              <a:cs typeface="Arial" panose="020B0604020202020204" pitchFamily="34" charset="0"/>
            </a:rPr>
            <a:t>Check the </a:t>
          </a:r>
          <a:r>
            <a:rPr lang="tr-TR" sz="1200">
              <a:latin typeface="Arial" panose="020B0604020202020204" pitchFamily="34" charset="0"/>
              <a:cs typeface="Arial" panose="020B0604020202020204" pitchFamily="34" charset="0"/>
            </a:rPr>
            <a:t>e</a:t>
          </a:r>
          <a:r>
            <a:rPr lang="en-US" sz="1200">
              <a:latin typeface="Arial" panose="020B0604020202020204" pitchFamily="34" charset="0"/>
              <a:cs typeface="Arial" panose="020B0604020202020204" pitchFamily="34" charset="0"/>
            </a:rPr>
            <a:t>covat, replace if malfunctioned.</a:t>
          </a:r>
        </a:p>
      </dgm:t>
    </dgm:pt>
    <dgm:pt modelId="{13BD9DB3-8E1C-489E-9E87-E3DB93CED061}" type="parTrans" cxnId="{C7F05864-924D-46D7-B081-666FA4437D16}">
      <dgm:prSet/>
      <dgm:spPr/>
      <dgm:t>
        <a:bodyPr/>
        <a:lstStyle/>
        <a:p>
          <a:endParaRPr lang="tr-TR" sz="1200">
            <a:latin typeface="Arial" panose="020B0604020202020204" pitchFamily="34" charset="0"/>
            <a:cs typeface="Arial" panose="020B0604020202020204" pitchFamily="34" charset="0"/>
          </a:endParaRPr>
        </a:p>
      </dgm:t>
    </dgm:pt>
    <dgm:pt modelId="{0D857F96-5DAA-46B8-A6C8-57B48CB5D5FA}" type="sibTrans" cxnId="{C7F05864-924D-46D7-B081-666FA4437D16}">
      <dgm:prSet/>
      <dgm:spPr/>
      <dgm:t>
        <a:bodyPr/>
        <a:lstStyle/>
        <a:p>
          <a:endParaRPr lang="tr-TR" sz="1200">
            <a:latin typeface="Arial" panose="020B0604020202020204" pitchFamily="34" charset="0"/>
            <a:cs typeface="Arial" panose="020B0604020202020204" pitchFamily="34" charset="0"/>
          </a:endParaRPr>
        </a:p>
      </dgm:t>
    </dgm:pt>
    <dgm:pt modelId="{BFA4F6B4-3E0A-4FAF-AFCA-80B017D8F3FE}">
      <dgm:prSet custT="1"/>
      <dgm:spPr/>
      <dgm:t>
        <a:bodyPr/>
        <a:lstStyle/>
        <a:p>
          <a:r>
            <a:rPr lang="en-US" sz="1200">
              <a:latin typeface="Arial" panose="020B0604020202020204" pitchFamily="34" charset="0"/>
              <a:cs typeface="Arial" panose="020B0604020202020204" pitchFamily="34" charset="0"/>
            </a:rPr>
            <a:t>6  </a:t>
          </a:r>
        </a:p>
      </dgm:t>
    </dgm:pt>
    <dgm:pt modelId="{0562DE30-1CA0-4C5C-BE6A-D15DBFC15A15}" type="parTrans" cxnId="{46869126-3863-467F-AB0E-7543BE67B507}">
      <dgm:prSet/>
      <dgm:spPr/>
      <dgm:t>
        <a:bodyPr/>
        <a:lstStyle/>
        <a:p>
          <a:endParaRPr lang="tr-TR" sz="1200">
            <a:latin typeface="Arial" panose="020B0604020202020204" pitchFamily="34" charset="0"/>
            <a:cs typeface="Arial" panose="020B0604020202020204" pitchFamily="34" charset="0"/>
          </a:endParaRPr>
        </a:p>
      </dgm:t>
    </dgm:pt>
    <dgm:pt modelId="{70D50ADF-4188-4F40-9CB3-CD2871E4AA43}" type="sibTrans" cxnId="{46869126-3863-467F-AB0E-7543BE67B507}">
      <dgm:prSet/>
      <dgm:spPr/>
      <dgm:t>
        <a:bodyPr/>
        <a:lstStyle/>
        <a:p>
          <a:endParaRPr lang="tr-TR" sz="1200">
            <a:latin typeface="Arial" panose="020B0604020202020204" pitchFamily="34" charset="0"/>
            <a:cs typeface="Arial" panose="020B0604020202020204" pitchFamily="34" charset="0"/>
          </a:endParaRPr>
        </a:p>
      </dgm:t>
    </dgm:pt>
    <dgm:pt modelId="{88B73955-9B6C-43B2-88A7-52B3BF4B9774}">
      <dgm:prSet custT="1"/>
      <dgm:spPr/>
      <dgm:t>
        <a:bodyPr/>
        <a:lstStyle/>
        <a:p>
          <a:r>
            <a:rPr lang="en-US" sz="1200">
              <a:latin typeface="Arial" panose="020B0604020202020204" pitchFamily="34" charset="0"/>
              <a:cs typeface="Arial" panose="020B0604020202020204" pitchFamily="34" charset="0"/>
            </a:rPr>
            <a:t>5</a:t>
          </a:r>
        </a:p>
      </dgm:t>
    </dgm:pt>
    <dgm:pt modelId="{7871173D-BFBC-4FBF-8052-0439E6CA07C3}" type="parTrans" cxnId="{B59F357B-FC5F-4639-B80C-D7458E510591}">
      <dgm:prSet/>
      <dgm:spPr/>
      <dgm:t>
        <a:bodyPr/>
        <a:lstStyle/>
        <a:p>
          <a:endParaRPr lang="tr-TR" sz="1200">
            <a:latin typeface="Arial" panose="020B0604020202020204" pitchFamily="34" charset="0"/>
            <a:cs typeface="Arial" panose="020B0604020202020204" pitchFamily="34" charset="0"/>
          </a:endParaRPr>
        </a:p>
      </dgm:t>
    </dgm:pt>
    <dgm:pt modelId="{0A75C628-0706-483D-838F-66FA2916B808}" type="sibTrans" cxnId="{B59F357B-FC5F-4639-B80C-D7458E510591}">
      <dgm:prSet/>
      <dgm:spPr/>
      <dgm:t>
        <a:bodyPr/>
        <a:lstStyle/>
        <a:p>
          <a:endParaRPr lang="tr-TR" sz="1200">
            <a:latin typeface="Arial" panose="020B0604020202020204" pitchFamily="34" charset="0"/>
            <a:cs typeface="Arial" panose="020B0604020202020204" pitchFamily="34" charset="0"/>
          </a:endParaRPr>
        </a:p>
      </dgm:t>
    </dgm:pt>
    <dgm:pt modelId="{DA811AB1-40F6-43B0-9919-598333F8FCC2}">
      <dgm:prSet custT="1"/>
      <dgm:spPr/>
      <dgm:t>
        <a:bodyPr/>
        <a:lstStyle/>
        <a:p>
          <a:r>
            <a:rPr lang="en-US" sz="1200">
              <a:latin typeface="Arial" panose="020B0604020202020204" pitchFamily="34" charset="0"/>
              <a:cs typeface="Arial" panose="020B0604020202020204" pitchFamily="34" charset="0"/>
            </a:rPr>
            <a:t>Check lock coil and AC/DC converter. Replace if malfunctioned.</a:t>
          </a:r>
        </a:p>
      </dgm:t>
    </dgm:pt>
    <dgm:pt modelId="{A1313408-3360-4787-B797-37164471E3A6}" type="parTrans" cxnId="{6512072C-08F4-4366-B5DD-A0D20C256FE9}">
      <dgm:prSet/>
      <dgm:spPr/>
      <dgm:t>
        <a:bodyPr/>
        <a:lstStyle/>
        <a:p>
          <a:endParaRPr lang="tr-TR" sz="1200">
            <a:latin typeface="Arial" panose="020B0604020202020204" pitchFamily="34" charset="0"/>
            <a:cs typeface="Arial" panose="020B0604020202020204" pitchFamily="34" charset="0"/>
          </a:endParaRPr>
        </a:p>
      </dgm:t>
    </dgm:pt>
    <dgm:pt modelId="{C92A6C7E-1E94-4EF8-9798-DADB0381AC61}" type="sibTrans" cxnId="{6512072C-08F4-4366-B5DD-A0D20C256FE9}">
      <dgm:prSet/>
      <dgm:spPr/>
      <dgm:t>
        <a:bodyPr/>
        <a:lstStyle/>
        <a:p>
          <a:endParaRPr lang="tr-TR" sz="1200">
            <a:latin typeface="Arial" panose="020B0604020202020204" pitchFamily="34" charset="0"/>
            <a:cs typeface="Arial" panose="020B0604020202020204" pitchFamily="34" charset="0"/>
          </a:endParaRPr>
        </a:p>
      </dgm:t>
    </dgm:pt>
    <dgm:pt modelId="{B263E780-BBF7-4AE2-91DF-73F6F72587F8}">
      <dgm:prSet custT="1"/>
      <dgm:spPr/>
      <dgm:t>
        <a:bodyPr/>
        <a:lstStyle/>
        <a:p>
          <a:r>
            <a:rPr lang="en-US" sz="1200">
              <a:latin typeface="Arial" panose="020B0604020202020204" pitchFamily="34" charset="0"/>
              <a:cs typeface="Arial" panose="020B0604020202020204" pitchFamily="34" charset="0"/>
            </a:rPr>
            <a:t>Check if there is a short circuit from the electric cables to the body.</a:t>
          </a:r>
        </a:p>
      </dgm:t>
    </dgm:pt>
    <dgm:pt modelId="{52372D72-4DF2-470D-87F4-77F3D2B080BA}" type="parTrans" cxnId="{29CEB172-B48D-4FA8-AD3B-9727CCF17D9E}">
      <dgm:prSet/>
      <dgm:spPr/>
      <dgm:t>
        <a:bodyPr/>
        <a:lstStyle/>
        <a:p>
          <a:endParaRPr lang="tr-TR" sz="1200">
            <a:latin typeface="Arial" panose="020B0604020202020204" pitchFamily="34" charset="0"/>
            <a:cs typeface="Arial" panose="020B0604020202020204" pitchFamily="34" charset="0"/>
          </a:endParaRPr>
        </a:p>
      </dgm:t>
    </dgm:pt>
    <dgm:pt modelId="{429A54B6-2B79-4B3B-A5E7-10B952F7CACB}" type="sibTrans" cxnId="{29CEB172-B48D-4FA8-AD3B-9727CCF17D9E}">
      <dgm:prSet/>
      <dgm:spPr/>
      <dgm:t>
        <a:bodyPr/>
        <a:lstStyle/>
        <a:p>
          <a:endParaRPr lang="tr-TR" sz="1200">
            <a:latin typeface="Arial" panose="020B0604020202020204" pitchFamily="34" charset="0"/>
            <a:cs typeface="Arial" panose="020B0604020202020204" pitchFamily="34" charset="0"/>
          </a:endParaRPr>
        </a:p>
      </dgm:t>
    </dgm:pt>
    <dgm:pt modelId="{2360F06C-BCBA-47BE-A939-B76AC3EDAE98}" type="pres">
      <dgm:prSet presAssocID="{46CECBC4-F70A-42B4-9C8C-5D1FD5CDE30D}" presName="linearFlow" presStyleCnt="0">
        <dgm:presLayoutVars>
          <dgm:dir/>
          <dgm:animLvl val="lvl"/>
          <dgm:resizeHandles val="exact"/>
        </dgm:presLayoutVars>
      </dgm:prSet>
      <dgm:spPr/>
    </dgm:pt>
    <dgm:pt modelId="{46C87308-AC07-46B7-96F2-37C36B1FD142}" type="pres">
      <dgm:prSet presAssocID="{0EE2F750-E162-4EAF-97FD-E837160A01FB}" presName="composite" presStyleCnt="0"/>
      <dgm:spPr/>
    </dgm:pt>
    <dgm:pt modelId="{28A9120A-8471-4063-B633-91DED0CD04B0}" type="pres">
      <dgm:prSet presAssocID="{0EE2F750-E162-4EAF-97FD-E837160A01FB}" presName="parentText" presStyleLbl="alignNode1" presStyleIdx="0" presStyleCnt="6">
        <dgm:presLayoutVars>
          <dgm:chMax val="1"/>
          <dgm:bulletEnabled val="1"/>
        </dgm:presLayoutVars>
      </dgm:prSet>
      <dgm:spPr/>
    </dgm:pt>
    <dgm:pt modelId="{E05A41F0-ECA1-4C28-B0CD-281753B942BD}" type="pres">
      <dgm:prSet presAssocID="{0EE2F750-E162-4EAF-97FD-E837160A01FB}" presName="descendantText" presStyleLbl="alignAcc1" presStyleIdx="0" presStyleCnt="6" custScaleY="127424">
        <dgm:presLayoutVars>
          <dgm:bulletEnabled val="1"/>
        </dgm:presLayoutVars>
      </dgm:prSet>
      <dgm:spPr/>
    </dgm:pt>
    <dgm:pt modelId="{FF288EC2-576A-40AD-835C-26AA35ADB4D5}" type="pres">
      <dgm:prSet presAssocID="{7349F04B-C704-4BB5-8FE7-7869EB543289}" presName="sp" presStyleCnt="0"/>
      <dgm:spPr/>
    </dgm:pt>
    <dgm:pt modelId="{C2EF2C45-F304-4C91-87CF-A32228DDF7D7}" type="pres">
      <dgm:prSet presAssocID="{255E7BFB-F885-4FDA-B634-665AF56EFA21}" presName="composite" presStyleCnt="0"/>
      <dgm:spPr/>
    </dgm:pt>
    <dgm:pt modelId="{4E3FC58C-A44D-43E3-BB41-97BF3BC60062}" type="pres">
      <dgm:prSet presAssocID="{255E7BFB-F885-4FDA-B634-665AF56EFA21}" presName="parentText" presStyleLbl="alignNode1" presStyleIdx="1" presStyleCnt="6">
        <dgm:presLayoutVars>
          <dgm:chMax val="1"/>
          <dgm:bulletEnabled val="1"/>
        </dgm:presLayoutVars>
      </dgm:prSet>
      <dgm:spPr/>
    </dgm:pt>
    <dgm:pt modelId="{A539C835-BB57-4CB0-94C0-52CB94FB8C8B}" type="pres">
      <dgm:prSet presAssocID="{255E7BFB-F885-4FDA-B634-665AF56EFA21}" presName="descendantText" presStyleLbl="alignAcc1" presStyleIdx="1" presStyleCnt="6" custScaleY="168934">
        <dgm:presLayoutVars>
          <dgm:bulletEnabled val="1"/>
        </dgm:presLayoutVars>
      </dgm:prSet>
      <dgm:spPr/>
    </dgm:pt>
    <dgm:pt modelId="{7E5716F5-03A1-4EAC-A7FF-CADA14C673C0}" type="pres">
      <dgm:prSet presAssocID="{6CB80515-16AA-40F0-AA80-EE70F54E89DD}" presName="sp" presStyleCnt="0"/>
      <dgm:spPr/>
    </dgm:pt>
    <dgm:pt modelId="{C2F12D8F-B0D3-4BF2-9BDD-B6FDFD0987EE}" type="pres">
      <dgm:prSet presAssocID="{AA402E5F-32F1-446B-B9B9-F10F7539CDB1}" presName="composite" presStyleCnt="0"/>
      <dgm:spPr/>
    </dgm:pt>
    <dgm:pt modelId="{52052102-D692-4A38-9CAA-1D972DB308E9}" type="pres">
      <dgm:prSet presAssocID="{AA402E5F-32F1-446B-B9B9-F10F7539CDB1}" presName="parentText" presStyleLbl="alignNode1" presStyleIdx="2" presStyleCnt="6">
        <dgm:presLayoutVars>
          <dgm:chMax val="1"/>
          <dgm:bulletEnabled val="1"/>
        </dgm:presLayoutVars>
      </dgm:prSet>
      <dgm:spPr/>
    </dgm:pt>
    <dgm:pt modelId="{CCE82284-048A-4F69-83B9-9D5FC1714432}" type="pres">
      <dgm:prSet presAssocID="{AA402E5F-32F1-446B-B9B9-F10F7539CDB1}" presName="descendantText" presStyleLbl="alignAcc1" presStyleIdx="2" presStyleCnt="6">
        <dgm:presLayoutVars>
          <dgm:bulletEnabled val="1"/>
        </dgm:presLayoutVars>
      </dgm:prSet>
      <dgm:spPr/>
    </dgm:pt>
    <dgm:pt modelId="{5A40FB2F-487D-44C0-AC00-D8FE96E4CE16}" type="pres">
      <dgm:prSet presAssocID="{F879A86C-5267-43E3-A896-A192A03CF5BC}" presName="sp" presStyleCnt="0"/>
      <dgm:spPr/>
    </dgm:pt>
    <dgm:pt modelId="{E693FDEF-9A25-484F-AAE4-E483D94C46AC}" type="pres">
      <dgm:prSet presAssocID="{7C7D1DAE-0B59-4A2C-BF0A-A3F230CB9A82}" presName="composite" presStyleCnt="0"/>
      <dgm:spPr/>
    </dgm:pt>
    <dgm:pt modelId="{5A712A99-54E8-4133-85E1-8CEE48BC4F1B}" type="pres">
      <dgm:prSet presAssocID="{7C7D1DAE-0B59-4A2C-BF0A-A3F230CB9A82}" presName="parentText" presStyleLbl="alignNode1" presStyleIdx="3" presStyleCnt="6">
        <dgm:presLayoutVars>
          <dgm:chMax val="1"/>
          <dgm:bulletEnabled val="1"/>
        </dgm:presLayoutVars>
      </dgm:prSet>
      <dgm:spPr/>
    </dgm:pt>
    <dgm:pt modelId="{8F0F3DCF-51F7-4E08-AFFC-5B02C7DE8A02}" type="pres">
      <dgm:prSet presAssocID="{7C7D1DAE-0B59-4A2C-BF0A-A3F230CB9A82}" presName="descendantText" presStyleLbl="alignAcc1" presStyleIdx="3" presStyleCnt="6">
        <dgm:presLayoutVars>
          <dgm:bulletEnabled val="1"/>
        </dgm:presLayoutVars>
      </dgm:prSet>
      <dgm:spPr/>
    </dgm:pt>
    <dgm:pt modelId="{518952F6-5B27-4DE6-9744-7DF9694E0771}" type="pres">
      <dgm:prSet presAssocID="{E1F53269-92DD-4D23-8D2B-FB42807CEEEA}" presName="sp" presStyleCnt="0"/>
      <dgm:spPr/>
    </dgm:pt>
    <dgm:pt modelId="{34E36F27-3C5C-44D8-AECB-B51F9558A095}" type="pres">
      <dgm:prSet presAssocID="{88B73955-9B6C-43B2-88A7-52B3BF4B9774}" presName="composite" presStyleCnt="0"/>
      <dgm:spPr/>
    </dgm:pt>
    <dgm:pt modelId="{8E2D778C-939F-4AAF-B14A-5EE668A53CE9}" type="pres">
      <dgm:prSet presAssocID="{88B73955-9B6C-43B2-88A7-52B3BF4B9774}" presName="parentText" presStyleLbl="alignNode1" presStyleIdx="4" presStyleCnt="6">
        <dgm:presLayoutVars>
          <dgm:chMax val="1"/>
          <dgm:bulletEnabled val="1"/>
        </dgm:presLayoutVars>
      </dgm:prSet>
      <dgm:spPr/>
    </dgm:pt>
    <dgm:pt modelId="{D6F62014-0692-4FE1-8840-6FA421F3CF6C}" type="pres">
      <dgm:prSet presAssocID="{88B73955-9B6C-43B2-88A7-52B3BF4B9774}" presName="descendantText" presStyleLbl="alignAcc1" presStyleIdx="4" presStyleCnt="6">
        <dgm:presLayoutVars>
          <dgm:bulletEnabled val="1"/>
        </dgm:presLayoutVars>
      </dgm:prSet>
      <dgm:spPr/>
    </dgm:pt>
    <dgm:pt modelId="{70EBAD5F-67BF-42E0-BE7D-B671DEBBEB04}" type="pres">
      <dgm:prSet presAssocID="{0A75C628-0706-483D-838F-66FA2916B808}" presName="sp" presStyleCnt="0"/>
      <dgm:spPr/>
    </dgm:pt>
    <dgm:pt modelId="{011735EC-9C6E-4EDA-A847-57DC98B5D694}" type="pres">
      <dgm:prSet presAssocID="{BFA4F6B4-3E0A-4FAF-AFCA-80B017D8F3FE}" presName="composite" presStyleCnt="0"/>
      <dgm:spPr/>
    </dgm:pt>
    <dgm:pt modelId="{748A2BBA-0223-4FB9-A972-F041FD72B7B0}" type="pres">
      <dgm:prSet presAssocID="{BFA4F6B4-3E0A-4FAF-AFCA-80B017D8F3FE}" presName="parentText" presStyleLbl="alignNode1" presStyleIdx="5" presStyleCnt="6">
        <dgm:presLayoutVars>
          <dgm:chMax val="1"/>
          <dgm:bulletEnabled val="1"/>
        </dgm:presLayoutVars>
      </dgm:prSet>
      <dgm:spPr/>
    </dgm:pt>
    <dgm:pt modelId="{220DA2C7-783C-4622-AD53-673D7D41F81A}" type="pres">
      <dgm:prSet presAssocID="{BFA4F6B4-3E0A-4FAF-AFCA-80B017D8F3FE}" presName="descendantText" presStyleLbl="alignAcc1" presStyleIdx="5" presStyleCnt="6">
        <dgm:presLayoutVars>
          <dgm:bulletEnabled val="1"/>
        </dgm:presLayoutVars>
      </dgm:prSet>
      <dgm:spPr/>
    </dgm:pt>
  </dgm:ptLst>
  <dgm:cxnLst>
    <dgm:cxn modelId="{96BDEE16-4B3D-4489-9BC7-DB478D87935F}" type="presOf" srcId="{B263E780-BBF7-4AE2-91DF-73F6F72587F8}" destId="{220DA2C7-783C-4622-AD53-673D7D41F81A}" srcOrd="0" destOrd="0" presId="urn:microsoft.com/office/officeart/2005/8/layout/chevron2"/>
    <dgm:cxn modelId="{0407AE1B-0284-4E6D-88F0-603FB061889F}" type="presOf" srcId="{BFA4F6B4-3E0A-4FAF-AFCA-80B017D8F3FE}" destId="{748A2BBA-0223-4FB9-A972-F041FD72B7B0}" srcOrd="0" destOrd="0" presId="urn:microsoft.com/office/officeart/2005/8/layout/chevron2"/>
    <dgm:cxn modelId="{46869126-3863-467F-AB0E-7543BE67B507}" srcId="{46CECBC4-F70A-42B4-9C8C-5D1FD5CDE30D}" destId="{BFA4F6B4-3E0A-4FAF-AFCA-80B017D8F3FE}" srcOrd="5" destOrd="0" parTransId="{0562DE30-1CA0-4C5C-BE6A-D15DBFC15A15}" sibTransId="{70D50ADF-4188-4F40-9CB3-CD2871E4AA43}"/>
    <dgm:cxn modelId="{6512072C-08F4-4366-B5DD-A0D20C256FE9}" srcId="{88B73955-9B6C-43B2-88A7-52B3BF4B9774}" destId="{DA811AB1-40F6-43B0-9919-598333F8FCC2}" srcOrd="0" destOrd="0" parTransId="{A1313408-3360-4787-B797-37164471E3A6}" sibTransId="{C92A6C7E-1E94-4EF8-9798-DADB0381AC61}"/>
    <dgm:cxn modelId="{4B256A2E-377A-4DA6-8385-BD5180D5DFB1}" srcId="{46CECBC4-F70A-42B4-9C8C-5D1FD5CDE30D}" destId="{AA402E5F-32F1-446B-B9B9-F10F7539CDB1}" srcOrd="2" destOrd="0" parTransId="{EAC4B351-CF41-42D8-9AFA-05A7C348FDC6}" sibTransId="{F879A86C-5267-43E3-A896-A192A03CF5BC}"/>
    <dgm:cxn modelId="{32EC8D2E-7DE6-4D8A-95E1-8FA807DA946F}" srcId="{46CECBC4-F70A-42B4-9C8C-5D1FD5CDE30D}" destId="{255E7BFB-F885-4FDA-B634-665AF56EFA21}" srcOrd="1" destOrd="0" parTransId="{C4EBD8B5-433E-47CC-BC97-F9F4E8C54EF0}" sibTransId="{6CB80515-16AA-40F0-AA80-EE70F54E89DD}"/>
    <dgm:cxn modelId="{05408D5B-B394-41AF-B20C-37F6AAD2E3D4}" type="presOf" srcId="{46CECBC4-F70A-42B4-9C8C-5D1FD5CDE30D}" destId="{2360F06C-BCBA-47BE-A939-B76AC3EDAE98}" srcOrd="0" destOrd="0" presId="urn:microsoft.com/office/officeart/2005/8/layout/chevron2"/>
    <dgm:cxn modelId="{2812E163-9B7B-4DC2-8F48-FBD0C6D01317}" srcId="{46CECBC4-F70A-42B4-9C8C-5D1FD5CDE30D}" destId="{0EE2F750-E162-4EAF-97FD-E837160A01FB}" srcOrd="0" destOrd="0" parTransId="{F1917700-28FC-4714-8F72-17717265F163}" sibTransId="{7349F04B-C704-4BB5-8FE7-7869EB543289}"/>
    <dgm:cxn modelId="{C7F05864-924D-46D7-B081-666FA4437D16}" srcId="{7C7D1DAE-0B59-4A2C-BF0A-A3F230CB9A82}" destId="{EC6A5BF8-33D9-45D2-BE6E-7F4988F55186}" srcOrd="0" destOrd="0" parTransId="{13BD9DB3-8E1C-489E-9E87-E3DB93CED061}" sibTransId="{0D857F96-5DAA-46B8-A6C8-57B48CB5D5FA}"/>
    <dgm:cxn modelId="{C3A7BD46-303A-4C3C-B424-14856739038A}" type="presOf" srcId="{88B73955-9B6C-43B2-88A7-52B3BF4B9774}" destId="{8E2D778C-939F-4AAF-B14A-5EE668A53CE9}" srcOrd="0" destOrd="0" presId="urn:microsoft.com/office/officeart/2005/8/layout/chevron2"/>
    <dgm:cxn modelId="{FFD4B749-B832-44CE-8F8B-69BFFEF607D9}" type="presOf" srcId="{CBAFC41D-D7E2-47F5-B469-53B81DB32151}" destId="{E05A41F0-ECA1-4C28-B0CD-281753B942BD}" srcOrd="0" destOrd="0" presId="urn:microsoft.com/office/officeart/2005/8/layout/chevron2"/>
    <dgm:cxn modelId="{1A945E71-D5B6-4060-BB55-78637A2C02CB}" srcId="{AA402E5F-32F1-446B-B9B9-F10F7539CDB1}" destId="{DC90E04D-E225-4103-9698-65D37F520ADF}" srcOrd="0" destOrd="0" parTransId="{4C07223E-0B14-450A-A483-18DBD1B5D7AC}" sibTransId="{9923652C-2DFF-411D-918E-5FA9D1E56849}"/>
    <dgm:cxn modelId="{29CEB172-B48D-4FA8-AD3B-9727CCF17D9E}" srcId="{BFA4F6B4-3E0A-4FAF-AFCA-80B017D8F3FE}" destId="{B263E780-BBF7-4AE2-91DF-73F6F72587F8}" srcOrd="0" destOrd="0" parTransId="{52372D72-4DF2-470D-87F4-77F3D2B080BA}" sibTransId="{429A54B6-2B79-4B3B-A5E7-10B952F7CACB}"/>
    <dgm:cxn modelId="{B59F357B-FC5F-4639-B80C-D7458E510591}" srcId="{46CECBC4-F70A-42B4-9C8C-5D1FD5CDE30D}" destId="{88B73955-9B6C-43B2-88A7-52B3BF4B9774}" srcOrd="4" destOrd="0" parTransId="{7871173D-BFBC-4FBF-8052-0439E6CA07C3}" sibTransId="{0A75C628-0706-483D-838F-66FA2916B808}"/>
    <dgm:cxn modelId="{1EA2CF8C-E950-4FD3-824C-830112D59782}" type="presOf" srcId="{AA402E5F-32F1-446B-B9B9-F10F7539CDB1}" destId="{52052102-D692-4A38-9CAA-1D972DB308E9}" srcOrd="0" destOrd="0" presId="urn:microsoft.com/office/officeart/2005/8/layout/chevron2"/>
    <dgm:cxn modelId="{C6E11D92-9321-4D43-99C9-6DA5574D105C}" srcId="{0EE2F750-E162-4EAF-97FD-E837160A01FB}" destId="{CBAFC41D-D7E2-47F5-B469-53B81DB32151}" srcOrd="0" destOrd="0" parTransId="{D037C90B-157A-450C-AA87-B2469AC08F5E}" sibTransId="{86C7BE17-B6ED-4D81-B940-C7CF10BC516B}"/>
    <dgm:cxn modelId="{E97A0E9A-4546-4835-BD5F-25A425C1EAB7}" type="presOf" srcId="{255E7BFB-F885-4FDA-B634-665AF56EFA21}" destId="{4E3FC58C-A44D-43E3-BB41-97BF3BC60062}" srcOrd="0" destOrd="0" presId="urn:microsoft.com/office/officeart/2005/8/layout/chevron2"/>
    <dgm:cxn modelId="{369C30A7-F610-4839-AC93-5E600982D234}" type="presOf" srcId="{DA811AB1-40F6-43B0-9919-598333F8FCC2}" destId="{D6F62014-0692-4FE1-8840-6FA421F3CF6C}" srcOrd="0" destOrd="0" presId="urn:microsoft.com/office/officeart/2005/8/layout/chevron2"/>
    <dgm:cxn modelId="{47CAF3BF-B33F-4BC2-9445-A2FA927D8241}" type="presOf" srcId="{0EE2F750-E162-4EAF-97FD-E837160A01FB}" destId="{28A9120A-8471-4063-B633-91DED0CD04B0}" srcOrd="0" destOrd="0" presId="urn:microsoft.com/office/officeart/2005/8/layout/chevron2"/>
    <dgm:cxn modelId="{FB05C8DC-6238-424C-9858-E76FBCDEBFEE}" type="presOf" srcId="{EC6A5BF8-33D9-45D2-BE6E-7F4988F55186}" destId="{8F0F3DCF-51F7-4E08-AFFC-5B02C7DE8A02}" srcOrd="0" destOrd="0" presId="urn:microsoft.com/office/officeart/2005/8/layout/chevron2"/>
    <dgm:cxn modelId="{2C5857DD-1715-43E3-9D0D-3E77CADAF906}" type="presOf" srcId="{DC90E04D-E225-4103-9698-65D37F520ADF}" destId="{CCE82284-048A-4F69-83B9-9D5FC1714432}" srcOrd="0" destOrd="0" presId="urn:microsoft.com/office/officeart/2005/8/layout/chevron2"/>
    <dgm:cxn modelId="{C9C535F0-548C-4CE5-9365-B1FBE2BDA1FD}" srcId="{255E7BFB-F885-4FDA-B634-665AF56EFA21}" destId="{E1E0ED9F-4C30-4429-9421-6D34ADA75913}" srcOrd="0" destOrd="0" parTransId="{3FEFB945-0D3B-4369-BE44-551EC28D3D20}" sibTransId="{ACF458CE-EC9B-40C7-A93D-CA237BAB5A00}"/>
    <dgm:cxn modelId="{E150D5F3-9A61-4CE4-8A6B-A7F72E31637D}" type="presOf" srcId="{7C7D1DAE-0B59-4A2C-BF0A-A3F230CB9A82}" destId="{5A712A99-54E8-4133-85E1-8CEE48BC4F1B}" srcOrd="0" destOrd="0" presId="urn:microsoft.com/office/officeart/2005/8/layout/chevron2"/>
    <dgm:cxn modelId="{0AF819F5-E354-402D-A19E-7BC8E9B91BC4}" type="presOf" srcId="{E1E0ED9F-4C30-4429-9421-6D34ADA75913}" destId="{A539C835-BB57-4CB0-94C0-52CB94FB8C8B}" srcOrd="0" destOrd="0" presId="urn:microsoft.com/office/officeart/2005/8/layout/chevron2"/>
    <dgm:cxn modelId="{EA7F74F6-051F-4613-852E-6A7D41FA3CA9}" srcId="{46CECBC4-F70A-42B4-9C8C-5D1FD5CDE30D}" destId="{7C7D1DAE-0B59-4A2C-BF0A-A3F230CB9A82}" srcOrd="3" destOrd="0" parTransId="{1C70FF89-D291-4BBF-9A89-95A1C561BEBC}" sibTransId="{E1F53269-92DD-4D23-8D2B-FB42807CEEEA}"/>
    <dgm:cxn modelId="{835635AB-CE06-484C-A6C3-F7F186CF3039}" type="presParOf" srcId="{2360F06C-BCBA-47BE-A939-B76AC3EDAE98}" destId="{46C87308-AC07-46B7-96F2-37C36B1FD142}" srcOrd="0" destOrd="0" presId="urn:microsoft.com/office/officeart/2005/8/layout/chevron2"/>
    <dgm:cxn modelId="{1A2A345C-AA30-4F70-9CA4-6669EF935F59}" type="presParOf" srcId="{46C87308-AC07-46B7-96F2-37C36B1FD142}" destId="{28A9120A-8471-4063-B633-91DED0CD04B0}" srcOrd="0" destOrd="0" presId="urn:microsoft.com/office/officeart/2005/8/layout/chevron2"/>
    <dgm:cxn modelId="{057EF677-2396-4A80-A149-F533D57033D1}" type="presParOf" srcId="{46C87308-AC07-46B7-96F2-37C36B1FD142}" destId="{E05A41F0-ECA1-4C28-B0CD-281753B942BD}" srcOrd="1" destOrd="0" presId="urn:microsoft.com/office/officeart/2005/8/layout/chevron2"/>
    <dgm:cxn modelId="{031B4A4E-B4D3-42C3-BE27-65BE79AE0FB6}" type="presParOf" srcId="{2360F06C-BCBA-47BE-A939-B76AC3EDAE98}" destId="{FF288EC2-576A-40AD-835C-26AA35ADB4D5}" srcOrd="1" destOrd="0" presId="urn:microsoft.com/office/officeart/2005/8/layout/chevron2"/>
    <dgm:cxn modelId="{2CEE7846-51CD-44D2-A426-C153E6C7FA88}" type="presParOf" srcId="{2360F06C-BCBA-47BE-A939-B76AC3EDAE98}" destId="{C2EF2C45-F304-4C91-87CF-A32228DDF7D7}" srcOrd="2" destOrd="0" presId="urn:microsoft.com/office/officeart/2005/8/layout/chevron2"/>
    <dgm:cxn modelId="{1D7A4E21-E9DF-4C81-B0E2-65ACCCE1501D}" type="presParOf" srcId="{C2EF2C45-F304-4C91-87CF-A32228DDF7D7}" destId="{4E3FC58C-A44D-43E3-BB41-97BF3BC60062}" srcOrd="0" destOrd="0" presId="urn:microsoft.com/office/officeart/2005/8/layout/chevron2"/>
    <dgm:cxn modelId="{AC2ADFE4-1BA5-49F1-907F-269A30E5020B}" type="presParOf" srcId="{C2EF2C45-F304-4C91-87CF-A32228DDF7D7}" destId="{A539C835-BB57-4CB0-94C0-52CB94FB8C8B}" srcOrd="1" destOrd="0" presId="urn:microsoft.com/office/officeart/2005/8/layout/chevron2"/>
    <dgm:cxn modelId="{34B407FB-7EB6-4587-99B1-D91DE1536FDE}" type="presParOf" srcId="{2360F06C-BCBA-47BE-A939-B76AC3EDAE98}" destId="{7E5716F5-03A1-4EAC-A7FF-CADA14C673C0}" srcOrd="3" destOrd="0" presId="urn:microsoft.com/office/officeart/2005/8/layout/chevron2"/>
    <dgm:cxn modelId="{E57437D3-DCC7-415B-9DB7-CAE245526421}" type="presParOf" srcId="{2360F06C-BCBA-47BE-A939-B76AC3EDAE98}" destId="{C2F12D8F-B0D3-4BF2-9BDD-B6FDFD0987EE}" srcOrd="4" destOrd="0" presId="urn:microsoft.com/office/officeart/2005/8/layout/chevron2"/>
    <dgm:cxn modelId="{B4BE7F6F-326B-47DB-A4C3-D0F878B60713}" type="presParOf" srcId="{C2F12D8F-B0D3-4BF2-9BDD-B6FDFD0987EE}" destId="{52052102-D692-4A38-9CAA-1D972DB308E9}" srcOrd="0" destOrd="0" presId="urn:microsoft.com/office/officeart/2005/8/layout/chevron2"/>
    <dgm:cxn modelId="{706407F2-D3DC-46F6-BF53-E708F2C5C5B9}" type="presParOf" srcId="{C2F12D8F-B0D3-4BF2-9BDD-B6FDFD0987EE}" destId="{CCE82284-048A-4F69-83B9-9D5FC1714432}" srcOrd="1" destOrd="0" presId="urn:microsoft.com/office/officeart/2005/8/layout/chevron2"/>
    <dgm:cxn modelId="{36A256E7-425B-4C92-BAB5-034B9E02C5F9}" type="presParOf" srcId="{2360F06C-BCBA-47BE-A939-B76AC3EDAE98}" destId="{5A40FB2F-487D-44C0-AC00-D8FE96E4CE16}" srcOrd="5" destOrd="0" presId="urn:microsoft.com/office/officeart/2005/8/layout/chevron2"/>
    <dgm:cxn modelId="{C937F5EA-E6F5-4A14-9DFB-3C5218AB9B7F}" type="presParOf" srcId="{2360F06C-BCBA-47BE-A939-B76AC3EDAE98}" destId="{E693FDEF-9A25-484F-AAE4-E483D94C46AC}" srcOrd="6" destOrd="0" presId="urn:microsoft.com/office/officeart/2005/8/layout/chevron2"/>
    <dgm:cxn modelId="{80498529-19B6-4E27-AD84-58DBEAB7D7CC}" type="presParOf" srcId="{E693FDEF-9A25-484F-AAE4-E483D94C46AC}" destId="{5A712A99-54E8-4133-85E1-8CEE48BC4F1B}" srcOrd="0" destOrd="0" presId="urn:microsoft.com/office/officeart/2005/8/layout/chevron2"/>
    <dgm:cxn modelId="{B9595A69-0541-4D16-9D0D-8EE1A97F3879}" type="presParOf" srcId="{E693FDEF-9A25-484F-AAE4-E483D94C46AC}" destId="{8F0F3DCF-51F7-4E08-AFFC-5B02C7DE8A02}" srcOrd="1" destOrd="0" presId="urn:microsoft.com/office/officeart/2005/8/layout/chevron2"/>
    <dgm:cxn modelId="{75EE23FA-BC40-494D-A61A-58986F52701C}" type="presParOf" srcId="{2360F06C-BCBA-47BE-A939-B76AC3EDAE98}" destId="{518952F6-5B27-4DE6-9744-7DF9694E0771}" srcOrd="7" destOrd="0" presId="urn:microsoft.com/office/officeart/2005/8/layout/chevron2"/>
    <dgm:cxn modelId="{0FE437A9-40DC-468D-9CEF-E45029E1DE36}" type="presParOf" srcId="{2360F06C-BCBA-47BE-A939-B76AC3EDAE98}" destId="{34E36F27-3C5C-44D8-AECB-B51F9558A095}" srcOrd="8" destOrd="0" presId="urn:microsoft.com/office/officeart/2005/8/layout/chevron2"/>
    <dgm:cxn modelId="{18417B7C-D9D4-4F7A-9E52-5BC185C805DC}" type="presParOf" srcId="{34E36F27-3C5C-44D8-AECB-B51F9558A095}" destId="{8E2D778C-939F-4AAF-B14A-5EE668A53CE9}" srcOrd="0" destOrd="0" presId="urn:microsoft.com/office/officeart/2005/8/layout/chevron2"/>
    <dgm:cxn modelId="{27FA873E-36CD-4772-B832-9CD7849ACA25}" type="presParOf" srcId="{34E36F27-3C5C-44D8-AECB-B51F9558A095}" destId="{D6F62014-0692-4FE1-8840-6FA421F3CF6C}" srcOrd="1" destOrd="0" presId="urn:microsoft.com/office/officeart/2005/8/layout/chevron2"/>
    <dgm:cxn modelId="{416D580A-2960-4AE2-8C12-896A81B8A375}" type="presParOf" srcId="{2360F06C-BCBA-47BE-A939-B76AC3EDAE98}" destId="{70EBAD5F-67BF-42E0-BE7D-B671DEBBEB04}" srcOrd="9" destOrd="0" presId="urn:microsoft.com/office/officeart/2005/8/layout/chevron2"/>
    <dgm:cxn modelId="{1FB08F0C-3C15-4541-8C13-072EE8FAF1DC}" type="presParOf" srcId="{2360F06C-BCBA-47BE-A939-B76AC3EDAE98}" destId="{011735EC-9C6E-4EDA-A847-57DC98B5D694}" srcOrd="10" destOrd="0" presId="urn:microsoft.com/office/officeart/2005/8/layout/chevron2"/>
    <dgm:cxn modelId="{01E8230A-A447-4E2A-BFCC-EC65E1251FD2}" type="presParOf" srcId="{011735EC-9C6E-4EDA-A847-57DC98B5D694}" destId="{748A2BBA-0223-4FB9-A972-F041FD72B7B0}" srcOrd="0" destOrd="0" presId="urn:microsoft.com/office/officeart/2005/8/layout/chevron2"/>
    <dgm:cxn modelId="{22A326E8-B1D8-4B76-BA69-D399D6EFCC0A}" type="presParOf" srcId="{011735EC-9C6E-4EDA-A847-57DC98B5D694}" destId="{220DA2C7-783C-4622-AD53-673D7D41F81A}" srcOrd="1" destOrd="0" presId="urn:microsoft.com/office/officeart/2005/8/layout/chevron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4A67530-9849-420B-B445-EB7B1AB88DC2}"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969F4CC0-B006-4BB4-821A-A24229B7481B}">
      <dgm:prSet phldrT="[Metin]" custT="1"/>
      <dgm:spPr/>
      <dgm:t>
        <a:bodyPr/>
        <a:lstStyle/>
        <a:p>
          <a:r>
            <a:rPr lang="en-US" sz="1200">
              <a:latin typeface="Arial" panose="020B0604020202020204" pitchFamily="34" charset="0"/>
              <a:cs typeface="Arial" panose="020B0604020202020204" pitchFamily="34" charset="0"/>
            </a:rPr>
            <a:t>1</a:t>
          </a:r>
        </a:p>
      </dgm:t>
    </dgm:pt>
    <dgm:pt modelId="{B4D138AC-13D8-421A-ADFB-D53DAB8B7B46}" type="parTrans" cxnId="{768151BC-CB7A-48C6-8BD8-CD3B60ACE50F}">
      <dgm:prSet/>
      <dgm:spPr/>
      <dgm:t>
        <a:bodyPr/>
        <a:lstStyle/>
        <a:p>
          <a:endParaRPr lang="tr-TR" sz="1200">
            <a:latin typeface="Arial" panose="020B0604020202020204" pitchFamily="34" charset="0"/>
            <a:cs typeface="Arial" panose="020B0604020202020204" pitchFamily="34" charset="0"/>
          </a:endParaRPr>
        </a:p>
      </dgm:t>
    </dgm:pt>
    <dgm:pt modelId="{35A850D0-4245-4755-B18A-B88BC2A1A001}" type="sibTrans" cxnId="{768151BC-CB7A-48C6-8BD8-CD3B60ACE50F}">
      <dgm:prSet/>
      <dgm:spPr/>
      <dgm:t>
        <a:bodyPr/>
        <a:lstStyle/>
        <a:p>
          <a:endParaRPr lang="tr-TR" sz="1200">
            <a:latin typeface="Arial" panose="020B0604020202020204" pitchFamily="34" charset="0"/>
            <a:cs typeface="Arial" panose="020B0604020202020204" pitchFamily="34" charset="0"/>
          </a:endParaRPr>
        </a:p>
      </dgm:t>
    </dgm:pt>
    <dgm:pt modelId="{711CFEF3-34C0-409E-AADD-3DFD10F76E50}">
      <dgm:prSet phldrT="[Metin]" custT="1"/>
      <dgm:spPr/>
      <dgm:t>
        <a:bodyPr/>
        <a:lstStyle/>
        <a:p>
          <a:r>
            <a:rPr lang="en-US" sz="1200">
              <a:latin typeface="Arial" panose="020B0604020202020204" pitchFamily="34" charset="0"/>
              <a:cs typeface="Arial" panose="020B0604020202020204" pitchFamily="34" charset="0"/>
            </a:rPr>
            <a:t>Make sure that there is water in the water tank and the tank receives water. </a:t>
          </a:r>
        </a:p>
      </dgm:t>
    </dgm:pt>
    <dgm:pt modelId="{EB976ABB-815F-4DE0-816B-B653AC65B7C0}" type="parTrans" cxnId="{EBF09BFF-0A1E-49D4-81BC-AE57FE50D4C6}">
      <dgm:prSet/>
      <dgm:spPr/>
      <dgm:t>
        <a:bodyPr/>
        <a:lstStyle/>
        <a:p>
          <a:endParaRPr lang="tr-TR" sz="1200">
            <a:latin typeface="Arial" panose="020B0604020202020204" pitchFamily="34" charset="0"/>
            <a:cs typeface="Arial" panose="020B0604020202020204" pitchFamily="34" charset="0"/>
          </a:endParaRPr>
        </a:p>
      </dgm:t>
    </dgm:pt>
    <dgm:pt modelId="{B7E32ED4-25BB-44F3-80A8-11B13D1D2858}" type="sibTrans" cxnId="{EBF09BFF-0A1E-49D4-81BC-AE57FE50D4C6}">
      <dgm:prSet/>
      <dgm:spPr/>
      <dgm:t>
        <a:bodyPr/>
        <a:lstStyle/>
        <a:p>
          <a:endParaRPr lang="tr-TR" sz="1200">
            <a:latin typeface="Arial" panose="020B0604020202020204" pitchFamily="34" charset="0"/>
            <a:cs typeface="Arial" panose="020B0604020202020204" pitchFamily="34" charset="0"/>
          </a:endParaRPr>
        </a:p>
      </dgm:t>
    </dgm:pt>
    <dgm:pt modelId="{8FDC11EF-952B-4F95-AE8A-707D7ED8EBC8}">
      <dgm:prSet phldrT="[Metin]" custT="1"/>
      <dgm:spPr/>
      <dgm:t>
        <a:bodyPr/>
        <a:lstStyle/>
        <a:p>
          <a:r>
            <a:rPr lang="en-US" sz="1200">
              <a:latin typeface="Arial" panose="020B0604020202020204" pitchFamily="34" charset="0"/>
              <a:cs typeface="Arial" panose="020B0604020202020204" pitchFamily="34" charset="0"/>
            </a:rPr>
            <a:t>2</a:t>
          </a:r>
        </a:p>
      </dgm:t>
    </dgm:pt>
    <dgm:pt modelId="{FB2C60E6-3EC4-445B-8A19-01FD588FD6A9}" type="parTrans" cxnId="{9575B4AE-A958-470C-A752-B9E5A09C7151}">
      <dgm:prSet/>
      <dgm:spPr/>
      <dgm:t>
        <a:bodyPr/>
        <a:lstStyle/>
        <a:p>
          <a:endParaRPr lang="tr-TR" sz="1200">
            <a:latin typeface="Arial" panose="020B0604020202020204" pitchFamily="34" charset="0"/>
            <a:cs typeface="Arial" panose="020B0604020202020204" pitchFamily="34" charset="0"/>
          </a:endParaRPr>
        </a:p>
      </dgm:t>
    </dgm:pt>
    <dgm:pt modelId="{A2F40291-6DF5-4A2B-AC3F-41A57DB70AAB}" type="sibTrans" cxnId="{9575B4AE-A958-470C-A752-B9E5A09C7151}">
      <dgm:prSet/>
      <dgm:spPr/>
      <dgm:t>
        <a:bodyPr/>
        <a:lstStyle/>
        <a:p>
          <a:endParaRPr lang="tr-TR" sz="1200">
            <a:latin typeface="Arial" panose="020B0604020202020204" pitchFamily="34" charset="0"/>
            <a:cs typeface="Arial" panose="020B0604020202020204" pitchFamily="34" charset="0"/>
          </a:endParaRPr>
        </a:p>
      </dgm:t>
    </dgm:pt>
    <dgm:pt modelId="{C92197C9-4524-473F-A26F-C0AF21BD2285}">
      <dgm:prSet phldrT="[Metin]" custT="1"/>
      <dgm:spPr/>
      <dgm:t>
        <a:bodyPr/>
        <a:lstStyle/>
        <a:p>
          <a:r>
            <a:rPr lang="en-US" sz="1200">
              <a:latin typeface="Arial" panose="020B0604020202020204" pitchFamily="34" charset="0"/>
              <a:cs typeface="Arial" panose="020B0604020202020204" pitchFamily="34" charset="0"/>
            </a:rPr>
            <a:t>Make sure that there is sufficient water in the generator and the generator receives water.</a:t>
          </a:r>
        </a:p>
      </dgm:t>
    </dgm:pt>
    <dgm:pt modelId="{F467C2A6-6F6C-412F-A34B-374A9020ACD7}" type="parTrans" cxnId="{D3EEEF9F-49F9-4C9B-9B54-128F50C5AEAC}">
      <dgm:prSet/>
      <dgm:spPr/>
      <dgm:t>
        <a:bodyPr/>
        <a:lstStyle/>
        <a:p>
          <a:endParaRPr lang="tr-TR" sz="1200">
            <a:latin typeface="Arial" panose="020B0604020202020204" pitchFamily="34" charset="0"/>
            <a:cs typeface="Arial" panose="020B0604020202020204" pitchFamily="34" charset="0"/>
          </a:endParaRPr>
        </a:p>
      </dgm:t>
    </dgm:pt>
    <dgm:pt modelId="{4CB4B435-A2CC-40F9-A599-AB26720E7F42}" type="sibTrans" cxnId="{D3EEEF9F-49F9-4C9B-9B54-128F50C5AEAC}">
      <dgm:prSet/>
      <dgm:spPr/>
      <dgm:t>
        <a:bodyPr/>
        <a:lstStyle/>
        <a:p>
          <a:endParaRPr lang="tr-TR" sz="1200">
            <a:latin typeface="Arial" panose="020B0604020202020204" pitchFamily="34" charset="0"/>
            <a:cs typeface="Arial" panose="020B0604020202020204" pitchFamily="34" charset="0"/>
          </a:endParaRPr>
        </a:p>
      </dgm:t>
    </dgm:pt>
    <dgm:pt modelId="{32EA4B8F-47AB-4E2B-89A9-0FCAFA41ABA3}">
      <dgm:prSet phldrT="[Metin]" custT="1"/>
      <dgm:spPr/>
      <dgm:t>
        <a:bodyPr/>
        <a:lstStyle/>
        <a:p>
          <a:r>
            <a:rPr lang="en-US" sz="1200">
              <a:latin typeface="Arial" panose="020B0604020202020204" pitchFamily="34" charset="0"/>
              <a:cs typeface="Arial" panose="020B0604020202020204" pitchFamily="34" charset="0"/>
            </a:rPr>
            <a:t>3</a:t>
          </a:r>
        </a:p>
      </dgm:t>
    </dgm:pt>
    <dgm:pt modelId="{ADEA8641-65A5-4537-9FEF-36BAE45BC748}" type="parTrans" cxnId="{20E299E8-4C69-40B9-A88C-4A6B3D428F14}">
      <dgm:prSet/>
      <dgm:spPr/>
      <dgm:t>
        <a:bodyPr/>
        <a:lstStyle/>
        <a:p>
          <a:endParaRPr lang="tr-TR" sz="1200">
            <a:latin typeface="Arial" panose="020B0604020202020204" pitchFamily="34" charset="0"/>
            <a:cs typeface="Arial" panose="020B0604020202020204" pitchFamily="34" charset="0"/>
          </a:endParaRPr>
        </a:p>
      </dgm:t>
    </dgm:pt>
    <dgm:pt modelId="{A1309D14-B944-4E8D-802E-CC0B85882DEA}" type="sibTrans" cxnId="{20E299E8-4C69-40B9-A88C-4A6B3D428F14}">
      <dgm:prSet/>
      <dgm:spPr/>
      <dgm:t>
        <a:bodyPr/>
        <a:lstStyle/>
        <a:p>
          <a:endParaRPr lang="tr-TR" sz="1200">
            <a:latin typeface="Arial" panose="020B0604020202020204" pitchFamily="34" charset="0"/>
            <a:cs typeface="Arial" panose="020B0604020202020204" pitchFamily="34" charset="0"/>
          </a:endParaRPr>
        </a:p>
      </dgm:t>
    </dgm:pt>
    <dgm:pt modelId="{740BD0F2-7B9E-4373-9B7E-92AD5F28D0DF}">
      <dgm:prSet phldrT="[Metin]" custT="1"/>
      <dgm:spPr/>
      <dgm:t>
        <a:bodyPr/>
        <a:lstStyle/>
        <a:p>
          <a:r>
            <a:rPr lang="en-US" sz="1200">
              <a:latin typeface="Arial" panose="020B0604020202020204" pitchFamily="34" charset="0"/>
              <a:cs typeface="Arial" panose="020B0604020202020204" pitchFamily="34" charset="0"/>
            </a:rPr>
            <a:t>Check the water pump, replace if malfunctioned.</a:t>
          </a:r>
        </a:p>
      </dgm:t>
    </dgm:pt>
    <dgm:pt modelId="{64CC90BF-3CDA-4F96-9FEF-CFB00A262FC7}" type="parTrans" cxnId="{29C83C89-6530-4932-BE4C-6FD0B4F75EC0}">
      <dgm:prSet/>
      <dgm:spPr/>
      <dgm:t>
        <a:bodyPr/>
        <a:lstStyle/>
        <a:p>
          <a:endParaRPr lang="tr-TR" sz="1200">
            <a:latin typeface="Arial" panose="020B0604020202020204" pitchFamily="34" charset="0"/>
            <a:cs typeface="Arial" panose="020B0604020202020204" pitchFamily="34" charset="0"/>
          </a:endParaRPr>
        </a:p>
      </dgm:t>
    </dgm:pt>
    <dgm:pt modelId="{74B32860-607B-46E8-8EC5-872D9D91476C}" type="sibTrans" cxnId="{29C83C89-6530-4932-BE4C-6FD0B4F75EC0}">
      <dgm:prSet/>
      <dgm:spPr/>
      <dgm:t>
        <a:bodyPr/>
        <a:lstStyle/>
        <a:p>
          <a:endParaRPr lang="tr-TR" sz="1200">
            <a:latin typeface="Arial" panose="020B0604020202020204" pitchFamily="34" charset="0"/>
            <a:cs typeface="Arial" panose="020B0604020202020204" pitchFamily="34" charset="0"/>
          </a:endParaRPr>
        </a:p>
      </dgm:t>
    </dgm:pt>
    <dgm:pt modelId="{31DBAB41-F00C-4BA0-89AD-4C1412145E7D}">
      <dgm:prSet custT="1"/>
      <dgm:spPr/>
      <dgm:t>
        <a:bodyPr/>
        <a:lstStyle/>
        <a:p>
          <a:r>
            <a:rPr lang="en-US" sz="1200">
              <a:latin typeface="Arial" panose="020B0604020202020204" pitchFamily="34" charset="0"/>
              <a:cs typeface="Arial" panose="020B0604020202020204" pitchFamily="34" charset="0"/>
            </a:rPr>
            <a:t>7</a:t>
          </a:r>
        </a:p>
      </dgm:t>
    </dgm:pt>
    <dgm:pt modelId="{0C8175F1-D27F-4F31-93BF-E3C7C35DA2F2}" type="parTrans" cxnId="{BA1A0B8B-3242-4325-A091-BC5278FCDB4A}">
      <dgm:prSet/>
      <dgm:spPr/>
      <dgm:t>
        <a:bodyPr/>
        <a:lstStyle/>
        <a:p>
          <a:endParaRPr lang="tr-TR" sz="1200">
            <a:latin typeface="Arial" panose="020B0604020202020204" pitchFamily="34" charset="0"/>
            <a:cs typeface="Arial" panose="020B0604020202020204" pitchFamily="34" charset="0"/>
          </a:endParaRPr>
        </a:p>
      </dgm:t>
    </dgm:pt>
    <dgm:pt modelId="{6DB3E33F-190D-472D-95C1-AA181873314B}" type="sibTrans" cxnId="{BA1A0B8B-3242-4325-A091-BC5278FCDB4A}">
      <dgm:prSet/>
      <dgm:spPr/>
      <dgm:t>
        <a:bodyPr/>
        <a:lstStyle/>
        <a:p>
          <a:endParaRPr lang="tr-TR" sz="1200">
            <a:latin typeface="Arial" panose="020B0604020202020204" pitchFamily="34" charset="0"/>
            <a:cs typeface="Arial" panose="020B0604020202020204" pitchFamily="34" charset="0"/>
          </a:endParaRPr>
        </a:p>
      </dgm:t>
    </dgm:pt>
    <dgm:pt modelId="{16833FBE-486E-49CC-8F82-B96B649BEF81}">
      <dgm:prSet custT="1"/>
      <dgm:spPr/>
      <dgm:t>
        <a:bodyPr/>
        <a:lstStyle/>
        <a:p>
          <a:r>
            <a:rPr lang="en-US" sz="1200">
              <a:latin typeface="Arial" panose="020B0604020202020204" pitchFamily="34" charset="0"/>
              <a:cs typeface="Arial" panose="020B0604020202020204" pitchFamily="34" charset="0"/>
            </a:rPr>
            <a:t>Ensure that electrical conductivity of the water in the generator is sufficient (15-20 microsiemens). </a:t>
          </a:r>
        </a:p>
      </dgm:t>
    </dgm:pt>
    <dgm:pt modelId="{810FDB3B-6E9C-4E27-A6AB-DCF84519B7D4}" type="parTrans" cxnId="{EE2D38BD-93C8-4877-AC8D-8F20A2A5BD47}">
      <dgm:prSet/>
      <dgm:spPr/>
      <dgm:t>
        <a:bodyPr/>
        <a:lstStyle/>
        <a:p>
          <a:endParaRPr lang="tr-TR" sz="1200">
            <a:latin typeface="Arial" panose="020B0604020202020204" pitchFamily="34" charset="0"/>
            <a:cs typeface="Arial" panose="020B0604020202020204" pitchFamily="34" charset="0"/>
          </a:endParaRPr>
        </a:p>
      </dgm:t>
    </dgm:pt>
    <dgm:pt modelId="{DAA33420-41BF-4A54-B914-DEAB6545E4B2}" type="sibTrans" cxnId="{EE2D38BD-93C8-4877-AC8D-8F20A2A5BD47}">
      <dgm:prSet/>
      <dgm:spPr/>
      <dgm:t>
        <a:bodyPr/>
        <a:lstStyle/>
        <a:p>
          <a:endParaRPr lang="tr-TR" sz="1200">
            <a:latin typeface="Arial" panose="020B0604020202020204" pitchFamily="34" charset="0"/>
            <a:cs typeface="Arial" panose="020B0604020202020204" pitchFamily="34" charset="0"/>
          </a:endParaRPr>
        </a:p>
      </dgm:t>
    </dgm:pt>
    <dgm:pt modelId="{E751CEB6-3418-4618-899F-9E0AB72D9D6C}">
      <dgm:prSet custT="1"/>
      <dgm:spPr/>
      <dgm:t>
        <a:bodyPr/>
        <a:lstStyle/>
        <a:p>
          <a:r>
            <a:rPr lang="en-US" sz="1200">
              <a:latin typeface="Arial" panose="020B0604020202020204" pitchFamily="34" charset="0"/>
              <a:cs typeface="Arial" panose="020B0604020202020204" pitchFamily="34" charset="0"/>
            </a:rPr>
            <a:t>4</a:t>
          </a:r>
        </a:p>
      </dgm:t>
    </dgm:pt>
    <dgm:pt modelId="{0BD010DE-93FE-435E-8EB0-2CAFC2E0A027}" type="parTrans" cxnId="{F53BDE96-A21E-49CB-BA3E-297EFE59AB6A}">
      <dgm:prSet/>
      <dgm:spPr/>
      <dgm:t>
        <a:bodyPr/>
        <a:lstStyle/>
        <a:p>
          <a:endParaRPr lang="tr-TR" sz="1200">
            <a:latin typeface="Arial" panose="020B0604020202020204" pitchFamily="34" charset="0"/>
            <a:cs typeface="Arial" panose="020B0604020202020204" pitchFamily="34" charset="0"/>
          </a:endParaRPr>
        </a:p>
      </dgm:t>
    </dgm:pt>
    <dgm:pt modelId="{E56476D8-4BC1-4A3F-A94B-4423544C8579}" type="sibTrans" cxnId="{F53BDE96-A21E-49CB-BA3E-297EFE59AB6A}">
      <dgm:prSet/>
      <dgm:spPr/>
      <dgm:t>
        <a:bodyPr/>
        <a:lstStyle/>
        <a:p>
          <a:endParaRPr lang="tr-TR" sz="1200">
            <a:latin typeface="Arial" panose="020B0604020202020204" pitchFamily="34" charset="0"/>
            <a:cs typeface="Arial" panose="020B0604020202020204" pitchFamily="34" charset="0"/>
          </a:endParaRPr>
        </a:p>
      </dgm:t>
    </dgm:pt>
    <dgm:pt modelId="{DE5EC095-2E14-42AE-B655-A7D4C6D32DA1}">
      <dgm:prSet custT="1"/>
      <dgm:spPr/>
      <dgm:t>
        <a:bodyPr/>
        <a:lstStyle/>
        <a:p>
          <a:r>
            <a:rPr lang="en-US" sz="1200">
              <a:latin typeface="Arial" panose="020B0604020202020204" pitchFamily="34" charset="0"/>
              <a:cs typeface="Arial" panose="020B0604020202020204" pitchFamily="34" charset="0"/>
            </a:rPr>
            <a:t>5</a:t>
          </a:r>
        </a:p>
      </dgm:t>
    </dgm:pt>
    <dgm:pt modelId="{39D654ED-B6F9-486A-8F29-12E3E36DA069}" type="parTrans" cxnId="{43E13BBD-A278-4AEE-94A7-EB8BCE2FD3BA}">
      <dgm:prSet/>
      <dgm:spPr/>
      <dgm:t>
        <a:bodyPr/>
        <a:lstStyle/>
        <a:p>
          <a:endParaRPr lang="tr-TR" sz="1200">
            <a:latin typeface="Arial" panose="020B0604020202020204" pitchFamily="34" charset="0"/>
            <a:cs typeface="Arial" panose="020B0604020202020204" pitchFamily="34" charset="0"/>
          </a:endParaRPr>
        </a:p>
      </dgm:t>
    </dgm:pt>
    <dgm:pt modelId="{F3F69932-042C-485B-9369-6833F111795C}" type="sibTrans" cxnId="{43E13BBD-A278-4AEE-94A7-EB8BCE2FD3BA}">
      <dgm:prSet/>
      <dgm:spPr/>
      <dgm:t>
        <a:bodyPr/>
        <a:lstStyle/>
        <a:p>
          <a:endParaRPr lang="tr-TR" sz="1200">
            <a:latin typeface="Arial" panose="020B0604020202020204" pitchFamily="34" charset="0"/>
            <a:cs typeface="Arial" panose="020B0604020202020204" pitchFamily="34" charset="0"/>
          </a:endParaRPr>
        </a:p>
      </dgm:t>
    </dgm:pt>
    <dgm:pt modelId="{67D8C01B-FADE-4E53-AB05-045917237776}">
      <dgm:prSet custT="1"/>
      <dgm:spPr/>
      <dgm:t>
        <a:bodyPr/>
        <a:lstStyle/>
        <a:p>
          <a:r>
            <a:rPr lang="en-US" sz="1200">
              <a:latin typeface="Arial" panose="020B0604020202020204" pitchFamily="34" charset="0"/>
              <a:cs typeface="Arial" panose="020B0604020202020204" pitchFamily="34" charset="0"/>
            </a:rPr>
            <a:t>Check the solenoid valve feeding the generator with water, replace if malfunctioned.</a:t>
          </a:r>
        </a:p>
      </dgm:t>
    </dgm:pt>
    <dgm:pt modelId="{635EA8CF-E874-42C8-9ED2-3B7319EA8E8B}" type="parTrans" cxnId="{86195262-ABB4-476A-B592-9FB59F4436BC}">
      <dgm:prSet/>
      <dgm:spPr/>
      <dgm:t>
        <a:bodyPr/>
        <a:lstStyle/>
        <a:p>
          <a:endParaRPr lang="tr-TR" sz="1200">
            <a:latin typeface="Arial" panose="020B0604020202020204" pitchFamily="34" charset="0"/>
            <a:cs typeface="Arial" panose="020B0604020202020204" pitchFamily="34" charset="0"/>
          </a:endParaRPr>
        </a:p>
      </dgm:t>
    </dgm:pt>
    <dgm:pt modelId="{96C2A17B-8CEC-40CD-A185-B7FEEFEC55D7}" type="sibTrans" cxnId="{86195262-ABB4-476A-B592-9FB59F4436BC}">
      <dgm:prSet/>
      <dgm:spPr/>
      <dgm:t>
        <a:bodyPr/>
        <a:lstStyle/>
        <a:p>
          <a:endParaRPr lang="tr-TR" sz="1200">
            <a:latin typeface="Arial" panose="020B0604020202020204" pitchFamily="34" charset="0"/>
            <a:cs typeface="Arial" panose="020B0604020202020204" pitchFamily="34" charset="0"/>
          </a:endParaRPr>
        </a:p>
      </dgm:t>
    </dgm:pt>
    <dgm:pt modelId="{BF5D1458-D601-40F3-861F-128F7414451D}">
      <dgm:prSet custT="1"/>
      <dgm:spPr/>
      <dgm:t>
        <a:bodyPr/>
        <a:lstStyle/>
        <a:p>
          <a:r>
            <a:rPr lang="en-US" sz="1200">
              <a:latin typeface="Arial" panose="020B0604020202020204" pitchFamily="34" charset="0"/>
              <a:cs typeface="Arial" panose="020B0604020202020204" pitchFamily="34" charset="0"/>
            </a:rPr>
            <a:t>Check the check valve, replace if malfunctioned.</a:t>
          </a:r>
        </a:p>
      </dgm:t>
    </dgm:pt>
    <dgm:pt modelId="{DA4FC5A6-AC74-4832-87E6-DFF36D655E7F}" type="parTrans" cxnId="{75BEA452-057C-4A79-877C-F458FF5FD27C}">
      <dgm:prSet/>
      <dgm:spPr/>
      <dgm:t>
        <a:bodyPr/>
        <a:lstStyle/>
        <a:p>
          <a:endParaRPr lang="tr-TR" sz="1200">
            <a:latin typeface="Arial" panose="020B0604020202020204" pitchFamily="34" charset="0"/>
            <a:cs typeface="Arial" panose="020B0604020202020204" pitchFamily="34" charset="0"/>
          </a:endParaRPr>
        </a:p>
      </dgm:t>
    </dgm:pt>
    <dgm:pt modelId="{A5AFF0F1-BE72-41AE-BFE0-7C73D6FD9F56}" type="sibTrans" cxnId="{75BEA452-057C-4A79-877C-F458FF5FD27C}">
      <dgm:prSet/>
      <dgm:spPr/>
      <dgm:t>
        <a:bodyPr/>
        <a:lstStyle/>
        <a:p>
          <a:endParaRPr lang="tr-TR" sz="1200">
            <a:latin typeface="Arial" panose="020B0604020202020204" pitchFamily="34" charset="0"/>
            <a:cs typeface="Arial" panose="020B0604020202020204" pitchFamily="34" charset="0"/>
          </a:endParaRPr>
        </a:p>
      </dgm:t>
    </dgm:pt>
    <dgm:pt modelId="{67425145-A9F3-484B-B611-0E841334CCE2}">
      <dgm:prSet custT="1"/>
      <dgm:spPr/>
      <dgm:t>
        <a:bodyPr/>
        <a:lstStyle/>
        <a:p>
          <a:r>
            <a:rPr lang="en-US" sz="1200">
              <a:latin typeface="Arial" panose="020B0604020202020204" pitchFamily="34" charset="0"/>
              <a:cs typeface="Arial" panose="020B0604020202020204" pitchFamily="34" charset="0"/>
            </a:rPr>
            <a:t>6</a:t>
          </a:r>
        </a:p>
      </dgm:t>
    </dgm:pt>
    <dgm:pt modelId="{E65B176A-6BCD-4938-85BF-5FA03BA6767F}" type="parTrans" cxnId="{57562DED-46A9-4D61-BDCA-1660712E427D}">
      <dgm:prSet/>
      <dgm:spPr/>
      <dgm:t>
        <a:bodyPr/>
        <a:lstStyle/>
        <a:p>
          <a:endParaRPr lang="tr-TR" sz="1200">
            <a:latin typeface="Arial" panose="020B0604020202020204" pitchFamily="34" charset="0"/>
            <a:cs typeface="Arial" panose="020B0604020202020204" pitchFamily="34" charset="0"/>
          </a:endParaRPr>
        </a:p>
      </dgm:t>
    </dgm:pt>
    <dgm:pt modelId="{B40AE6AA-60BE-4503-B406-2542A2A90C73}" type="sibTrans" cxnId="{57562DED-46A9-4D61-BDCA-1660712E427D}">
      <dgm:prSet/>
      <dgm:spPr/>
      <dgm:t>
        <a:bodyPr/>
        <a:lstStyle/>
        <a:p>
          <a:endParaRPr lang="tr-TR" sz="1200">
            <a:latin typeface="Arial" panose="020B0604020202020204" pitchFamily="34" charset="0"/>
            <a:cs typeface="Arial" panose="020B0604020202020204" pitchFamily="34" charset="0"/>
          </a:endParaRPr>
        </a:p>
      </dgm:t>
    </dgm:pt>
    <dgm:pt modelId="{CF2706C9-B6F9-40F5-BC5A-7DD8D4AD6F4F}">
      <dgm:prSet custT="1"/>
      <dgm:spPr/>
      <dgm:t>
        <a:bodyPr/>
        <a:lstStyle/>
        <a:p>
          <a:r>
            <a:rPr lang="en-US" sz="1200">
              <a:latin typeface="Arial" panose="020B0604020202020204" pitchFamily="34" charset="0"/>
              <a:cs typeface="Arial" panose="020B0604020202020204" pitchFamily="34" charset="0"/>
            </a:rPr>
            <a:t>Check the generator water level sensors, replace if malfunctioned.</a:t>
          </a:r>
        </a:p>
      </dgm:t>
    </dgm:pt>
    <dgm:pt modelId="{A32B2A72-E5E4-4CAA-99A8-DA36815AE4CF}" type="parTrans" cxnId="{7D4CD317-4D21-4ABD-A0E4-FB9F84F2893B}">
      <dgm:prSet/>
      <dgm:spPr/>
      <dgm:t>
        <a:bodyPr/>
        <a:lstStyle/>
        <a:p>
          <a:endParaRPr lang="tr-TR" sz="1200">
            <a:latin typeface="Arial" panose="020B0604020202020204" pitchFamily="34" charset="0"/>
            <a:cs typeface="Arial" panose="020B0604020202020204" pitchFamily="34" charset="0"/>
          </a:endParaRPr>
        </a:p>
      </dgm:t>
    </dgm:pt>
    <dgm:pt modelId="{20457FDB-7F42-4DA4-A09C-6E5D33E0CF50}" type="sibTrans" cxnId="{7D4CD317-4D21-4ABD-A0E4-FB9F84F2893B}">
      <dgm:prSet/>
      <dgm:spPr/>
      <dgm:t>
        <a:bodyPr/>
        <a:lstStyle/>
        <a:p>
          <a:endParaRPr lang="tr-TR" sz="1200">
            <a:latin typeface="Arial" panose="020B0604020202020204" pitchFamily="34" charset="0"/>
            <a:cs typeface="Arial" panose="020B0604020202020204" pitchFamily="34" charset="0"/>
          </a:endParaRPr>
        </a:p>
      </dgm:t>
    </dgm:pt>
    <dgm:pt modelId="{6E87FBC0-A179-4689-BD11-2488FAFF7892}">
      <dgm:prSet custT="1"/>
      <dgm:spPr/>
      <dgm:t>
        <a:bodyPr/>
        <a:lstStyle/>
        <a:p>
          <a:r>
            <a:rPr lang="en-US" sz="1200">
              <a:latin typeface="Arial" panose="020B0604020202020204" pitchFamily="34" charset="0"/>
              <a:cs typeface="Arial" panose="020B0604020202020204" pitchFamily="34" charset="0"/>
            </a:rPr>
            <a:t>8</a:t>
          </a:r>
        </a:p>
      </dgm:t>
    </dgm:pt>
    <dgm:pt modelId="{CDC2E4C0-73AC-4973-9D9B-E96BED6A4E88}" type="parTrans" cxnId="{F52F0C33-0E9A-47FB-B56C-7E7D06798426}">
      <dgm:prSet/>
      <dgm:spPr/>
      <dgm:t>
        <a:bodyPr/>
        <a:lstStyle/>
        <a:p>
          <a:endParaRPr lang="tr-TR" sz="1200">
            <a:latin typeface="Arial" panose="020B0604020202020204" pitchFamily="34" charset="0"/>
            <a:cs typeface="Arial" panose="020B0604020202020204" pitchFamily="34" charset="0"/>
          </a:endParaRPr>
        </a:p>
      </dgm:t>
    </dgm:pt>
    <dgm:pt modelId="{1BCB7A46-171B-4AD9-820A-5F184A525C6E}" type="sibTrans" cxnId="{F52F0C33-0E9A-47FB-B56C-7E7D06798426}">
      <dgm:prSet/>
      <dgm:spPr/>
      <dgm:t>
        <a:bodyPr/>
        <a:lstStyle/>
        <a:p>
          <a:endParaRPr lang="tr-TR" sz="1200">
            <a:latin typeface="Arial" panose="020B0604020202020204" pitchFamily="34" charset="0"/>
            <a:cs typeface="Arial" panose="020B0604020202020204" pitchFamily="34" charset="0"/>
          </a:endParaRPr>
        </a:p>
      </dgm:t>
    </dgm:pt>
    <dgm:pt modelId="{81D43A11-6598-4D83-8767-64AACAB79981}">
      <dgm:prSet custT="1"/>
      <dgm:spPr/>
      <dgm:t>
        <a:bodyPr/>
        <a:lstStyle/>
        <a:p>
          <a:r>
            <a:rPr lang="en-US" sz="1200">
              <a:latin typeface="Arial" panose="020B0604020202020204" pitchFamily="34" charset="0"/>
              <a:cs typeface="Arial" panose="020B0604020202020204" pitchFamily="34" charset="0"/>
            </a:rPr>
            <a:t>Check the water level board, replace if malfunctioned.</a:t>
          </a:r>
        </a:p>
      </dgm:t>
    </dgm:pt>
    <dgm:pt modelId="{589C3B6F-5CA5-46B5-A2C6-57938F38D4FA}" type="parTrans" cxnId="{8470454A-2864-4977-B209-2059E070115B}">
      <dgm:prSet/>
      <dgm:spPr/>
      <dgm:t>
        <a:bodyPr/>
        <a:lstStyle/>
        <a:p>
          <a:endParaRPr lang="tr-TR" sz="1200">
            <a:latin typeface="Arial" panose="020B0604020202020204" pitchFamily="34" charset="0"/>
            <a:cs typeface="Arial" panose="020B0604020202020204" pitchFamily="34" charset="0"/>
          </a:endParaRPr>
        </a:p>
      </dgm:t>
    </dgm:pt>
    <dgm:pt modelId="{B85C5531-9085-4E84-8228-375C981D9BEB}" type="sibTrans" cxnId="{8470454A-2864-4977-B209-2059E070115B}">
      <dgm:prSet/>
      <dgm:spPr/>
      <dgm:t>
        <a:bodyPr/>
        <a:lstStyle/>
        <a:p>
          <a:endParaRPr lang="tr-TR" sz="1200">
            <a:latin typeface="Arial" panose="020B0604020202020204" pitchFamily="34" charset="0"/>
            <a:cs typeface="Arial" panose="020B0604020202020204" pitchFamily="34" charset="0"/>
          </a:endParaRPr>
        </a:p>
      </dgm:t>
    </dgm:pt>
    <dgm:pt modelId="{5F1C8D16-916B-407A-9D2A-FC3940B997F2}" type="pres">
      <dgm:prSet presAssocID="{64A67530-9849-420B-B445-EB7B1AB88DC2}" presName="linearFlow" presStyleCnt="0">
        <dgm:presLayoutVars>
          <dgm:dir/>
          <dgm:animLvl val="lvl"/>
          <dgm:resizeHandles val="exact"/>
        </dgm:presLayoutVars>
      </dgm:prSet>
      <dgm:spPr/>
    </dgm:pt>
    <dgm:pt modelId="{69AD88C8-BB65-4033-901E-A86C70E556FD}" type="pres">
      <dgm:prSet presAssocID="{969F4CC0-B006-4BB4-821A-A24229B7481B}" presName="composite" presStyleCnt="0"/>
      <dgm:spPr/>
    </dgm:pt>
    <dgm:pt modelId="{00D706AB-28DB-499E-B3FB-906692881C5E}" type="pres">
      <dgm:prSet presAssocID="{969F4CC0-B006-4BB4-821A-A24229B7481B}" presName="parentText" presStyleLbl="alignNode1" presStyleIdx="0" presStyleCnt="8">
        <dgm:presLayoutVars>
          <dgm:chMax val="1"/>
          <dgm:bulletEnabled val="1"/>
        </dgm:presLayoutVars>
      </dgm:prSet>
      <dgm:spPr/>
    </dgm:pt>
    <dgm:pt modelId="{6093C692-9DCB-4C8C-B44E-C1E451A22C4E}" type="pres">
      <dgm:prSet presAssocID="{969F4CC0-B006-4BB4-821A-A24229B7481B}" presName="descendantText" presStyleLbl="alignAcc1" presStyleIdx="0" presStyleCnt="8">
        <dgm:presLayoutVars>
          <dgm:bulletEnabled val="1"/>
        </dgm:presLayoutVars>
      </dgm:prSet>
      <dgm:spPr/>
    </dgm:pt>
    <dgm:pt modelId="{ABEC376D-2C86-4A3E-8ED6-F3188535C3A6}" type="pres">
      <dgm:prSet presAssocID="{35A850D0-4245-4755-B18A-B88BC2A1A001}" presName="sp" presStyleCnt="0"/>
      <dgm:spPr/>
    </dgm:pt>
    <dgm:pt modelId="{F1BCEB10-A480-4AC2-B02C-B72CE72DC298}" type="pres">
      <dgm:prSet presAssocID="{8FDC11EF-952B-4F95-AE8A-707D7ED8EBC8}" presName="composite" presStyleCnt="0"/>
      <dgm:spPr/>
    </dgm:pt>
    <dgm:pt modelId="{6AAD921A-BD97-457D-B8A0-90418D583795}" type="pres">
      <dgm:prSet presAssocID="{8FDC11EF-952B-4F95-AE8A-707D7ED8EBC8}" presName="parentText" presStyleLbl="alignNode1" presStyleIdx="1" presStyleCnt="8">
        <dgm:presLayoutVars>
          <dgm:chMax val="1"/>
          <dgm:bulletEnabled val="1"/>
        </dgm:presLayoutVars>
      </dgm:prSet>
      <dgm:spPr/>
    </dgm:pt>
    <dgm:pt modelId="{8AE91A8F-5CB8-4B4E-B1DB-C141558D763B}" type="pres">
      <dgm:prSet presAssocID="{8FDC11EF-952B-4F95-AE8A-707D7ED8EBC8}" presName="descendantText" presStyleLbl="alignAcc1" presStyleIdx="1" presStyleCnt="8">
        <dgm:presLayoutVars>
          <dgm:bulletEnabled val="1"/>
        </dgm:presLayoutVars>
      </dgm:prSet>
      <dgm:spPr/>
    </dgm:pt>
    <dgm:pt modelId="{FC6E20B8-AC75-48E5-B3DB-D50D678C49C1}" type="pres">
      <dgm:prSet presAssocID="{A2F40291-6DF5-4A2B-AC3F-41A57DB70AAB}" presName="sp" presStyleCnt="0"/>
      <dgm:spPr/>
    </dgm:pt>
    <dgm:pt modelId="{F5E13FF9-1CEA-439F-977B-1821AA0FB0AD}" type="pres">
      <dgm:prSet presAssocID="{32EA4B8F-47AB-4E2B-89A9-0FCAFA41ABA3}" presName="composite" presStyleCnt="0"/>
      <dgm:spPr/>
    </dgm:pt>
    <dgm:pt modelId="{DB11E1D5-1741-4843-80C7-7E95220ACD64}" type="pres">
      <dgm:prSet presAssocID="{32EA4B8F-47AB-4E2B-89A9-0FCAFA41ABA3}" presName="parentText" presStyleLbl="alignNode1" presStyleIdx="2" presStyleCnt="8">
        <dgm:presLayoutVars>
          <dgm:chMax val="1"/>
          <dgm:bulletEnabled val="1"/>
        </dgm:presLayoutVars>
      </dgm:prSet>
      <dgm:spPr/>
    </dgm:pt>
    <dgm:pt modelId="{AB81E15C-4CF6-4C34-8E64-00F06270AA98}" type="pres">
      <dgm:prSet presAssocID="{32EA4B8F-47AB-4E2B-89A9-0FCAFA41ABA3}" presName="descendantText" presStyleLbl="alignAcc1" presStyleIdx="2" presStyleCnt="8">
        <dgm:presLayoutVars>
          <dgm:bulletEnabled val="1"/>
        </dgm:presLayoutVars>
      </dgm:prSet>
      <dgm:spPr/>
    </dgm:pt>
    <dgm:pt modelId="{7A3AD73A-0D9A-4A83-AF4D-7E0CF188FE4F}" type="pres">
      <dgm:prSet presAssocID="{A1309D14-B944-4E8D-802E-CC0B85882DEA}" presName="sp" presStyleCnt="0"/>
      <dgm:spPr/>
    </dgm:pt>
    <dgm:pt modelId="{ED841F3B-EFEA-486B-ABD8-2545493E3411}" type="pres">
      <dgm:prSet presAssocID="{E751CEB6-3418-4618-899F-9E0AB72D9D6C}" presName="composite" presStyleCnt="0"/>
      <dgm:spPr/>
    </dgm:pt>
    <dgm:pt modelId="{B6E006C3-2EE0-4878-81C9-82B7E6065792}" type="pres">
      <dgm:prSet presAssocID="{E751CEB6-3418-4618-899F-9E0AB72D9D6C}" presName="parentText" presStyleLbl="alignNode1" presStyleIdx="3" presStyleCnt="8">
        <dgm:presLayoutVars>
          <dgm:chMax val="1"/>
          <dgm:bulletEnabled val="1"/>
        </dgm:presLayoutVars>
      </dgm:prSet>
      <dgm:spPr/>
    </dgm:pt>
    <dgm:pt modelId="{A4949A1A-AEF8-4366-B905-01576C37F789}" type="pres">
      <dgm:prSet presAssocID="{E751CEB6-3418-4618-899F-9E0AB72D9D6C}" presName="descendantText" presStyleLbl="alignAcc1" presStyleIdx="3" presStyleCnt="8">
        <dgm:presLayoutVars>
          <dgm:bulletEnabled val="1"/>
        </dgm:presLayoutVars>
      </dgm:prSet>
      <dgm:spPr/>
    </dgm:pt>
    <dgm:pt modelId="{6DD431FB-1922-4AB1-91E5-B51AF4442045}" type="pres">
      <dgm:prSet presAssocID="{E56476D8-4BC1-4A3F-A94B-4423544C8579}" presName="sp" presStyleCnt="0"/>
      <dgm:spPr/>
    </dgm:pt>
    <dgm:pt modelId="{80E51924-BDB0-435E-BB51-0D899AC49694}" type="pres">
      <dgm:prSet presAssocID="{DE5EC095-2E14-42AE-B655-A7D4C6D32DA1}" presName="composite" presStyleCnt="0"/>
      <dgm:spPr/>
    </dgm:pt>
    <dgm:pt modelId="{73A8AF28-4587-4747-B67C-28DE51C5F5FF}" type="pres">
      <dgm:prSet presAssocID="{DE5EC095-2E14-42AE-B655-A7D4C6D32DA1}" presName="parentText" presStyleLbl="alignNode1" presStyleIdx="4" presStyleCnt="8">
        <dgm:presLayoutVars>
          <dgm:chMax val="1"/>
          <dgm:bulletEnabled val="1"/>
        </dgm:presLayoutVars>
      </dgm:prSet>
      <dgm:spPr/>
    </dgm:pt>
    <dgm:pt modelId="{92641F89-A708-4CAB-96EC-FDE06859797D}" type="pres">
      <dgm:prSet presAssocID="{DE5EC095-2E14-42AE-B655-A7D4C6D32DA1}" presName="descendantText" presStyleLbl="alignAcc1" presStyleIdx="4" presStyleCnt="8">
        <dgm:presLayoutVars>
          <dgm:bulletEnabled val="1"/>
        </dgm:presLayoutVars>
      </dgm:prSet>
      <dgm:spPr/>
    </dgm:pt>
    <dgm:pt modelId="{EEAF6C90-EC6B-4A26-9F00-5A29DF7F4654}" type="pres">
      <dgm:prSet presAssocID="{F3F69932-042C-485B-9369-6833F111795C}" presName="sp" presStyleCnt="0"/>
      <dgm:spPr/>
    </dgm:pt>
    <dgm:pt modelId="{AE5FC14B-50B3-4D6A-81FF-258CE387FD5F}" type="pres">
      <dgm:prSet presAssocID="{67425145-A9F3-484B-B611-0E841334CCE2}" presName="composite" presStyleCnt="0"/>
      <dgm:spPr/>
    </dgm:pt>
    <dgm:pt modelId="{18FED3D4-9D63-4D4C-A186-4F592A2E3FCB}" type="pres">
      <dgm:prSet presAssocID="{67425145-A9F3-484B-B611-0E841334CCE2}" presName="parentText" presStyleLbl="alignNode1" presStyleIdx="5" presStyleCnt="8">
        <dgm:presLayoutVars>
          <dgm:chMax val="1"/>
          <dgm:bulletEnabled val="1"/>
        </dgm:presLayoutVars>
      </dgm:prSet>
      <dgm:spPr/>
    </dgm:pt>
    <dgm:pt modelId="{08B8D7AA-85EE-4CF7-A64A-E6803DF00E76}" type="pres">
      <dgm:prSet presAssocID="{67425145-A9F3-484B-B611-0E841334CCE2}" presName="descendantText" presStyleLbl="alignAcc1" presStyleIdx="5" presStyleCnt="8">
        <dgm:presLayoutVars>
          <dgm:bulletEnabled val="1"/>
        </dgm:presLayoutVars>
      </dgm:prSet>
      <dgm:spPr/>
    </dgm:pt>
    <dgm:pt modelId="{82ECDB5C-034D-48B1-82BC-85E9E475D83D}" type="pres">
      <dgm:prSet presAssocID="{B40AE6AA-60BE-4503-B406-2542A2A90C73}" presName="sp" presStyleCnt="0"/>
      <dgm:spPr/>
    </dgm:pt>
    <dgm:pt modelId="{6827D6E3-3FBA-4777-8593-C84CB770471A}" type="pres">
      <dgm:prSet presAssocID="{31DBAB41-F00C-4BA0-89AD-4C1412145E7D}" presName="composite" presStyleCnt="0"/>
      <dgm:spPr/>
    </dgm:pt>
    <dgm:pt modelId="{A761E66A-49CB-424C-A2EB-A050C8BCE590}" type="pres">
      <dgm:prSet presAssocID="{31DBAB41-F00C-4BA0-89AD-4C1412145E7D}" presName="parentText" presStyleLbl="alignNode1" presStyleIdx="6" presStyleCnt="8">
        <dgm:presLayoutVars>
          <dgm:chMax val="1"/>
          <dgm:bulletEnabled val="1"/>
        </dgm:presLayoutVars>
      </dgm:prSet>
      <dgm:spPr/>
    </dgm:pt>
    <dgm:pt modelId="{EDCEC843-2B42-4324-A5FB-F37EF530448E}" type="pres">
      <dgm:prSet presAssocID="{31DBAB41-F00C-4BA0-89AD-4C1412145E7D}" presName="descendantText" presStyleLbl="alignAcc1" presStyleIdx="6" presStyleCnt="8">
        <dgm:presLayoutVars>
          <dgm:bulletEnabled val="1"/>
        </dgm:presLayoutVars>
      </dgm:prSet>
      <dgm:spPr/>
    </dgm:pt>
    <dgm:pt modelId="{F6C577E9-039A-4310-9FA3-9A768F737C08}" type="pres">
      <dgm:prSet presAssocID="{6DB3E33F-190D-472D-95C1-AA181873314B}" presName="sp" presStyleCnt="0"/>
      <dgm:spPr/>
    </dgm:pt>
    <dgm:pt modelId="{9833E07B-6BF7-46C3-A431-5BC32EB2C1C2}" type="pres">
      <dgm:prSet presAssocID="{6E87FBC0-A179-4689-BD11-2488FAFF7892}" presName="composite" presStyleCnt="0"/>
      <dgm:spPr/>
    </dgm:pt>
    <dgm:pt modelId="{AA373F74-E646-4D7D-A983-4BB75D24FCEF}" type="pres">
      <dgm:prSet presAssocID="{6E87FBC0-A179-4689-BD11-2488FAFF7892}" presName="parentText" presStyleLbl="alignNode1" presStyleIdx="7" presStyleCnt="8">
        <dgm:presLayoutVars>
          <dgm:chMax val="1"/>
          <dgm:bulletEnabled val="1"/>
        </dgm:presLayoutVars>
      </dgm:prSet>
      <dgm:spPr/>
    </dgm:pt>
    <dgm:pt modelId="{D16A088F-C6A8-4729-9779-77090671353D}" type="pres">
      <dgm:prSet presAssocID="{6E87FBC0-A179-4689-BD11-2488FAFF7892}" presName="descendantText" presStyleLbl="alignAcc1" presStyleIdx="7" presStyleCnt="8">
        <dgm:presLayoutVars>
          <dgm:bulletEnabled val="1"/>
        </dgm:presLayoutVars>
      </dgm:prSet>
      <dgm:spPr/>
    </dgm:pt>
  </dgm:ptLst>
  <dgm:cxnLst>
    <dgm:cxn modelId="{C10A6F05-09D5-416A-869B-B6110E02B48D}" type="presOf" srcId="{C92197C9-4524-473F-A26F-C0AF21BD2285}" destId="{8AE91A8F-5CB8-4B4E-B1DB-C141558D763B}" srcOrd="0" destOrd="0" presId="urn:microsoft.com/office/officeart/2005/8/layout/chevron2"/>
    <dgm:cxn modelId="{0C2FD214-E9E0-493C-8433-5320071A190C}" type="presOf" srcId="{6E87FBC0-A179-4689-BD11-2488FAFF7892}" destId="{AA373F74-E646-4D7D-A983-4BB75D24FCEF}" srcOrd="0" destOrd="0" presId="urn:microsoft.com/office/officeart/2005/8/layout/chevron2"/>
    <dgm:cxn modelId="{7D4CD317-4D21-4ABD-A0E4-FB9F84F2893B}" srcId="{67425145-A9F3-484B-B611-0E841334CCE2}" destId="{CF2706C9-B6F9-40F5-BC5A-7DD8D4AD6F4F}" srcOrd="0" destOrd="0" parTransId="{A32B2A72-E5E4-4CAA-99A8-DA36815AE4CF}" sibTransId="{20457FDB-7F42-4DA4-A09C-6E5D33E0CF50}"/>
    <dgm:cxn modelId="{C9209121-24CD-4E27-9EA5-241A58A5CFB2}" type="presOf" srcId="{16833FBE-486E-49CC-8F82-B96B649BEF81}" destId="{EDCEC843-2B42-4324-A5FB-F37EF530448E}" srcOrd="0" destOrd="0" presId="urn:microsoft.com/office/officeart/2005/8/layout/chevron2"/>
    <dgm:cxn modelId="{D7575D24-3D61-4E0D-A142-FC76293F90A1}" type="presOf" srcId="{CF2706C9-B6F9-40F5-BC5A-7DD8D4AD6F4F}" destId="{08B8D7AA-85EE-4CF7-A64A-E6803DF00E76}" srcOrd="0" destOrd="0" presId="urn:microsoft.com/office/officeart/2005/8/layout/chevron2"/>
    <dgm:cxn modelId="{F52F0C33-0E9A-47FB-B56C-7E7D06798426}" srcId="{64A67530-9849-420B-B445-EB7B1AB88DC2}" destId="{6E87FBC0-A179-4689-BD11-2488FAFF7892}" srcOrd="7" destOrd="0" parTransId="{CDC2E4C0-73AC-4973-9D9B-E96BED6A4E88}" sibTransId="{1BCB7A46-171B-4AD9-820A-5F184A525C6E}"/>
    <dgm:cxn modelId="{A231055C-FCC5-4C17-AB72-AEDEF3D1B5EC}" type="presOf" srcId="{81D43A11-6598-4D83-8767-64AACAB79981}" destId="{D16A088F-C6A8-4729-9779-77090671353D}" srcOrd="0" destOrd="0" presId="urn:microsoft.com/office/officeart/2005/8/layout/chevron2"/>
    <dgm:cxn modelId="{74BE845C-18CE-4465-9373-BAAA41E73B05}" type="presOf" srcId="{969F4CC0-B006-4BB4-821A-A24229B7481B}" destId="{00D706AB-28DB-499E-B3FB-906692881C5E}" srcOrd="0" destOrd="0" presId="urn:microsoft.com/office/officeart/2005/8/layout/chevron2"/>
    <dgm:cxn modelId="{86195262-ABB4-476A-B592-9FB59F4436BC}" srcId="{E751CEB6-3418-4618-899F-9E0AB72D9D6C}" destId="{67D8C01B-FADE-4E53-AB05-045917237776}" srcOrd="0" destOrd="0" parTransId="{635EA8CF-E874-42C8-9ED2-3B7319EA8E8B}" sibTransId="{96C2A17B-8CEC-40CD-A185-B7FEEFEC55D7}"/>
    <dgm:cxn modelId="{3990EB62-F5A5-454F-9C6E-2AB7B74B6CF0}" type="presOf" srcId="{740BD0F2-7B9E-4373-9B7E-92AD5F28D0DF}" destId="{AB81E15C-4CF6-4C34-8E64-00F06270AA98}" srcOrd="0" destOrd="0" presId="urn:microsoft.com/office/officeart/2005/8/layout/chevron2"/>
    <dgm:cxn modelId="{4608F665-6CF7-4B66-B1F7-CA68131B598A}" type="presOf" srcId="{DE5EC095-2E14-42AE-B655-A7D4C6D32DA1}" destId="{73A8AF28-4587-4747-B67C-28DE51C5F5FF}" srcOrd="0" destOrd="0" presId="urn:microsoft.com/office/officeart/2005/8/layout/chevron2"/>
    <dgm:cxn modelId="{8470454A-2864-4977-B209-2059E070115B}" srcId="{6E87FBC0-A179-4689-BD11-2488FAFF7892}" destId="{81D43A11-6598-4D83-8767-64AACAB79981}" srcOrd="0" destOrd="0" parTransId="{589C3B6F-5CA5-46B5-A2C6-57938F38D4FA}" sibTransId="{B85C5531-9085-4E84-8228-375C981D9BEB}"/>
    <dgm:cxn modelId="{343C816F-C0BC-4C37-8B1B-05D0E5D35E88}" type="presOf" srcId="{32EA4B8F-47AB-4E2B-89A9-0FCAFA41ABA3}" destId="{DB11E1D5-1741-4843-80C7-7E95220ACD64}" srcOrd="0" destOrd="0" presId="urn:microsoft.com/office/officeart/2005/8/layout/chevron2"/>
    <dgm:cxn modelId="{75BEA452-057C-4A79-877C-F458FF5FD27C}" srcId="{DE5EC095-2E14-42AE-B655-A7D4C6D32DA1}" destId="{BF5D1458-D601-40F3-861F-128F7414451D}" srcOrd="0" destOrd="0" parTransId="{DA4FC5A6-AC74-4832-87E6-DFF36D655E7F}" sibTransId="{A5AFF0F1-BE72-41AE-BFE0-7C73D6FD9F56}"/>
    <dgm:cxn modelId="{64029154-22A4-4806-A889-87E852782A97}" type="presOf" srcId="{67425145-A9F3-484B-B611-0E841334CCE2}" destId="{18FED3D4-9D63-4D4C-A186-4F592A2E3FCB}" srcOrd="0" destOrd="0" presId="urn:microsoft.com/office/officeart/2005/8/layout/chevron2"/>
    <dgm:cxn modelId="{F220DE7E-41CA-4AB9-A420-31ED8F61FBCA}" type="presOf" srcId="{711CFEF3-34C0-409E-AADD-3DFD10F76E50}" destId="{6093C692-9DCB-4C8C-B44E-C1E451A22C4E}" srcOrd="0" destOrd="0" presId="urn:microsoft.com/office/officeart/2005/8/layout/chevron2"/>
    <dgm:cxn modelId="{29C83C89-6530-4932-BE4C-6FD0B4F75EC0}" srcId="{32EA4B8F-47AB-4E2B-89A9-0FCAFA41ABA3}" destId="{740BD0F2-7B9E-4373-9B7E-92AD5F28D0DF}" srcOrd="0" destOrd="0" parTransId="{64CC90BF-3CDA-4F96-9FEF-CFB00A262FC7}" sibTransId="{74B32860-607B-46E8-8EC5-872D9D91476C}"/>
    <dgm:cxn modelId="{BA1A0B8B-3242-4325-A091-BC5278FCDB4A}" srcId="{64A67530-9849-420B-B445-EB7B1AB88DC2}" destId="{31DBAB41-F00C-4BA0-89AD-4C1412145E7D}" srcOrd="6" destOrd="0" parTransId="{0C8175F1-D27F-4F31-93BF-E3C7C35DA2F2}" sibTransId="{6DB3E33F-190D-472D-95C1-AA181873314B}"/>
    <dgm:cxn modelId="{F53BDE96-A21E-49CB-BA3E-297EFE59AB6A}" srcId="{64A67530-9849-420B-B445-EB7B1AB88DC2}" destId="{E751CEB6-3418-4618-899F-9E0AB72D9D6C}" srcOrd="3" destOrd="0" parTransId="{0BD010DE-93FE-435E-8EB0-2CAFC2E0A027}" sibTransId="{E56476D8-4BC1-4A3F-A94B-4423544C8579}"/>
    <dgm:cxn modelId="{D3EEEF9F-49F9-4C9B-9B54-128F50C5AEAC}" srcId="{8FDC11EF-952B-4F95-AE8A-707D7ED8EBC8}" destId="{C92197C9-4524-473F-A26F-C0AF21BD2285}" srcOrd="0" destOrd="0" parTransId="{F467C2A6-6F6C-412F-A34B-374A9020ACD7}" sibTransId="{4CB4B435-A2CC-40F9-A599-AB26720E7F42}"/>
    <dgm:cxn modelId="{9575B4AE-A958-470C-A752-B9E5A09C7151}" srcId="{64A67530-9849-420B-B445-EB7B1AB88DC2}" destId="{8FDC11EF-952B-4F95-AE8A-707D7ED8EBC8}" srcOrd="1" destOrd="0" parTransId="{FB2C60E6-3EC4-445B-8A19-01FD588FD6A9}" sibTransId="{A2F40291-6DF5-4A2B-AC3F-41A57DB70AAB}"/>
    <dgm:cxn modelId="{768151BC-CB7A-48C6-8BD8-CD3B60ACE50F}" srcId="{64A67530-9849-420B-B445-EB7B1AB88DC2}" destId="{969F4CC0-B006-4BB4-821A-A24229B7481B}" srcOrd="0" destOrd="0" parTransId="{B4D138AC-13D8-421A-ADFB-D53DAB8B7B46}" sibTransId="{35A850D0-4245-4755-B18A-B88BC2A1A001}"/>
    <dgm:cxn modelId="{62A72BBD-A5A4-4C72-9E65-1943E07FFAAA}" type="presOf" srcId="{8FDC11EF-952B-4F95-AE8A-707D7ED8EBC8}" destId="{6AAD921A-BD97-457D-B8A0-90418D583795}" srcOrd="0" destOrd="0" presId="urn:microsoft.com/office/officeart/2005/8/layout/chevron2"/>
    <dgm:cxn modelId="{EE2D38BD-93C8-4877-AC8D-8F20A2A5BD47}" srcId="{31DBAB41-F00C-4BA0-89AD-4C1412145E7D}" destId="{16833FBE-486E-49CC-8F82-B96B649BEF81}" srcOrd="0" destOrd="0" parTransId="{810FDB3B-6E9C-4E27-A6AB-DCF84519B7D4}" sibTransId="{DAA33420-41BF-4A54-B914-DEAB6545E4B2}"/>
    <dgm:cxn modelId="{43E13BBD-A278-4AEE-94A7-EB8BCE2FD3BA}" srcId="{64A67530-9849-420B-B445-EB7B1AB88DC2}" destId="{DE5EC095-2E14-42AE-B655-A7D4C6D32DA1}" srcOrd="4" destOrd="0" parTransId="{39D654ED-B6F9-486A-8F29-12E3E36DA069}" sibTransId="{F3F69932-042C-485B-9369-6833F111795C}"/>
    <dgm:cxn modelId="{8BD2B5E0-4544-4080-8A9E-312514C5E672}" type="presOf" srcId="{64A67530-9849-420B-B445-EB7B1AB88DC2}" destId="{5F1C8D16-916B-407A-9D2A-FC3940B997F2}" srcOrd="0" destOrd="0" presId="urn:microsoft.com/office/officeart/2005/8/layout/chevron2"/>
    <dgm:cxn modelId="{80D3BDE7-0500-49B9-B752-929CA5FE70EE}" type="presOf" srcId="{31DBAB41-F00C-4BA0-89AD-4C1412145E7D}" destId="{A761E66A-49CB-424C-A2EB-A050C8BCE590}" srcOrd="0" destOrd="0" presId="urn:microsoft.com/office/officeart/2005/8/layout/chevron2"/>
    <dgm:cxn modelId="{20E299E8-4C69-40B9-A88C-4A6B3D428F14}" srcId="{64A67530-9849-420B-B445-EB7B1AB88DC2}" destId="{32EA4B8F-47AB-4E2B-89A9-0FCAFA41ABA3}" srcOrd="2" destOrd="0" parTransId="{ADEA8641-65A5-4537-9FEF-36BAE45BC748}" sibTransId="{A1309D14-B944-4E8D-802E-CC0B85882DEA}"/>
    <dgm:cxn modelId="{56C793EC-17EF-42B1-954D-71B00D4BD721}" type="presOf" srcId="{BF5D1458-D601-40F3-861F-128F7414451D}" destId="{92641F89-A708-4CAB-96EC-FDE06859797D}" srcOrd="0" destOrd="0" presId="urn:microsoft.com/office/officeart/2005/8/layout/chevron2"/>
    <dgm:cxn modelId="{57562DED-46A9-4D61-BDCA-1660712E427D}" srcId="{64A67530-9849-420B-B445-EB7B1AB88DC2}" destId="{67425145-A9F3-484B-B611-0E841334CCE2}" srcOrd="5" destOrd="0" parTransId="{E65B176A-6BCD-4938-85BF-5FA03BA6767F}" sibTransId="{B40AE6AA-60BE-4503-B406-2542A2A90C73}"/>
    <dgm:cxn modelId="{BD3D4AED-76EE-4D84-B872-EDD08D85CC00}" type="presOf" srcId="{67D8C01B-FADE-4E53-AB05-045917237776}" destId="{A4949A1A-AEF8-4366-B905-01576C37F789}" srcOrd="0" destOrd="0" presId="urn:microsoft.com/office/officeart/2005/8/layout/chevron2"/>
    <dgm:cxn modelId="{61D49FFE-7FDD-477F-AF76-355BC406027C}" type="presOf" srcId="{E751CEB6-3418-4618-899F-9E0AB72D9D6C}" destId="{B6E006C3-2EE0-4878-81C9-82B7E6065792}" srcOrd="0" destOrd="0" presId="urn:microsoft.com/office/officeart/2005/8/layout/chevron2"/>
    <dgm:cxn modelId="{EBF09BFF-0A1E-49D4-81BC-AE57FE50D4C6}" srcId="{969F4CC0-B006-4BB4-821A-A24229B7481B}" destId="{711CFEF3-34C0-409E-AADD-3DFD10F76E50}" srcOrd="0" destOrd="0" parTransId="{EB976ABB-815F-4DE0-816B-B653AC65B7C0}" sibTransId="{B7E32ED4-25BB-44F3-80A8-11B13D1D2858}"/>
    <dgm:cxn modelId="{F5F239F2-B2DB-4F9D-8706-CA66C62AD489}" type="presParOf" srcId="{5F1C8D16-916B-407A-9D2A-FC3940B997F2}" destId="{69AD88C8-BB65-4033-901E-A86C70E556FD}" srcOrd="0" destOrd="0" presId="urn:microsoft.com/office/officeart/2005/8/layout/chevron2"/>
    <dgm:cxn modelId="{EC35C751-3AA1-4010-A256-7864384881C4}" type="presParOf" srcId="{69AD88C8-BB65-4033-901E-A86C70E556FD}" destId="{00D706AB-28DB-499E-B3FB-906692881C5E}" srcOrd="0" destOrd="0" presId="urn:microsoft.com/office/officeart/2005/8/layout/chevron2"/>
    <dgm:cxn modelId="{C9476915-DD5B-429A-BBD1-DD9F24FB39D7}" type="presParOf" srcId="{69AD88C8-BB65-4033-901E-A86C70E556FD}" destId="{6093C692-9DCB-4C8C-B44E-C1E451A22C4E}" srcOrd="1" destOrd="0" presId="urn:microsoft.com/office/officeart/2005/8/layout/chevron2"/>
    <dgm:cxn modelId="{CC055441-F355-42D2-B8BE-4AF598CEE132}" type="presParOf" srcId="{5F1C8D16-916B-407A-9D2A-FC3940B997F2}" destId="{ABEC376D-2C86-4A3E-8ED6-F3188535C3A6}" srcOrd="1" destOrd="0" presId="urn:microsoft.com/office/officeart/2005/8/layout/chevron2"/>
    <dgm:cxn modelId="{5941B886-0C54-4FC4-8181-B66E8E4EE682}" type="presParOf" srcId="{5F1C8D16-916B-407A-9D2A-FC3940B997F2}" destId="{F1BCEB10-A480-4AC2-B02C-B72CE72DC298}" srcOrd="2" destOrd="0" presId="urn:microsoft.com/office/officeart/2005/8/layout/chevron2"/>
    <dgm:cxn modelId="{A3B5B41A-FEBD-43BC-A1FD-FF754DFC077B}" type="presParOf" srcId="{F1BCEB10-A480-4AC2-B02C-B72CE72DC298}" destId="{6AAD921A-BD97-457D-B8A0-90418D583795}" srcOrd="0" destOrd="0" presId="urn:microsoft.com/office/officeart/2005/8/layout/chevron2"/>
    <dgm:cxn modelId="{44FD7806-DFBE-4DFC-8000-091F895EE382}" type="presParOf" srcId="{F1BCEB10-A480-4AC2-B02C-B72CE72DC298}" destId="{8AE91A8F-5CB8-4B4E-B1DB-C141558D763B}" srcOrd="1" destOrd="0" presId="urn:microsoft.com/office/officeart/2005/8/layout/chevron2"/>
    <dgm:cxn modelId="{DD2FD42E-1DD6-4636-BD73-65E6EDB741D6}" type="presParOf" srcId="{5F1C8D16-916B-407A-9D2A-FC3940B997F2}" destId="{FC6E20B8-AC75-48E5-B3DB-D50D678C49C1}" srcOrd="3" destOrd="0" presId="urn:microsoft.com/office/officeart/2005/8/layout/chevron2"/>
    <dgm:cxn modelId="{CE3DF8A9-5300-499D-8DC7-E9A33E562E38}" type="presParOf" srcId="{5F1C8D16-916B-407A-9D2A-FC3940B997F2}" destId="{F5E13FF9-1CEA-439F-977B-1821AA0FB0AD}" srcOrd="4" destOrd="0" presId="urn:microsoft.com/office/officeart/2005/8/layout/chevron2"/>
    <dgm:cxn modelId="{F46B119B-86C6-4554-BCE3-6780E4E9A9D6}" type="presParOf" srcId="{F5E13FF9-1CEA-439F-977B-1821AA0FB0AD}" destId="{DB11E1D5-1741-4843-80C7-7E95220ACD64}" srcOrd="0" destOrd="0" presId="urn:microsoft.com/office/officeart/2005/8/layout/chevron2"/>
    <dgm:cxn modelId="{6F282C05-1DCF-47E2-8D06-59B373310BC7}" type="presParOf" srcId="{F5E13FF9-1CEA-439F-977B-1821AA0FB0AD}" destId="{AB81E15C-4CF6-4C34-8E64-00F06270AA98}" srcOrd="1" destOrd="0" presId="urn:microsoft.com/office/officeart/2005/8/layout/chevron2"/>
    <dgm:cxn modelId="{47297FEB-1B3D-4571-B286-48144140C943}" type="presParOf" srcId="{5F1C8D16-916B-407A-9D2A-FC3940B997F2}" destId="{7A3AD73A-0D9A-4A83-AF4D-7E0CF188FE4F}" srcOrd="5" destOrd="0" presId="urn:microsoft.com/office/officeart/2005/8/layout/chevron2"/>
    <dgm:cxn modelId="{C7A839C4-54F4-4363-8FDC-9030DE86FBFC}" type="presParOf" srcId="{5F1C8D16-916B-407A-9D2A-FC3940B997F2}" destId="{ED841F3B-EFEA-486B-ABD8-2545493E3411}" srcOrd="6" destOrd="0" presId="urn:microsoft.com/office/officeart/2005/8/layout/chevron2"/>
    <dgm:cxn modelId="{40460061-BDD1-472B-B016-0AD2882E75DD}" type="presParOf" srcId="{ED841F3B-EFEA-486B-ABD8-2545493E3411}" destId="{B6E006C3-2EE0-4878-81C9-82B7E6065792}" srcOrd="0" destOrd="0" presId="urn:microsoft.com/office/officeart/2005/8/layout/chevron2"/>
    <dgm:cxn modelId="{CEDD4B9E-25DA-468D-B2EA-87D4A719B32F}" type="presParOf" srcId="{ED841F3B-EFEA-486B-ABD8-2545493E3411}" destId="{A4949A1A-AEF8-4366-B905-01576C37F789}" srcOrd="1" destOrd="0" presId="urn:microsoft.com/office/officeart/2005/8/layout/chevron2"/>
    <dgm:cxn modelId="{A5112C86-1DD9-4ADE-86C8-A8B99C7B3BDE}" type="presParOf" srcId="{5F1C8D16-916B-407A-9D2A-FC3940B997F2}" destId="{6DD431FB-1922-4AB1-91E5-B51AF4442045}" srcOrd="7" destOrd="0" presId="urn:microsoft.com/office/officeart/2005/8/layout/chevron2"/>
    <dgm:cxn modelId="{5AEA5EDC-8A51-41C3-8E4F-7F7E7B86C302}" type="presParOf" srcId="{5F1C8D16-916B-407A-9D2A-FC3940B997F2}" destId="{80E51924-BDB0-435E-BB51-0D899AC49694}" srcOrd="8" destOrd="0" presId="urn:microsoft.com/office/officeart/2005/8/layout/chevron2"/>
    <dgm:cxn modelId="{1DC8637E-9F64-4DBC-977A-53D641344218}" type="presParOf" srcId="{80E51924-BDB0-435E-BB51-0D899AC49694}" destId="{73A8AF28-4587-4747-B67C-28DE51C5F5FF}" srcOrd="0" destOrd="0" presId="urn:microsoft.com/office/officeart/2005/8/layout/chevron2"/>
    <dgm:cxn modelId="{15A2D7D6-D1C8-48F3-80BB-1F452F3212D1}" type="presParOf" srcId="{80E51924-BDB0-435E-BB51-0D899AC49694}" destId="{92641F89-A708-4CAB-96EC-FDE06859797D}" srcOrd="1" destOrd="0" presId="urn:microsoft.com/office/officeart/2005/8/layout/chevron2"/>
    <dgm:cxn modelId="{4FAB5C57-B346-4BAD-B90B-E22653DE47B6}" type="presParOf" srcId="{5F1C8D16-916B-407A-9D2A-FC3940B997F2}" destId="{EEAF6C90-EC6B-4A26-9F00-5A29DF7F4654}" srcOrd="9" destOrd="0" presId="urn:microsoft.com/office/officeart/2005/8/layout/chevron2"/>
    <dgm:cxn modelId="{E8A80CF9-2E6E-4F7A-8157-EED810DF3F54}" type="presParOf" srcId="{5F1C8D16-916B-407A-9D2A-FC3940B997F2}" destId="{AE5FC14B-50B3-4D6A-81FF-258CE387FD5F}" srcOrd="10" destOrd="0" presId="urn:microsoft.com/office/officeart/2005/8/layout/chevron2"/>
    <dgm:cxn modelId="{F38D4951-8178-4F0B-B50C-7114822C7C33}" type="presParOf" srcId="{AE5FC14B-50B3-4D6A-81FF-258CE387FD5F}" destId="{18FED3D4-9D63-4D4C-A186-4F592A2E3FCB}" srcOrd="0" destOrd="0" presId="urn:microsoft.com/office/officeart/2005/8/layout/chevron2"/>
    <dgm:cxn modelId="{3B4634E9-3ECE-4048-B455-6C07A0A550E5}" type="presParOf" srcId="{AE5FC14B-50B3-4D6A-81FF-258CE387FD5F}" destId="{08B8D7AA-85EE-4CF7-A64A-E6803DF00E76}" srcOrd="1" destOrd="0" presId="urn:microsoft.com/office/officeart/2005/8/layout/chevron2"/>
    <dgm:cxn modelId="{A54B23D7-AE9E-4F30-9720-23F3E5D78657}" type="presParOf" srcId="{5F1C8D16-916B-407A-9D2A-FC3940B997F2}" destId="{82ECDB5C-034D-48B1-82BC-85E9E475D83D}" srcOrd="11" destOrd="0" presId="urn:microsoft.com/office/officeart/2005/8/layout/chevron2"/>
    <dgm:cxn modelId="{4C91E79D-F618-451B-BC77-7FA225324AC0}" type="presParOf" srcId="{5F1C8D16-916B-407A-9D2A-FC3940B997F2}" destId="{6827D6E3-3FBA-4777-8593-C84CB770471A}" srcOrd="12" destOrd="0" presId="urn:microsoft.com/office/officeart/2005/8/layout/chevron2"/>
    <dgm:cxn modelId="{D9A4E761-DB05-4928-A567-8F960DAFD0AA}" type="presParOf" srcId="{6827D6E3-3FBA-4777-8593-C84CB770471A}" destId="{A761E66A-49CB-424C-A2EB-A050C8BCE590}" srcOrd="0" destOrd="0" presId="urn:microsoft.com/office/officeart/2005/8/layout/chevron2"/>
    <dgm:cxn modelId="{EA3D66B6-069A-4A71-8958-C179B03BD449}" type="presParOf" srcId="{6827D6E3-3FBA-4777-8593-C84CB770471A}" destId="{EDCEC843-2B42-4324-A5FB-F37EF530448E}" srcOrd="1" destOrd="0" presId="urn:microsoft.com/office/officeart/2005/8/layout/chevron2"/>
    <dgm:cxn modelId="{8C6F83A6-A40C-405A-AB9F-822C921B7970}" type="presParOf" srcId="{5F1C8D16-916B-407A-9D2A-FC3940B997F2}" destId="{F6C577E9-039A-4310-9FA3-9A768F737C08}" srcOrd="13" destOrd="0" presId="urn:microsoft.com/office/officeart/2005/8/layout/chevron2"/>
    <dgm:cxn modelId="{FA1CC94B-6B45-4D45-BC7B-FEE2F1C4B4B5}" type="presParOf" srcId="{5F1C8D16-916B-407A-9D2A-FC3940B997F2}" destId="{9833E07B-6BF7-46C3-A431-5BC32EB2C1C2}" srcOrd="14" destOrd="0" presId="urn:microsoft.com/office/officeart/2005/8/layout/chevron2"/>
    <dgm:cxn modelId="{AEE8041C-8872-45E6-B206-38ABBF87A2C0}" type="presParOf" srcId="{9833E07B-6BF7-46C3-A431-5BC32EB2C1C2}" destId="{AA373F74-E646-4D7D-A983-4BB75D24FCEF}" srcOrd="0" destOrd="0" presId="urn:microsoft.com/office/officeart/2005/8/layout/chevron2"/>
    <dgm:cxn modelId="{6E35067E-B2C5-448D-96E3-E5CE9F848CD6}" type="presParOf" srcId="{9833E07B-6BF7-46C3-A431-5BC32EB2C1C2}" destId="{D16A088F-C6A8-4729-9779-77090671353D}" srcOrd="1" destOrd="0" presId="urn:microsoft.com/office/officeart/2005/8/layout/chevron2"/>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08DA614E-C89D-45BE-8846-1F9CC332EBF2}"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7502B7F7-827E-4B04-B888-12CF7EA00597}">
      <dgm:prSet phldrT="[Metin]" custT="1"/>
      <dgm:spPr/>
      <dgm:t>
        <a:bodyPr/>
        <a:lstStyle/>
        <a:p>
          <a:r>
            <a:rPr lang="en-US" sz="1200">
              <a:latin typeface="Arial" panose="020B0604020202020204" pitchFamily="34" charset="0"/>
              <a:cs typeface="Arial" panose="020B0604020202020204" pitchFamily="34" charset="0"/>
            </a:rPr>
            <a:t>1</a:t>
          </a:r>
        </a:p>
      </dgm:t>
    </dgm:pt>
    <dgm:pt modelId="{2A23048C-0C23-43B3-97DD-A8BF244ADE89}" type="parTrans" cxnId="{42582D6B-A8A7-4CFC-AB28-9423AC9D1835}">
      <dgm:prSet/>
      <dgm:spPr/>
      <dgm:t>
        <a:bodyPr/>
        <a:lstStyle/>
        <a:p>
          <a:endParaRPr lang="tr-TR" sz="1200">
            <a:latin typeface="Arial" panose="020B0604020202020204" pitchFamily="34" charset="0"/>
            <a:cs typeface="Arial" panose="020B0604020202020204" pitchFamily="34" charset="0"/>
          </a:endParaRPr>
        </a:p>
      </dgm:t>
    </dgm:pt>
    <dgm:pt modelId="{133547BC-6EBB-454B-9ABD-9121E2B13F4B}" type="sibTrans" cxnId="{42582D6B-A8A7-4CFC-AB28-9423AC9D1835}">
      <dgm:prSet/>
      <dgm:spPr/>
      <dgm:t>
        <a:bodyPr/>
        <a:lstStyle/>
        <a:p>
          <a:endParaRPr lang="tr-TR" sz="1200">
            <a:latin typeface="Arial" panose="020B0604020202020204" pitchFamily="34" charset="0"/>
            <a:cs typeface="Arial" panose="020B0604020202020204" pitchFamily="34" charset="0"/>
          </a:endParaRPr>
        </a:p>
      </dgm:t>
    </dgm:pt>
    <dgm:pt modelId="{5AEAC854-EACD-4694-81EB-03CE8B475C42}">
      <dgm:prSet phldrT="[Metin]" custT="1"/>
      <dgm:spPr/>
      <dgm:t>
        <a:bodyPr/>
        <a:lstStyle/>
        <a:p>
          <a:r>
            <a:rPr lang="en-US" sz="1200">
              <a:latin typeface="Arial" panose="020B0604020202020204" pitchFamily="34" charset="0"/>
              <a:cs typeface="Arial" panose="020B0604020202020204" pitchFamily="34" charset="0"/>
            </a:rPr>
            <a:t>Check mains water connection.</a:t>
          </a:r>
        </a:p>
      </dgm:t>
    </dgm:pt>
    <dgm:pt modelId="{AEA60C44-84B6-4E04-8C3A-B4F53783905D}" type="parTrans" cxnId="{54F32CA1-D555-4E81-B6EF-EE8C3D1B72D9}">
      <dgm:prSet/>
      <dgm:spPr/>
      <dgm:t>
        <a:bodyPr/>
        <a:lstStyle/>
        <a:p>
          <a:endParaRPr lang="tr-TR" sz="1200">
            <a:latin typeface="Arial" panose="020B0604020202020204" pitchFamily="34" charset="0"/>
            <a:cs typeface="Arial" panose="020B0604020202020204" pitchFamily="34" charset="0"/>
          </a:endParaRPr>
        </a:p>
      </dgm:t>
    </dgm:pt>
    <dgm:pt modelId="{6EAA7AC8-1480-4CAC-8594-49AE8C0E6767}" type="sibTrans" cxnId="{54F32CA1-D555-4E81-B6EF-EE8C3D1B72D9}">
      <dgm:prSet/>
      <dgm:spPr/>
      <dgm:t>
        <a:bodyPr/>
        <a:lstStyle/>
        <a:p>
          <a:endParaRPr lang="tr-TR" sz="1200">
            <a:latin typeface="Arial" panose="020B0604020202020204" pitchFamily="34" charset="0"/>
            <a:cs typeface="Arial" panose="020B0604020202020204" pitchFamily="34" charset="0"/>
          </a:endParaRPr>
        </a:p>
      </dgm:t>
    </dgm:pt>
    <dgm:pt modelId="{0F6B6477-533A-4EA0-8756-EC4B172E02E4}">
      <dgm:prSet phldrT="[Metin]" custT="1"/>
      <dgm:spPr/>
      <dgm:t>
        <a:bodyPr/>
        <a:lstStyle/>
        <a:p>
          <a:r>
            <a:rPr lang="en-US" sz="1200">
              <a:latin typeface="Arial" panose="020B0604020202020204" pitchFamily="34" charset="0"/>
              <a:cs typeface="Arial" panose="020B0604020202020204" pitchFamily="34" charset="0"/>
            </a:rPr>
            <a:t>3</a:t>
          </a:r>
        </a:p>
      </dgm:t>
    </dgm:pt>
    <dgm:pt modelId="{78C33A58-598F-4728-96BB-483305F2EE32}" type="parTrans" cxnId="{F2084B7C-1AE2-4C71-8D5D-09742787FC16}">
      <dgm:prSet/>
      <dgm:spPr/>
      <dgm:t>
        <a:bodyPr/>
        <a:lstStyle/>
        <a:p>
          <a:endParaRPr lang="tr-TR" sz="1200">
            <a:latin typeface="Arial" panose="020B0604020202020204" pitchFamily="34" charset="0"/>
            <a:cs typeface="Arial" panose="020B0604020202020204" pitchFamily="34" charset="0"/>
          </a:endParaRPr>
        </a:p>
      </dgm:t>
    </dgm:pt>
    <dgm:pt modelId="{00BD0328-AC75-4DF5-AAAC-DAD498A51A6C}" type="sibTrans" cxnId="{F2084B7C-1AE2-4C71-8D5D-09742787FC16}">
      <dgm:prSet/>
      <dgm:spPr/>
      <dgm:t>
        <a:bodyPr/>
        <a:lstStyle/>
        <a:p>
          <a:endParaRPr lang="tr-TR" sz="1200">
            <a:latin typeface="Arial" panose="020B0604020202020204" pitchFamily="34" charset="0"/>
            <a:cs typeface="Arial" panose="020B0604020202020204" pitchFamily="34" charset="0"/>
          </a:endParaRPr>
        </a:p>
      </dgm:t>
    </dgm:pt>
    <dgm:pt modelId="{F6581305-D23E-427E-8CAB-59BF14A86F08}">
      <dgm:prSet phldrT="[Metin]" custT="1"/>
      <dgm:spPr/>
      <dgm:t>
        <a:bodyPr/>
        <a:lstStyle/>
        <a:p>
          <a:r>
            <a:rPr lang="en-US" sz="1200">
              <a:latin typeface="Arial" panose="020B0604020202020204" pitchFamily="34" charset="0"/>
              <a:cs typeface="Arial" panose="020B0604020202020204" pitchFamily="34" charset="0"/>
            </a:rPr>
            <a:t>Check if the water-gauge gives passage, replace if malfunctioned.</a:t>
          </a:r>
        </a:p>
      </dgm:t>
    </dgm:pt>
    <dgm:pt modelId="{3F1ED7CD-C1ED-4599-A434-41130AD683FA}" type="parTrans" cxnId="{97CDC861-6EA9-468C-A086-3D614437D5C6}">
      <dgm:prSet/>
      <dgm:spPr/>
      <dgm:t>
        <a:bodyPr/>
        <a:lstStyle/>
        <a:p>
          <a:endParaRPr lang="tr-TR" sz="1200">
            <a:latin typeface="Arial" panose="020B0604020202020204" pitchFamily="34" charset="0"/>
            <a:cs typeface="Arial" panose="020B0604020202020204" pitchFamily="34" charset="0"/>
          </a:endParaRPr>
        </a:p>
      </dgm:t>
    </dgm:pt>
    <dgm:pt modelId="{8529132C-0667-4B9B-8A20-9531A80B9123}" type="sibTrans" cxnId="{97CDC861-6EA9-468C-A086-3D614437D5C6}">
      <dgm:prSet/>
      <dgm:spPr/>
      <dgm:t>
        <a:bodyPr/>
        <a:lstStyle/>
        <a:p>
          <a:endParaRPr lang="tr-TR" sz="1200">
            <a:latin typeface="Arial" panose="020B0604020202020204" pitchFamily="34" charset="0"/>
            <a:cs typeface="Arial" panose="020B0604020202020204" pitchFamily="34" charset="0"/>
          </a:endParaRPr>
        </a:p>
      </dgm:t>
    </dgm:pt>
    <dgm:pt modelId="{3AED042B-183C-4519-A8BE-53FB45A2E4EE}">
      <dgm:prSet custT="1"/>
      <dgm:spPr/>
      <dgm:t>
        <a:bodyPr/>
        <a:lstStyle/>
        <a:p>
          <a:r>
            <a:rPr lang="en-US" sz="1200">
              <a:latin typeface="Arial" panose="020B0604020202020204" pitchFamily="34" charset="0"/>
              <a:cs typeface="Arial" panose="020B0604020202020204" pitchFamily="34" charset="0"/>
            </a:rPr>
            <a:t>4</a:t>
          </a:r>
        </a:p>
      </dgm:t>
    </dgm:pt>
    <dgm:pt modelId="{C1676914-15B9-4FF6-97FA-986E35AC294D}" type="parTrans" cxnId="{6C4735C6-41AC-49B6-8644-1F29DBA98F9E}">
      <dgm:prSet/>
      <dgm:spPr/>
      <dgm:t>
        <a:bodyPr/>
        <a:lstStyle/>
        <a:p>
          <a:endParaRPr lang="tr-TR" sz="1200">
            <a:latin typeface="Arial" panose="020B0604020202020204" pitchFamily="34" charset="0"/>
            <a:cs typeface="Arial" panose="020B0604020202020204" pitchFamily="34" charset="0"/>
          </a:endParaRPr>
        </a:p>
      </dgm:t>
    </dgm:pt>
    <dgm:pt modelId="{84F04880-C45B-44E1-952F-96C68EB81101}" type="sibTrans" cxnId="{6C4735C6-41AC-49B6-8644-1F29DBA98F9E}">
      <dgm:prSet/>
      <dgm:spPr/>
      <dgm:t>
        <a:bodyPr/>
        <a:lstStyle/>
        <a:p>
          <a:endParaRPr lang="tr-TR" sz="1200">
            <a:latin typeface="Arial" panose="020B0604020202020204" pitchFamily="34" charset="0"/>
            <a:cs typeface="Arial" panose="020B0604020202020204" pitchFamily="34" charset="0"/>
          </a:endParaRPr>
        </a:p>
      </dgm:t>
    </dgm:pt>
    <dgm:pt modelId="{0A9F233D-298D-48D5-91F2-E286AB464ED0}">
      <dgm:prSet custT="1"/>
      <dgm:spPr/>
      <dgm:t>
        <a:bodyPr/>
        <a:lstStyle/>
        <a:p>
          <a:r>
            <a:rPr lang="en-US" sz="1200">
              <a:latin typeface="Arial" panose="020B0604020202020204" pitchFamily="34" charset="0"/>
              <a:cs typeface="Arial" panose="020B0604020202020204" pitchFamily="34" charset="0"/>
            </a:rPr>
            <a:t>Replace the main board.</a:t>
          </a:r>
        </a:p>
      </dgm:t>
    </dgm:pt>
    <dgm:pt modelId="{D69475AF-3254-44E3-8FEF-B9D3DDA76143}" type="parTrans" cxnId="{D7D7447F-E402-43AB-9276-83C3E3F63C74}">
      <dgm:prSet/>
      <dgm:spPr/>
      <dgm:t>
        <a:bodyPr/>
        <a:lstStyle/>
        <a:p>
          <a:endParaRPr lang="tr-TR" sz="1200">
            <a:latin typeface="Arial" panose="020B0604020202020204" pitchFamily="34" charset="0"/>
            <a:cs typeface="Arial" panose="020B0604020202020204" pitchFamily="34" charset="0"/>
          </a:endParaRPr>
        </a:p>
      </dgm:t>
    </dgm:pt>
    <dgm:pt modelId="{8C018547-759A-4D98-AB1A-431D396EAAAD}" type="sibTrans" cxnId="{D7D7447F-E402-43AB-9276-83C3E3F63C74}">
      <dgm:prSet/>
      <dgm:spPr/>
      <dgm:t>
        <a:bodyPr/>
        <a:lstStyle/>
        <a:p>
          <a:endParaRPr lang="tr-TR" sz="1200">
            <a:latin typeface="Arial" panose="020B0604020202020204" pitchFamily="34" charset="0"/>
            <a:cs typeface="Arial" panose="020B0604020202020204" pitchFamily="34" charset="0"/>
          </a:endParaRPr>
        </a:p>
      </dgm:t>
    </dgm:pt>
    <dgm:pt modelId="{7162ADA3-7537-4AEF-AD3A-D6A1EFFEAE5C}">
      <dgm:prSet custT="1"/>
      <dgm:spPr/>
      <dgm:t>
        <a:bodyPr/>
        <a:lstStyle/>
        <a:p>
          <a:r>
            <a:rPr lang="en-US" sz="1200">
              <a:latin typeface="Arial" panose="020B0604020202020204" pitchFamily="34" charset="0"/>
              <a:cs typeface="Arial" panose="020B0604020202020204" pitchFamily="34" charset="0"/>
            </a:rPr>
            <a:t>2</a:t>
          </a:r>
        </a:p>
      </dgm:t>
    </dgm:pt>
    <dgm:pt modelId="{7E8832FC-0A31-4D1B-98D3-6B695D80C0AF}" type="parTrans" cxnId="{8A99FC8C-6F89-4CE1-A088-DD34D7115339}">
      <dgm:prSet/>
      <dgm:spPr/>
      <dgm:t>
        <a:bodyPr/>
        <a:lstStyle/>
        <a:p>
          <a:endParaRPr lang="tr-TR" sz="1200">
            <a:latin typeface="Arial" panose="020B0604020202020204" pitchFamily="34" charset="0"/>
            <a:cs typeface="Arial" panose="020B0604020202020204" pitchFamily="34" charset="0"/>
          </a:endParaRPr>
        </a:p>
      </dgm:t>
    </dgm:pt>
    <dgm:pt modelId="{4A0CD37C-E131-41F0-ABD0-21C5443B3902}" type="sibTrans" cxnId="{8A99FC8C-6F89-4CE1-A088-DD34D7115339}">
      <dgm:prSet/>
      <dgm:spPr/>
      <dgm:t>
        <a:bodyPr/>
        <a:lstStyle/>
        <a:p>
          <a:endParaRPr lang="tr-TR" sz="1200">
            <a:latin typeface="Arial" panose="020B0604020202020204" pitchFamily="34" charset="0"/>
            <a:cs typeface="Arial" panose="020B0604020202020204" pitchFamily="34" charset="0"/>
          </a:endParaRPr>
        </a:p>
      </dgm:t>
    </dgm:pt>
    <dgm:pt modelId="{3A23753F-0FE5-4BE3-91A3-17BD95C797B8}">
      <dgm:prSet custT="1"/>
      <dgm:spPr/>
      <dgm:t>
        <a:bodyPr/>
        <a:lstStyle/>
        <a:p>
          <a:r>
            <a:rPr lang="en-US" sz="1200">
              <a:latin typeface="Arial" panose="020B0604020202020204" pitchFamily="34" charset="0"/>
              <a:cs typeface="Arial" panose="020B0604020202020204" pitchFamily="34" charset="0"/>
            </a:rPr>
            <a:t>Check if there is water in the reserve tank.</a:t>
          </a:r>
        </a:p>
      </dgm:t>
    </dgm:pt>
    <dgm:pt modelId="{E81DDC05-F26E-4EA5-8903-60543261E2D9}" type="parTrans" cxnId="{37A83303-3284-4A97-83EE-409EC202E0FE}">
      <dgm:prSet/>
      <dgm:spPr/>
      <dgm:t>
        <a:bodyPr/>
        <a:lstStyle/>
        <a:p>
          <a:endParaRPr lang="tr-TR" sz="1200">
            <a:latin typeface="Arial" panose="020B0604020202020204" pitchFamily="34" charset="0"/>
            <a:cs typeface="Arial" panose="020B0604020202020204" pitchFamily="34" charset="0"/>
          </a:endParaRPr>
        </a:p>
      </dgm:t>
    </dgm:pt>
    <dgm:pt modelId="{01637977-2BCD-4688-AEA1-F46FE2BFD619}" type="sibTrans" cxnId="{37A83303-3284-4A97-83EE-409EC202E0FE}">
      <dgm:prSet/>
      <dgm:spPr/>
      <dgm:t>
        <a:bodyPr/>
        <a:lstStyle/>
        <a:p>
          <a:endParaRPr lang="tr-TR" sz="1200">
            <a:latin typeface="Arial" panose="020B0604020202020204" pitchFamily="34" charset="0"/>
            <a:cs typeface="Arial" panose="020B0604020202020204" pitchFamily="34" charset="0"/>
          </a:endParaRPr>
        </a:p>
      </dgm:t>
    </dgm:pt>
    <dgm:pt modelId="{A646D391-27E1-4727-82D7-981319220FC5}" type="pres">
      <dgm:prSet presAssocID="{08DA614E-C89D-45BE-8846-1F9CC332EBF2}" presName="linearFlow" presStyleCnt="0">
        <dgm:presLayoutVars>
          <dgm:dir/>
          <dgm:animLvl val="lvl"/>
          <dgm:resizeHandles val="exact"/>
        </dgm:presLayoutVars>
      </dgm:prSet>
      <dgm:spPr/>
    </dgm:pt>
    <dgm:pt modelId="{40E00A94-6932-4F67-9A5F-53CFDB4FF229}" type="pres">
      <dgm:prSet presAssocID="{7502B7F7-827E-4B04-B888-12CF7EA00597}" presName="composite" presStyleCnt="0"/>
      <dgm:spPr/>
    </dgm:pt>
    <dgm:pt modelId="{EC343C15-E6F9-497B-B96A-724102AD6D25}" type="pres">
      <dgm:prSet presAssocID="{7502B7F7-827E-4B04-B888-12CF7EA00597}" presName="parentText" presStyleLbl="alignNode1" presStyleIdx="0" presStyleCnt="4">
        <dgm:presLayoutVars>
          <dgm:chMax val="1"/>
          <dgm:bulletEnabled val="1"/>
        </dgm:presLayoutVars>
      </dgm:prSet>
      <dgm:spPr/>
    </dgm:pt>
    <dgm:pt modelId="{CCC47962-BE04-43A2-A4DE-219C4ECE2D41}" type="pres">
      <dgm:prSet presAssocID="{7502B7F7-827E-4B04-B888-12CF7EA00597}" presName="descendantText" presStyleLbl="alignAcc1" presStyleIdx="0" presStyleCnt="4">
        <dgm:presLayoutVars>
          <dgm:bulletEnabled val="1"/>
        </dgm:presLayoutVars>
      </dgm:prSet>
      <dgm:spPr/>
    </dgm:pt>
    <dgm:pt modelId="{A7775D2A-D666-41E3-8E8C-57DE575FA3B2}" type="pres">
      <dgm:prSet presAssocID="{133547BC-6EBB-454B-9ABD-9121E2B13F4B}" presName="sp" presStyleCnt="0"/>
      <dgm:spPr/>
    </dgm:pt>
    <dgm:pt modelId="{09774D57-96B2-4C87-AD75-CA1C298EF0E3}" type="pres">
      <dgm:prSet presAssocID="{7162ADA3-7537-4AEF-AD3A-D6A1EFFEAE5C}" presName="composite" presStyleCnt="0"/>
      <dgm:spPr/>
    </dgm:pt>
    <dgm:pt modelId="{9EC572C9-48C7-4591-BF47-0F4839AB128C}" type="pres">
      <dgm:prSet presAssocID="{7162ADA3-7537-4AEF-AD3A-D6A1EFFEAE5C}" presName="parentText" presStyleLbl="alignNode1" presStyleIdx="1" presStyleCnt="4">
        <dgm:presLayoutVars>
          <dgm:chMax val="1"/>
          <dgm:bulletEnabled val="1"/>
        </dgm:presLayoutVars>
      </dgm:prSet>
      <dgm:spPr/>
    </dgm:pt>
    <dgm:pt modelId="{C80C533B-947C-4455-B119-0432AFD7D4F6}" type="pres">
      <dgm:prSet presAssocID="{7162ADA3-7537-4AEF-AD3A-D6A1EFFEAE5C}" presName="descendantText" presStyleLbl="alignAcc1" presStyleIdx="1" presStyleCnt="4">
        <dgm:presLayoutVars>
          <dgm:bulletEnabled val="1"/>
        </dgm:presLayoutVars>
      </dgm:prSet>
      <dgm:spPr/>
    </dgm:pt>
    <dgm:pt modelId="{77AD2BF6-8B6E-457B-8A5B-64367DB0D37C}" type="pres">
      <dgm:prSet presAssocID="{4A0CD37C-E131-41F0-ABD0-21C5443B3902}" presName="sp" presStyleCnt="0"/>
      <dgm:spPr/>
    </dgm:pt>
    <dgm:pt modelId="{9389A6D1-B2A6-4696-904E-9344AC08333F}" type="pres">
      <dgm:prSet presAssocID="{0F6B6477-533A-4EA0-8756-EC4B172E02E4}" presName="composite" presStyleCnt="0"/>
      <dgm:spPr/>
    </dgm:pt>
    <dgm:pt modelId="{8FF52B27-0DFA-4641-A956-C2BD53CBB1E6}" type="pres">
      <dgm:prSet presAssocID="{0F6B6477-533A-4EA0-8756-EC4B172E02E4}" presName="parentText" presStyleLbl="alignNode1" presStyleIdx="2" presStyleCnt="4">
        <dgm:presLayoutVars>
          <dgm:chMax val="1"/>
          <dgm:bulletEnabled val="1"/>
        </dgm:presLayoutVars>
      </dgm:prSet>
      <dgm:spPr/>
    </dgm:pt>
    <dgm:pt modelId="{9660C56C-DA62-4455-BC38-9227F7CF8D4F}" type="pres">
      <dgm:prSet presAssocID="{0F6B6477-533A-4EA0-8756-EC4B172E02E4}" presName="descendantText" presStyleLbl="alignAcc1" presStyleIdx="2" presStyleCnt="4">
        <dgm:presLayoutVars>
          <dgm:bulletEnabled val="1"/>
        </dgm:presLayoutVars>
      </dgm:prSet>
      <dgm:spPr/>
    </dgm:pt>
    <dgm:pt modelId="{0F262CCC-2099-4160-9AB1-1BC25B42FB5F}" type="pres">
      <dgm:prSet presAssocID="{00BD0328-AC75-4DF5-AAAC-DAD498A51A6C}" presName="sp" presStyleCnt="0"/>
      <dgm:spPr/>
    </dgm:pt>
    <dgm:pt modelId="{3B1810C7-345C-4678-83F0-9FFB9903686C}" type="pres">
      <dgm:prSet presAssocID="{3AED042B-183C-4519-A8BE-53FB45A2E4EE}" presName="composite" presStyleCnt="0"/>
      <dgm:spPr/>
    </dgm:pt>
    <dgm:pt modelId="{E122D339-D7E9-4F34-99DE-712EE5C45175}" type="pres">
      <dgm:prSet presAssocID="{3AED042B-183C-4519-A8BE-53FB45A2E4EE}" presName="parentText" presStyleLbl="alignNode1" presStyleIdx="3" presStyleCnt="4">
        <dgm:presLayoutVars>
          <dgm:chMax val="1"/>
          <dgm:bulletEnabled val="1"/>
        </dgm:presLayoutVars>
      </dgm:prSet>
      <dgm:spPr/>
    </dgm:pt>
    <dgm:pt modelId="{B0CACE48-3790-4F33-A502-525AE694D535}" type="pres">
      <dgm:prSet presAssocID="{3AED042B-183C-4519-A8BE-53FB45A2E4EE}" presName="descendantText" presStyleLbl="alignAcc1" presStyleIdx="3" presStyleCnt="4">
        <dgm:presLayoutVars>
          <dgm:bulletEnabled val="1"/>
        </dgm:presLayoutVars>
      </dgm:prSet>
      <dgm:spPr/>
    </dgm:pt>
  </dgm:ptLst>
  <dgm:cxnLst>
    <dgm:cxn modelId="{37A83303-3284-4A97-83EE-409EC202E0FE}" srcId="{7162ADA3-7537-4AEF-AD3A-D6A1EFFEAE5C}" destId="{3A23753F-0FE5-4BE3-91A3-17BD95C797B8}" srcOrd="0" destOrd="0" parTransId="{E81DDC05-F26E-4EA5-8903-60543261E2D9}" sibTransId="{01637977-2BCD-4688-AEA1-F46FE2BFD619}"/>
    <dgm:cxn modelId="{00379122-AC8C-4341-B990-8B04CAD51CEE}" type="presOf" srcId="{3A23753F-0FE5-4BE3-91A3-17BD95C797B8}" destId="{C80C533B-947C-4455-B119-0432AFD7D4F6}" srcOrd="0" destOrd="0" presId="urn:microsoft.com/office/officeart/2005/8/layout/chevron2"/>
    <dgm:cxn modelId="{97CDC861-6EA9-468C-A086-3D614437D5C6}" srcId="{0F6B6477-533A-4EA0-8756-EC4B172E02E4}" destId="{F6581305-D23E-427E-8CAB-59BF14A86F08}" srcOrd="0" destOrd="0" parTransId="{3F1ED7CD-C1ED-4599-A434-41130AD683FA}" sibTransId="{8529132C-0667-4B9B-8A20-9531A80B9123}"/>
    <dgm:cxn modelId="{42582D6B-A8A7-4CFC-AB28-9423AC9D1835}" srcId="{08DA614E-C89D-45BE-8846-1F9CC332EBF2}" destId="{7502B7F7-827E-4B04-B888-12CF7EA00597}" srcOrd="0" destOrd="0" parTransId="{2A23048C-0C23-43B3-97DD-A8BF244ADE89}" sibTransId="{133547BC-6EBB-454B-9ABD-9121E2B13F4B}"/>
    <dgm:cxn modelId="{668A9170-03B5-4147-832F-619FB7B142F9}" type="presOf" srcId="{0A9F233D-298D-48D5-91F2-E286AB464ED0}" destId="{B0CACE48-3790-4F33-A502-525AE694D535}" srcOrd="0" destOrd="0" presId="urn:microsoft.com/office/officeart/2005/8/layout/chevron2"/>
    <dgm:cxn modelId="{560C6A51-7EAE-4756-AE79-CA6061D87645}" type="presOf" srcId="{7162ADA3-7537-4AEF-AD3A-D6A1EFFEAE5C}" destId="{9EC572C9-48C7-4591-BF47-0F4839AB128C}" srcOrd="0" destOrd="0" presId="urn:microsoft.com/office/officeart/2005/8/layout/chevron2"/>
    <dgm:cxn modelId="{9382A357-7038-438F-81E7-586F5FF5479B}" type="presOf" srcId="{5AEAC854-EACD-4694-81EB-03CE8B475C42}" destId="{CCC47962-BE04-43A2-A4DE-219C4ECE2D41}" srcOrd="0" destOrd="0" presId="urn:microsoft.com/office/officeart/2005/8/layout/chevron2"/>
    <dgm:cxn modelId="{83B92A7C-7DD2-4132-A0C4-0D3AFCD2A83A}" type="presOf" srcId="{3AED042B-183C-4519-A8BE-53FB45A2E4EE}" destId="{E122D339-D7E9-4F34-99DE-712EE5C45175}" srcOrd="0" destOrd="0" presId="urn:microsoft.com/office/officeart/2005/8/layout/chevron2"/>
    <dgm:cxn modelId="{F2084B7C-1AE2-4C71-8D5D-09742787FC16}" srcId="{08DA614E-C89D-45BE-8846-1F9CC332EBF2}" destId="{0F6B6477-533A-4EA0-8756-EC4B172E02E4}" srcOrd="2" destOrd="0" parTransId="{78C33A58-598F-4728-96BB-483305F2EE32}" sibTransId="{00BD0328-AC75-4DF5-AAAC-DAD498A51A6C}"/>
    <dgm:cxn modelId="{1308E77C-2081-4B18-9EE4-BAF8A4971134}" type="presOf" srcId="{0F6B6477-533A-4EA0-8756-EC4B172E02E4}" destId="{8FF52B27-0DFA-4641-A956-C2BD53CBB1E6}" srcOrd="0" destOrd="0" presId="urn:microsoft.com/office/officeart/2005/8/layout/chevron2"/>
    <dgm:cxn modelId="{613CF87C-351D-4D69-AAA7-3EE2F777241D}" type="presOf" srcId="{F6581305-D23E-427E-8CAB-59BF14A86F08}" destId="{9660C56C-DA62-4455-BC38-9227F7CF8D4F}" srcOrd="0" destOrd="0" presId="urn:microsoft.com/office/officeart/2005/8/layout/chevron2"/>
    <dgm:cxn modelId="{D7D7447F-E402-43AB-9276-83C3E3F63C74}" srcId="{3AED042B-183C-4519-A8BE-53FB45A2E4EE}" destId="{0A9F233D-298D-48D5-91F2-E286AB464ED0}" srcOrd="0" destOrd="0" parTransId="{D69475AF-3254-44E3-8FEF-B9D3DDA76143}" sibTransId="{8C018547-759A-4D98-AB1A-431D396EAAAD}"/>
    <dgm:cxn modelId="{8A99FC8C-6F89-4CE1-A088-DD34D7115339}" srcId="{08DA614E-C89D-45BE-8846-1F9CC332EBF2}" destId="{7162ADA3-7537-4AEF-AD3A-D6A1EFFEAE5C}" srcOrd="1" destOrd="0" parTransId="{7E8832FC-0A31-4D1B-98D3-6B695D80C0AF}" sibTransId="{4A0CD37C-E131-41F0-ABD0-21C5443B3902}"/>
    <dgm:cxn modelId="{54F32CA1-D555-4E81-B6EF-EE8C3D1B72D9}" srcId="{7502B7F7-827E-4B04-B888-12CF7EA00597}" destId="{5AEAC854-EACD-4694-81EB-03CE8B475C42}" srcOrd="0" destOrd="0" parTransId="{AEA60C44-84B6-4E04-8C3A-B4F53783905D}" sibTransId="{6EAA7AC8-1480-4CAC-8594-49AE8C0E6767}"/>
    <dgm:cxn modelId="{6C4735C6-41AC-49B6-8644-1F29DBA98F9E}" srcId="{08DA614E-C89D-45BE-8846-1F9CC332EBF2}" destId="{3AED042B-183C-4519-A8BE-53FB45A2E4EE}" srcOrd="3" destOrd="0" parTransId="{C1676914-15B9-4FF6-97FA-986E35AC294D}" sibTransId="{84F04880-C45B-44E1-952F-96C68EB81101}"/>
    <dgm:cxn modelId="{AD1EDAD0-7310-4D00-A67E-94EB2F4C1AA6}" type="presOf" srcId="{7502B7F7-827E-4B04-B888-12CF7EA00597}" destId="{EC343C15-E6F9-497B-B96A-724102AD6D25}" srcOrd="0" destOrd="0" presId="urn:microsoft.com/office/officeart/2005/8/layout/chevron2"/>
    <dgm:cxn modelId="{FDF25EFC-BAA7-4BD5-B283-35D0C9C9BE21}" type="presOf" srcId="{08DA614E-C89D-45BE-8846-1F9CC332EBF2}" destId="{A646D391-27E1-4727-82D7-981319220FC5}" srcOrd="0" destOrd="0" presId="urn:microsoft.com/office/officeart/2005/8/layout/chevron2"/>
    <dgm:cxn modelId="{95665A98-5822-4E90-ACD9-EADF50189F6C}" type="presParOf" srcId="{A646D391-27E1-4727-82D7-981319220FC5}" destId="{40E00A94-6932-4F67-9A5F-53CFDB4FF229}" srcOrd="0" destOrd="0" presId="urn:microsoft.com/office/officeart/2005/8/layout/chevron2"/>
    <dgm:cxn modelId="{3F146068-D201-4DFC-9C64-EDFA113DC702}" type="presParOf" srcId="{40E00A94-6932-4F67-9A5F-53CFDB4FF229}" destId="{EC343C15-E6F9-497B-B96A-724102AD6D25}" srcOrd="0" destOrd="0" presId="urn:microsoft.com/office/officeart/2005/8/layout/chevron2"/>
    <dgm:cxn modelId="{1480C612-2640-400C-9733-B4103DC34382}" type="presParOf" srcId="{40E00A94-6932-4F67-9A5F-53CFDB4FF229}" destId="{CCC47962-BE04-43A2-A4DE-219C4ECE2D41}" srcOrd="1" destOrd="0" presId="urn:microsoft.com/office/officeart/2005/8/layout/chevron2"/>
    <dgm:cxn modelId="{A36464CE-1E61-45B7-AAC1-B6726CB81C23}" type="presParOf" srcId="{A646D391-27E1-4727-82D7-981319220FC5}" destId="{A7775D2A-D666-41E3-8E8C-57DE575FA3B2}" srcOrd="1" destOrd="0" presId="urn:microsoft.com/office/officeart/2005/8/layout/chevron2"/>
    <dgm:cxn modelId="{3E9F3E99-B4C0-44BD-80F9-17BDE0AC0B70}" type="presParOf" srcId="{A646D391-27E1-4727-82D7-981319220FC5}" destId="{09774D57-96B2-4C87-AD75-CA1C298EF0E3}" srcOrd="2" destOrd="0" presId="urn:microsoft.com/office/officeart/2005/8/layout/chevron2"/>
    <dgm:cxn modelId="{F278893F-F4E4-4DF9-B6B5-E02CB56A431D}" type="presParOf" srcId="{09774D57-96B2-4C87-AD75-CA1C298EF0E3}" destId="{9EC572C9-48C7-4591-BF47-0F4839AB128C}" srcOrd="0" destOrd="0" presId="urn:microsoft.com/office/officeart/2005/8/layout/chevron2"/>
    <dgm:cxn modelId="{48D139AC-84F1-4941-B0DD-E7FB3EA5AB2B}" type="presParOf" srcId="{09774D57-96B2-4C87-AD75-CA1C298EF0E3}" destId="{C80C533B-947C-4455-B119-0432AFD7D4F6}" srcOrd="1" destOrd="0" presId="urn:microsoft.com/office/officeart/2005/8/layout/chevron2"/>
    <dgm:cxn modelId="{61454A0C-3B06-4A68-B4B8-6A12D9869323}" type="presParOf" srcId="{A646D391-27E1-4727-82D7-981319220FC5}" destId="{77AD2BF6-8B6E-457B-8A5B-64367DB0D37C}" srcOrd="3" destOrd="0" presId="urn:microsoft.com/office/officeart/2005/8/layout/chevron2"/>
    <dgm:cxn modelId="{9CB012CE-A287-481B-9DBE-4A16C069A80A}" type="presParOf" srcId="{A646D391-27E1-4727-82D7-981319220FC5}" destId="{9389A6D1-B2A6-4696-904E-9344AC08333F}" srcOrd="4" destOrd="0" presId="urn:microsoft.com/office/officeart/2005/8/layout/chevron2"/>
    <dgm:cxn modelId="{E598EFF6-1343-4164-939C-5CAAAD03DA55}" type="presParOf" srcId="{9389A6D1-B2A6-4696-904E-9344AC08333F}" destId="{8FF52B27-0DFA-4641-A956-C2BD53CBB1E6}" srcOrd="0" destOrd="0" presId="urn:microsoft.com/office/officeart/2005/8/layout/chevron2"/>
    <dgm:cxn modelId="{2040B41B-775A-42BB-AEB7-8611C06EB017}" type="presParOf" srcId="{9389A6D1-B2A6-4696-904E-9344AC08333F}" destId="{9660C56C-DA62-4455-BC38-9227F7CF8D4F}" srcOrd="1" destOrd="0" presId="urn:microsoft.com/office/officeart/2005/8/layout/chevron2"/>
    <dgm:cxn modelId="{DF03A774-14CE-43ED-9042-888E33D37C33}" type="presParOf" srcId="{A646D391-27E1-4727-82D7-981319220FC5}" destId="{0F262CCC-2099-4160-9AB1-1BC25B42FB5F}" srcOrd="5" destOrd="0" presId="urn:microsoft.com/office/officeart/2005/8/layout/chevron2"/>
    <dgm:cxn modelId="{8CD03090-30C0-40D5-8645-3D3E3617BD8A}" type="presParOf" srcId="{A646D391-27E1-4727-82D7-981319220FC5}" destId="{3B1810C7-345C-4678-83F0-9FFB9903686C}" srcOrd="6" destOrd="0" presId="urn:microsoft.com/office/officeart/2005/8/layout/chevron2"/>
    <dgm:cxn modelId="{712CC5AE-DE37-4145-ACE9-511CEC2F66EC}" type="presParOf" srcId="{3B1810C7-345C-4678-83F0-9FFB9903686C}" destId="{E122D339-D7E9-4F34-99DE-712EE5C45175}" srcOrd="0" destOrd="0" presId="urn:microsoft.com/office/officeart/2005/8/layout/chevron2"/>
    <dgm:cxn modelId="{99B8BD7B-9600-47AB-AD8B-D8C54CCED8C9}" type="presParOf" srcId="{3B1810C7-345C-4678-83F0-9FFB9903686C}" destId="{B0CACE48-3790-4F33-A502-525AE694D535}" srcOrd="1" destOrd="0" presId="urn:microsoft.com/office/officeart/2005/8/layout/chevron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61B480E2-DED1-4B8C-8706-7F3CA3B65660}"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9B706FC1-6B57-4522-B56C-A9CC96C2B636}">
      <dgm:prSet phldrT="[Metin]" custT="1"/>
      <dgm:spPr>
        <a:xfrm rot="5400000">
          <a:off x="-89774" y="90962"/>
          <a:ext cx="598493" cy="418945"/>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n-US" sz="1200">
              <a:solidFill>
                <a:sysClr val="window" lastClr="FFFFFF"/>
              </a:solidFill>
              <a:latin typeface="Arial" panose="020B0604020202020204" pitchFamily="34" charset="0"/>
              <a:ea typeface="+mn-ea"/>
              <a:cs typeface="Arial" panose="020B0604020202020204" pitchFamily="34" charset="0"/>
            </a:rPr>
            <a:t>1</a:t>
          </a:r>
        </a:p>
      </dgm:t>
    </dgm:pt>
    <dgm:pt modelId="{23938DA3-1C73-4F74-8F07-E85ACEA4FAAE}" type="parTrans" cxnId="{5A98AB80-4543-4988-A084-6BAFF9ABD6B2}">
      <dgm:prSet/>
      <dgm:spPr/>
      <dgm:t>
        <a:bodyPr/>
        <a:lstStyle/>
        <a:p>
          <a:endParaRPr lang="tr-TR" sz="1200">
            <a:latin typeface="Arial" panose="020B0604020202020204" pitchFamily="34" charset="0"/>
            <a:cs typeface="Arial" panose="020B0604020202020204" pitchFamily="34" charset="0"/>
          </a:endParaRPr>
        </a:p>
      </dgm:t>
    </dgm:pt>
    <dgm:pt modelId="{EB8116A5-AE13-4803-AA9A-10AEC89F29D2}" type="sibTrans" cxnId="{5A98AB80-4543-4988-A084-6BAFF9ABD6B2}">
      <dgm:prSet/>
      <dgm:spPr/>
      <dgm:t>
        <a:bodyPr/>
        <a:lstStyle/>
        <a:p>
          <a:endParaRPr lang="tr-TR" sz="1200">
            <a:latin typeface="Arial" panose="020B0604020202020204" pitchFamily="34" charset="0"/>
            <a:cs typeface="Arial" panose="020B0604020202020204" pitchFamily="34" charset="0"/>
          </a:endParaRPr>
        </a:p>
      </dgm:t>
    </dgm:pt>
    <dgm:pt modelId="{EDFDD936-6DE0-4F75-ABB0-4D43F0171C65}">
      <dgm:prSet phldrT="[Metin]" custT="1"/>
      <dgm:spPr>
        <a:xfrm rot="5400000">
          <a:off x="2758162" y="-2338028"/>
          <a:ext cx="389020" cy="5067454"/>
        </a:xfr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gm:spPr>
      <dgm:t>
        <a:bodyPr/>
        <a:lstStyle/>
        <a:p>
          <a:r>
            <a:rPr lang="en-US" sz="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Check if the door gasket leaks. If so, replace it.</a:t>
          </a:r>
        </a:p>
      </dgm:t>
    </dgm:pt>
    <dgm:pt modelId="{64C44AC0-4A21-44A4-BAD8-A89C92B17847}" type="parTrans" cxnId="{A6460567-970D-4090-8208-D9981FD8B035}">
      <dgm:prSet/>
      <dgm:spPr/>
      <dgm:t>
        <a:bodyPr/>
        <a:lstStyle/>
        <a:p>
          <a:endParaRPr lang="tr-TR" sz="1200">
            <a:latin typeface="Arial" panose="020B0604020202020204" pitchFamily="34" charset="0"/>
            <a:cs typeface="Arial" panose="020B0604020202020204" pitchFamily="34" charset="0"/>
          </a:endParaRPr>
        </a:p>
      </dgm:t>
    </dgm:pt>
    <dgm:pt modelId="{0B829ABA-C154-43CE-AFF0-2762A19167B7}" type="sibTrans" cxnId="{A6460567-970D-4090-8208-D9981FD8B035}">
      <dgm:prSet/>
      <dgm:spPr/>
      <dgm:t>
        <a:bodyPr/>
        <a:lstStyle/>
        <a:p>
          <a:endParaRPr lang="tr-TR" sz="1200">
            <a:latin typeface="Arial" panose="020B0604020202020204" pitchFamily="34" charset="0"/>
            <a:cs typeface="Arial" panose="020B0604020202020204" pitchFamily="34" charset="0"/>
          </a:endParaRPr>
        </a:p>
      </dgm:t>
    </dgm:pt>
    <dgm:pt modelId="{F39EBD92-6ED8-48D5-BC4D-6A3B9FCA6D51}">
      <dgm:prSet phldrT="[Metin]" custT="1"/>
      <dgm:spPr>
        <a:xfrm rot="5400000">
          <a:off x="-89774" y="563772"/>
          <a:ext cx="598493" cy="418945"/>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n-US" sz="1200">
              <a:solidFill>
                <a:sysClr val="window" lastClr="FFFFFF"/>
              </a:solidFill>
              <a:latin typeface="Arial" panose="020B0604020202020204" pitchFamily="34" charset="0"/>
              <a:ea typeface="+mn-ea"/>
              <a:cs typeface="Arial" panose="020B0604020202020204" pitchFamily="34" charset="0"/>
            </a:rPr>
            <a:t>2</a:t>
          </a:r>
        </a:p>
      </dgm:t>
    </dgm:pt>
    <dgm:pt modelId="{4F242C3D-9B8A-4FE1-83D0-9CB70BBC2B3E}" type="parTrans" cxnId="{939F3CCB-19A2-4B0B-931D-512DA5832A35}">
      <dgm:prSet/>
      <dgm:spPr/>
      <dgm:t>
        <a:bodyPr/>
        <a:lstStyle/>
        <a:p>
          <a:endParaRPr lang="tr-TR" sz="1200">
            <a:latin typeface="Arial" panose="020B0604020202020204" pitchFamily="34" charset="0"/>
            <a:cs typeface="Arial" panose="020B0604020202020204" pitchFamily="34" charset="0"/>
          </a:endParaRPr>
        </a:p>
      </dgm:t>
    </dgm:pt>
    <dgm:pt modelId="{BD64EF4A-B59D-4461-BA1D-52DF5DA5F9FE}" type="sibTrans" cxnId="{939F3CCB-19A2-4B0B-931D-512DA5832A35}">
      <dgm:prSet/>
      <dgm:spPr/>
      <dgm:t>
        <a:bodyPr/>
        <a:lstStyle/>
        <a:p>
          <a:endParaRPr lang="tr-TR" sz="1200">
            <a:latin typeface="Arial" panose="020B0604020202020204" pitchFamily="34" charset="0"/>
            <a:cs typeface="Arial" panose="020B0604020202020204" pitchFamily="34" charset="0"/>
          </a:endParaRPr>
        </a:p>
      </dgm:t>
    </dgm:pt>
    <dgm:pt modelId="{9512C1D9-17F8-498E-893B-3909D44A97F9}">
      <dgm:prSet phldrT="[Metin]" custT="1"/>
      <dgm:spPr>
        <a:xfrm rot="5400000">
          <a:off x="2758162" y="-1865218"/>
          <a:ext cx="389020" cy="5067454"/>
        </a:xfr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gm:spPr>
      <dgm:t>
        <a:bodyPr/>
        <a:lstStyle/>
        <a:p>
          <a:r>
            <a:rPr lang="en-US" sz="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Check gasket air feed line.</a:t>
          </a:r>
        </a:p>
      </dgm:t>
    </dgm:pt>
    <dgm:pt modelId="{F28543E7-CA60-4B3A-90A8-11FF6D5E3AB6}" type="parTrans" cxnId="{F13B205B-AE5D-4A1C-AC39-9B441B0505BC}">
      <dgm:prSet/>
      <dgm:spPr/>
      <dgm:t>
        <a:bodyPr/>
        <a:lstStyle/>
        <a:p>
          <a:endParaRPr lang="tr-TR" sz="1200">
            <a:latin typeface="Arial" panose="020B0604020202020204" pitchFamily="34" charset="0"/>
            <a:cs typeface="Arial" panose="020B0604020202020204" pitchFamily="34" charset="0"/>
          </a:endParaRPr>
        </a:p>
      </dgm:t>
    </dgm:pt>
    <dgm:pt modelId="{80EFFC8F-8B0A-46DE-85F8-7744DD155832}" type="sibTrans" cxnId="{F13B205B-AE5D-4A1C-AC39-9B441B0505BC}">
      <dgm:prSet/>
      <dgm:spPr/>
      <dgm:t>
        <a:bodyPr/>
        <a:lstStyle/>
        <a:p>
          <a:endParaRPr lang="tr-TR" sz="1200">
            <a:latin typeface="Arial" panose="020B0604020202020204" pitchFamily="34" charset="0"/>
            <a:cs typeface="Arial" panose="020B0604020202020204" pitchFamily="34" charset="0"/>
          </a:endParaRPr>
        </a:p>
      </dgm:t>
    </dgm:pt>
    <dgm:pt modelId="{F02D883C-23BD-4393-B41A-A81C32DDA6D9}">
      <dgm:prSet custT="1"/>
      <dgm:spPr>
        <a:xfrm rot="5400000">
          <a:off x="-89774" y="1036582"/>
          <a:ext cx="598493" cy="418945"/>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n-US" sz="1200">
              <a:solidFill>
                <a:sysClr val="window" lastClr="FFFFFF"/>
              </a:solidFill>
              <a:latin typeface="Arial" panose="020B0604020202020204" pitchFamily="34" charset="0"/>
              <a:ea typeface="+mn-ea"/>
              <a:cs typeface="Arial" panose="020B0604020202020204" pitchFamily="34" charset="0"/>
            </a:rPr>
            <a:t>3</a:t>
          </a:r>
        </a:p>
      </dgm:t>
    </dgm:pt>
    <dgm:pt modelId="{EDE8F730-1E6D-4B59-A9A1-110ED7BB9627}" type="parTrans" cxnId="{64287B1E-1DA5-40D9-94AA-F2E0472AFB2A}">
      <dgm:prSet/>
      <dgm:spPr/>
      <dgm:t>
        <a:bodyPr/>
        <a:lstStyle/>
        <a:p>
          <a:endParaRPr lang="tr-TR" sz="1200">
            <a:latin typeface="Arial" panose="020B0604020202020204" pitchFamily="34" charset="0"/>
            <a:cs typeface="Arial" panose="020B0604020202020204" pitchFamily="34" charset="0"/>
          </a:endParaRPr>
        </a:p>
      </dgm:t>
    </dgm:pt>
    <dgm:pt modelId="{3A4BE831-F13B-40CE-9729-ED418A45F882}" type="sibTrans" cxnId="{64287B1E-1DA5-40D9-94AA-F2E0472AFB2A}">
      <dgm:prSet/>
      <dgm:spPr/>
      <dgm:t>
        <a:bodyPr/>
        <a:lstStyle/>
        <a:p>
          <a:endParaRPr lang="tr-TR" sz="1200">
            <a:latin typeface="Arial" panose="020B0604020202020204" pitchFamily="34" charset="0"/>
            <a:cs typeface="Arial" panose="020B0604020202020204" pitchFamily="34" charset="0"/>
          </a:endParaRPr>
        </a:p>
      </dgm:t>
    </dgm:pt>
    <dgm:pt modelId="{EFC2BD46-43AA-4D43-A82F-6EC4ECA85E9D}">
      <dgm:prSet custT="1"/>
      <dgm:spPr>
        <a:xfrm rot="5400000">
          <a:off x="2758162" y="-1392408"/>
          <a:ext cx="389020" cy="5067454"/>
        </a:xfr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gm:spPr>
      <dgm:t>
        <a:bodyPr/>
        <a:lstStyle/>
        <a:p>
          <a:r>
            <a:rPr lang="en-US" sz="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Check gasket air feed solenoid, replace if malfunctioned. </a:t>
          </a:r>
        </a:p>
      </dgm:t>
    </dgm:pt>
    <dgm:pt modelId="{F83968F9-CD5F-41AD-9073-1778A972BEB5}" type="parTrans" cxnId="{7CC5028F-CB8B-44C2-8869-926167BE9352}">
      <dgm:prSet/>
      <dgm:spPr/>
      <dgm:t>
        <a:bodyPr/>
        <a:lstStyle/>
        <a:p>
          <a:endParaRPr lang="tr-TR" sz="1200">
            <a:latin typeface="Arial" panose="020B0604020202020204" pitchFamily="34" charset="0"/>
            <a:cs typeface="Arial" panose="020B0604020202020204" pitchFamily="34" charset="0"/>
          </a:endParaRPr>
        </a:p>
      </dgm:t>
    </dgm:pt>
    <dgm:pt modelId="{B002F33E-8086-4F67-A337-BC2B0E98EBFE}" type="sibTrans" cxnId="{7CC5028F-CB8B-44C2-8869-926167BE9352}">
      <dgm:prSet/>
      <dgm:spPr/>
      <dgm:t>
        <a:bodyPr/>
        <a:lstStyle/>
        <a:p>
          <a:endParaRPr lang="tr-TR" sz="1200">
            <a:latin typeface="Arial" panose="020B0604020202020204" pitchFamily="34" charset="0"/>
            <a:cs typeface="Arial" panose="020B0604020202020204" pitchFamily="34" charset="0"/>
          </a:endParaRPr>
        </a:p>
      </dgm:t>
    </dgm:pt>
    <dgm:pt modelId="{C5EF2457-DC2F-42CE-8C5F-963C47D8D4F7}">
      <dgm:prSet custT="1"/>
      <dgm:spPr>
        <a:xfrm rot="5400000">
          <a:off x="-89774" y="1509392"/>
          <a:ext cx="598493" cy="418945"/>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n-US" sz="1200">
              <a:solidFill>
                <a:sysClr val="window" lastClr="FFFFFF"/>
              </a:solidFill>
              <a:latin typeface="Arial" panose="020B0604020202020204" pitchFamily="34" charset="0"/>
              <a:ea typeface="+mn-ea"/>
              <a:cs typeface="Arial" panose="020B0604020202020204" pitchFamily="34" charset="0"/>
            </a:rPr>
            <a:t>4</a:t>
          </a:r>
        </a:p>
      </dgm:t>
    </dgm:pt>
    <dgm:pt modelId="{C7D6FF05-11BB-4445-B70F-702F1243C99D}" type="parTrans" cxnId="{E6F0DA16-706B-4899-8711-3580B67CD4C4}">
      <dgm:prSet/>
      <dgm:spPr/>
      <dgm:t>
        <a:bodyPr/>
        <a:lstStyle/>
        <a:p>
          <a:endParaRPr lang="tr-TR" sz="1200">
            <a:latin typeface="Arial" panose="020B0604020202020204" pitchFamily="34" charset="0"/>
            <a:cs typeface="Arial" panose="020B0604020202020204" pitchFamily="34" charset="0"/>
          </a:endParaRPr>
        </a:p>
      </dgm:t>
    </dgm:pt>
    <dgm:pt modelId="{55B56407-439B-4F50-9C00-14DEAE430CB4}" type="sibTrans" cxnId="{E6F0DA16-706B-4899-8711-3580B67CD4C4}">
      <dgm:prSet/>
      <dgm:spPr/>
      <dgm:t>
        <a:bodyPr/>
        <a:lstStyle/>
        <a:p>
          <a:endParaRPr lang="tr-TR" sz="1200">
            <a:latin typeface="Arial" panose="020B0604020202020204" pitchFamily="34" charset="0"/>
            <a:cs typeface="Arial" panose="020B0604020202020204" pitchFamily="34" charset="0"/>
          </a:endParaRPr>
        </a:p>
      </dgm:t>
    </dgm:pt>
    <dgm:pt modelId="{5E14A410-D953-409D-BD6C-00BB707D590A}">
      <dgm:prSet custT="1"/>
      <dgm:spPr>
        <a:xfrm rot="5400000">
          <a:off x="2758162" y="-919598"/>
          <a:ext cx="389020" cy="5067454"/>
        </a:xfr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gm:spPr>
      <dgm:t>
        <a:bodyPr/>
        <a:lstStyle/>
        <a:p>
          <a:r>
            <a:rPr lang="en-US" sz="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Check the compressor, replace if malfunctioned.</a:t>
          </a:r>
        </a:p>
      </dgm:t>
    </dgm:pt>
    <dgm:pt modelId="{ADF0B81A-E1B9-41BB-A48E-F08B5BD93815}" type="parTrans" cxnId="{5DCAB9A9-E709-4C0E-994E-E4D429168DCC}">
      <dgm:prSet/>
      <dgm:spPr/>
      <dgm:t>
        <a:bodyPr/>
        <a:lstStyle/>
        <a:p>
          <a:endParaRPr lang="tr-TR" sz="1200">
            <a:latin typeface="Arial" panose="020B0604020202020204" pitchFamily="34" charset="0"/>
            <a:cs typeface="Arial" panose="020B0604020202020204" pitchFamily="34" charset="0"/>
          </a:endParaRPr>
        </a:p>
      </dgm:t>
    </dgm:pt>
    <dgm:pt modelId="{5E62EAC3-9226-4889-AF14-1AC8DE0E624A}" type="sibTrans" cxnId="{5DCAB9A9-E709-4C0E-994E-E4D429168DCC}">
      <dgm:prSet/>
      <dgm:spPr/>
      <dgm:t>
        <a:bodyPr/>
        <a:lstStyle/>
        <a:p>
          <a:endParaRPr lang="tr-TR" sz="1200">
            <a:latin typeface="Arial" panose="020B0604020202020204" pitchFamily="34" charset="0"/>
            <a:cs typeface="Arial" panose="020B0604020202020204" pitchFamily="34" charset="0"/>
          </a:endParaRPr>
        </a:p>
      </dgm:t>
    </dgm:pt>
    <dgm:pt modelId="{E4C91608-93E2-468A-A6A0-28C5F5A00A67}">
      <dgm:prSet custT="1"/>
      <dgm:spPr/>
      <dgm:t>
        <a:bodyPr/>
        <a:lstStyle/>
        <a:p>
          <a:r>
            <a:rPr lang="en-US" sz="1200">
              <a:latin typeface="Arial" panose="020B0604020202020204" pitchFamily="34" charset="0"/>
              <a:cs typeface="Arial" panose="020B0604020202020204" pitchFamily="34" charset="0"/>
            </a:rPr>
            <a:t>5</a:t>
          </a:r>
        </a:p>
      </dgm:t>
    </dgm:pt>
    <dgm:pt modelId="{A484F612-ECDF-4B28-84D8-79BF59D61D30}" type="parTrans" cxnId="{0F0CEB37-D6CC-44A5-88C5-7E5EE479E881}">
      <dgm:prSet/>
      <dgm:spPr/>
      <dgm:t>
        <a:bodyPr/>
        <a:lstStyle/>
        <a:p>
          <a:endParaRPr lang="tr-TR" sz="1200">
            <a:latin typeface="Arial" panose="020B0604020202020204" pitchFamily="34" charset="0"/>
            <a:cs typeface="Arial" panose="020B0604020202020204" pitchFamily="34" charset="0"/>
          </a:endParaRPr>
        </a:p>
      </dgm:t>
    </dgm:pt>
    <dgm:pt modelId="{0CDE8DAB-85B4-44E1-9687-496E4B5FF573}" type="sibTrans" cxnId="{0F0CEB37-D6CC-44A5-88C5-7E5EE479E881}">
      <dgm:prSet/>
      <dgm:spPr/>
      <dgm:t>
        <a:bodyPr/>
        <a:lstStyle/>
        <a:p>
          <a:endParaRPr lang="tr-TR" sz="1200">
            <a:latin typeface="Arial" panose="020B0604020202020204" pitchFamily="34" charset="0"/>
            <a:cs typeface="Arial" panose="020B0604020202020204" pitchFamily="34" charset="0"/>
          </a:endParaRPr>
        </a:p>
      </dgm:t>
    </dgm:pt>
    <dgm:pt modelId="{1892C9B7-CA6B-4DAA-9678-BB12B7A089E9}">
      <dgm:prSet custT="1"/>
      <dgm:spPr/>
      <dgm:t>
        <a:bodyPr/>
        <a:lstStyle/>
        <a:p>
          <a:r>
            <a:rPr lang="en-US" sz="1200">
              <a:latin typeface="Arial" panose="020B0604020202020204" pitchFamily="34" charset="0"/>
              <a:cs typeface="Arial" panose="020B0604020202020204" pitchFamily="34" charset="0"/>
            </a:rPr>
            <a:t>Check if the main board gives an output to the compressor, if not, replace the main board.</a:t>
          </a:r>
        </a:p>
      </dgm:t>
    </dgm:pt>
    <dgm:pt modelId="{D6CFC78E-2DDC-499F-9A7B-F7236DE8627D}" type="parTrans" cxnId="{811E8A34-8B0A-4B44-8710-DFA50B38C097}">
      <dgm:prSet/>
      <dgm:spPr/>
      <dgm:t>
        <a:bodyPr/>
        <a:lstStyle/>
        <a:p>
          <a:endParaRPr lang="tr-TR" sz="1200">
            <a:latin typeface="Arial" panose="020B0604020202020204" pitchFamily="34" charset="0"/>
            <a:cs typeface="Arial" panose="020B0604020202020204" pitchFamily="34" charset="0"/>
          </a:endParaRPr>
        </a:p>
      </dgm:t>
    </dgm:pt>
    <dgm:pt modelId="{411E1168-2F03-4C73-93F6-F3AE7D18BEA7}" type="sibTrans" cxnId="{811E8A34-8B0A-4B44-8710-DFA50B38C097}">
      <dgm:prSet/>
      <dgm:spPr/>
      <dgm:t>
        <a:bodyPr/>
        <a:lstStyle/>
        <a:p>
          <a:endParaRPr lang="tr-TR" sz="1200">
            <a:latin typeface="Arial" panose="020B0604020202020204" pitchFamily="34" charset="0"/>
            <a:cs typeface="Arial" panose="020B0604020202020204" pitchFamily="34" charset="0"/>
          </a:endParaRPr>
        </a:p>
      </dgm:t>
    </dgm:pt>
    <dgm:pt modelId="{DA226CFE-E4CB-42E0-88D4-C92A7F412A09}">
      <dgm:prSet custT="1"/>
      <dgm:spPr/>
      <dgm:t>
        <a:bodyPr/>
        <a:lstStyle/>
        <a:p>
          <a:r>
            <a:rPr lang="en-US" sz="1200">
              <a:latin typeface="Arial" panose="020B0604020202020204" pitchFamily="34" charset="0"/>
              <a:cs typeface="Arial" panose="020B0604020202020204" pitchFamily="34" charset="0"/>
            </a:rPr>
            <a:t>6</a:t>
          </a:r>
        </a:p>
      </dgm:t>
    </dgm:pt>
    <dgm:pt modelId="{C154224D-8F9F-44DA-BFD1-21AC78FE3D36}" type="parTrans" cxnId="{2078C7D8-A135-4E0C-AC9E-B9F1648D7693}">
      <dgm:prSet/>
      <dgm:spPr/>
      <dgm:t>
        <a:bodyPr/>
        <a:lstStyle/>
        <a:p>
          <a:endParaRPr lang="tr-TR" sz="1200">
            <a:latin typeface="Arial" panose="020B0604020202020204" pitchFamily="34" charset="0"/>
            <a:cs typeface="Arial" panose="020B0604020202020204" pitchFamily="34" charset="0"/>
          </a:endParaRPr>
        </a:p>
      </dgm:t>
    </dgm:pt>
    <dgm:pt modelId="{65884C19-A85F-453B-884D-02A53356D6A9}" type="sibTrans" cxnId="{2078C7D8-A135-4E0C-AC9E-B9F1648D7693}">
      <dgm:prSet/>
      <dgm:spPr/>
      <dgm:t>
        <a:bodyPr/>
        <a:lstStyle/>
        <a:p>
          <a:endParaRPr lang="tr-TR" sz="1200">
            <a:latin typeface="Arial" panose="020B0604020202020204" pitchFamily="34" charset="0"/>
            <a:cs typeface="Arial" panose="020B0604020202020204" pitchFamily="34" charset="0"/>
          </a:endParaRPr>
        </a:p>
      </dgm:t>
    </dgm:pt>
    <dgm:pt modelId="{191E8285-D609-44AA-85B6-F70ADF08B4E2}">
      <dgm:prSet custT="1"/>
      <dgm:spPr/>
      <dgm:t>
        <a:bodyPr/>
        <a:lstStyle/>
        <a:p>
          <a:r>
            <a:rPr lang="en-US" sz="1200">
              <a:latin typeface="Arial" panose="020B0604020202020204" pitchFamily="34" charset="0"/>
              <a:cs typeface="Arial" panose="020B0604020202020204" pitchFamily="34" charset="0"/>
            </a:rPr>
            <a:t>Compressor automatic pressure switch does not conduct. Replace the compressor.</a:t>
          </a:r>
        </a:p>
      </dgm:t>
    </dgm:pt>
    <dgm:pt modelId="{B77E054F-F8C4-40D1-A44F-66240F085952}" type="parTrans" cxnId="{CC8E5EB0-F1F5-4652-9EE7-62254459BCEE}">
      <dgm:prSet/>
      <dgm:spPr/>
      <dgm:t>
        <a:bodyPr/>
        <a:lstStyle/>
        <a:p>
          <a:endParaRPr lang="tr-TR" sz="1200">
            <a:latin typeface="Arial" panose="020B0604020202020204" pitchFamily="34" charset="0"/>
            <a:cs typeface="Arial" panose="020B0604020202020204" pitchFamily="34" charset="0"/>
          </a:endParaRPr>
        </a:p>
      </dgm:t>
    </dgm:pt>
    <dgm:pt modelId="{30E5AC29-83B7-4CC2-BD7B-DF9AAB5F0353}" type="sibTrans" cxnId="{CC8E5EB0-F1F5-4652-9EE7-62254459BCEE}">
      <dgm:prSet/>
      <dgm:spPr/>
      <dgm:t>
        <a:bodyPr/>
        <a:lstStyle/>
        <a:p>
          <a:endParaRPr lang="tr-TR" sz="1200">
            <a:latin typeface="Arial" panose="020B0604020202020204" pitchFamily="34" charset="0"/>
            <a:cs typeface="Arial" panose="020B0604020202020204" pitchFamily="34" charset="0"/>
          </a:endParaRPr>
        </a:p>
      </dgm:t>
    </dgm:pt>
    <dgm:pt modelId="{89889AF5-CF73-47A2-B275-4DE073FFAB13}" type="pres">
      <dgm:prSet presAssocID="{61B480E2-DED1-4B8C-8706-7F3CA3B65660}" presName="linearFlow" presStyleCnt="0">
        <dgm:presLayoutVars>
          <dgm:dir/>
          <dgm:animLvl val="lvl"/>
          <dgm:resizeHandles val="exact"/>
        </dgm:presLayoutVars>
      </dgm:prSet>
      <dgm:spPr/>
    </dgm:pt>
    <dgm:pt modelId="{644CEC39-8726-4096-A43D-A57F9F28FECB}" type="pres">
      <dgm:prSet presAssocID="{9B706FC1-6B57-4522-B56C-A9CC96C2B636}" presName="composite" presStyleCnt="0"/>
      <dgm:spPr/>
    </dgm:pt>
    <dgm:pt modelId="{5FCE92CB-818B-4BBB-BB0E-E37570FD4BEA}" type="pres">
      <dgm:prSet presAssocID="{9B706FC1-6B57-4522-B56C-A9CC96C2B636}" presName="parentText" presStyleLbl="alignNode1" presStyleIdx="0" presStyleCnt="6">
        <dgm:presLayoutVars>
          <dgm:chMax val="1"/>
          <dgm:bulletEnabled val="1"/>
        </dgm:presLayoutVars>
      </dgm:prSet>
      <dgm:spPr>
        <a:prstGeom prst="chevron">
          <a:avLst/>
        </a:prstGeom>
      </dgm:spPr>
    </dgm:pt>
    <dgm:pt modelId="{C330869D-A031-4B4D-A4F2-96D7B26C0C5C}" type="pres">
      <dgm:prSet presAssocID="{9B706FC1-6B57-4522-B56C-A9CC96C2B636}" presName="descendantText" presStyleLbl="alignAcc1" presStyleIdx="0" presStyleCnt="6">
        <dgm:presLayoutVars>
          <dgm:bulletEnabled val="1"/>
        </dgm:presLayoutVars>
      </dgm:prSet>
      <dgm:spPr>
        <a:prstGeom prst="round2SameRect">
          <a:avLst/>
        </a:prstGeom>
      </dgm:spPr>
    </dgm:pt>
    <dgm:pt modelId="{D542DECF-F145-4A8C-B4B4-049A9DA33E04}" type="pres">
      <dgm:prSet presAssocID="{EB8116A5-AE13-4803-AA9A-10AEC89F29D2}" presName="sp" presStyleCnt="0"/>
      <dgm:spPr/>
    </dgm:pt>
    <dgm:pt modelId="{A3800EBE-4D5E-42F2-BD2B-205933CAFC58}" type="pres">
      <dgm:prSet presAssocID="{F39EBD92-6ED8-48D5-BC4D-6A3B9FCA6D51}" presName="composite" presStyleCnt="0"/>
      <dgm:spPr/>
    </dgm:pt>
    <dgm:pt modelId="{8C2DD015-0C6B-4379-894A-0878D8BA27A0}" type="pres">
      <dgm:prSet presAssocID="{F39EBD92-6ED8-48D5-BC4D-6A3B9FCA6D51}" presName="parentText" presStyleLbl="alignNode1" presStyleIdx="1" presStyleCnt="6">
        <dgm:presLayoutVars>
          <dgm:chMax val="1"/>
          <dgm:bulletEnabled val="1"/>
        </dgm:presLayoutVars>
      </dgm:prSet>
      <dgm:spPr>
        <a:prstGeom prst="chevron">
          <a:avLst/>
        </a:prstGeom>
      </dgm:spPr>
    </dgm:pt>
    <dgm:pt modelId="{E575B44C-EDB3-4E6E-9F58-AD45E1B1E3DA}" type="pres">
      <dgm:prSet presAssocID="{F39EBD92-6ED8-48D5-BC4D-6A3B9FCA6D51}" presName="descendantText" presStyleLbl="alignAcc1" presStyleIdx="1" presStyleCnt="6">
        <dgm:presLayoutVars>
          <dgm:bulletEnabled val="1"/>
        </dgm:presLayoutVars>
      </dgm:prSet>
      <dgm:spPr>
        <a:prstGeom prst="round2SameRect">
          <a:avLst/>
        </a:prstGeom>
      </dgm:spPr>
    </dgm:pt>
    <dgm:pt modelId="{64C45A04-B267-41AA-A7D8-D1ABA940D157}" type="pres">
      <dgm:prSet presAssocID="{BD64EF4A-B59D-4461-BA1D-52DF5DA5F9FE}" presName="sp" presStyleCnt="0"/>
      <dgm:spPr/>
    </dgm:pt>
    <dgm:pt modelId="{A91A2FD0-77FF-4289-9DEE-E18CF9067015}" type="pres">
      <dgm:prSet presAssocID="{F02D883C-23BD-4393-B41A-A81C32DDA6D9}" presName="composite" presStyleCnt="0"/>
      <dgm:spPr/>
    </dgm:pt>
    <dgm:pt modelId="{54DFC07C-393E-46A5-B5F4-1F373F1EC6FC}" type="pres">
      <dgm:prSet presAssocID="{F02D883C-23BD-4393-B41A-A81C32DDA6D9}" presName="parentText" presStyleLbl="alignNode1" presStyleIdx="2" presStyleCnt="6">
        <dgm:presLayoutVars>
          <dgm:chMax val="1"/>
          <dgm:bulletEnabled val="1"/>
        </dgm:presLayoutVars>
      </dgm:prSet>
      <dgm:spPr>
        <a:prstGeom prst="chevron">
          <a:avLst/>
        </a:prstGeom>
      </dgm:spPr>
    </dgm:pt>
    <dgm:pt modelId="{9FA63ECE-A1F1-47C3-BA22-B3A4DC933962}" type="pres">
      <dgm:prSet presAssocID="{F02D883C-23BD-4393-B41A-A81C32DDA6D9}" presName="descendantText" presStyleLbl="alignAcc1" presStyleIdx="2" presStyleCnt="6">
        <dgm:presLayoutVars>
          <dgm:bulletEnabled val="1"/>
        </dgm:presLayoutVars>
      </dgm:prSet>
      <dgm:spPr>
        <a:prstGeom prst="round2SameRect">
          <a:avLst/>
        </a:prstGeom>
      </dgm:spPr>
    </dgm:pt>
    <dgm:pt modelId="{73C0F5B3-39E8-436E-B506-E40D52B9C4FF}" type="pres">
      <dgm:prSet presAssocID="{3A4BE831-F13B-40CE-9729-ED418A45F882}" presName="sp" presStyleCnt="0"/>
      <dgm:spPr/>
    </dgm:pt>
    <dgm:pt modelId="{8B56D31D-75A1-428B-8B4F-F343EEDC0626}" type="pres">
      <dgm:prSet presAssocID="{C5EF2457-DC2F-42CE-8C5F-963C47D8D4F7}" presName="composite" presStyleCnt="0"/>
      <dgm:spPr/>
    </dgm:pt>
    <dgm:pt modelId="{6D10565B-2055-419D-A091-D004E9DB20FF}" type="pres">
      <dgm:prSet presAssocID="{C5EF2457-DC2F-42CE-8C5F-963C47D8D4F7}" presName="parentText" presStyleLbl="alignNode1" presStyleIdx="3" presStyleCnt="6">
        <dgm:presLayoutVars>
          <dgm:chMax val="1"/>
          <dgm:bulletEnabled val="1"/>
        </dgm:presLayoutVars>
      </dgm:prSet>
      <dgm:spPr>
        <a:prstGeom prst="chevron">
          <a:avLst/>
        </a:prstGeom>
      </dgm:spPr>
    </dgm:pt>
    <dgm:pt modelId="{C15FE591-5934-4AE0-9174-5F3439647ABF}" type="pres">
      <dgm:prSet presAssocID="{C5EF2457-DC2F-42CE-8C5F-963C47D8D4F7}" presName="descendantText" presStyleLbl="alignAcc1" presStyleIdx="3" presStyleCnt="6">
        <dgm:presLayoutVars>
          <dgm:bulletEnabled val="1"/>
        </dgm:presLayoutVars>
      </dgm:prSet>
      <dgm:spPr>
        <a:prstGeom prst="round2SameRect">
          <a:avLst/>
        </a:prstGeom>
      </dgm:spPr>
    </dgm:pt>
    <dgm:pt modelId="{A4C29C37-E6D1-4E98-A9F3-2DD54BE6D9B5}" type="pres">
      <dgm:prSet presAssocID="{55B56407-439B-4F50-9C00-14DEAE430CB4}" presName="sp" presStyleCnt="0"/>
      <dgm:spPr/>
    </dgm:pt>
    <dgm:pt modelId="{D3733341-AB10-4090-B23D-82839F830DEB}" type="pres">
      <dgm:prSet presAssocID="{E4C91608-93E2-468A-A6A0-28C5F5A00A67}" presName="composite" presStyleCnt="0"/>
      <dgm:spPr/>
    </dgm:pt>
    <dgm:pt modelId="{0BDFEDA7-DB89-48BB-B272-CFD254174E73}" type="pres">
      <dgm:prSet presAssocID="{E4C91608-93E2-468A-A6A0-28C5F5A00A67}" presName="parentText" presStyleLbl="alignNode1" presStyleIdx="4" presStyleCnt="6">
        <dgm:presLayoutVars>
          <dgm:chMax val="1"/>
          <dgm:bulletEnabled val="1"/>
        </dgm:presLayoutVars>
      </dgm:prSet>
      <dgm:spPr/>
    </dgm:pt>
    <dgm:pt modelId="{AA1830B4-DF4E-4B54-A97B-9B6821D25403}" type="pres">
      <dgm:prSet presAssocID="{E4C91608-93E2-468A-A6A0-28C5F5A00A67}" presName="descendantText" presStyleLbl="alignAcc1" presStyleIdx="4" presStyleCnt="6">
        <dgm:presLayoutVars>
          <dgm:bulletEnabled val="1"/>
        </dgm:presLayoutVars>
      </dgm:prSet>
      <dgm:spPr/>
    </dgm:pt>
    <dgm:pt modelId="{C80994D6-1EFC-40C9-B6FF-4B08508DDF69}" type="pres">
      <dgm:prSet presAssocID="{0CDE8DAB-85B4-44E1-9687-496E4B5FF573}" presName="sp" presStyleCnt="0"/>
      <dgm:spPr/>
    </dgm:pt>
    <dgm:pt modelId="{AB2CEEE9-CE43-4020-AB30-719E9F54A6D1}" type="pres">
      <dgm:prSet presAssocID="{DA226CFE-E4CB-42E0-88D4-C92A7F412A09}" presName="composite" presStyleCnt="0"/>
      <dgm:spPr/>
    </dgm:pt>
    <dgm:pt modelId="{BF5897C3-42D1-4093-A6D8-49BCC601AF64}" type="pres">
      <dgm:prSet presAssocID="{DA226CFE-E4CB-42E0-88D4-C92A7F412A09}" presName="parentText" presStyleLbl="alignNode1" presStyleIdx="5" presStyleCnt="6">
        <dgm:presLayoutVars>
          <dgm:chMax val="1"/>
          <dgm:bulletEnabled val="1"/>
        </dgm:presLayoutVars>
      </dgm:prSet>
      <dgm:spPr/>
    </dgm:pt>
    <dgm:pt modelId="{CFB58B89-D882-42BC-B069-D9E1B8787049}" type="pres">
      <dgm:prSet presAssocID="{DA226CFE-E4CB-42E0-88D4-C92A7F412A09}" presName="descendantText" presStyleLbl="alignAcc1" presStyleIdx="5" presStyleCnt="6" custLinFactNeighborX="-374" custLinFactNeighborY="2114">
        <dgm:presLayoutVars>
          <dgm:bulletEnabled val="1"/>
        </dgm:presLayoutVars>
      </dgm:prSet>
      <dgm:spPr/>
    </dgm:pt>
  </dgm:ptLst>
  <dgm:cxnLst>
    <dgm:cxn modelId="{38AD1309-0BED-450B-BA3F-7288E05E40D0}" type="presOf" srcId="{1892C9B7-CA6B-4DAA-9678-BB12B7A089E9}" destId="{AA1830B4-DF4E-4B54-A97B-9B6821D25403}" srcOrd="0" destOrd="0" presId="urn:microsoft.com/office/officeart/2005/8/layout/chevron2"/>
    <dgm:cxn modelId="{3A931F0D-CD45-4CC1-AE58-D6CE144678D0}" type="presOf" srcId="{9B706FC1-6B57-4522-B56C-A9CC96C2B636}" destId="{5FCE92CB-818B-4BBB-BB0E-E37570FD4BEA}" srcOrd="0" destOrd="0" presId="urn:microsoft.com/office/officeart/2005/8/layout/chevron2"/>
    <dgm:cxn modelId="{3A9C3E15-BB44-461D-A5E3-DBB068518142}" type="presOf" srcId="{C5EF2457-DC2F-42CE-8C5F-963C47D8D4F7}" destId="{6D10565B-2055-419D-A091-D004E9DB20FF}" srcOrd="0" destOrd="0" presId="urn:microsoft.com/office/officeart/2005/8/layout/chevron2"/>
    <dgm:cxn modelId="{E6F0DA16-706B-4899-8711-3580B67CD4C4}" srcId="{61B480E2-DED1-4B8C-8706-7F3CA3B65660}" destId="{C5EF2457-DC2F-42CE-8C5F-963C47D8D4F7}" srcOrd="3" destOrd="0" parTransId="{C7D6FF05-11BB-4445-B70F-702F1243C99D}" sibTransId="{55B56407-439B-4F50-9C00-14DEAE430CB4}"/>
    <dgm:cxn modelId="{64287B1E-1DA5-40D9-94AA-F2E0472AFB2A}" srcId="{61B480E2-DED1-4B8C-8706-7F3CA3B65660}" destId="{F02D883C-23BD-4393-B41A-A81C32DDA6D9}" srcOrd="2" destOrd="0" parTransId="{EDE8F730-1E6D-4B59-A9A1-110ED7BB9627}" sibTransId="{3A4BE831-F13B-40CE-9729-ED418A45F882}"/>
    <dgm:cxn modelId="{FD38A431-C8DC-4D40-970D-7762390FEA87}" type="presOf" srcId="{191E8285-D609-44AA-85B6-F70ADF08B4E2}" destId="{CFB58B89-D882-42BC-B069-D9E1B8787049}" srcOrd="0" destOrd="0" presId="urn:microsoft.com/office/officeart/2005/8/layout/chevron2"/>
    <dgm:cxn modelId="{811E8A34-8B0A-4B44-8710-DFA50B38C097}" srcId="{E4C91608-93E2-468A-A6A0-28C5F5A00A67}" destId="{1892C9B7-CA6B-4DAA-9678-BB12B7A089E9}" srcOrd="0" destOrd="0" parTransId="{D6CFC78E-2DDC-499F-9A7B-F7236DE8627D}" sibTransId="{411E1168-2F03-4C73-93F6-F3AE7D18BEA7}"/>
    <dgm:cxn modelId="{B9785B37-8EE3-4172-84F0-78BE1B95ACFB}" type="presOf" srcId="{EDFDD936-6DE0-4F75-ABB0-4D43F0171C65}" destId="{C330869D-A031-4B4D-A4F2-96D7B26C0C5C}" srcOrd="0" destOrd="0" presId="urn:microsoft.com/office/officeart/2005/8/layout/chevron2"/>
    <dgm:cxn modelId="{0F0CEB37-D6CC-44A5-88C5-7E5EE479E881}" srcId="{61B480E2-DED1-4B8C-8706-7F3CA3B65660}" destId="{E4C91608-93E2-468A-A6A0-28C5F5A00A67}" srcOrd="4" destOrd="0" parTransId="{A484F612-ECDF-4B28-84D8-79BF59D61D30}" sibTransId="{0CDE8DAB-85B4-44E1-9687-496E4B5FF573}"/>
    <dgm:cxn modelId="{7002FD3C-5603-41E7-81D5-0E7E4F014BDD}" type="presOf" srcId="{DA226CFE-E4CB-42E0-88D4-C92A7F412A09}" destId="{BF5897C3-42D1-4093-A6D8-49BCC601AF64}" srcOrd="0" destOrd="0" presId="urn:microsoft.com/office/officeart/2005/8/layout/chevron2"/>
    <dgm:cxn modelId="{F13B205B-AE5D-4A1C-AC39-9B441B0505BC}" srcId="{F39EBD92-6ED8-48D5-BC4D-6A3B9FCA6D51}" destId="{9512C1D9-17F8-498E-893B-3909D44A97F9}" srcOrd="0" destOrd="0" parTransId="{F28543E7-CA60-4B3A-90A8-11FF6D5E3AB6}" sibTransId="{80EFFC8F-8B0A-46DE-85F8-7744DD155832}"/>
    <dgm:cxn modelId="{B9C4355C-17F1-45DD-8B9C-59DCF35FFB21}" type="presOf" srcId="{61B480E2-DED1-4B8C-8706-7F3CA3B65660}" destId="{89889AF5-CF73-47A2-B275-4DE073FFAB13}" srcOrd="0" destOrd="0" presId="urn:microsoft.com/office/officeart/2005/8/layout/chevron2"/>
    <dgm:cxn modelId="{DC25845D-7DAF-4A9D-A005-648DB16BDFEB}" type="presOf" srcId="{F39EBD92-6ED8-48D5-BC4D-6A3B9FCA6D51}" destId="{8C2DD015-0C6B-4379-894A-0878D8BA27A0}" srcOrd="0" destOrd="0" presId="urn:microsoft.com/office/officeart/2005/8/layout/chevron2"/>
    <dgm:cxn modelId="{A6460567-970D-4090-8208-D9981FD8B035}" srcId="{9B706FC1-6B57-4522-B56C-A9CC96C2B636}" destId="{EDFDD936-6DE0-4F75-ABB0-4D43F0171C65}" srcOrd="0" destOrd="0" parTransId="{64C44AC0-4A21-44A4-BAD8-A89C92B17847}" sibTransId="{0B829ABA-C154-43CE-AFF0-2762A19167B7}"/>
    <dgm:cxn modelId="{A20D7C6F-F522-402F-895E-BD4EFEE9F73E}" type="presOf" srcId="{EFC2BD46-43AA-4D43-A82F-6EC4ECA85E9D}" destId="{9FA63ECE-A1F1-47C3-BA22-B3A4DC933962}" srcOrd="0" destOrd="0" presId="urn:microsoft.com/office/officeart/2005/8/layout/chevron2"/>
    <dgm:cxn modelId="{5A98AB80-4543-4988-A084-6BAFF9ABD6B2}" srcId="{61B480E2-DED1-4B8C-8706-7F3CA3B65660}" destId="{9B706FC1-6B57-4522-B56C-A9CC96C2B636}" srcOrd="0" destOrd="0" parTransId="{23938DA3-1C73-4F74-8F07-E85ACEA4FAAE}" sibTransId="{EB8116A5-AE13-4803-AA9A-10AEC89F29D2}"/>
    <dgm:cxn modelId="{669F168E-6F6E-412C-AF02-42B5485893CD}" type="presOf" srcId="{F02D883C-23BD-4393-B41A-A81C32DDA6D9}" destId="{54DFC07C-393E-46A5-B5F4-1F373F1EC6FC}" srcOrd="0" destOrd="0" presId="urn:microsoft.com/office/officeart/2005/8/layout/chevron2"/>
    <dgm:cxn modelId="{7CC5028F-CB8B-44C2-8869-926167BE9352}" srcId="{F02D883C-23BD-4393-B41A-A81C32DDA6D9}" destId="{EFC2BD46-43AA-4D43-A82F-6EC4ECA85E9D}" srcOrd="0" destOrd="0" parTransId="{F83968F9-CD5F-41AD-9073-1778A972BEB5}" sibTransId="{B002F33E-8086-4F67-A337-BC2B0E98EBFE}"/>
    <dgm:cxn modelId="{5DCAB9A9-E709-4C0E-994E-E4D429168DCC}" srcId="{C5EF2457-DC2F-42CE-8C5F-963C47D8D4F7}" destId="{5E14A410-D953-409D-BD6C-00BB707D590A}" srcOrd="0" destOrd="0" parTransId="{ADF0B81A-E1B9-41BB-A48E-F08B5BD93815}" sibTransId="{5E62EAC3-9226-4889-AF14-1AC8DE0E624A}"/>
    <dgm:cxn modelId="{CC8E5EB0-F1F5-4652-9EE7-62254459BCEE}" srcId="{DA226CFE-E4CB-42E0-88D4-C92A7F412A09}" destId="{191E8285-D609-44AA-85B6-F70ADF08B4E2}" srcOrd="0" destOrd="0" parTransId="{B77E054F-F8C4-40D1-A44F-66240F085952}" sibTransId="{30E5AC29-83B7-4CC2-BD7B-DF9AAB5F0353}"/>
    <dgm:cxn modelId="{A9DA99BE-2472-4AA1-8EB6-238962CE218C}" type="presOf" srcId="{E4C91608-93E2-468A-A6A0-28C5F5A00A67}" destId="{0BDFEDA7-DB89-48BB-B272-CFD254174E73}" srcOrd="0" destOrd="0" presId="urn:microsoft.com/office/officeart/2005/8/layout/chevron2"/>
    <dgm:cxn modelId="{939F3CCB-19A2-4B0B-931D-512DA5832A35}" srcId="{61B480E2-DED1-4B8C-8706-7F3CA3B65660}" destId="{F39EBD92-6ED8-48D5-BC4D-6A3B9FCA6D51}" srcOrd="1" destOrd="0" parTransId="{4F242C3D-9B8A-4FE1-83D0-9CB70BBC2B3E}" sibTransId="{BD64EF4A-B59D-4461-BA1D-52DF5DA5F9FE}"/>
    <dgm:cxn modelId="{3B65CCD4-6287-45BF-BA52-4534D120800C}" type="presOf" srcId="{5E14A410-D953-409D-BD6C-00BB707D590A}" destId="{C15FE591-5934-4AE0-9174-5F3439647ABF}" srcOrd="0" destOrd="0" presId="urn:microsoft.com/office/officeart/2005/8/layout/chevron2"/>
    <dgm:cxn modelId="{48567DD8-7300-474E-99DC-C5FB1D875491}" type="presOf" srcId="{9512C1D9-17F8-498E-893B-3909D44A97F9}" destId="{E575B44C-EDB3-4E6E-9F58-AD45E1B1E3DA}" srcOrd="0" destOrd="0" presId="urn:microsoft.com/office/officeart/2005/8/layout/chevron2"/>
    <dgm:cxn modelId="{2078C7D8-A135-4E0C-AC9E-B9F1648D7693}" srcId="{61B480E2-DED1-4B8C-8706-7F3CA3B65660}" destId="{DA226CFE-E4CB-42E0-88D4-C92A7F412A09}" srcOrd="5" destOrd="0" parTransId="{C154224D-8F9F-44DA-BFD1-21AC78FE3D36}" sibTransId="{65884C19-A85F-453B-884D-02A53356D6A9}"/>
    <dgm:cxn modelId="{E7E1199E-29A8-408F-98CF-4A6A6F8B8931}" type="presParOf" srcId="{89889AF5-CF73-47A2-B275-4DE073FFAB13}" destId="{644CEC39-8726-4096-A43D-A57F9F28FECB}" srcOrd="0" destOrd="0" presId="urn:microsoft.com/office/officeart/2005/8/layout/chevron2"/>
    <dgm:cxn modelId="{8E91F5B4-FEFF-4C2F-A213-9DBBCDFAE4A8}" type="presParOf" srcId="{644CEC39-8726-4096-A43D-A57F9F28FECB}" destId="{5FCE92CB-818B-4BBB-BB0E-E37570FD4BEA}" srcOrd="0" destOrd="0" presId="urn:microsoft.com/office/officeart/2005/8/layout/chevron2"/>
    <dgm:cxn modelId="{515F4814-AE7D-4BCB-81D6-4AAC5BEEB921}" type="presParOf" srcId="{644CEC39-8726-4096-A43D-A57F9F28FECB}" destId="{C330869D-A031-4B4D-A4F2-96D7B26C0C5C}" srcOrd="1" destOrd="0" presId="urn:microsoft.com/office/officeart/2005/8/layout/chevron2"/>
    <dgm:cxn modelId="{3A46E471-3E5A-4929-AB77-29FA5C095B34}" type="presParOf" srcId="{89889AF5-CF73-47A2-B275-4DE073FFAB13}" destId="{D542DECF-F145-4A8C-B4B4-049A9DA33E04}" srcOrd="1" destOrd="0" presId="urn:microsoft.com/office/officeart/2005/8/layout/chevron2"/>
    <dgm:cxn modelId="{1758A819-84FE-4309-ADA3-6168BE20E9AA}" type="presParOf" srcId="{89889AF5-CF73-47A2-B275-4DE073FFAB13}" destId="{A3800EBE-4D5E-42F2-BD2B-205933CAFC58}" srcOrd="2" destOrd="0" presId="urn:microsoft.com/office/officeart/2005/8/layout/chevron2"/>
    <dgm:cxn modelId="{D446CE77-0DD1-4E94-8F0D-EED09A44FD85}" type="presParOf" srcId="{A3800EBE-4D5E-42F2-BD2B-205933CAFC58}" destId="{8C2DD015-0C6B-4379-894A-0878D8BA27A0}" srcOrd="0" destOrd="0" presId="urn:microsoft.com/office/officeart/2005/8/layout/chevron2"/>
    <dgm:cxn modelId="{6F3E7C50-CFF4-49A3-8141-BD44607DA9FE}" type="presParOf" srcId="{A3800EBE-4D5E-42F2-BD2B-205933CAFC58}" destId="{E575B44C-EDB3-4E6E-9F58-AD45E1B1E3DA}" srcOrd="1" destOrd="0" presId="urn:microsoft.com/office/officeart/2005/8/layout/chevron2"/>
    <dgm:cxn modelId="{D66B706E-B99B-4CD6-BBD1-9EEC2CF38EB7}" type="presParOf" srcId="{89889AF5-CF73-47A2-B275-4DE073FFAB13}" destId="{64C45A04-B267-41AA-A7D8-D1ABA940D157}" srcOrd="3" destOrd="0" presId="urn:microsoft.com/office/officeart/2005/8/layout/chevron2"/>
    <dgm:cxn modelId="{3F4CD518-6055-41F3-955C-8D0861E3F94C}" type="presParOf" srcId="{89889AF5-CF73-47A2-B275-4DE073FFAB13}" destId="{A91A2FD0-77FF-4289-9DEE-E18CF9067015}" srcOrd="4" destOrd="0" presId="urn:microsoft.com/office/officeart/2005/8/layout/chevron2"/>
    <dgm:cxn modelId="{58CC798E-DA75-4333-B244-A5497D7E8850}" type="presParOf" srcId="{A91A2FD0-77FF-4289-9DEE-E18CF9067015}" destId="{54DFC07C-393E-46A5-B5F4-1F373F1EC6FC}" srcOrd="0" destOrd="0" presId="urn:microsoft.com/office/officeart/2005/8/layout/chevron2"/>
    <dgm:cxn modelId="{4658C3BD-4C9F-4596-BC06-E8ED4A4CD9BC}" type="presParOf" srcId="{A91A2FD0-77FF-4289-9DEE-E18CF9067015}" destId="{9FA63ECE-A1F1-47C3-BA22-B3A4DC933962}" srcOrd="1" destOrd="0" presId="urn:microsoft.com/office/officeart/2005/8/layout/chevron2"/>
    <dgm:cxn modelId="{4F0DEF99-3D66-41AA-BF50-6DA9F5E8D0B3}" type="presParOf" srcId="{89889AF5-CF73-47A2-B275-4DE073FFAB13}" destId="{73C0F5B3-39E8-436E-B506-E40D52B9C4FF}" srcOrd="5" destOrd="0" presId="urn:microsoft.com/office/officeart/2005/8/layout/chevron2"/>
    <dgm:cxn modelId="{725087E9-FC65-430E-BBD1-86C41C1BE383}" type="presParOf" srcId="{89889AF5-CF73-47A2-B275-4DE073FFAB13}" destId="{8B56D31D-75A1-428B-8B4F-F343EEDC0626}" srcOrd="6" destOrd="0" presId="urn:microsoft.com/office/officeart/2005/8/layout/chevron2"/>
    <dgm:cxn modelId="{6A5EB720-F44C-43CD-8564-1E783F6CE6E6}" type="presParOf" srcId="{8B56D31D-75A1-428B-8B4F-F343EEDC0626}" destId="{6D10565B-2055-419D-A091-D004E9DB20FF}" srcOrd="0" destOrd="0" presId="urn:microsoft.com/office/officeart/2005/8/layout/chevron2"/>
    <dgm:cxn modelId="{21C9DBF3-FE4E-4550-8829-C82B49A62905}" type="presParOf" srcId="{8B56D31D-75A1-428B-8B4F-F343EEDC0626}" destId="{C15FE591-5934-4AE0-9174-5F3439647ABF}" srcOrd="1" destOrd="0" presId="urn:microsoft.com/office/officeart/2005/8/layout/chevron2"/>
    <dgm:cxn modelId="{C6D186BC-A8F9-4C81-AA9C-847F6F3D0159}" type="presParOf" srcId="{89889AF5-CF73-47A2-B275-4DE073FFAB13}" destId="{A4C29C37-E6D1-4E98-A9F3-2DD54BE6D9B5}" srcOrd="7" destOrd="0" presId="urn:microsoft.com/office/officeart/2005/8/layout/chevron2"/>
    <dgm:cxn modelId="{4FA5D399-CDD4-4A11-B698-CA41416E7B24}" type="presParOf" srcId="{89889AF5-CF73-47A2-B275-4DE073FFAB13}" destId="{D3733341-AB10-4090-B23D-82839F830DEB}" srcOrd="8" destOrd="0" presId="urn:microsoft.com/office/officeart/2005/8/layout/chevron2"/>
    <dgm:cxn modelId="{893A654D-4A97-427F-B05A-EE9DA21FC3C0}" type="presParOf" srcId="{D3733341-AB10-4090-B23D-82839F830DEB}" destId="{0BDFEDA7-DB89-48BB-B272-CFD254174E73}" srcOrd="0" destOrd="0" presId="urn:microsoft.com/office/officeart/2005/8/layout/chevron2"/>
    <dgm:cxn modelId="{5CC61E03-17E7-4786-A287-A41036425F5E}" type="presParOf" srcId="{D3733341-AB10-4090-B23D-82839F830DEB}" destId="{AA1830B4-DF4E-4B54-A97B-9B6821D25403}" srcOrd="1" destOrd="0" presId="urn:microsoft.com/office/officeart/2005/8/layout/chevron2"/>
    <dgm:cxn modelId="{F2C1FC23-42B8-41B5-9540-C0AF8B5DA8E2}" type="presParOf" srcId="{89889AF5-CF73-47A2-B275-4DE073FFAB13}" destId="{C80994D6-1EFC-40C9-B6FF-4B08508DDF69}" srcOrd="9" destOrd="0" presId="urn:microsoft.com/office/officeart/2005/8/layout/chevron2"/>
    <dgm:cxn modelId="{83CC2BE5-A32F-4995-B2D0-BBE835AFCB51}" type="presParOf" srcId="{89889AF5-CF73-47A2-B275-4DE073FFAB13}" destId="{AB2CEEE9-CE43-4020-AB30-719E9F54A6D1}" srcOrd="10" destOrd="0" presId="urn:microsoft.com/office/officeart/2005/8/layout/chevron2"/>
    <dgm:cxn modelId="{5F04496D-A62E-40D2-9946-D7BF141A2389}" type="presParOf" srcId="{AB2CEEE9-CE43-4020-AB30-719E9F54A6D1}" destId="{BF5897C3-42D1-4093-A6D8-49BCC601AF64}" srcOrd="0" destOrd="0" presId="urn:microsoft.com/office/officeart/2005/8/layout/chevron2"/>
    <dgm:cxn modelId="{C342DEA3-85FF-4A74-A130-EF64425E2437}" type="presParOf" srcId="{AB2CEEE9-CE43-4020-AB30-719E9F54A6D1}" destId="{CFB58B89-D882-42BC-B069-D9E1B8787049}" srcOrd="1" destOrd="0" presId="urn:microsoft.com/office/officeart/2005/8/layout/chevron2"/>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C0C59762-E546-4359-8F58-8FB5F1F4F314}"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9FA4F49A-A527-4492-AD88-A04166B8807C}">
      <dgm:prSet phldrT="[Metin]" custT="1"/>
      <dgm:spPr/>
      <dgm:t>
        <a:bodyPr/>
        <a:lstStyle/>
        <a:p>
          <a:r>
            <a:rPr lang="en-US" sz="1200">
              <a:latin typeface="Arial" panose="020B0604020202020204" pitchFamily="34" charset="0"/>
              <a:cs typeface="Arial" panose="020B0604020202020204" pitchFamily="34" charset="0"/>
            </a:rPr>
            <a:t>1</a:t>
          </a:r>
        </a:p>
      </dgm:t>
    </dgm:pt>
    <dgm:pt modelId="{F5921F3D-1EF2-4223-8556-3D4A801AD89F}" type="parTrans" cxnId="{4538F674-A779-4A2A-BD33-A2FEA6E30CCD}">
      <dgm:prSet/>
      <dgm:spPr/>
      <dgm:t>
        <a:bodyPr/>
        <a:lstStyle/>
        <a:p>
          <a:endParaRPr lang="tr-TR" sz="1200">
            <a:latin typeface="Arial" panose="020B0604020202020204" pitchFamily="34" charset="0"/>
            <a:cs typeface="Arial" panose="020B0604020202020204" pitchFamily="34" charset="0"/>
          </a:endParaRPr>
        </a:p>
      </dgm:t>
    </dgm:pt>
    <dgm:pt modelId="{54ADC72A-A384-4D6E-9AD3-414260127223}" type="sibTrans" cxnId="{4538F674-A779-4A2A-BD33-A2FEA6E30CCD}">
      <dgm:prSet/>
      <dgm:spPr/>
      <dgm:t>
        <a:bodyPr/>
        <a:lstStyle/>
        <a:p>
          <a:endParaRPr lang="tr-TR" sz="1200">
            <a:latin typeface="Arial" panose="020B0604020202020204" pitchFamily="34" charset="0"/>
            <a:cs typeface="Arial" panose="020B0604020202020204" pitchFamily="34" charset="0"/>
          </a:endParaRPr>
        </a:p>
      </dgm:t>
    </dgm:pt>
    <dgm:pt modelId="{EF3D8160-16A3-427B-AA03-9409241EECA1}">
      <dgm:prSet phldrT="[Metin]" custT="1"/>
      <dgm:spPr/>
      <dgm:t>
        <a:bodyPr/>
        <a:lstStyle/>
        <a:p>
          <a:r>
            <a:rPr lang="en-US" sz="1200">
              <a:latin typeface="Arial" panose="020B0604020202020204" pitchFamily="34" charset="0"/>
              <a:cs typeface="Arial" panose="020B0604020202020204" pitchFamily="34" charset="0"/>
            </a:rPr>
            <a:t>Take action according to General Failures Item 4.</a:t>
          </a:r>
        </a:p>
      </dgm:t>
    </dgm:pt>
    <dgm:pt modelId="{BDF6CB08-5E58-4E0C-9B9C-F1A0901688C2}" type="parTrans" cxnId="{EC2FF3BA-0023-4E08-9067-EBB2826D3FB4}">
      <dgm:prSet/>
      <dgm:spPr/>
      <dgm:t>
        <a:bodyPr/>
        <a:lstStyle/>
        <a:p>
          <a:endParaRPr lang="tr-TR" sz="1200">
            <a:latin typeface="Arial" panose="020B0604020202020204" pitchFamily="34" charset="0"/>
            <a:cs typeface="Arial" panose="020B0604020202020204" pitchFamily="34" charset="0"/>
          </a:endParaRPr>
        </a:p>
      </dgm:t>
    </dgm:pt>
    <dgm:pt modelId="{30CCF42D-47B1-4F98-B63D-55C0ECE0AC78}" type="sibTrans" cxnId="{EC2FF3BA-0023-4E08-9067-EBB2826D3FB4}">
      <dgm:prSet/>
      <dgm:spPr/>
      <dgm:t>
        <a:bodyPr/>
        <a:lstStyle/>
        <a:p>
          <a:endParaRPr lang="tr-TR" sz="1200">
            <a:latin typeface="Arial" panose="020B0604020202020204" pitchFamily="34" charset="0"/>
            <a:cs typeface="Arial" panose="020B0604020202020204" pitchFamily="34" charset="0"/>
          </a:endParaRPr>
        </a:p>
      </dgm:t>
    </dgm:pt>
    <dgm:pt modelId="{8A2AFF32-A461-488A-951A-8CB10EB0CE14}" type="pres">
      <dgm:prSet presAssocID="{C0C59762-E546-4359-8F58-8FB5F1F4F314}" presName="linearFlow" presStyleCnt="0">
        <dgm:presLayoutVars>
          <dgm:dir/>
          <dgm:animLvl val="lvl"/>
          <dgm:resizeHandles val="exact"/>
        </dgm:presLayoutVars>
      </dgm:prSet>
      <dgm:spPr/>
    </dgm:pt>
    <dgm:pt modelId="{A977BFD8-DA36-4D16-A7EF-B339744C035E}" type="pres">
      <dgm:prSet presAssocID="{9FA4F49A-A527-4492-AD88-A04166B8807C}" presName="composite" presStyleCnt="0"/>
      <dgm:spPr/>
    </dgm:pt>
    <dgm:pt modelId="{7A695EE8-5AED-49F7-83EF-1FDE33F59533}" type="pres">
      <dgm:prSet presAssocID="{9FA4F49A-A527-4492-AD88-A04166B8807C}" presName="parentText" presStyleLbl="alignNode1" presStyleIdx="0" presStyleCnt="1">
        <dgm:presLayoutVars>
          <dgm:chMax val="1"/>
          <dgm:bulletEnabled val="1"/>
        </dgm:presLayoutVars>
      </dgm:prSet>
      <dgm:spPr/>
    </dgm:pt>
    <dgm:pt modelId="{2C1EBEE3-5116-47CF-95F2-F49E9562A776}" type="pres">
      <dgm:prSet presAssocID="{9FA4F49A-A527-4492-AD88-A04166B8807C}" presName="descendantText" presStyleLbl="alignAcc1" presStyleIdx="0" presStyleCnt="1">
        <dgm:presLayoutVars>
          <dgm:bulletEnabled val="1"/>
        </dgm:presLayoutVars>
      </dgm:prSet>
      <dgm:spPr/>
    </dgm:pt>
  </dgm:ptLst>
  <dgm:cxnLst>
    <dgm:cxn modelId="{AFFE0C5F-B7C3-4A71-8ADE-2388EAD8EA40}" type="presOf" srcId="{9FA4F49A-A527-4492-AD88-A04166B8807C}" destId="{7A695EE8-5AED-49F7-83EF-1FDE33F59533}" srcOrd="0" destOrd="0" presId="urn:microsoft.com/office/officeart/2005/8/layout/chevron2"/>
    <dgm:cxn modelId="{4538F674-A779-4A2A-BD33-A2FEA6E30CCD}" srcId="{C0C59762-E546-4359-8F58-8FB5F1F4F314}" destId="{9FA4F49A-A527-4492-AD88-A04166B8807C}" srcOrd="0" destOrd="0" parTransId="{F5921F3D-1EF2-4223-8556-3D4A801AD89F}" sibTransId="{54ADC72A-A384-4D6E-9AD3-414260127223}"/>
    <dgm:cxn modelId="{45599E80-AC75-434F-85B5-9092390F32CF}" type="presOf" srcId="{EF3D8160-16A3-427B-AA03-9409241EECA1}" destId="{2C1EBEE3-5116-47CF-95F2-F49E9562A776}" srcOrd="0" destOrd="0" presId="urn:microsoft.com/office/officeart/2005/8/layout/chevron2"/>
    <dgm:cxn modelId="{C0DC2193-F85C-48DF-9CA6-0D17298F49AD}" type="presOf" srcId="{C0C59762-E546-4359-8F58-8FB5F1F4F314}" destId="{8A2AFF32-A461-488A-951A-8CB10EB0CE14}" srcOrd="0" destOrd="0" presId="urn:microsoft.com/office/officeart/2005/8/layout/chevron2"/>
    <dgm:cxn modelId="{EC2FF3BA-0023-4E08-9067-EBB2826D3FB4}" srcId="{9FA4F49A-A527-4492-AD88-A04166B8807C}" destId="{EF3D8160-16A3-427B-AA03-9409241EECA1}" srcOrd="0" destOrd="0" parTransId="{BDF6CB08-5E58-4E0C-9B9C-F1A0901688C2}" sibTransId="{30CCF42D-47B1-4F98-B63D-55C0ECE0AC78}"/>
    <dgm:cxn modelId="{30980A6A-DB66-466D-9FC9-D51E644E039A}" type="presParOf" srcId="{8A2AFF32-A461-488A-951A-8CB10EB0CE14}" destId="{A977BFD8-DA36-4D16-A7EF-B339744C035E}" srcOrd="0" destOrd="0" presId="urn:microsoft.com/office/officeart/2005/8/layout/chevron2"/>
    <dgm:cxn modelId="{18017E38-9D7F-4F43-8117-6C04F4119D31}" type="presParOf" srcId="{A977BFD8-DA36-4D16-A7EF-B339744C035E}" destId="{7A695EE8-5AED-49F7-83EF-1FDE33F59533}" srcOrd="0" destOrd="0" presId="urn:microsoft.com/office/officeart/2005/8/layout/chevron2"/>
    <dgm:cxn modelId="{DDA71828-197B-4CB5-8718-F59DBA547C11}" type="presParOf" srcId="{A977BFD8-DA36-4D16-A7EF-B339744C035E}" destId="{2C1EBEE3-5116-47CF-95F2-F49E9562A776}" srcOrd="1" destOrd="0" presId="urn:microsoft.com/office/officeart/2005/8/layout/chevron2"/>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817F8450-EDD2-4062-9929-C63E36CFD2DF}"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75521083-5B71-458D-BA54-43750286E808}">
      <dgm:prSet phldrT="[Metin]" custT="1"/>
      <dgm:spPr/>
      <dgm:t>
        <a:bodyPr/>
        <a:lstStyle/>
        <a:p>
          <a:r>
            <a:rPr lang="en-US" sz="1200">
              <a:latin typeface="Arial" panose="020B0604020202020204" pitchFamily="34" charset="0"/>
              <a:cs typeface="Arial" panose="020B0604020202020204" pitchFamily="34" charset="0"/>
            </a:rPr>
            <a:t>1</a:t>
          </a:r>
        </a:p>
      </dgm:t>
    </dgm:pt>
    <dgm:pt modelId="{88D047ED-24CD-4F5B-9BB4-C43036545FC6}" type="parTrans" cxnId="{AF809640-D101-4BC3-9163-935EAB9E00C5}">
      <dgm:prSet/>
      <dgm:spPr/>
      <dgm:t>
        <a:bodyPr/>
        <a:lstStyle/>
        <a:p>
          <a:endParaRPr lang="tr-TR" sz="1200">
            <a:latin typeface="Arial" panose="020B0604020202020204" pitchFamily="34" charset="0"/>
            <a:cs typeface="Arial" panose="020B0604020202020204" pitchFamily="34" charset="0"/>
          </a:endParaRPr>
        </a:p>
      </dgm:t>
    </dgm:pt>
    <dgm:pt modelId="{94406ACA-EB42-4EC8-8D79-0243BD5BC058}" type="sibTrans" cxnId="{AF809640-D101-4BC3-9163-935EAB9E00C5}">
      <dgm:prSet/>
      <dgm:spPr/>
      <dgm:t>
        <a:bodyPr/>
        <a:lstStyle/>
        <a:p>
          <a:endParaRPr lang="tr-TR" sz="1200">
            <a:latin typeface="Arial" panose="020B0604020202020204" pitchFamily="34" charset="0"/>
            <a:cs typeface="Arial" panose="020B0604020202020204" pitchFamily="34" charset="0"/>
          </a:endParaRPr>
        </a:p>
      </dgm:t>
    </dgm:pt>
    <dgm:pt modelId="{64FB1489-10F8-4E17-A688-705135302DB6}">
      <dgm:prSet phldrT="[Metin]" custT="1"/>
      <dgm:spPr/>
      <dgm:t>
        <a:bodyPr/>
        <a:lstStyle/>
        <a:p>
          <a:r>
            <a:rPr lang="en-US" sz="1200">
              <a:latin typeface="Arial" panose="020B0604020202020204" pitchFamily="34" charset="0"/>
              <a:cs typeface="Arial" panose="020B0604020202020204" pitchFamily="34" charset="0"/>
            </a:rPr>
            <a:t>Check gasket air discharge solenoid, replace if malfunctioned.</a:t>
          </a:r>
        </a:p>
      </dgm:t>
    </dgm:pt>
    <dgm:pt modelId="{E914AAB5-1279-48D8-ABC3-2146230F25A8}" type="parTrans" cxnId="{ED26A13C-0B14-4EC0-ABB5-BC0BC03F5DFC}">
      <dgm:prSet/>
      <dgm:spPr/>
      <dgm:t>
        <a:bodyPr/>
        <a:lstStyle/>
        <a:p>
          <a:endParaRPr lang="tr-TR" sz="1200">
            <a:latin typeface="Arial" panose="020B0604020202020204" pitchFamily="34" charset="0"/>
            <a:cs typeface="Arial" panose="020B0604020202020204" pitchFamily="34" charset="0"/>
          </a:endParaRPr>
        </a:p>
      </dgm:t>
    </dgm:pt>
    <dgm:pt modelId="{33E6C482-45D7-4C27-B0CB-142F628A946E}" type="sibTrans" cxnId="{ED26A13C-0B14-4EC0-ABB5-BC0BC03F5DFC}">
      <dgm:prSet/>
      <dgm:spPr/>
      <dgm:t>
        <a:bodyPr/>
        <a:lstStyle/>
        <a:p>
          <a:endParaRPr lang="tr-TR" sz="1200">
            <a:latin typeface="Arial" panose="020B0604020202020204" pitchFamily="34" charset="0"/>
            <a:cs typeface="Arial" panose="020B0604020202020204" pitchFamily="34" charset="0"/>
          </a:endParaRPr>
        </a:p>
      </dgm:t>
    </dgm:pt>
    <dgm:pt modelId="{FEEFC5CB-B283-44F4-9CBA-0268328B05FD}">
      <dgm:prSet custT="1"/>
      <dgm:spPr/>
      <dgm:t>
        <a:bodyPr/>
        <a:lstStyle/>
        <a:p>
          <a:r>
            <a:rPr lang="en-US" sz="1200">
              <a:latin typeface="Arial" panose="020B0604020202020204" pitchFamily="34" charset="0"/>
              <a:cs typeface="Arial" panose="020B0604020202020204" pitchFamily="34" charset="0"/>
            </a:rPr>
            <a:t>2</a:t>
          </a:r>
        </a:p>
      </dgm:t>
    </dgm:pt>
    <dgm:pt modelId="{783E93AC-07F5-4275-B20B-792F67E331EC}" type="parTrans" cxnId="{04DE7659-2F36-4803-8A21-B7C9365A510C}">
      <dgm:prSet/>
      <dgm:spPr/>
      <dgm:t>
        <a:bodyPr/>
        <a:lstStyle/>
        <a:p>
          <a:endParaRPr lang="tr-TR" sz="1200">
            <a:latin typeface="Arial" panose="020B0604020202020204" pitchFamily="34" charset="0"/>
            <a:cs typeface="Arial" panose="020B0604020202020204" pitchFamily="34" charset="0"/>
          </a:endParaRPr>
        </a:p>
      </dgm:t>
    </dgm:pt>
    <dgm:pt modelId="{816B929E-5011-4F15-A54E-E29B444C9F56}" type="sibTrans" cxnId="{04DE7659-2F36-4803-8A21-B7C9365A510C}">
      <dgm:prSet/>
      <dgm:spPr/>
      <dgm:t>
        <a:bodyPr/>
        <a:lstStyle/>
        <a:p>
          <a:endParaRPr lang="tr-TR" sz="1200">
            <a:latin typeface="Arial" panose="020B0604020202020204" pitchFamily="34" charset="0"/>
            <a:cs typeface="Arial" panose="020B0604020202020204" pitchFamily="34" charset="0"/>
          </a:endParaRPr>
        </a:p>
      </dgm:t>
    </dgm:pt>
    <dgm:pt modelId="{2EE5836C-802A-4652-ACE8-DBFB2FF0A830}">
      <dgm:prSet custT="1"/>
      <dgm:spPr/>
      <dgm:t>
        <a:bodyPr/>
        <a:lstStyle/>
        <a:p>
          <a:r>
            <a:rPr lang="en-US" sz="1200">
              <a:latin typeface="Arial" panose="020B0604020202020204" pitchFamily="34" charset="0"/>
              <a:cs typeface="Arial" panose="020B0604020202020204" pitchFamily="34" charset="0"/>
            </a:rPr>
            <a:t>Check the main board gasket discharge solenoid valve output. If there is no output replace the main board.</a:t>
          </a:r>
        </a:p>
      </dgm:t>
    </dgm:pt>
    <dgm:pt modelId="{A3597C8B-FC2F-49FE-9422-A0AEAEEEBE12}" type="parTrans" cxnId="{84FBC270-F06D-4C2B-ACA7-3562908F5D79}">
      <dgm:prSet/>
      <dgm:spPr/>
      <dgm:t>
        <a:bodyPr/>
        <a:lstStyle/>
        <a:p>
          <a:endParaRPr lang="tr-TR" sz="1200">
            <a:latin typeface="Arial" panose="020B0604020202020204" pitchFamily="34" charset="0"/>
            <a:cs typeface="Arial" panose="020B0604020202020204" pitchFamily="34" charset="0"/>
          </a:endParaRPr>
        </a:p>
      </dgm:t>
    </dgm:pt>
    <dgm:pt modelId="{58A57254-5851-41B9-8C41-9E1A0FB1F620}" type="sibTrans" cxnId="{84FBC270-F06D-4C2B-ACA7-3562908F5D79}">
      <dgm:prSet/>
      <dgm:spPr/>
      <dgm:t>
        <a:bodyPr/>
        <a:lstStyle/>
        <a:p>
          <a:endParaRPr lang="tr-TR" sz="1200">
            <a:latin typeface="Arial" panose="020B0604020202020204" pitchFamily="34" charset="0"/>
            <a:cs typeface="Arial" panose="020B0604020202020204" pitchFamily="34" charset="0"/>
          </a:endParaRPr>
        </a:p>
      </dgm:t>
    </dgm:pt>
    <dgm:pt modelId="{9D5E7050-975C-4547-B2B3-EB7B139DC0AB}" type="pres">
      <dgm:prSet presAssocID="{817F8450-EDD2-4062-9929-C63E36CFD2DF}" presName="linearFlow" presStyleCnt="0">
        <dgm:presLayoutVars>
          <dgm:dir/>
          <dgm:animLvl val="lvl"/>
          <dgm:resizeHandles val="exact"/>
        </dgm:presLayoutVars>
      </dgm:prSet>
      <dgm:spPr/>
    </dgm:pt>
    <dgm:pt modelId="{25924EDF-B28E-4CE0-A9B2-459BFE5E6A7D}" type="pres">
      <dgm:prSet presAssocID="{75521083-5B71-458D-BA54-43750286E808}" presName="composite" presStyleCnt="0"/>
      <dgm:spPr/>
    </dgm:pt>
    <dgm:pt modelId="{1C1F31A7-7999-4A59-B2A9-BE7289BAF2EA}" type="pres">
      <dgm:prSet presAssocID="{75521083-5B71-458D-BA54-43750286E808}" presName="parentText" presStyleLbl="alignNode1" presStyleIdx="0" presStyleCnt="2">
        <dgm:presLayoutVars>
          <dgm:chMax val="1"/>
          <dgm:bulletEnabled val="1"/>
        </dgm:presLayoutVars>
      </dgm:prSet>
      <dgm:spPr/>
    </dgm:pt>
    <dgm:pt modelId="{CDC49523-7A66-46EF-AE0E-BE2B8FE8573B}" type="pres">
      <dgm:prSet presAssocID="{75521083-5B71-458D-BA54-43750286E808}" presName="descendantText" presStyleLbl="alignAcc1" presStyleIdx="0" presStyleCnt="2" custScaleY="100381">
        <dgm:presLayoutVars>
          <dgm:bulletEnabled val="1"/>
        </dgm:presLayoutVars>
      </dgm:prSet>
      <dgm:spPr/>
    </dgm:pt>
    <dgm:pt modelId="{3B079F54-A74B-44DC-95D9-9C7E718DDE6C}" type="pres">
      <dgm:prSet presAssocID="{94406ACA-EB42-4EC8-8D79-0243BD5BC058}" presName="sp" presStyleCnt="0"/>
      <dgm:spPr/>
    </dgm:pt>
    <dgm:pt modelId="{109F3AD5-8CF4-46CA-99BC-C628A7CFECA5}" type="pres">
      <dgm:prSet presAssocID="{FEEFC5CB-B283-44F4-9CBA-0268328B05FD}" presName="composite" presStyleCnt="0"/>
      <dgm:spPr/>
    </dgm:pt>
    <dgm:pt modelId="{70315791-6B68-49D4-AA3F-3948108D1E90}" type="pres">
      <dgm:prSet presAssocID="{FEEFC5CB-B283-44F4-9CBA-0268328B05FD}" presName="parentText" presStyleLbl="alignNode1" presStyleIdx="1" presStyleCnt="2" custLinFactNeighborX="0" custLinFactNeighborY="8442">
        <dgm:presLayoutVars>
          <dgm:chMax val="1"/>
          <dgm:bulletEnabled val="1"/>
        </dgm:presLayoutVars>
      </dgm:prSet>
      <dgm:spPr/>
    </dgm:pt>
    <dgm:pt modelId="{5C571C87-FE68-4DF7-B669-DFFB157510EF}" type="pres">
      <dgm:prSet presAssocID="{FEEFC5CB-B283-44F4-9CBA-0268328B05FD}" presName="descendantText" presStyleLbl="alignAcc1" presStyleIdx="1" presStyleCnt="2" custScaleY="72078" custLinFactNeighborY="11544">
        <dgm:presLayoutVars>
          <dgm:bulletEnabled val="1"/>
        </dgm:presLayoutVars>
      </dgm:prSet>
      <dgm:spPr/>
    </dgm:pt>
  </dgm:ptLst>
  <dgm:cxnLst>
    <dgm:cxn modelId="{EADFFF2B-984D-4487-8BE6-C32E900B8EA0}" type="presOf" srcId="{817F8450-EDD2-4062-9929-C63E36CFD2DF}" destId="{9D5E7050-975C-4547-B2B3-EB7B139DC0AB}" srcOrd="0" destOrd="0" presId="urn:microsoft.com/office/officeart/2005/8/layout/chevron2"/>
    <dgm:cxn modelId="{ED26A13C-0B14-4EC0-ABB5-BC0BC03F5DFC}" srcId="{75521083-5B71-458D-BA54-43750286E808}" destId="{64FB1489-10F8-4E17-A688-705135302DB6}" srcOrd="0" destOrd="0" parTransId="{E914AAB5-1279-48D8-ABC3-2146230F25A8}" sibTransId="{33E6C482-45D7-4C27-B0CB-142F628A946E}"/>
    <dgm:cxn modelId="{AF809640-D101-4BC3-9163-935EAB9E00C5}" srcId="{817F8450-EDD2-4062-9929-C63E36CFD2DF}" destId="{75521083-5B71-458D-BA54-43750286E808}" srcOrd="0" destOrd="0" parTransId="{88D047ED-24CD-4F5B-9BB4-C43036545FC6}" sibTransId="{94406ACA-EB42-4EC8-8D79-0243BD5BC058}"/>
    <dgm:cxn modelId="{84FBC270-F06D-4C2B-ACA7-3562908F5D79}" srcId="{FEEFC5CB-B283-44F4-9CBA-0268328B05FD}" destId="{2EE5836C-802A-4652-ACE8-DBFB2FF0A830}" srcOrd="0" destOrd="0" parTransId="{A3597C8B-FC2F-49FE-9422-A0AEAEEEBE12}" sibTransId="{58A57254-5851-41B9-8C41-9E1A0FB1F620}"/>
    <dgm:cxn modelId="{36F40173-02E9-4579-9CAB-E6920E45D8F1}" type="presOf" srcId="{75521083-5B71-458D-BA54-43750286E808}" destId="{1C1F31A7-7999-4A59-B2A9-BE7289BAF2EA}" srcOrd="0" destOrd="0" presId="urn:microsoft.com/office/officeart/2005/8/layout/chevron2"/>
    <dgm:cxn modelId="{04DE7659-2F36-4803-8A21-B7C9365A510C}" srcId="{817F8450-EDD2-4062-9929-C63E36CFD2DF}" destId="{FEEFC5CB-B283-44F4-9CBA-0268328B05FD}" srcOrd="1" destOrd="0" parTransId="{783E93AC-07F5-4275-B20B-792F67E331EC}" sibTransId="{816B929E-5011-4F15-A54E-E29B444C9F56}"/>
    <dgm:cxn modelId="{9794A9B8-387C-479E-B6DE-544F63D7C5AF}" type="presOf" srcId="{64FB1489-10F8-4E17-A688-705135302DB6}" destId="{CDC49523-7A66-46EF-AE0E-BE2B8FE8573B}" srcOrd="0" destOrd="0" presId="urn:microsoft.com/office/officeart/2005/8/layout/chevron2"/>
    <dgm:cxn modelId="{971EF0D1-775A-448E-9E0D-FF4EC6D955BF}" type="presOf" srcId="{FEEFC5CB-B283-44F4-9CBA-0268328B05FD}" destId="{70315791-6B68-49D4-AA3F-3948108D1E90}" srcOrd="0" destOrd="0" presId="urn:microsoft.com/office/officeart/2005/8/layout/chevron2"/>
    <dgm:cxn modelId="{32B140DE-6719-432E-A7E9-38BCA4694883}" type="presOf" srcId="{2EE5836C-802A-4652-ACE8-DBFB2FF0A830}" destId="{5C571C87-FE68-4DF7-B669-DFFB157510EF}" srcOrd="0" destOrd="0" presId="urn:microsoft.com/office/officeart/2005/8/layout/chevron2"/>
    <dgm:cxn modelId="{C93FF30E-7232-4E13-8E0A-081B492BAE31}" type="presParOf" srcId="{9D5E7050-975C-4547-B2B3-EB7B139DC0AB}" destId="{25924EDF-B28E-4CE0-A9B2-459BFE5E6A7D}" srcOrd="0" destOrd="0" presId="urn:microsoft.com/office/officeart/2005/8/layout/chevron2"/>
    <dgm:cxn modelId="{80C42C8B-E37F-4FBA-82CF-CC083B66B68C}" type="presParOf" srcId="{25924EDF-B28E-4CE0-A9B2-459BFE5E6A7D}" destId="{1C1F31A7-7999-4A59-B2A9-BE7289BAF2EA}" srcOrd="0" destOrd="0" presId="urn:microsoft.com/office/officeart/2005/8/layout/chevron2"/>
    <dgm:cxn modelId="{614A6E63-1BF8-49F5-96E3-B73CE909BAF5}" type="presParOf" srcId="{25924EDF-B28E-4CE0-A9B2-459BFE5E6A7D}" destId="{CDC49523-7A66-46EF-AE0E-BE2B8FE8573B}" srcOrd="1" destOrd="0" presId="urn:microsoft.com/office/officeart/2005/8/layout/chevron2"/>
    <dgm:cxn modelId="{4121318C-EB1C-4630-BFDE-5F2742E729FA}" type="presParOf" srcId="{9D5E7050-975C-4547-B2B3-EB7B139DC0AB}" destId="{3B079F54-A74B-44DC-95D9-9C7E718DDE6C}" srcOrd="1" destOrd="0" presId="urn:microsoft.com/office/officeart/2005/8/layout/chevron2"/>
    <dgm:cxn modelId="{79B26399-FB1C-4B80-BF63-0D8FC3F17488}" type="presParOf" srcId="{9D5E7050-975C-4547-B2B3-EB7B139DC0AB}" destId="{109F3AD5-8CF4-46CA-99BC-C628A7CFECA5}" srcOrd="2" destOrd="0" presId="urn:microsoft.com/office/officeart/2005/8/layout/chevron2"/>
    <dgm:cxn modelId="{F4C7356A-775E-455F-A5FA-D3CA2C812DE9}" type="presParOf" srcId="{109F3AD5-8CF4-46CA-99BC-C628A7CFECA5}" destId="{70315791-6B68-49D4-AA3F-3948108D1E90}" srcOrd="0" destOrd="0" presId="urn:microsoft.com/office/officeart/2005/8/layout/chevron2"/>
    <dgm:cxn modelId="{5514FF3F-96F5-4B5E-B969-D6DB04FF5F2D}" type="presParOf" srcId="{109F3AD5-8CF4-46CA-99BC-C628A7CFECA5}" destId="{5C571C87-FE68-4DF7-B669-DFFB157510EF}" srcOrd="1" destOrd="0" presId="urn:microsoft.com/office/officeart/2005/8/layout/chevron2"/>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B5477F42-7AD9-49A0-AC78-80DAC720AED3}"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B55095F5-6B5A-4672-AEE3-43DD7BCDAEEE}">
      <dgm:prSet phldrT="[Metin]" custT="1"/>
      <dgm:spPr/>
      <dgm:t>
        <a:bodyPr/>
        <a:lstStyle/>
        <a:p>
          <a:r>
            <a:rPr lang="en-US" sz="1200">
              <a:latin typeface="Arial" panose="020B0604020202020204" pitchFamily="34" charset="0"/>
              <a:cs typeface="Arial" panose="020B0604020202020204" pitchFamily="34" charset="0"/>
            </a:rPr>
            <a:t>2</a:t>
          </a:r>
        </a:p>
      </dgm:t>
    </dgm:pt>
    <dgm:pt modelId="{0A8B9FC1-37D4-4C6E-94AE-6B2331FA97C6}" type="parTrans" cxnId="{9C7D2499-DD76-435F-832A-0A4D681FC856}">
      <dgm:prSet/>
      <dgm:spPr/>
      <dgm:t>
        <a:bodyPr/>
        <a:lstStyle/>
        <a:p>
          <a:endParaRPr lang="tr-TR" sz="1200">
            <a:latin typeface="Arial" panose="020B0604020202020204" pitchFamily="34" charset="0"/>
            <a:cs typeface="Arial" panose="020B0604020202020204" pitchFamily="34" charset="0"/>
          </a:endParaRPr>
        </a:p>
      </dgm:t>
    </dgm:pt>
    <dgm:pt modelId="{7E5EA425-F214-42E1-A22E-FD00F7A749AB}" type="sibTrans" cxnId="{9C7D2499-DD76-435F-832A-0A4D681FC856}">
      <dgm:prSet/>
      <dgm:spPr/>
      <dgm:t>
        <a:bodyPr/>
        <a:lstStyle/>
        <a:p>
          <a:endParaRPr lang="tr-TR" sz="1200">
            <a:latin typeface="Arial" panose="020B0604020202020204" pitchFamily="34" charset="0"/>
            <a:cs typeface="Arial" panose="020B0604020202020204" pitchFamily="34" charset="0"/>
          </a:endParaRPr>
        </a:p>
      </dgm:t>
    </dgm:pt>
    <dgm:pt modelId="{25062453-AA76-4F6E-A87E-52990FE41FA4}">
      <dgm:prSet phldrT="[Metin]" custT="1"/>
      <dgm:spPr/>
      <dgm:t>
        <a:bodyPr/>
        <a:lstStyle/>
        <a:p>
          <a:r>
            <a:rPr lang="en-US" sz="1200">
              <a:latin typeface="Arial" panose="020B0604020202020204" pitchFamily="34" charset="0"/>
              <a:cs typeface="Arial" panose="020B0604020202020204" pitchFamily="34" charset="0"/>
            </a:rPr>
            <a:t>Wait until the device cools down.</a:t>
          </a:r>
        </a:p>
      </dgm:t>
    </dgm:pt>
    <dgm:pt modelId="{3B73F513-7BB1-424D-927C-A4516C612AFB}" type="parTrans" cxnId="{93873D97-11E2-4C21-AE08-A7F10A815E7E}">
      <dgm:prSet/>
      <dgm:spPr/>
      <dgm:t>
        <a:bodyPr/>
        <a:lstStyle/>
        <a:p>
          <a:endParaRPr lang="tr-TR" sz="1200">
            <a:latin typeface="Arial" panose="020B0604020202020204" pitchFamily="34" charset="0"/>
            <a:cs typeface="Arial" panose="020B0604020202020204" pitchFamily="34" charset="0"/>
          </a:endParaRPr>
        </a:p>
      </dgm:t>
    </dgm:pt>
    <dgm:pt modelId="{39F13541-BF86-4215-A1B4-BCACB2F33B7F}" type="sibTrans" cxnId="{93873D97-11E2-4C21-AE08-A7F10A815E7E}">
      <dgm:prSet/>
      <dgm:spPr/>
      <dgm:t>
        <a:bodyPr/>
        <a:lstStyle/>
        <a:p>
          <a:endParaRPr lang="tr-TR" sz="1200">
            <a:latin typeface="Arial" panose="020B0604020202020204" pitchFamily="34" charset="0"/>
            <a:cs typeface="Arial" panose="020B0604020202020204" pitchFamily="34" charset="0"/>
          </a:endParaRPr>
        </a:p>
      </dgm:t>
    </dgm:pt>
    <dgm:pt modelId="{F6716AC8-F312-4CE7-86C2-3F13971A00A1}">
      <dgm:prSet phldrT="[Metin]" custT="1"/>
      <dgm:spPr/>
      <dgm:t>
        <a:bodyPr/>
        <a:lstStyle/>
        <a:p>
          <a:r>
            <a:rPr lang="en-US" sz="1200">
              <a:latin typeface="Arial" panose="020B0604020202020204" pitchFamily="34" charset="0"/>
              <a:cs typeface="Arial" panose="020B0604020202020204" pitchFamily="34" charset="0"/>
            </a:rPr>
            <a:t>3</a:t>
          </a:r>
        </a:p>
      </dgm:t>
    </dgm:pt>
    <dgm:pt modelId="{68DC0869-8008-4B9D-840B-50E3C90BF5DA}" type="parTrans" cxnId="{5B4823BD-BF6A-45A3-99A2-306F931679C1}">
      <dgm:prSet/>
      <dgm:spPr/>
      <dgm:t>
        <a:bodyPr/>
        <a:lstStyle/>
        <a:p>
          <a:endParaRPr lang="tr-TR" sz="1200">
            <a:latin typeface="Arial" panose="020B0604020202020204" pitchFamily="34" charset="0"/>
            <a:cs typeface="Arial" panose="020B0604020202020204" pitchFamily="34" charset="0"/>
          </a:endParaRPr>
        </a:p>
      </dgm:t>
    </dgm:pt>
    <dgm:pt modelId="{6C3707C3-4B95-46C3-9040-745C87EFAB1F}" type="sibTrans" cxnId="{5B4823BD-BF6A-45A3-99A2-306F931679C1}">
      <dgm:prSet/>
      <dgm:spPr/>
      <dgm:t>
        <a:bodyPr/>
        <a:lstStyle/>
        <a:p>
          <a:endParaRPr lang="tr-TR" sz="1200">
            <a:latin typeface="Arial" panose="020B0604020202020204" pitchFamily="34" charset="0"/>
            <a:cs typeface="Arial" panose="020B0604020202020204" pitchFamily="34" charset="0"/>
          </a:endParaRPr>
        </a:p>
      </dgm:t>
    </dgm:pt>
    <dgm:pt modelId="{ABFF1DB4-E49F-4F79-8982-AB1FCF0E1DCA}">
      <dgm:prSet phldrT="[Metin]" custT="1"/>
      <dgm:spPr/>
      <dgm:t>
        <a:bodyPr/>
        <a:lstStyle/>
        <a:p>
          <a:r>
            <a:rPr lang="en-US" sz="1200">
              <a:latin typeface="Arial" panose="020B0604020202020204" pitchFamily="34" charset="0"/>
              <a:cs typeface="Arial" panose="020B0604020202020204" pitchFamily="34" charset="0"/>
            </a:rPr>
            <a:t>Check the jacket heater SSR, replace if malfunctioned.</a:t>
          </a:r>
        </a:p>
      </dgm:t>
    </dgm:pt>
    <dgm:pt modelId="{F04A51C9-8DF8-4181-B9FB-592CDF76F69F}" type="parTrans" cxnId="{0C57795A-1D70-4609-9D6D-6B1403125348}">
      <dgm:prSet/>
      <dgm:spPr/>
      <dgm:t>
        <a:bodyPr/>
        <a:lstStyle/>
        <a:p>
          <a:endParaRPr lang="tr-TR" sz="1200">
            <a:latin typeface="Arial" panose="020B0604020202020204" pitchFamily="34" charset="0"/>
            <a:cs typeface="Arial" panose="020B0604020202020204" pitchFamily="34" charset="0"/>
          </a:endParaRPr>
        </a:p>
      </dgm:t>
    </dgm:pt>
    <dgm:pt modelId="{8765761C-D197-465F-8FA0-786B6796DDD2}" type="sibTrans" cxnId="{0C57795A-1D70-4609-9D6D-6B1403125348}">
      <dgm:prSet/>
      <dgm:spPr/>
      <dgm:t>
        <a:bodyPr/>
        <a:lstStyle/>
        <a:p>
          <a:endParaRPr lang="tr-TR" sz="1200">
            <a:latin typeface="Arial" panose="020B0604020202020204" pitchFamily="34" charset="0"/>
            <a:cs typeface="Arial" panose="020B0604020202020204" pitchFamily="34" charset="0"/>
          </a:endParaRPr>
        </a:p>
      </dgm:t>
    </dgm:pt>
    <dgm:pt modelId="{A746297C-F160-4B23-B40D-9C72360C12E3}">
      <dgm:prSet custT="1"/>
      <dgm:spPr/>
      <dgm:t>
        <a:bodyPr/>
        <a:lstStyle/>
        <a:p>
          <a:r>
            <a:rPr lang="en-US" sz="1200">
              <a:latin typeface="Arial" panose="020B0604020202020204" pitchFamily="34" charset="0"/>
              <a:cs typeface="Arial" panose="020B0604020202020204" pitchFamily="34" charset="0"/>
            </a:rPr>
            <a:t>4</a:t>
          </a:r>
        </a:p>
      </dgm:t>
    </dgm:pt>
    <dgm:pt modelId="{3C1EDF68-2A44-4EE2-AB6B-3892615CB0C3}" type="parTrans" cxnId="{C8810D42-86B2-4790-9A78-D09525E6904C}">
      <dgm:prSet/>
      <dgm:spPr/>
      <dgm:t>
        <a:bodyPr/>
        <a:lstStyle/>
        <a:p>
          <a:endParaRPr lang="tr-TR" sz="1200">
            <a:latin typeface="Arial" panose="020B0604020202020204" pitchFamily="34" charset="0"/>
            <a:cs typeface="Arial" panose="020B0604020202020204" pitchFamily="34" charset="0"/>
          </a:endParaRPr>
        </a:p>
      </dgm:t>
    </dgm:pt>
    <dgm:pt modelId="{97022246-1286-48CE-9504-FFA2DAA6C9B5}" type="sibTrans" cxnId="{C8810D42-86B2-4790-9A78-D09525E6904C}">
      <dgm:prSet/>
      <dgm:spPr/>
      <dgm:t>
        <a:bodyPr/>
        <a:lstStyle/>
        <a:p>
          <a:endParaRPr lang="tr-TR" sz="1200">
            <a:latin typeface="Arial" panose="020B0604020202020204" pitchFamily="34" charset="0"/>
            <a:cs typeface="Arial" panose="020B0604020202020204" pitchFamily="34" charset="0"/>
          </a:endParaRPr>
        </a:p>
      </dgm:t>
    </dgm:pt>
    <dgm:pt modelId="{BC02EC60-6A70-4B74-88B4-DB5DD42BD402}">
      <dgm:prSet custT="1"/>
      <dgm:spPr/>
      <dgm:t>
        <a:bodyPr/>
        <a:lstStyle/>
        <a:p>
          <a:r>
            <a:rPr lang="en-US" sz="1200">
              <a:latin typeface="Arial" panose="020B0604020202020204" pitchFamily="34" charset="0"/>
              <a:cs typeface="Arial" panose="020B0604020202020204" pitchFamily="34" charset="0"/>
            </a:rPr>
            <a:t>Check the steam filling solenoid, replace if malfunctioned.</a:t>
          </a:r>
        </a:p>
      </dgm:t>
    </dgm:pt>
    <dgm:pt modelId="{4867FE63-ECD4-4BD8-8A20-6BC0C510A6B5}" type="parTrans" cxnId="{C4BD62E7-91B4-4D9F-87DD-C2F0174231DA}">
      <dgm:prSet/>
      <dgm:spPr/>
      <dgm:t>
        <a:bodyPr/>
        <a:lstStyle/>
        <a:p>
          <a:endParaRPr lang="tr-TR" sz="1200">
            <a:latin typeface="Arial" panose="020B0604020202020204" pitchFamily="34" charset="0"/>
            <a:cs typeface="Arial" panose="020B0604020202020204" pitchFamily="34" charset="0"/>
          </a:endParaRPr>
        </a:p>
      </dgm:t>
    </dgm:pt>
    <dgm:pt modelId="{518F050E-ECE5-43B4-B0C4-A48F3F5EA653}" type="sibTrans" cxnId="{C4BD62E7-91B4-4D9F-87DD-C2F0174231DA}">
      <dgm:prSet/>
      <dgm:spPr/>
      <dgm:t>
        <a:bodyPr/>
        <a:lstStyle/>
        <a:p>
          <a:endParaRPr lang="tr-TR" sz="1200">
            <a:latin typeface="Arial" panose="020B0604020202020204" pitchFamily="34" charset="0"/>
            <a:cs typeface="Arial" panose="020B0604020202020204" pitchFamily="34" charset="0"/>
          </a:endParaRPr>
        </a:p>
      </dgm:t>
    </dgm:pt>
    <dgm:pt modelId="{6D627E60-278F-401D-BC0A-6D42FE815DA9}">
      <dgm:prSet custT="1"/>
      <dgm:spPr/>
      <dgm:t>
        <a:bodyPr/>
        <a:lstStyle/>
        <a:p>
          <a:r>
            <a:rPr lang="en-US" sz="1200">
              <a:latin typeface="Arial" panose="020B0604020202020204" pitchFamily="34" charset="0"/>
              <a:cs typeface="Arial" panose="020B0604020202020204" pitchFamily="34" charset="0"/>
            </a:rPr>
            <a:t>1</a:t>
          </a:r>
        </a:p>
      </dgm:t>
    </dgm:pt>
    <dgm:pt modelId="{25015299-D634-4218-B118-5DB8844CB08D}" type="parTrans" cxnId="{CB91F133-4A33-4669-8331-55D54804C305}">
      <dgm:prSet/>
      <dgm:spPr/>
      <dgm:t>
        <a:bodyPr/>
        <a:lstStyle/>
        <a:p>
          <a:endParaRPr lang="tr-TR" sz="1200">
            <a:latin typeface="Arial" panose="020B0604020202020204" pitchFamily="34" charset="0"/>
            <a:cs typeface="Arial" panose="020B0604020202020204" pitchFamily="34" charset="0"/>
          </a:endParaRPr>
        </a:p>
      </dgm:t>
    </dgm:pt>
    <dgm:pt modelId="{DAF0C95A-CCC2-4770-ABD8-0878EBD1AA48}" type="sibTrans" cxnId="{CB91F133-4A33-4669-8331-55D54804C305}">
      <dgm:prSet/>
      <dgm:spPr/>
      <dgm:t>
        <a:bodyPr/>
        <a:lstStyle/>
        <a:p>
          <a:endParaRPr lang="tr-TR" sz="1200">
            <a:latin typeface="Arial" panose="020B0604020202020204" pitchFamily="34" charset="0"/>
            <a:cs typeface="Arial" panose="020B0604020202020204" pitchFamily="34" charset="0"/>
          </a:endParaRPr>
        </a:p>
      </dgm:t>
    </dgm:pt>
    <dgm:pt modelId="{F1249C2C-436D-4C25-8B6F-8DA3A37DE1D7}">
      <dgm:prSet custT="1"/>
      <dgm:spPr/>
      <dgm:t>
        <a:bodyPr/>
        <a:lstStyle/>
        <a:p>
          <a:r>
            <a:rPr lang="en-US" sz="1200">
              <a:latin typeface="Arial" panose="020B0604020202020204" pitchFamily="34" charset="0"/>
              <a:cs typeface="Arial" panose="020B0604020202020204" pitchFamily="34" charset="0"/>
            </a:rPr>
            <a:t>Vacuum test should certainly be conducted when the device is cool (preferably in the morning). If the device temperature is over 50</a:t>
          </a:r>
          <a:r>
            <a:rPr lang="en-US" sz="1200" b="0" i="0">
              <a:latin typeface="Arial" panose="020B0604020202020204" pitchFamily="34" charset="0"/>
              <a:cs typeface="Arial" panose="020B0604020202020204" pitchFamily="34" charset="0"/>
            </a:rPr>
            <a:t>°C, it gives a high temperature failure during vacuum testing.</a:t>
          </a:r>
        </a:p>
      </dgm:t>
    </dgm:pt>
    <dgm:pt modelId="{C02F6889-FF6B-487D-BC5F-6F03E37A473D}" type="parTrans" cxnId="{E01E7A9E-D440-4F37-99FA-AF8DBBBCA577}">
      <dgm:prSet/>
      <dgm:spPr/>
      <dgm:t>
        <a:bodyPr/>
        <a:lstStyle/>
        <a:p>
          <a:endParaRPr lang="tr-TR" sz="1200">
            <a:latin typeface="Arial" panose="020B0604020202020204" pitchFamily="34" charset="0"/>
            <a:cs typeface="Arial" panose="020B0604020202020204" pitchFamily="34" charset="0"/>
          </a:endParaRPr>
        </a:p>
      </dgm:t>
    </dgm:pt>
    <dgm:pt modelId="{40258A48-982A-406C-86CA-F57E0FAEE512}" type="sibTrans" cxnId="{E01E7A9E-D440-4F37-99FA-AF8DBBBCA577}">
      <dgm:prSet/>
      <dgm:spPr/>
      <dgm:t>
        <a:bodyPr/>
        <a:lstStyle/>
        <a:p>
          <a:endParaRPr lang="tr-TR" sz="1200">
            <a:latin typeface="Arial" panose="020B0604020202020204" pitchFamily="34" charset="0"/>
            <a:cs typeface="Arial" panose="020B0604020202020204" pitchFamily="34" charset="0"/>
          </a:endParaRPr>
        </a:p>
      </dgm:t>
    </dgm:pt>
    <dgm:pt modelId="{2E5328A2-ABF4-4B59-8F73-F07E4B593F9E}">
      <dgm:prSet custT="1"/>
      <dgm:spPr/>
      <dgm:t>
        <a:bodyPr/>
        <a:lstStyle/>
        <a:p>
          <a:r>
            <a:rPr lang="en-US" sz="1200">
              <a:latin typeface="Arial" panose="020B0604020202020204" pitchFamily="34" charset="0"/>
              <a:cs typeface="Arial" panose="020B0604020202020204" pitchFamily="34" charset="0"/>
            </a:rPr>
            <a:t>5</a:t>
          </a:r>
        </a:p>
      </dgm:t>
    </dgm:pt>
    <dgm:pt modelId="{CEF53491-3D97-479A-B1B1-32067F7403E1}" type="parTrans" cxnId="{7F42519C-F130-44A2-9E2A-1E8AD6947277}">
      <dgm:prSet/>
      <dgm:spPr/>
      <dgm:t>
        <a:bodyPr/>
        <a:lstStyle/>
        <a:p>
          <a:endParaRPr lang="tr-TR" sz="1200">
            <a:latin typeface="Arial" panose="020B0604020202020204" pitchFamily="34" charset="0"/>
            <a:cs typeface="Arial" panose="020B0604020202020204" pitchFamily="34" charset="0"/>
          </a:endParaRPr>
        </a:p>
      </dgm:t>
    </dgm:pt>
    <dgm:pt modelId="{C594A8E0-899E-4454-875B-750809AA574F}" type="sibTrans" cxnId="{7F42519C-F130-44A2-9E2A-1E8AD6947277}">
      <dgm:prSet/>
      <dgm:spPr/>
      <dgm:t>
        <a:bodyPr/>
        <a:lstStyle/>
        <a:p>
          <a:endParaRPr lang="tr-TR" sz="1200">
            <a:latin typeface="Arial" panose="020B0604020202020204" pitchFamily="34" charset="0"/>
            <a:cs typeface="Arial" panose="020B0604020202020204" pitchFamily="34" charset="0"/>
          </a:endParaRPr>
        </a:p>
      </dgm:t>
    </dgm:pt>
    <dgm:pt modelId="{0975E038-8CCB-4877-897F-69619422B23C}">
      <dgm:prSet custT="1"/>
      <dgm:spPr/>
      <dgm:t>
        <a:bodyPr/>
        <a:lstStyle/>
        <a:p>
          <a:r>
            <a:rPr lang="en-US" sz="1200">
              <a:latin typeface="Arial" panose="020B0604020202020204" pitchFamily="34" charset="0"/>
              <a:cs typeface="Arial" panose="020B0604020202020204" pitchFamily="34" charset="0"/>
            </a:rPr>
            <a:t>Check if the main board gives output to the jacket heater SSR; replace the main board if it does not give output.</a:t>
          </a:r>
        </a:p>
      </dgm:t>
    </dgm:pt>
    <dgm:pt modelId="{ABB4E0AF-9E17-400F-9CC6-13569B9EC72B}" type="parTrans" cxnId="{E2D28909-232F-44C2-A008-76F1C96D465F}">
      <dgm:prSet/>
      <dgm:spPr/>
      <dgm:t>
        <a:bodyPr/>
        <a:lstStyle/>
        <a:p>
          <a:endParaRPr lang="tr-TR" sz="1200">
            <a:latin typeface="Arial" panose="020B0604020202020204" pitchFamily="34" charset="0"/>
            <a:cs typeface="Arial" panose="020B0604020202020204" pitchFamily="34" charset="0"/>
          </a:endParaRPr>
        </a:p>
      </dgm:t>
    </dgm:pt>
    <dgm:pt modelId="{ABC4D1D8-6C29-4E0B-BEEC-F3811F9170AB}" type="sibTrans" cxnId="{E2D28909-232F-44C2-A008-76F1C96D465F}">
      <dgm:prSet/>
      <dgm:spPr/>
      <dgm:t>
        <a:bodyPr/>
        <a:lstStyle/>
        <a:p>
          <a:endParaRPr lang="tr-TR" sz="1200">
            <a:latin typeface="Arial" panose="020B0604020202020204" pitchFamily="34" charset="0"/>
            <a:cs typeface="Arial" panose="020B0604020202020204" pitchFamily="34" charset="0"/>
          </a:endParaRPr>
        </a:p>
      </dgm:t>
    </dgm:pt>
    <dgm:pt modelId="{60B18E77-27E0-4EA4-AF89-FAE83101F181}" type="pres">
      <dgm:prSet presAssocID="{B5477F42-7AD9-49A0-AC78-80DAC720AED3}" presName="linearFlow" presStyleCnt="0">
        <dgm:presLayoutVars>
          <dgm:dir/>
          <dgm:animLvl val="lvl"/>
          <dgm:resizeHandles val="exact"/>
        </dgm:presLayoutVars>
      </dgm:prSet>
      <dgm:spPr/>
    </dgm:pt>
    <dgm:pt modelId="{2078856C-9C2F-4B9B-B2AA-7307DB93FBF2}" type="pres">
      <dgm:prSet presAssocID="{6D627E60-278F-401D-BC0A-6D42FE815DA9}" presName="composite" presStyleCnt="0"/>
      <dgm:spPr/>
    </dgm:pt>
    <dgm:pt modelId="{0B3133D0-332B-4222-BEE5-249CE93F3F1F}" type="pres">
      <dgm:prSet presAssocID="{6D627E60-278F-401D-BC0A-6D42FE815DA9}" presName="parentText" presStyleLbl="alignNode1" presStyleIdx="0" presStyleCnt="5">
        <dgm:presLayoutVars>
          <dgm:chMax val="1"/>
          <dgm:bulletEnabled val="1"/>
        </dgm:presLayoutVars>
      </dgm:prSet>
      <dgm:spPr/>
    </dgm:pt>
    <dgm:pt modelId="{5391F0DD-78F1-4833-B3F2-A301E6120A07}" type="pres">
      <dgm:prSet presAssocID="{6D627E60-278F-401D-BC0A-6D42FE815DA9}" presName="descendantText" presStyleLbl="alignAcc1" presStyleIdx="0" presStyleCnt="5" custScaleY="146979">
        <dgm:presLayoutVars>
          <dgm:bulletEnabled val="1"/>
        </dgm:presLayoutVars>
      </dgm:prSet>
      <dgm:spPr/>
    </dgm:pt>
    <dgm:pt modelId="{567BCECF-C58E-4A67-8A96-F2AC4278E20F}" type="pres">
      <dgm:prSet presAssocID="{DAF0C95A-CCC2-4770-ABD8-0878EBD1AA48}" presName="sp" presStyleCnt="0"/>
      <dgm:spPr/>
    </dgm:pt>
    <dgm:pt modelId="{A3F1774C-732B-46DF-B836-C2ACDF5F0BB0}" type="pres">
      <dgm:prSet presAssocID="{B55095F5-6B5A-4672-AEE3-43DD7BCDAEEE}" presName="composite" presStyleCnt="0"/>
      <dgm:spPr/>
    </dgm:pt>
    <dgm:pt modelId="{7F352918-03D7-4491-B93D-0E99C356F011}" type="pres">
      <dgm:prSet presAssocID="{B55095F5-6B5A-4672-AEE3-43DD7BCDAEEE}" presName="parentText" presStyleLbl="alignNode1" presStyleIdx="1" presStyleCnt="5">
        <dgm:presLayoutVars>
          <dgm:chMax val="1"/>
          <dgm:bulletEnabled val="1"/>
        </dgm:presLayoutVars>
      </dgm:prSet>
      <dgm:spPr/>
    </dgm:pt>
    <dgm:pt modelId="{4B034099-02BF-4209-8BCF-86F593D573D9}" type="pres">
      <dgm:prSet presAssocID="{B55095F5-6B5A-4672-AEE3-43DD7BCDAEEE}" presName="descendantText" presStyleLbl="alignAcc1" presStyleIdx="1" presStyleCnt="5">
        <dgm:presLayoutVars>
          <dgm:bulletEnabled val="1"/>
        </dgm:presLayoutVars>
      </dgm:prSet>
      <dgm:spPr/>
    </dgm:pt>
    <dgm:pt modelId="{44D1E602-7E88-425C-ABA7-7DCA2BDA8A7B}" type="pres">
      <dgm:prSet presAssocID="{7E5EA425-F214-42E1-A22E-FD00F7A749AB}" presName="sp" presStyleCnt="0"/>
      <dgm:spPr/>
    </dgm:pt>
    <dgm:pt modelId="{B2B01FFF-9BBE-4E33-9A48-8C1B7D406E65}" type="pres">
      <dgm:prSet presAssocID="{F6716AC8-F312-4CE7-86C2-3F13971A00A1}" presName="composite" presStyleCnt="0"/>
      <dgm:spPr/>
    </dgm:pt>
    <dgm:pt modelId="{B7BCD9AA-BA07-4FC9-A7D7-2A1F014097D2}" type="pres">
      <dgm:prSet presAssocID="{F6716AC8-F312-4CE7-86C2-3F13971A00A1}" presName="parentText" presStyleLbl="alignNode1" presStyleIdx="2" presStyleCnt="5">
        <dgm:presLayoutVars>
          <dgm:chMax val="1"/>
          <dgm:bulletEnabled val="1"/>
        </dgm:presLayoutVars>
      </dgm:prSet>
      <dgm:spPr/>
    </dgm:pt>
    <dgm:pt modelId="{C52B45E5-F8EC-4205-8A32-915D97D94824}" type="pres">
      <dgm:prSet presAssocID="{F6716AC8-F312-4CE7-86C2-3F13971A00A1}" presName="descendantText" presStyleLbl="alignAcc1" presStyleIdx="2" presStyleCnt="5">
        <dgm:presLayoutVars>
          <dgm:bulletEnabled val="1"/>
        </dgm:presLayoutVars>
      </dgm:prSet>
      <dgm:spPr/>
    </dgm:pt>
    <dgm:pt modelId="{BE07ECE7-A0CC-4D99-B8BA-C4480FABB570}" type="pres">
      <dgm:prSet presAssocID="{6C3707C3-4B95-46C3-9040-745C87EFAB1F}" presName="sp" presStyleCnt="0"/>
      <dgm:spPr/>
    </dgm:pt>
    <dgm:pt modelId="{188D3146-B93D-4536-84FE-4DB2036AD227}" type="pres">
      <dgm:prSet presAssocID="{A746297C-F160-4B23-B40D-9C72360C12E3}" presName="composite" presStyleCnt="0"/>
      <dgm:spPr/>
    </dgm:pt>
    <dgm:pt modelId="{D00BDCB8-837D-4A82-8296-0FB609FE12B5}" type="pres">
      <dgm:prSet presAssocID="{A746297C-F160-4B23-B40D-9C72360C12E3}" presName="parentText" presStyleLbl="alignNode1" presStyleIdx="3" presStyleCnt="5">
        <dgm:presLayoutVars>
          <dgm:chMax val="1"/>
          <dgm:bulletEnabled val="1"/>
        </dgm:presLayoutVars>
      </dgm:prSet>
      <dgm:spPr/>
    </dgm:pt>
    <dgm:pt modelId="{8141099E-879D-43B4-AE6E-4F1623256FFE}" type="pres">
      <dgm:prSet presAssocID="{A746297C-F160-4B23-B40D-9C72360C12E3}" presName="descendantText" presStyleLbl="alignAcc1" presStyleIdx="3" presStyleCnt="5">
        <dgm:presLayoutVars>
          <dgm:bulletEnabled val="1"/>
        </dgm:presLayoutVars>
      </dgm:prSet>
      <dgm:spPr/>
    </dgm:pt>
    <dgm:pt modelId="{26137AF7-D103-4C4F-898D-38C5872105EF}" type="pres">
      <dgm:prSet presAssocID="{97022246-1286-48CE-9504-FFA2DAA6C9B5}" presName="sp" presStyleCnt="0"/>
      <dgm:spPr/>
    </dgm:pt>
    <dgm:pt modelId="{1C4A6898-1803-49EA-BA62-92ACE85F52B5}" type="pres">
      <dgm:prSet presAssocID="{2E5328A2-ABF4-4B59-8F73-F07E4B593F9E}" presName="composite" presStyleCnt="0"/>
      <dgm:spPr/>
    </dgm:pt>
    <dgm:pt modelId="{1B259672-8D7B-4D9B-AC8B-56CB0979FC82}" type="pres">
      <dgm:prSet presAssocID="{2E5328A2-ABF4-4B59-8F73-F07E4B593F9E}" presName="parentText" presStyleLbl="alignNode1" presStyleIdx="4" presStyleCnt="5">
        <dgm:presLayoutVars>
          <dgm:chMax val="1"/>
          <dgm:bulletEnabled val="1"/>
        </dgm:presLayoutVars>
      </dgm:prSet>
      <dgm:spPr/>
    </dgm:pt>
    <dgm:pt modelId="{EE8A1F75-C009-49E9-804E-843227A85B57}" type="pres">
      <dgm:prSet presAssocID="{2E5328A2-ABF4-4B59-8F73-F07E4B593F9E}" presName="descendantText" presStyleLbl="alignAcc1" presStyleIdx="4" presStyleCnt="5">
        <dgm:presLayoutVars>
          <dgm:bulletEnabled val="1"/>
        </dgm:presLayoutVars>
      </dgm:prSet>
      <dgm:spPr/>
    </dgm:pt>
  </dgm:ptLst>
  <dgm:cxnLst>
    <dgm:cxn modelId="{E2D28909-232F-44C2-A008-76F1C96D465F}" srcId="{2E5328A2-ABF4-4B59-8F73-F07E4B593F9E}" destId="{0975E038-8CCB-4877-897F-69619422B23C}" srcOrd="0" destOrd="0" parTransId="{ABB4E0AF-9E17-400F-9CC6-13569B9EC72B}" sibTransId="{ABC4D1D8-6C29-4E0B-BEEC-F3811F9170AB}"/>
    <dgm:cxn modelId="{B8C3D50B-3154-4B7C-869A-AF83A066AF06}" type="presOf" srcId="{25062453-AA76-4F6E-A87E-52990FE41FA4}" destId="{4B034099-02BF-4209-8BCF-86F593D573D9}" srcOrd="0" destOrd="0" presId="urn:microsoft.com/office/officeart/2005/8/layout/chevron2"/>
    <dgm:cxn modelId="{CB91F133-4A33-4669-8331-55D54804C305}" srcId="{B5477F42-7AD9-49A0-AC78-80DAC720AED3}" destId="{6D627E60-278F-401D-BC0A-6D42FE815DA9}" srcOrd="0" destOrd="0" parTransId="{25015299-D634-4218-B118-5DB8844CB08D}" sibTransId="{DAF0C95A-CCC2-4770-ABD8-0878EBD1AA48}"/>
    <dgm:cxn modelId="{C8810D42-86B2-4790-9A78-D09525E6904C}" srcId="{B5477F42-7AD9-49A0-AC78-80DAC720AED3}" destId="{A746297C-F160-4B23-B40D-9C72360C12E3}" srcOrd="3" destOrd="0" parTransId="{3C1EDF68-2A44-4EE2-AB6B-3892615CB0C3}" sibTransId="{97022246-1286-48CE-9504-FFA2DAA6C9B5}"/>
    <dgm:cxn modelId="{DAFB5F49-6038-4599-BCFF-F3820C281779}" type="presOf" srcId="{0975E038-8CCB-4877-897F-69619422B23C}" destId="{EE8A1F75-C009-49E9-804E-843227A85B57}" srcOrd="0" destOrd="0" presId="urn:microsoft.com/office/officeart/2005/8/layout/chevron2"/>
    <dgm:cxn modelId="{DCF41D73-7868-4013-861B-A3B19B3BD448}" type="presOf" srcId="{BC02EC60-6A70-4B74-88B4-DB5DD42BD402}" destId="{8141099E-879D-43B4-AE6E-4F1623256FFE}" srcOrd="0" destOrd="0" presId="urn:microsoft.com/office/officeart/2005/8/layout/chevron2"/>
    <dgm:cxn modelId="{0C57795A-1D70-4609-9D6D-6B1403125348}" srcId="{F6716AC8-F312-4CE7-86C2-3F13971A00A1}" destId="{ABFF1DB4-E49F-4F79-8982-AB1FCF0E1DCA}" srcOrd="0" destOrd="0" parTransId="{F04A51C9-8DF8-4181-B9FB-592CDF76F69F}" sibTransId="{8765761C-D197-465F-8FA0-786B6796DDD2}"/>
    <dgm:cxn modelId="{00C23997-AF7E-4557-8E75-E3BB232F68E2}" type="presOf" srcId="{A746297C-F160-4B23-B40D-9C72360C12E3}" destId="{D00BDCB8-837D-4A82-8296-0FB609FE12B5}" srcOrd="0" destOrd="0" presId="urn:microsoft.com/office/officeart/2005/8/layout/chevron2"/>
    <dgm:cxn modelId="{93873D97-11E2-4C21-AE08-A7F10A815E7E}" srcId="{B55095F5-6B5A-4672-AEE3-43DD7BCDAEEE}" destId="{25062453-AA76-4F6E-A87E-52990FE41FA4}" srcOrd="0" destOrd="0" parTransId="{3B73F513-7BB1-424D-927C-A4516C612AFB}" sibTransId="{39F13541-BF86-4215-A1B4-BCACB2F33B7F}"/>
    <dgm:cxn modelId="{9C7D2499-DD76-435F-832A-0A4D681FC856}" srcId="{B5477F42-7AD9-49A0-AC78-80DAC720AED3}" destId="{B55095F5-6B5A-4672-AEE3-43DD7BCDAEEE}" srcOrd="1" destOrd="0" parTransId="{0A8B9FC1-37D4-4C6E-94AE-6B2331FA97C6}" sibTransId="{7E5EA425-F214-42E1-A22E-FD00F7A749AB}"/>
    <dgm:cxn modelId="{7F42519C-F130-44A2-9E2A-1E8AD6947277}" srcId="{B5477F42-7AD9-49A0-AC78-80DAC720AED3}" destId="{2E5328A2-ABF4-4B59-8F73-F07E4B593F9E}" srcOrd="4" destOrd="0" parTransId="{CEF53491-3D97-479A-B1B1-32067F7403E1}" sibTransId="{C594A8E0-899E-4454-875B-750809AA574F}"/>
    <dgm:cxn modelId="{E01E7A9E-D440-4F37-99FA-AF8DBBBCA577}" srcId="{6D627E60-278F-401D-BC0A-6D42FE815DA9}" destId="{F1249C2C-436D-4C25-8B6F-8DA3A37DE1D7}" srcOrd="0" destOrd="0" parTransId="{C02F6889-FF6B-487D-BC5F-6F03E37A473D}" sibTransId="{40258A48-982A-406C-86CA-F57E0FAEE512}"/>
    <dgm:cxn modelId="{DCE4FCA6-31B9-4076-9920-473B2F8DB619}" type="presOf" srcId="{F6716AC8-F312-4CE7-86C2-3F13971A00A1}" destId="{B7BCD9AA-BA07-4FC9-A7D7-2A1F014097D2}" srcOrd="0" destOrd="0" presId="urn:microsoft.com/office/officeart/2005/8/layout/chevron2"/>
    <dgm:cxn modelId="{644E01A7-D3D3-435D-8E05-359C8025FF79}" type="presOf" srcId="{ABFF1DB4-E49F-4F79-8982-AB1FCF0E1DCA}" destId="{C52B45E5-F8EC-4205-8A32-915D97D94824}" srcOrd="0" destOrd="0" presId="urn:microsoft.com/office/officeart/2005/8/layout/chevron2"/>
    <dgm:cxn modelId="{2A03F7B4-C57F-4CE7-96B2-55CA0AD59EDC}" type="presOf" srcId="{2E5328A2-ABF4-4B59-8F73-F07E4B593F9E}" destId="{1B259672-8D7B-4D9B-AC8B-56CB0979FC82}" srcOrd="0" destOrd="0" presId="urn:microsoft.com/office/officeart/2005/8/layout/chevron2"/>
    <dgm:cxn modelId="{5B4823BD-BF6A-45A3-99A2-306F931679C1}" srcId="{B5477F42-7AD9-49A0-AC78-80DAC720AED3}" destId="{F6716AC8-F312-4CE7-86C2-3F13971A00A1}" srcOrd="2" destOrd="0" parTransId="{68DC0869-8008-4B9D-840B-50E3C90BF5DA}" sibTransId="{6C3707C3-4B95-46C3-9040-745C87EFAB1F}"/>
    <dgm:cxn modelId="{460795C6-2739-4B82-A861-86425BC17F21}" type="presOf" srcId="{F1249C2C-436D-4C25-8B6F-8DA3A37DE1D7}" destId="{5391F0DD-78F1-4833-B3F2-A301E6120A07}" srcOrd="0" destOrd="0" presId="urn:microsoft.com/office/officeart/2005/8/layout/chevron2"/>
    <dgm:cxn modelId="{0A63E6DC-E09B-4796-952A-F2659D651FCC}" type="presOf" srcId="{B55095F5-6B5A-4672-AEE3-43DD7BCDAEEE}" destId="{7F352918-03D7-4491-B93D-0E99C356F011}" srcOrd="0" destOrd="0" presId="urn:microsoft.com/office/officeart/2005/8/layout/chevron2"/>
    <dgm:cxn modelId="{C4BD62E7-91B4-4D9F-87DD-C2F0174231DA}" srcId="{A746297C-F160-4B23-B40D-9C72360C12E3}" destId="{BC02EC60-6A70-4B74-88B4-DB5DD42BD402}" srcOrd="0" destOrd="0" parTransId="{4867FE63-ECD4-4BD8-8A20-6BC0C510A6B5}" sibTransId="{518F050E-ECE5-43B4-B0C4-A48F3F5EA653}"/>
    <dgm:cxn modelId="{6A76B7E8-0CA6-4700-A1CD-6F37B6DDE5A3}" type="presOf" srcId="{B5477F42-7AD9-49A0-AC78-80DAC720AED3}" destId="{60B18E77-27E0-4EA4-AF89-FAE83101F181}" srcOrd="0" destOrd="0" presId="urn:microsoft.com/office/officeart/2005/8/layout/chevron2"/>
    <dgm:cxn modelId="{6721C1FC-BAB7-4185-95B9-CE1EF6D8DA24}" type="presOf" srcId="{6D627E60-278F-401D-BC0A-6D42FE815DA9}" destId="{0B3133D0-332B-4222-BEE5-249CE93F3F1F}" srcOrd="0" destOrd="0" presId="urn:microsoft.com/office/officeart/2005/8/layout/chevron2"/>
    <dgm:cxn modelId="{9BA9F674-6B4F-4678-9451-E7FF33BEA3EB}" type="presParOf" srcId="{60B18E77-27E0-4EA4-AF89-FAE83101F181}" destId="{2078856C-9C2F-4B9B-B2AA-7307DB93FBF2}" srcOrd="0" destOrd="0" presId="urn:microsoft.com/office/officeart/2005/8/layout/chevron2"/>
    <dgm:cxn modelId="{B7AD1731-59AE-46DA-BBBC-7668FB00414B}" type="presParOf" srcId="{2078856C-9C2F-4B9B-B2AA-7307DB93FBF2}" destId="{0B3133D0-332B-4222-BEE5-249CE93F3F1F}" srcOrd="0" destOrd="0" presId="urn:microsoft.com/office/officeart/2005/8/layout/chevron2"/>
    <dgm:cxn modelId="{6DD0698F-D5E6-4CC7-A033-60E609566828}" type="presParOf" srcId="{2078856C-9C2F-4B9B-B2AA-7307DB93FBF2}" destId="{5391F0DD-78F1-4833-B3F2-A301E6120A07}" srcOrd="1" destOrd="0" presId="urn:microsoft.com/office/officeart/2005/8/layout/chevron2"/>
    <dgm:cxn modelId="{C05B0BFE-AC9C-4C2A-ACC2-B2895CEA1330}" type="presParOf" srcId="{60B18E77-27E0-4EA4-AF89-FAE83101F181}" destId="{567BCECF-C58E-4A67-8A96-F2AC4278E20F}" srcOrd="1" destOrd="0" presId="urn:microsoft.com/office/officeart/2005/8/layout/chevron2"/>
    <dgm:cxn modelId="{6DA9B20F-6A5E-466B-8FDF-4DEEAD774B44}" type="presParOf" srcId="{60B18E77-27E0-4EA4-AF89-FAE83101F181}" destId="{A3F1774C-732B-46DF-B836-C2ACDF5F0BB0}" srcOrd="2" destOrd="0" presId="urn:microsoft.com/office/officeart/2005/8/layout/chevron2"/>
    <dgm:cxn modelId="{D1925888-B55B-430D-A052-F2AD5F5A98ED}" type="presParOf" srcId="{A3F1774C-732B-46DF-B836-C2ACDF5F0BB0}" destId="{7F352918-03D7-4491-B93D-0E99C356F011}" srcOrd="0" destOrd="0" presId="urn:microsoft.com/office/officeart/2005/8/layout/chevron2"/>
    <dgm:cxn modelId="{F56411A9-5C3E-4876-9F27-B2FA7322C45F}" type="presParOf" srcId="{A3F1774C-732B-46DF-B836-C2ACDF5F0BB0}" destId="{4B034099-02BF-4209-8BCF-86F593D573D9}" srcOrd="1" destOrd="0" presId="urn:microsoft.com/office/officeart/2005/8/layout/chevron2"/>
    <dgm:cxn modelId="{D3267789-2152-479C-9895-22C52E1E0D3F}" type="presParOf" srcId="{60B18E77-27E0-4EA4-AF89-FAE83101F181}" destId="{44D1E602-7E88-425C-ABA7-7DCA2BDA8A7B}" srcOrd="3" destOrd="0" presId="urn:microsoft.com/office/officeart/2005/8/layout/chevron2"/>
    <dgm:cxn modelId="{4A78FC1A-E21E-4458-B3CD-88F775105000}" type="presParOf" srcId="{60B18E77-27E0-4EA4-AF89-FAE83101F181}" destId="{B2B01FFF-9BBE-4E33-9A48-8C1B7D406E65}" srcOrd="4" destOrd="0" presId="urn:microsoft.com/office/officeart/2005/8/layout/chevron2"/>
    <dgm:cxn modelId="{34540DB3-7651-4D3E-9022-297BB453F530}" type="presParOf" srcId="{B2B01FFF-9BBE-4E33-9A48-8C1B7D406E65}" destId="{B7BCD9AA-BA07-4FC9-A7D7-2A1F014097D2}" srcOrd="0" destOrd="0" presId="urn:microsoft.com/office/officeart/2005/8/layout/chevron2"/>
    <dgm:cxn modelId="{F74572F2-C969-4B2B-8D54-2F8D5D981D9A}" type="presParOf" srcId="{B2B01FFF-9BBE-4E33-9A48-8C1B7D406E65}" destId="{C52B45E5-F8EC-4205-8A32-915D97D94824}" srcOrd="1" destOrd="0" presId="urn:microsoft.com/office/officeart/2005/8/layout/chevron2"/>
    <dgm:cxn modelId="{C22BE1B6-041F-443A-AC81-A321C59283B2}" type="presParOf" srcId="{60B18E77-27E0-4EA4-AF89-FAE83101F181}" destId="{BE07ECE7-A0CC-4D99-B8BA-C4480FABB570}" srcOrd="5" destOrd="0" presId="urn:microsoft.com/office/officeart/2005/8/layout/chevron2"/>
    <dgm:cxn modelId="{14EA9573-D05F-454C-B246-BDFE27B3000B}" type="presParOf" srcId="{60B18E77-27E0-4EA4-AF89-FAE83101F181}" destId="{188D3146-B93D-4536-84FE-4DB2036AD227}" srcOrd="6" destOrd="0" presId="urn:microsoft.com/office/officeart/2005/8/layout/chevron2"/>
    <dgm:cxn modelId="{C39E6163-40E8-4811-A963-3A646914716E}" type="presParOf" srcId="{188D3146-B93D-4536-84FE-4DB2036AD227}" destId="{D00BDCB8-837D-4A82-8296-0FB609FE12B5}" srcOrd="0" destOrd="0" presId="urn:microsoft.com/office/officeart/2005/8/layout/chevron2"/>
    <dgm:cxn modelId="{0BE0E7A2-D419-418B-BFAE-1939E49A0041}" type="presParOf" srcId="{188D3146-B93D-4536-84FE-4DB2036AD227}" destId="{8141099E-879D-43B4-AE6E-4F1623256FFE}" srcOrd="1" destOrd="0" presId="urn:microsoft.com/office/officeart/2005/8/layout/chevron2"/>
    <dgm:cxn modelId="{A92FEA6E-36E6-4552-9893-2A651AA3BBC4}" type="presParOf" srcId="{60B18E77-27E0-4EA4-AF89-FAE83101F181}" destId="{26137AF7-D103-4C4F-898D-38C5872105EF}" srcOrd="7" destOrd="0" presId="urn:microsoft.com/office/officeart/2005/8/layout/chevron2"/>
    <dgm:cxn modelId="{1C7E1C62-77C2-41AE-8893-D11F3279302A}" type="presParOf" srcId="{60B18E77-27E0-4EA4-AF89-FAE83101F181}" destId="{1C4A6898-1803-49EA-BA62-92ACE85F52B5}" srcOrd="8" destOrd="0" presId="urn:microsoft.com/office/officeart/2005/8/layout/chevron2"/>
    <dgm:cxn modelId="{CC720805-CE2F-4955-B62B-0AEC90E47AA7}" type="presParOf" srcId="{1C4A6898-1803-49EA-BA62-92ACE85F52B5}" destId="{1B259672-8D7B-4D9B-AC8B-56CB0979FC82}" srcOrd="0" destOrd="0" presId="urn:microsoft.com/office/officeart/2005/8/layout/chevron2"/>
    <dgm:cxn modelId="{5834DFEC-F3AD-49CE-9923-89B5998DE72A}" type="presParOf" srcId="{1C4A6898-1803-49EA-BA62-92ACE85F52B5}" destId="{EE8A1F75-C009-49E9-804E-843227A85B57}" srcOrd="1" destOrd="0" presId="urn:microsoft.com/office/officeart/2005/8/layout/chevron2"/>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C36F7FCE-CA4D-400C-B82A-9BF4C1745557}"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1C387ABE-3969-46E1-A2FC-04F37C2029D2}">
      <dgm:prSet phldrT="[Metin]" custT="1"/>
      <dgm:spPr/>
      <dgm:t>
        <a:bodyPr/>
        <a:lstStyle/>
        <a:p>
          <a:r>
            <a:rPr lang="en-US" sz="1200">
              <a:latin typeface="Arial" panose="020B0604020202020204" pitchFamily="34" charset="0"/>
              <a:cs typeface="Arial" panose="020B0604020202020204" pitchFamily="34" charset="0"/>
            </a:rPr>
            <a:t>1</a:t>
          </a:r>
        </a:p>
      </dgm:t>
    </dgm:pt>
    <dgm:pt modelId="{CF8742B8-7A3F-4D46-B8CD-C883542EC1EF}" type="parTrans" cxnId="{88B6542E-0FA3-467A-8421-83817AC6A7E6}">
      <dgm:prSet/>
      <dgm:spPr/>
      <dgm:t>
        <a:bodyPr/>
        <a:lstStyle/>
        <a:p>
          <a:endParaRPr lang="tr-TR" sz="1200">
            <a:latin typeface="Arial" panose="020B0604020202020204" pitchFamily="34" charset="0"/>
            <a:cs typeface="Arial" panose="020B0604020202020204" pitchFamily="34" charset="0"/>
          </a:endParaRPr>
        </a:p>
      </dgm:t>
    </dgm:pt>
    <dgm:pt modelId="{2B651C34-8047-4686-A1F8-0B310CD5539E}" type="sibTrans" cxnId="{88B6542E-0FA3-467A-8421-83817AC6A7E6}">
      <dgm:prSet/>
      <dgm:spPr/>
      <dgm:t>
        <a:bodyPr/>
        <a:lstStyle/>
        <a:p>
          <a:endParaRPr lang="tr-TR" sz="1200">
            <a:latin typeface="Arial" panose="020B0604020202020204" pitchFamily="34" charset="0"/>
            <a:cs typeface="Arial" panose="020B0604020202020204" pitchFamily="34" charset="0"/>
          </a:endParaRPr>
        </a:p>
      </dgm:t>
    </dgm:pt>
    <dgm:pt modelId="{C90E26F6-3A17-4B50-A7A8-2F73020FDDAD}">
      <dgm:prSet phldrT="[Metin]" custT="1"/>
      <dgm:spPr/>
      <dgm:t>
        <a:bodyPr/>
        <a:lstStyle/>
        <a:p>
          <a:r>
            <a:rPr lang="en-US" sz="1200">
              <a:latin typeface="Arial" panose="020B0604020202020204" pitchFamily="34" charset="0"/>
              <a:cs typeface="Arial" panose="020B0604020202020204" pitchFamily="34" charset="0"/>
            </a:rPr>
            <a:t>It ends the operation when the electricity comes back on.</a:t>
          </a:r>
        </a:p>
      </dgm:t>
    </dgm:pt>
    <dgm:pt modelId="{EB6C76D9-F005-4AC8-8760-49E2FEE976E9}" type="parTrans" cxnId="{232424C0-5DF6-4C59-AAA1-AE820D91F638}">
      <dgm:prSet/>
      <dgm:spPr/>
      <dgm:t>
        <a:bodyPr/>
        <a:lstStyle/>
        <a:p>
          <a:endParaRPr lang="tr-TR" sz="1200">
            <a:latin typeface="Arial" panose="020B0604020202020204" pitchFamily="34" charset="0"/>
            <a:cs typeface="Arial" panose="020B0604020202020204" pitchFamily="34" charset="0"/>
          </a:endParaRPr>
        </a:p>
      </dgm:t>
    </dgm:pt>
    <dgm:pt modelId="{AE043E8D-59A2-4298-A6FA-E5DD1C88D070}" type="sibTrans" cxnId="{232424C0-5DF6-4C59-AAA1-AE820D91F638}">
      <dgm:prSet/>
      <dgm:spPr/>
      <dgm:t>
        <a:bodyPr/>
        <a:lstStyle/>
        <a:p>
          <a:endParaRPr lang="tr-TR" sz="1200">
            <a:latin typeface="Arial" panose="020B0604020202020204" pitchFamily="34" charset="0"/>
            <a:cs typeface="Arial" panose="020B0604020202020204" pitchFamily="34" charset="0"/>
          </a:endParaRPr>
        </a:p>
      </dgm:t>
    </dgm:pt>
    <dgm:pt modelId="{4C1E07E1-309E-4601-85A3-ADA13375B762}">
      <dgm:prSet phldrT="[Metin]" custT="1"/>
      <dgm:spPr/>
      <dgm:t>
        <a:bodyPr/>
        <a:lstStyle/>
        <a:p>
          <a:r>
            <a:rPr lang="en-US" sz="1200">
              <a:latin typeface="Arial" panose="020B0604020202020204" pitchFamily="34" charset="0"/>
              <a:cs typeface="Arial" panose="020B0604020202020204" pitchFamily="34" charset="0"/>
            </a:rPr>
            <a:t>2</a:t>
          </a:r>
        </a:p>
      </dgm:t>
    </dgm:pt>
    <dgm:pt modelId="{DC62E82F-D853-4C90-9563-E940C8E2D53A}" type="parTrans" cxnId="{6485E020-452B-4F2A-908A-FC596AD55FED}">
      <dgm:prSet/>
      <dgm:spPr/>
      <dgm:t>
        <a:bodyPr/>
        <a:lstStyle/>
        <a:p>
          <a:endParaRPr lang="tr-TR" sz="1200">
            <a:latin typeface="Arial" panose="020B0604020202020204" pitchFamily="34" charset="0"/>
            <a:cs typeface="Arial" panose="020B0604020202020204" pitchFamily="34" charset="0"/>
          </a:endParaRPr>
        </a:p>
      </dgm:t>
    </dgm:pt>
    <dgm:pt modelId="{FAA3A80D-BBD8-4F34-A6B6-81495BB9CD5E}" type="sibTrans" cxnId="{6485E020-452B-4F2A-908A-FC596AD55FED}">
      <dgm:prSet/>
      <dgm:spPr/>
      <dgm:t>
        <a:bodyPr/>
        <a:lstStyle/>
        <a:p>
          <a:endParaRPr lang="tr-TR" sz="1200">
            <a:latin typeface="Arial" panose="020B0604020202020204" pitchFamily="34" charset="0"/>
            <a:cs typeface="Arial" panose="020B0604020202020204" pitchFamily="34" charset="0"/>
          </a:endParaRPr>
        </a:p>
      </dgm:t>
    </dgm:pt>
    <dgm:pt modelId="{E6082097-C054-4B17-BA3B-E39667B55140}">
      <dgm:prSet phldrT="[Metin]" custT="1"/>
      <dgm:spPr/>
      <dgm:t>
        <a:bodyPr/>
        <a:lstStyle/>
        <a:p>
          <a:r>
            <a:rPr lang="en-US" sz="1200">
              <a:latin typeface="Arial" panose="020B0604020202020204" pitchFamily="34" charset="0"/>
              <a:cs typeface="Arial" panose="020B0604020202020204" pitchFamily="34" charset="0"/>
            </a:rPr>
            <a:t>When the door opening conditions are met, the operation ends and the door is opened.</a:t>
          </a:r>
        </a:p>
      </dgm:t>
    </dgm:pt>
    <dgm:pt modelId="{5E86113C-0C03-42D6-AA1F-928B7BC7DEC0}" type="parTrans" cxnId="{DADC5248-7A1F-4D92-B231-579CD77AED59}">
      <dgm:prSet/>
      <dgm:spPr/>
      <dgm:t>
        <a:bodyPr/>
        <a:lstStyle/>
        <a:p>
          <a:endParaRPr lang="tr-TR" sz="1200">
            <a:latin typeface="Arial" panose="020B0604020202020204" pitchFamily="34" charset="0"/>
            <a:cs typeface="Arial" panose="020B0604020202020204" pitchFamily="34" charset="0"/>
          </a:endParaRPr>
        </a:p>
      </dgm:t>
    </dgm:pt>
    <dgm:pt modelId="{49BA77DE-6028-4422-9F92-88AC15116EBA}" type="sibTrans" cxnId="{DADC5248-7A1F-4D92-B231-579CD77AED59}">
      <dgm:prSet/>
      <dgm:spPr/>
      <dgm:t>
        <a:bodyPr/>
        <a:lstStyle/>
        <a:p>
          <a:endParaRPr lang="tr-TR" sz="1200">
            <a:latin typeface="Arial" panose="020B0604020202020204" pitchFamily="34" charset="0"/>
            <a:cs typeface="Arial" panose="020B0604020202020204" pitchFamily="34" charset="0"/>
          </a:endParaRPr>
        </a:p>
      </dgm:t>
    </dgm:pt>
    <dgm:pt modelId="{9DC9B3A7-89E6-4847-92CE-400CEC739E82}" type="pres">
      <dgm:prSet presAssocID="{C36F7FCE-CA4D-400C-B82A-9BF4C1745557}" presName="linearFlow" presStyleCnt="0">
        <dgm:presLayoutVars>
          <dgm:dir/>
          <dgm:animLvl val="lvl"/>
          <dgm:resizeHandles val="exact"/>
        </dgm:presLayoutVars>
      </dgm:prSet>
      <dgm:spPr/>
    </dgm:pt>
    <dgm:pt modelId="{313881AB-F0E7-431B-9E1E-7E052404FA0C}" type="pres">
      <dgm:prSet presAssocID="{1C387ABE-3969-46E1-A2FC-04F37C2029D2}" presName="composite" presStyleCnt="0"/>
      <dgm:spPr/>
    </dgm:pt>
    <dgm:pt modelId="{39D49218-5A1D-4AC6-BD33-4B43C2F5C979}" type="pres">
      <dgm:prSet presAssocID="{1C387ABE-3969-46E1-A2FC-04F37C2029D2}" presName="parentText" presStyleLbl="alignNode1" presStyleIdx="0" presStyleCnt="2">
        <dgm:presLayoutVars>
          <dgm:chMax val="1"/>
          <dgm:bulletEnabled val="1"/>
        </dgm:presLayoutVars>
      </dgm:prSet>
      <dgm:spPr/>
    </dgm:pt>
    <dgm:pt modelId="{BAEC17B8-F0DA-4E31-B057-26A465ECBD85}" type="pres">
      <dgm:prSet presAssocID="{1C387ABE-3969-46E1-A2FC-04F37C2029D2}" presName="descendantText" presStyleLbl="alignAcc1" presStyleIdx="0" presStyleCnt="2">
        <dgm:presLayoutVars>
          <dgm:bulletEnabled val="1"/>
        </dgm:presLayoutVars>
      </dgm:prSet>
      <dgm:spPr/>
    </dgm:pt>
    <dgm:pt modelId="{44911273-25EE-4FB0-BA74-6620A294BE39}" type="pres">
      <dgm:prSet presAssocID="{2B651C34-8047-4686-A1F8-0B310CD5539E}" presName="sp" presStyleCnt="0"/>
      <dgm:spPr/>
    </dgm:pt>
    <dgm:pt modelId="{3A403E61-DE0A-4EC3-870D-534EC4543106}" type="pres">
      <dgm:prSet presAssocID="{4C1E07E1-309E-4601-85A3-ADA13375B762}" presName="composite" presStyleCnt="0"/>
      <dgm:spPr/>
    </dgm:pt>
    <dgm:pt modelId="{78AF1FB0-627E-4326-A608-FDCD760AD4CF}" type="pres">
      <dgm:prSet presAssocID="{4C1E07E1-309E-4601-85A3-ADA13375B762}" presName="parentText" presStyleLbl="alignNode1" presStyleIdx="1" presStyleCnt="2">
        <dgm:presLayoutVars>
          <dgm:chMax val="1"/>
          <dgm:bulletEnabled val="1"/>
        </dgm:presLayoutVars>
      </dgm:prSet>
      <dgm:spPr/>
    </dgm:pt>
    <dgm:pt modelId="{D9B7D28E-F1AF-46E8-BC32-93C711A324F3}" type="pres">
      <dgm:prSet presAssocID="{4C1E07E1-309E-4601-85A3-ADA13375B762}" presName="descendantText" presStyleLbl="alignAcc1" presStyleIdx="1" presStyleCnt="2">
        <dgm:presLayoutVars>
          <dgm:bulletEnabled val="1"/>
        </dgm:presLayoutVars>
      </dgm:prSet>
      <dgm:spPr/>
    </dgm:pt>
  </dgm:ptLst>
  <dgm:cxnLst>
    <dgm:cxn modelId="{6485E020-452B-4F2A-908A-FC596AD55FED}" srcId="{C36F7FCE-CA4D-400C-B82A-9BF4C1745557}" destId="{4C1E07E1-309E-4601-85A3-ADA13375B762}" srcOrd="1" destOrd="0" parTransId="{DC62E82F-D853-4C90-9563-E940C8E2D53A}" sibTransId="{FAA3A80D-BBD8-4F34-A6B6-81495BB9CD5E}"/>
    <dgm:cxn modelId="{88B6542E-0FA3-467A-8421-83817AC6A7E6}" srcId="{C36F7FCE-CA4D-400C-B82A-9BF4C1745557}" destId="{1C387ABE-3969-46E1-A2FC-04F37C2029D2}" srcOrd="0" destOrd="0" parTransId="{CF8742B8-7A3F-4D46-B8CD-C883542EC1EF}" sibTransId="{2B651C34-8047-4686-A1F8-0B310CD5539E}"/>
    <dgm:cxn modelId="{DADC5248-7A1F-4D92-B231-579CD77AED59}" srcId="{4C1E07E1-309E-4601-85A3-ADA13375B762}" destId="{E6082097-C054-4B17-BA3B-E39667B55140}" srcOrd="0" destOrd="0" parTransId="{5E86113C-0C03-42D6-AA1F-928B7BC7DEC0}" sibTransId="{49BA77DE-6028-4422-9F92-88AC15116EBA}"/>
    <dgm:cxn modelId="{F0D72181-6996-4FF6-84ED-E5C5863A7F14}" type="presOf" srcId="{C36F7FCE-CA4D-400C-B82A-9BF4C1745557}" destId="{9DC9B3A7-89E6-4847-92CE-400CEC739E82}" srcOrd="0" destOrd="0" presId="urn:microsoft.com/office/officeart/2005/8/layout/chevron2"/>
    <dgm:cxn modelId="{5AE21291-73F7-4291-8A69-B8A111751CDB}" type="presOf" srcId="{4C1E07E1-309E-4601-85A3-ADA13375B762}" destId="{78AF1FB0-627E-4326-A608-FDCD760AD4CF}" srcOrd="0" destOrd="0" presId="urn:microsoft.com/office/officeart/2005/8/layout/chevron2"/>
    <dgm:cxn modelId="{E8B0CAAE-BBE1-4E59-BB85-1153B6E86F28}" type="presOf" srcId="{E6082097-C054-4B17-BA3B-E39667B55140}" destId="{D9B7D28E-F1AF-46E8-BC32-93C711A324F3}" srcOrd="0" destOrd="0" presId="urn:microsoft.com/office/officeart/2005/8/layout/chevron2"/>
    <dgm:cxn modelId="{A64693BE-8F91-4659-B489-711511BFC29D}" type="presOf" srcId="{C90E26F6-3A17-4B50-A7A8-2F73020FDDAD}" destId="{BAEC17B8-F0DA-4E31-B057-26A465ECBD85}" srcOrd="0" destOrd="0" presId="urn:microsoft.com/office/officeart/2005/8/layout/chevron2"/>
    <dgm:cxn modelId="{232424C0-5DF6-4C59-AAA1-AE820D91F638}" srcId="{1C387ABE-3969-46E1-A2FC-04F37C2029D2}" destId="{C90E26F6-3A17-4B50-A7A8-2F73020FDDAD}" srcOrd="0" destOrd="0" parTransId="{EB6C76D9-F005-4AC8-8760-49E2FEE976E9}" sibTransId="{AE043E8D-59A2-4298-A6FA-E5DD1C88D070}"/>
    <dgm:cxn modelId="{5CCD83C9-A942-428F-91DF-380389C52609}" type="presOf" srcId="{1C387ABE-3969-46E1-A2FC-04F37C2029D2}" destId="{39D49218-5A1D-4AC6-BD33-4B43C2F5C979}" srcOrd="0" destOrd="0" presId="urn:microsoft.com/office/officeart/2005/8/layout/chevron2"/>
    <dgm:cxn modelId="{682A4443-D12F-4771-BE2D-6701624B4DE5}" type="presParOf" srcId="{9DC9B3A7-89E6-4847-92CE-400CEC739E82}" destId="{313881AB-F0E7-431B-9E1E-7E052404FA0C}" srcOrd="0" destOrd="0" presId="urn:microsoft.com/office/officeart/2005/8/layout/chevron2"/>
    <dgm:cxn modelId="{991C3656-A5AF-4A37-A313-B1CD89BC91F4}" type="presParOf" srcId="{313881AB-F0E7-431B-9E1E-7E052404FA0C}" destId="{39D49218-5A1D-4AC6-BD33-4B43C2F5C979}" srcOrd="0" destOrd="0" presId="urn:microsoft.com/office/officeart/2005/8/layout/chevron2"/>
    <dgm:cxn modelId="{DD45E413-6530-478C-9AE3-F5590402E203}" type="presParOf" srcId="{313881AB-F0E7-431B-9E1E-7E052404FA0C}" destId="{BAEC17B8-F0DA-4E31-B057-26A465ECBD85}" srcOrd="1" destOrd="0" presId="urn:microsoft.com/office/officeart/2005/8/layout/chevron2"/>
    <dgm:cxn modelId="{30C2DEEB-DF62-46BB-8679-3ED929D61E09}" type="presParOf" srcId="{9DC9B3A7-89E6-4847-92CE-400CEC739E82}" destId="{44911273-25EE-4FB0-BA74-6620A294BE39}" srcOrd="1" destOrd="0" presId="urn:microsoft.com/office/officeart/2005/8/layout/chevron2"/>
    <dgm:cxn modelId="{7F5F8AFC-0951-434D-8AE8-ED197D1935BA}" type="presParOf" srcId="{9DC9B3A7-89E6-4847-92CE-400CEC739E82}" destId="{3A403E61-DE0A-4EC3-870D-534EC4543106}" srcOrd="2" destOrd="0" presId="urn:microsoft.com/office/officeart/2005/8/layout/chevron2"/>
    <dgm:cxn modelId="{BA55271E-993D-4272-960C-2192A8FB425E}" type="presParOf" srcId="{3A403E61-DE0A-4EC3-870D-534EC4543106}" destId="{78AF1FB0-627E-4326-A608-FDCD760AD4CF}" srcOrd="0" destOrd="0" presId="urn:microsoft.com/office/officeart/2005/8/layout/chevron2"/>
    <dgm:cxn modelId="{0A750EC6-055D-4823-AFA7-702EDC7135EE}" type="presParOf" srcId="{3A403E61-DE0A-4EC3-870D-534EC4543106}" destId="{D9B7D28E-F1AF-46E8-BC32-93C711A324F3}" srcOrd="1" destOrd="0" presId="urn:microsoft.com/office/officeart/2005/8/layout/chevron2"/>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C36F7FCE-CA4D-400C-B82A-9BF4C1745557}"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1C387ABE-3969-46E1-A2FC-04F37C2029D2}">
      <dgm:prSet phldrT="[Metin]" custT="1"/>
      <dgm:spPr>
        <a:xfrm rot="5400000">
          <a:off x="-126562" y="127606"/>
          <a:ext cx="843751" cy="590625"/>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pPr>
            <a:buNone/>
          </a:pPr>
          <a:r>
            <a:rPr lang="en-US" sz="1200">
              <a:solidFill>
                <a:sysClr val="window" lastClr="FFFFFF"/>
              </a:solidFill>
              <a:latin typeface="Arial"/>
              <a:ea typeface="+mn-ea"/>
              <a:cs typeface="+mn-cs"/>
            </a:rPr>
            <a:t>1</a:t>
          </a:r>
        </a:p>
      </dgm:t>
    </dgm:pt>
    <dgm:pt modelId="{CF8742B8-7A3F-4D46-B8CD-C883542EC1EF}" type="parTrans" cxnId="{88B6542E-0FA3-467A-8421-83817AC6A7E6}">
      <dgm:prSet/>
      <dgm:spPr/>
      <dgm:t>
        <a:bodyPr/>
        <a:lstStyle/>
        <a:p>
          <a:endParaRPr lang="tr-TR" sz="1200"/>
        </a:p>
      </dgm:t>
    </dgm:pt>
    <dgm:pt modelId="{2B651C34-8047-4686-A1F8-0B310CD5539E}" type="sibTrans" cxnId="{88B6542E-0FA3-467A-8421-83817AC6A7E6}">
      <dgm:prSet/>
      <dgm:spPr/>
      <dgm:t>
        <a:bodyPr/>
        <a:lstStyle/>
        <a:p>
          <a:endParaRPr lang="tr-TR" sz="1200"/>
        </a:p>
      </dgm:t>
    </dgm:pt>
    <dgm:pt modelId="{C90E26F6-3A17-4B50-A7A8-2F73020FDDAD}">
      <dgm:prSet phldrT="[Metin]" custT="1"/>
      <dgm:spPr>
        <a:xfrm rot="5400000">
          <a:off x="2764293" y="-2172623"/>
          <a:ext cx="548438" cy="4895774"/>
        </a:xfr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gm:spPr>
      <dgm:t>
        <a:bodyPr/>
        <a:lstStyle/>
        <a:p>
          <a:pPr>
            <a:buChar char="•"/>
          </a:pPr>
          <a:r>
            <a:rPr lang="en-US" sz="1200">
              <a:solidFill>
                <a:sysClr val="windowText" lastClr="000000">
                  <a:hueOff val="0"/>
                  <a:satOff val="0"/>
                  <a:lumOff val="0"/>
                  <a:alphaOff val="0"/>
                </a:sysClr>
              </a:solidFill>
              <a:latin typeface="Arial"/>
              <a:ea typeface="+mn-ea"/>
              <a:cs typeface="+mn-cs"/>
            </a:rPr>
            <a:t>Sterilization continues when the electricity comes back on and ends the operation.</a:t>
          </a:r>
        </a:p>
      </dgm:t>
    </dgm:pt>
    <dgm:pt modelId="{EB6C76D9-F005-4AC8-8760-49E2FEE976E9}" type="parTrans" cxnId="{232424C0-5DF6-4C59-AAA1-AE820D91F638}">
      <dgm:prSet/>
      <dgm:spPr/>
      <dgm:t>
        <a:bodyPr/>
        <a:lstStyle/>
        <a:p>
          <a:endParaRPr lang="tr-TR" sz="1200"/>
        </a:p>
      </dgm:t>
    </dgm:pt>
    <dgm:pt modelId="{AE043E8D-59A2-4298-A6FA-E5DD1C88D070}" type="sibTrans" cxnId="{232424C0-5DF6-4C59-AAA1-AE820D91F638}">
      <dgm:prSet/>
      <dgm:spPr/>
      <dgm:t>
        <a:bodyPr/>
        <a:lstStyle/>
        <a:p>
          <a:endParaRPr lang="tr-TR" sz="1200"/>
        </a:p>
      </dgm:t>
    </dgm:pt>
    <dgm:pt modelId="{9DC9B3A7-89E6-4847-92CE-400CEC739E82}" type="pres">
      <dgm:prSet presAssocID="{C36F7FCE-CA4D-400C-B82A-9BF4C1745557}" presName="linearFlow" presStyleCnt="0">
        <dgm:presLayoutVars>
          <dgm:dir/>
          <dgm:animLvl val="lvl"/>
          <dgm:resizeHandles val="exact"/>
        </dgm:presLayoutVars>
      </dgm:prSet>
      <dgm:spPr/>
    </dgm:pt>
    <dgm:pt modelId="{313881AB-F0E7-431B-9E1E-7E052404FA0C}" type="pres">
      <dgm:prSet presAssocID="{1C387ABE-3969-46E1-A2FC-04F37C2029D2}" presName="composite" presStyleCnt="0"/>
      <dgm:spPr/>
    </dgm:pt>
    <dgm:pt modelId="{39D49218-5A1D-4AC6-BD33-4B43C2F5C979}" type="pres">
      <dgm:prSet presAssocID="{1C387ABE-3969-46E1-A2FC-04F37C2029D2}" presName="parentText" presStyleLbl="alignNode1" presStyleIdx="0" presStyleCnt="1">
        <dgm:presLayoutVars>
          <dgm:chMax val="1"/>
          <dgm:bulletEnabled val="1"/>
        </dgm:presLayoutVars>
      </dgm:prSet>
      <dgm:spPr>
        <a:prstGeom prst="chevron">
          <a:avLst/>
        </a:prstGeom>
      </dgm:spPr>
    </dgm:pt>
    <dgm:pt modelId="{BAEC17B8-F0DA-4E31-B057-26A465ECBD85}" type="pres">
      <dgm:prSet presAssocID="{1C387ABE-3969-46E1-A2FC-04F37C2029D2}" presName="descendantText" presStyleLbl="alignAcc1" presStyleIdx="0" presStyleCnt="1">
        <dgm:presLayoutVars>
          <dgm:bulletEnabled val="1"/>
        </dgm:presLayoutVars>
      </dgm:prSet>
      <dgm:spPr>
        <a:prstGeom prst="round2SameRect">
          <a:avLst/>
        </a:prstGeom>
      </dgm:spPr>
    </dgm:pt>
  </dgm:ptLst>
  <dgm:cxnLst>
    <dgm:cxn modelId="{49133B23-4DE0-4BE0-BAB0-5F406CC55817}" type="presOf" srcId="{1C387ABE-3969-46E1-A2FC-04F37C2029D2}" destId="{39D49218-5A1D-4AC6-BD33-4B43C2F5C979}" srcOrd="0" destOrd="0" presId="urn:microsoft.com/office/officeart/2005/8/layout/chevron2"/>
    <dgm:cxn modelId="{88B6542E-0FA3-467A-8421-83817AC6A7E6}" srcId="{C36F7FCE-CA4D-400C-B82A-9BF4C1745557}" destId="{1C387ABE-3969-46E1-A2FC-04F37C2029D2}" srcOrd="0" destOrd="0" parTransId="{CF8742B8-7A3F-4D46-B8CD-C883542EC1EF}" sibTransId="{2B651C34-8047-4686-A1F8-0B310CD5539E}"/>
    <dgm:cxn modelId="{6F3FFDA5-4062-4634-B37C-C6D1250C6243}" type="presOf" srcId="{C36F7FCE-CA4D-400C-B82A-9BF4C1745557}" destId="{9DC9B3A7-89E6-4847-92CE-400CEC739E82}" srcOrd="0" destOrd="0" presId="urn:microsoft.com/office/officeart/2005/8/layout/chevron2"/>
    <dgm:cxn modelId="{232424C0-5DF6-4C59-AAA1-AE820D91F638}" srcId="{1C387ABE-3969-46E1-A2FC-04F37C2029D2}" destId="{C90E26F6-3A17-4B50-A7A8-2F73020FDDAD}" srcOrd="0" destOrd="0" parTransId="{EB6C76D9-F005-4AC8-8760-49E2FEE976E9}" sibTransId="{AE043E8D-59A2-4298-A6FA-E5DD1C88D070}"/>
    <dgm:cxn modelId="{DCC1D2DC-D91E-4512-82A4-9B7AFED83AB8}" type="presOf" srcId="{C90E26F6-3A17-4B50-A7A8-2F73020FDDAD}" destId="{BAEC17B8-F0DA-4E31-B057-26A465ECBD85}" srcOrd="0" destOrd="0" presId="urn:microsoft.com/office/officeart/2005/8/layout/chevron2"/>
    <dgm:cxn modelId="{56D3A11D-F10A-4E23-93AA-7E1575F22ABC}" type="presParOf" srcId="{9DC9B3A7-89E6-4847-92CE-400CEC739E82}" destId="{313881AB-F0E7-431B-9E1E-7E052404FA0C}" srcOrd="0" destOrd="0" presId="urn:microsoft.com/office/officeart/2005/8/layout/chevron2"/>
    <dgm:cxn modelId="{F33436CA-A90C-4843-A07C-CD05BC41F096}" type="presParOf" srcId="{313881AB-F0E7-431B-9E1E-7E052404FA0C}" destId="{39D49218-5A1D-4AC6-BD33-4B43C2F5C979}" srcOrd="0" destOrd="0" presId="urn:microsoft.com/office/officeart/2005/8/layout/chevron2"/>
    <dgm:cxn modelId="{5CEA85A6-7FB5-49B5-8FF7-418E8C892765}" type="presParOf" srcId="{313881AB-F0E7-431B-9E1E-7E052404FA0C}" destId="{BAEC17B8-F0DA-4E31-B057-26A465ECBD85}" srcOrd="1" destOrd="0" presId="urn:microsoft.com/office/officeart/2005/8/layout/chevron2"/>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B8D0A49D-EB3C-436F-9595-FD0A3061745C}"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F224C420-67F9-4B54-9564-2C14FF1EB01A}">
      <dgm:prSet phldrT="[Metin]" custT="1"/>
      <dgm:spPr/>
      <dgm:t>
        <a:bodyPr/>
        <a:lstStyle/>
        <a:p>
          <a:r>
            <a:rPr lang="en-US" sz="1200">
              <a:latin typeface="Arial" panose="020B0604020202020204" pitchFamily="34" charset="0"/>
              <a:cs typeface="Arial" panose="020B0604020202020204" pitchFamily="34" charset="0"/>
            </a:rPr>
            <a:t>1</a:t>
          </a:r>
        </a:p>
      </dgm:t>
    </dgm:pt>
    <dgm:pt modelId="{1EC7C90D-51BF-4EC8-87E6-C342DBDD2076}" type="parTrans" cxnId="{D7BFF744-A614-453B-B6FA-F60EE99A22BB}">
      <dgm:prSet/>
      <dgm:spPr/>
      <dgm:t>
        <a:bodyPr/>
        <a:lstStyle/>
        <a:p>
          <a:endParaRPr lang="tr-TR" sz="1200">
            <a:latin typeface="Arial" panose="020B0604020202020204" pitchFamily="34" charset="0"/>
            <a:cs typeface="Arial" panose="020B0604020202020204" pitchFamily="34" charset="0"/>
          </a:endParaRPr>
        </a:p>
      </dgm:t>
    </dgm:pt>
    <dgm:pt modelId="{2E9C2E77-78D6-4A69-9812-7351E418D9E4}" type="sibTrans" cxnId="{D7BFF744-A614-453B-B6FA-F60EE99A22BB}">
      <dgm:prSet/>
      <dgm:spPr/>
      <dgm:t>
        <a:bodyPr/>
        <a:lstStyle/>
        <a:p>
          <a:endParaRPr lang="tr-TR" sz="1200">
            <a:latin typeface="Arial" panose="020B0604020202020204" pitchFamily="34" charset="0"/>
            <a:cs typeface="Arial" panose="020B0604020202020204" pitchFamily="34" charset="0"/>
          </a:endParaRPr>
        </a:p>
      </dgm:t>
    </dgm:pt>
    <dgm:pt modelId="{D03F47F6-03CD-4A3C-98E4-1E8CEB08E98D}">
      <dgm:prSet phldrT="[Metin]" custT="1"/>
      <dgm:spPr/>
      <dgm:t>
        <a:bodyPr/>
        <a:lstStyle/>
        <a:p>
          <a:r>
            <a:rPr lang="en-US" sz="1200">
              <a:latin typeface="Arial" panose="020B0604020202020204" pitchFamily="34" charset="0"/>
              <a:cs typeface="Arial" panose="020B0604020202020204" pitchFamily="34" charset="0"/>
            </a:rPr>
            <a:t>Contact Nüve Factory Technical Service for software update.</a:t>
          </a:r>
        </a:p>
      </dgm:t>
    </dgm:pt>
    <dgm:pt modelId="{4983CEBC-F5F4-4CC6-95A7-ACE103F4BF50}" type="parTrans" cxnId="{33FB17D9-0B0C-45C8-9B85-57ED64BCF0E9}">
      <dgm:prSet/>
      <dgm:spPr/>
      <dgm:t>
        <a:bodyPr/>
        <a:lstStyle/>
        <a:p>
          <a:endParaRPr lang="tr-TR" sz="1200">
            <a:latin typeface="Arial" panose="020B0604020202020204" pitchFamily="34" charset="0"/>
            <a:cs typeface="Arial" panose="020B0604020202020204" pitchFamily="34" charset="0"/>
          </a:endParaRPr>
        </a:p>
      </dgm:t>
    </dgm:pt>
    <dgm:pt modelId="{24EEFEBC-398A-4A91-88E3-C6B421F41865}" type="sibTrans" cxnId="{33FB17D9-0B0C-45C8-9B85-57ED64BCF0E9}">
      <dgm:prSet/>
      <dgm:spPr/>
      <dgm:t>
        <a:bodyPr/>
        <a:lstStyle/>
        <a:p>
          <a:endParaRPr lang="tr-TR" sz="1200">
            <a:latin typeface="Arial" panose="020B0604020202020204" pitchFamily="34" charset="0"/>
            <a:cs typeface="Arial" panose="020B0604020202020204" pitchFamily="34" charset="0"/>
          </a:endParaRPr>
        </a:p>
      </dgm:t>
    </dgm:pt>
    <dgm:pt modelId="{034447CE-DEF2-4E97-9B50-1E275C224A22}" type="pres">
      <dgm:prSet presAssocID="{B8D0A49D-EB3C-436F-9595-FD0A3061745C}" presName="linearFlow" presStyleCnt="0">
        <dgm:presLayoutVars>
          <dgm:dir/>
          <dgm:animLvl val="lvl"/>
          <dgm:resizeHandles val="exact"/>
        </dgm:presLayoutVars>
      </dgm:prSet>
      <dgm:spPr/>
    </dgm:pt>
    <dgm:pt modelId="{F048FC2C-C499-441D-9CFD-3FEF60368369}" type="pres">
      <dgm:prSet presAssocID="{F224C420-67F9-4B54-9564-2C14FF1EB01A}" presName="composite" presStyleCnt="0"/>
      <dgm:spPr/>
    </dgm:pt>
    <dgm:pt modelId="{30A0AC34-F508-487E-A43D-7602E4D04367}" type="pres">
      <dgm:prSet presAssocID="{F224C420-67F9-4B54-9564-2C14FF1EB01A}" presName="parentText" presStyleLbl="alignNode1" presStyleIdx="0" presStyleCnt="1">
        <dgm:presLayoutVars>
          <dgm:chMax val="1"/>
          <dgm:bulletEnabled val="1"/>
        </dgm:presLayoutVars>
      </dgm:prSet>
      <dgm:spPr/>
    </dgm:pt>
    <dgm:pt modelId="{FF03B157-0007-45FD-B2EF-93E117D07AC2}" type="pres">
      <dgm:prSet presAssocID="{F224C420-67F9-4B54-9564-2C14FF1EB01A}" presName="descendantText" presStyleLbl="alignAcc1" presStyleIdx="0" presStyleCnt="1">
        <dgm:presLayoutVars>
          <dgm:bulletEnabled val="1"/>
        </dgm:presLayoutVars>
      </dgm:prSet>
      <dgm:spPr/>
    </dgm:pt>
  </dgm:ptLst>
  <dgm:cxnLst>
    <dgm:cxn modelId="{D7BFF744-A614-453B-B6FA-F60EE99A22BB}" srcId="{B8D0A49D-EB3C-436F-9595-FD0A3061745C}" destId="{F224C420-67F9-4B54-9564-2C14FF1EB01A}" srcOrd="0" destOrd="0" parTransId="{1EC7C90D-51BF-4EC8-87E6-C342DBDD2076}" sibTransId="{2E9C2E77-78D6-4A69-9812-7351E418D9E4}"/>
    <dgm:cxn modelId="{BDA75E98-5F10-4188-85F1-98A85E992ECE}" type="presOf" srcId="{B8D0A49D-EB3C-436F-9595-FD0A3061745C}" destId="{034447CE-DEF2-4E97-9B50-1E275C224A22}" srcOrd="0" destOrd="0" presId="urn:microsoft.com/office/officeart/2005/8/layout/chevron2"/>
    <dgm:cxn modelId="{889BB0C8-49D3-4E29-83E9-6384945D06BB}" type="presOf" srcId="{F224C420-67F9-4B54-9564-2C14FF1EB01A}" destId="{30A0AC34-F508-487E-A43D-7602E4D04367}" srcOrd="0" destOrd="0" presId="urn:microsoft.com/office/officeart/2005/8/layout/chevron2"/>
    <dgm:cxn modelId="{33FB17D9-0B0C-45C8-9B85-57ED64BCF0E9}" srcId="{F224C420-67F9-4B54-9564-2C14FF1EB01A}" destId="{D03F47F6-03CD-4A3C-98E4-1E8CEB08E98D}" srcOrd="0" destOrd="0" parTransId="{4983CEBC-F5F4-4CC6-95A7-ACE103F4BF50}" sibTransId="{24EEFEBC-398A-4A91-88E3-C6B421F41865}"/>
    <dgm:cxn modelId="{0C4179E7-7E4F-487E-BE7D-67C4F852204E}" type="presOf" srcId="{D03F47F6-03CD-4A3C-98E4-1E8CEB08E98D}" destId="{FF03B157-0007-45FD-B2EF-93E117D07AC2}" srcOrd="0" destOrd="0" presId="urn:microsoft.com/office/officeart/2005/8/layout/chevron2"/>
    <dgm:cxn modelId="{E960FDA4-71D9-4FC9-AFE2-57BAF12A3B54}" type="presParOf" srcId="{034447CE-DEF2-4E97-9B50-1E275C224A22}" destId="{F048FC2C-C499-441D-9CFD-3FEF60368369}" srcOrd="0" destOrd="0" presId="urn:microsoft.com/office/officeart/2005/8/layout/chevron2"/>
    <dgm:cxn modelId="{30203B58-EB5F-45F5-8517-CD59D2ADEB78}" type="presParOf" srcId="{F048FC2C-C499-441D-9CFD-3FEF60368369}" destId="{30A0AC34-F508-487E-A43D-7602E4D04367}" srcOrd="0" destOrd="0" presId="urn:microsoft.com/office/officeart/2005/8/layout/chevron2"/>
    <dgm:cxn modelId="{F127153F-7B0D-4F23-B0EE-5DC3CB069FF8}" type="presParOf" srcId="{F048FC2C-C499-441D-9CFD-3FEF60368369}" destId="{FF03B157-0007-45FD-B2EF-93E117D07AC2}" srcOrd="1" destOrd="0" presId="urn:microsoft.com/office/officeart/2005/8/layout/chevron2"/>
  </dgm:cxnLst>
  <dgm:bg/>
  <dgm:whole/>
  <dgm:extLst>
    <a:ext uri="http://schemas.microsoft.com/office/drawing/2008/diagram">
      <dsp:dataModelExt xmlns:dsp="http://schemas.microsoft.com/office/drawing/2008/diagram" relId="rId206"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F0DC9282-ACEC-4261-A41D-AA29223FB172}"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08A59EC3-1314-4262-AACC-8387378C3413}">
      <dgm:prSet phldrT="[Metin]" custT="1"/>
      <dgm:spPr/>
      <dgm:t>
        <a:bodyPr/>
        <a:lstStyle/>
        <a:p>
          <a:r>
            <a:rPr lang="en-US" sz="1400" b="1"/>
            <a:t>1</a:t>
          </a:r>
        </a:p>
      </dgm:t>
    </dgm:pt>
    <dgm:pt modelId="{D3B536BA-C54F-4837-AE35-849CF47BA016}" type="parTrans" cxnId="{CA7B3DCF-81A3-4424-8BD9-483B9704AD31}">
      <dgm:prSet/>
      <dgm:spPr/>
      <dgm:t>
        <a:bodyPr/>
        <a:lstStyle/>
        <a:p>
          <a:endParaRPr lang="tr-TR" sz="1200"/>
        </a:p>
      </dgm:t>
    </dgm:pt>
    <dgm:pt modelId="{4509159F-0E4F-4B5B-A9A6-9666090B2397}" type="sibTrans" cxnId="{CA7B3DCF-81A3-4424-8BD9-483B9704AD31}">
      <dgm:prSet/>
      <dgm:spPr/>
      <dgm:t>
        <a:bodyPr/>
        <a:lstStyle/>
        <a:p>
          <a:endParaRPr lang="tr-TR" sz="1200"/>
        </a:p>
      </dgm:t>
    </dgm:pt>
    <dgm:pt modelId="{664F1998-862A-4846-9CA3-18F38DC40FDC}">
      <dgm:prSet phldrT="[Metin]" custT="1"/>
      <dgm:spPr/>
      <dgm:t>
        <a:bodyPr/>
        <a:lstStyle/>
        <a:p>
          <a:r>
            <a:rPr lang="en-US" sz="1200">
              <a:latin typeface="Arial" panose="020B0604020202020204" pitchFamily="34" charset="0"/>
              <a:cs typeface="Arial" panose="020B0604020202020204" pitchFamily="34" charset="0"/>
            </a:rPr>
            <a:t>Replace the gasket</a:t>
          </a:r>
          <a:r>
            <a:rPr lang="en-US" sz="1200"/>
            <a:t>.</a:t>
          </a:r>
        </a:p>
      </dgm:t>
    </dgm:pt>
    <dgm:pt modelId="{70221A65-3BA1-43D1-AE29-A2BD17BA5832}" type="parTrans" cxnId="{355BFF45-8329-4AB2-AD18-D7944553486A}">
      <dgm:prSet/>
      <dgm:spPr/>
      <dgm:t>
        <a:bodyPr/>
        <a:lstStyle/>
        <a:p>
          <a:endParaRPr lang="tr-TR" sz="1200"/>
        </a:p>
      </dgm:t>
    </dgm:pt>
    <dgm:pt modelId="{091E5FC8-4C02-4722-B209-B1FAD6AE0A8C}" type="sibTrans" cxnId="{355BFF45-8329-4AB2-AD18-D7944553486A}">
      <dgm:prSet/>
      <dgm:spPr/>
      <dgm:t>
        <a:bodyPr/>
        <a:lstStyle/>
        <a:p>
          <a:endParaRPr lang="tr-TR" sz="1200"/>
        </a:p>
      </dgm:t>
    </dgm:pt>
    <dgm:pt modelId="{1FD75304-66A5-4F2D-A8E0-33AE5FB4CE46}">
      <dgm:prSet custT="1"/>
      <dgm:spPr/>
      <dgm:t>
        <a:bodyPr/>
        <a:lstStyle/>
        <a:p>
          <a:r>
            <a:rPr lang="en-US" sz="1400" b="1"/>
            <a:t>2</a:t>
          </a:r>
        </a:p>
      </dgm:t>
    </dgm:pt>
    <dgm:pt modelId="{09AF8EE1-4742-48BB-B6F3-8FBD91000BBD}" type="parTrans" cxnId="{4B43A66A-3342-476E-B550-FF0DD85503EC}">
      <dgm:prSet/>
      <dgm:spPr/>
      <dgm:t>
        <a:bodyPr/>
        <a:lstStyle/>
        <a:p>
          <a:endParaRPr lang="tr-TR" sz="1200"/>
        </a:p>
      </dgm:t>
    </dgm:pt>
    <dgm:pt modelId="{3511DC14-1E54-43E8-9894-2E1C5F1BDAA1}" type="sibTrans" cxnId="{4B43A66A-3342-476E-B550-FF0DD85503EC}">
      <dgm:prSet/>
      <dgm:spPr/>
      <dgm:t>
        <a:bodyPr/>
        <a:lstStyle/>
        <a:p>
          <a:endParaRPr lang="tr-TR" sz="1200"/>
        </a:p>
      </dgm:t>
    </dgm:pt>
    <dgm:pt modelId="{0F760A0D-A34F-4FD9-8172-28CF977AF5AB}">
      <dgm:prSet custT="1"/>
      <dgm:spPr/>
      <dgm:t>
        <a:bodyPr/>
        <a:lstStyle/>
        <a:p>
          <a:r>
            <a:rPr lang="en-US" sz="1200">
              <a:latin typeface="Arial" panose="020B0604020202020204" pitchFamily="34" charset="0"/>
              <a:cs typeface="Arial" panose="020B0604020202020204" pitchFamily="34" charset="0"/>
            </a:rPr>
            <a:t>Reset gasket counter.</a:t>
          </a:r>
        </a:p>
      </dgm:t>
    </dgm:pt>
    <dgm:pt modelId="{44A520EC-E70F-4B6B-A598-8142D023F8E5}" type="parTrans" cxnId="{B7EBB7EE-F8E5-4BB7-8935-1CC353A3ADA0}">
      <dgm:prSet/>
      <dgm:spPr/>
      <dgm:t>
        <a:bodyPr/>
        <a:lstStyle/>
        <a:p>
          <a:endParaRPr lang="tr-TR" sz="1200"/>
        </a:p>
      </dgm:t>
    </dgm:pt>
    <dgm:pt modelId="{059FB12E-B61F-4A6F-9173-78C0176A3BA3}" type="sibTrans" cxnId="{B7EBB7EE-F8E5-4BB7-8935-1CC353A3ADA0}">
      <dgm:prSet/>
      <dgm:spPr/>
      <dgm:t>
        <a:bodyPr/>
        <a:lstStyle/>
        <a:p>
          <a:endParaRPr lang="tr-TR" sz="1200"/>
        </a:p>
      </dgm:t>
    </dgm:pt>
    <dgm:pt modelId="{2191101B-2512-49C5-8F8C-CF723B80425D}" type="pres">
      <dgm:prSet presAssocID="{F0DC9282-ACEC-4261-A41D-AA29223FB172}" presName="linearFlow" presStyleCnt="0">
        <dgm:presLayoutVars>
          <dgm:dir/>
          <dgm:animLvl val="lvl"/>
          <dgm:resizeHandles val="exact"/>
        </dgm:presLayoutVars>
      </dgm:prSet>
      <dgm:spPr/>
    </dgm:pt>
    <dgm:pt modelId="{D2BAFD5D-6F3B-4194-BD25-327053875673}" type="pres">
      <dgm:prSet presAssocID="{08A59EC3-1314-4262-AACC-8387378C3413}" presName="composite" presStyleCnt="0"/>
      <dgm:spPr/>
    </dgm:pt>
    <dgm:pt modelId="{922EEC16-E6DC-4D45-B309-F1FAF168FC8C}" type="pres">
      <dgm:prSet presAssocID="{08A59EC3-1314-4262-AACC-8387378C3413}" presName="parentText" presStyleLbl="alignNode1" presStyleIdx="0" presStyleCnt="2">
        <dgm:presLayoutVars>
          <dgm:chMax val="1"/>
          <dgm:bulletEnabled val="1"/>
        </dgm:presLayoutVars>
      </dgm:prSet>
      <dgm:spPr/>
    </dgm:pt>
    <dgm:pt modelId="{98348B92-63F6-41AF-B501-B7DE48EFE91F}" type="pres">
      <dgm:prSet presAssocID="{08A59EC3-1314-4262-AACC-8387378C3413}" presName="descendantText" presStyleLbl="alignAcc1" presStyleIdx="0" presStyleCnt="2" custScaleY="87416">
        <dgm:presLayoutVars>
          <dgm:bulletEnabled val="1"/>
        </dgm:presLayoutVars>
      </dgm:prSet>
      <dgm:spPr/>
    </dgm:pt>
    <dgm:pt modelId="{1E145724-6DBC-4576-B9FC-A6BA537FCD21}" type="pres">
      <dgm:prSet presAssocID="{4509159F-0E4F-4B5B-A9A6-9666090B2397}" presName="sp" presStyleCnt="0"/>
      <dgm:spPr/>
    </dgm:pt>
    <dgm:pt modelId="{087A3D77-8F64-4C24-9351-EF824A9CCE90}" type="pres">
      <dgm:prSet presAssocID="{1FD75304-66A5-4F2D-A8E0-33AE5FB4CE46}" presName="composite" presStyleCnt="0"/>
      <dgm:spPr/>
    </dgm:pt>
    <dgm:pt modelId="{AB6D1FB4-6099-4322-BBEE-8798E09DE531}" type="pres">
      <dgm:prSet presAssocID="{1FD75304-66A5-4F2D-A8E0-33AE5FB4CE46}" presName="parentText" presStyleLbl="alignNode1" presStyleIdx="1" presStyleCnt="2">
        <dgm:presLayoutVars>
          <dgm:chMax val="1"/>
          <dgm:bulletEnabled val="1"/>
        </dgm:presLayoutVars>
      </dgm:prSet>
      <dgm:spPr/>
    </dgm:pt>
    <dgm:pt modelId="{78BDDBA1-D089-4A5C-9D71-3487C57E9E2D}" type="pres">
      <dgm:prSet presAssocID="{1FD75304-66A5-4F2D-A8E0-33AE5FB4CE46}" presName="descendantText" presStyleLbl="alignAcc1" presStyleIdx="1" presStyleCnt="2" custScaleY="68403">
        <dgm:presLayoutVars>
          <dgm:bulletEnabled val="1"/>
        </dgm:presLayoutVars>
      </dgm:prSet>
      <dgm:spPr/>
    </dgm:pt>
  </dgm:ptLst>
  <dgm:cxnLst>
    <dgm:cxn modelId="{1F9C6A23-FDED-439E-970B-BEA515F53570}" type="presOf" srcId="{08A59EC3-1314-4262-AACC-8387378C3413}" destId="{922EEC16-E6DC-4D45-B309-F1FAF168FC8C}" srcOrd="0" destOrd="0" presId="urn:microsoft.com/office/officeart/2005/8/layout/chevron2"/>
    <dgm:cxn modelId="{711B005D-0B8B-4C7D-9DB8-7A3EDCC97ABD}" type="presOf" srcId="{1FD75304-66A5-4F2D-A8E0-33AE5FB4CE46}" destId="{AB6D1FB4-6099-4322-BBEE-8798E09DE531}" srcOrd="0" destOrd="0" presId="urn:microsoft.com/office/officeart/2005/8/layout/chevron2"/>
    <dgm:cxn modelId="{355BFF45-8329-4AB2-AD18-D7944553486A}" srcId="{08A59EC3-1314-4262-AACC-8387378C3413}" destId="{664F1998-862A-4846-9CA3-18F38DC40FDC}" srcOrd="0" destOrd="0" parTransId="{70221A65-3BA1-43D1-AE29-A2BD17BA5832}" sibTransId="{091E5FC8-4C02-4722-B209-B1FAD6AE0A8C}"/>
    <dgm:cxn modelId="{4B43A66A-3342-476E-B550-FF0DD85503EC}" srcId="{F0DC9282-ACEC-4261-A41D-AA29223FB172}" destId="{1FD75304-66A5-4F2D-A8E0-33AE5FB4CE46}" srcOrd="1" destOrd="0" parTransId="{09AF8EE1-4742-48BB-B6F3-8FBD91000BBD}" sibTransId="{3511DC14-1E54-43E8-9894-2E1C5F1BDAA1}"/>
    <dgm:cxn modelId="{69C4E083-3DB2-404C-8752-05D962082F30}" type="presOf" srcId="{0F760A0D-A34F-4FD9-8172-28CF977AF5AB}" destId="{78BDDBA1-D089-4A5C-9D71-3487C57E9E2D}" srcOrd="0" destOrd="0" presId="urn:microsoft.com/office/officeart/2005/8/layout/chevron2"/>
    <dgm:cxn modelId="{0784099E-C25C-4F30-B061-B14F55564AF4}" type="presOf" srcId="{F0DC9282-ACEC-4261-A41D-AA29223FB172}" destId="{2191101B-2512-49C5-8F8C-CF723B80425D}" srcOrd="0" destOrd="0" presId="urn:microsoft.com/office/officeart/2005/8/layout/chevron2"/>
    <dgm:cxn modelId="{CA7B3DCF-81A3-4424-8BD9-483B9704AD31}" srcId="{F0DC9282-ACEC-4261-A41D-AA29223FB172}" destId="{08A59EC3-1314-4262-AACC-8387378C3413}" srcOrd="0" destOrd="0" parTransId="{D3B536BA-C54F-4837-AE35-849CF47BA016}" sibTransId="{4509159F-0E4F-4B5B-A9A6-9666090B2397}"/>
    <dgm:cxn modelId="{B7EBB7EE-F8E5-4BB7-8935-1CC353A3ADA0}" srcId="{1FD75304-66A5-4F2D-A8E0-33AE5FB4CE46}" destId="{0F760A0D-A34F-4FD9-8172-28CF977AF5AB}" srcOrd="0" destOrd="0" parTransId="{44A520EC-E70F-4B6B-A598-8142D023F8E5}" sibTransId="{059FB12E-B61F-4A6F-9173-78C0176A3BA3}"/>
    <dgm:cxn modelId="{B9D45EF2-FADC-4F35-AF42-6C55BAE744FF}" type="presOf" srcId="{664F1998-862A-4846-9CA3-18F38DC40FDC}" destId="{98348B92-63F6-41AF-B501-B7DE48EFE91F}" srcOrd="0" destOrd="0" presId="urn:microsoft.com/office/officeart/2005/8/layout/chevron2"/>
    <dgm:cxn modelId="{C4C520A6-3931-4146-93C1-0F66880AE5FD}" type="presParOf" srcId="{2191101B-2512-49C5-8F8C-CF723B80425D}" destId="{D2BAFD5D-6F3B-4194-BD25-327053875673}" srcOrd="0" destOrd="0" presId="urn:microsoft.com/office/officeart/2005/8/layout/chevron2"/>
    <dgm:cxn modelId="{8856A1C0-676E-4AF4-A39D-D16725DEE831}" type="presParOf" srcId="{D2BAFD5D-6F3B-4194-BD25-327053875673}" destId="{922EEC16-E6DC-4D45-B309-F1FAF168FC8C}" srcOrd="0" destOrd="0" presId="urn:microsoft.com/office/officeart/2005/8/layout/chevron2"/>
    <dgm:cxn modelId="{E30C5F39-EFA8-47FE-8165-6D0FD9012F0A}" type="presParOf" srcId="{D2BAFD5D-6F3B-4194-BD25-327053875673}" destId="{98348B92-63F6-41AF-B501-B7DE48EFE91F}" srcOrd="1" destOrd="0" presId="urn:microsoft.com/office/officeart/2005/8/layout/chevron2"/>
    <dgm:cxn modelId="{FED05754-CFDB-4218-AEBB-4F3F00198C38}" type="presParOf" srcId="{2191101B-2512-49C5-8F8C-CF723B80425D}" destId="{1E145724-6DBC-4576-B9FC-A6BA537FCD21}" srcOrd="1" destOrd="0" presId="urn:microsoft.com/office/officeart/2005/8/layout/chevron2"/>
    <dgm:cxn modelId="{353F2564-21AF-4397-A919-D217D61CD7D8}" type="presParOf" srcId="{2191101B-2512-49C5-8F8C-CF723B80425D}" destId="{087A3D77-8F64-4C24-9351-EF824A9CCE90}" srcOrd="2" destOrd="0" presId="urn:microsoft.com/office/officeart/2005/8/layout/chevron2"/>
    <dgm:cxn modelId="{EE4273A6-1AB5-4049-ADB0-C5690582E727}" type="presParOf" srcId="{087A3D77-8F64-4C24-9351-EF824A9CCE90}" destId="{AB6D1FB4-6099-4322-BBEE-8798E09DE531}" srcOrd="0" destOrd="0" presId="urn:microsoft.com/office/officeart/2005/8/layout/chevron2"/>
    <dgm:cxn modelId="{B5D9E1AD-2C8E-4AB5-A48B-CB194DFE1729}" type="presParOf" srcId="{087A3D77-8F64-4C24-9351-EF824A9CCE90}" destId="{78BDDBA1-D089-4A5C-9D71-3487C57E9E2D}" srcOrd="1" destOrd="0" presId="urn:microsoft.com/office/officeart/2005/8/layout/chevron2"/>
  </dgm:cxnLst>
  <dgm:bg/>
  <dgm:whole/>
  <dgm:extLst>
    <a:ext uri="http://schemas.microsoft.com/office/drawing/2008/diagram">
      <dsp:dataModelExt xmlns:dsp="http://schemas.microsoft.com/office/drawing/2008/diagram" relId="rId21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0681737-58B7-49E2-A0F1-541B967891AC}"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ED341B90-2E20-47B4-92A5-7F4DE6C27EA4}">
      <dgm:prSet phldrT="[Metin]" custT="1"/>
      <dgm:spPr/>
      <dgm:t>
        <a:bodyPr/>
        <a:lstStyle/>
        <a:p>
          <a:r>
            <a:rPr lang="en-US" sz="1200">
              <a:latin typeface="Arial" panose="020B0604020202020204" pitchFamily="34" charset="0"/>
              <a:cs typeface="Arial" panose="020B0604020202020204" pitchFamily="34" charset="0"/>
            </a:rPr>
            <a:t>2</a:t>
          </a:r>
        </a:p>
      </dgm:t>
    </dgm:pt>
    <dgm:pt modelId="{61CC9D8D-BB60-454D-BE5B-867FE41BAA91}" type="parTrans" cxnId="{A4CD639B-8F2C-45FC-A56C-38636392F7B2}">
      <dgm:prSet/>
      <dgm:spPr/>
      <dgm:t>
        <a:bodyPr/>
        <a:lstStyle/>
        <a:p>
          <a:endParaRPr lang="tr-TR" sz="1200">
            <a:latin typeface="Arial" panose="020B0604020202020204" pitchFamily="34" charset="0"/>
            <a:cs typeface="Arial" panose="020B0604020202020204" pitchFamily="34" charset="0"/>
          </a:endParaRPr>
        </a:p>
      </dgm:t>
    </dgm:pt>
    <dgm:pt modelId="{53EA8CD1-C10A-4C37-8C5E-E6AF28B348BE}" type="sibTrans" cxnId="{A4CD639B-8F2C-45FC-A56C-38636392F7B2}">
      <dgm:prSet/>
      <dgm:spPr/>
      <dgm:t>
        <a:bodyPr/>
        <a:lstStyle/>
        <a:p>
          <a:endParaRPr lang="tr-TR" sz="1200">
            <a:latin typeface="Arial" panose="020B0604020202020204" pitchFamily="34" charset="0"/>
            <a:cs typeface="Arial" panose="020B0604020202020204" pitchFamily="34" charset="0"/>
          </a:endParaRPr>
        </a:p>
      </dgm:t>
    </dgm:pt>
    <dgm:pt modelId="{34E70E8C-7266-4E22-8554-F64955EEE641}">
      <dgm:prSet phldrT="[Metin]" custT="1"/>
      <dgm:spPr/>
      <dgm:t>
        <a:bodyPr/>
        <a:lstStyle/>
        <a:p>
          <a:r>
            <a:rPr lang="en-US" sz="1200">
              <a:latin typeface="Arial" panose="020B0604020202020204" pitchFamily="34" charset="0"/>
              <a:cs typeface="Arial" panose="020B0604020202020204" pitchFamily="34" charset="0"/>
            </a:rPr>
            <a:t>If opened, close the sterilization chamber safety valve by rotating clockwise.</a:t>
          </a:r>
        </a:p>
      </dgm:t>
    </dgm:pt>
    <dgm:pt modelId="{9C63414F-4703-40E8-9720-3DE9E83D2165}" type="parTrans" cxnId="{8ACD19DF-FA64-4BBA-9A4B-BA65B06DF129}">
      <dgm:prSet/>
      <dgm:spPr/>
      <dgm:t>
        <a:bodyPr/>
        <a:lstStyle/>
        <a:p>
          <a:endParaRPr lang="tr-TR" sz="1200">
            <a:latin typeface="Arial" panose="020B0604020202020204" pitchFamily="34" charset="0"/>
            <a:cs typeface="Arial" panose="020B0604020202020204" pitchFamily="34" charset="0"/>
          </a:endParaRPr>
        </a:p>
      </dgm:t>
    </dgm:pt>
    <dgm:pt modelId="{312EBF41-4840-4AEA-ACD4-B16264ABD813}" type="sibTrans" cxnId="{8ACD19DF-FA64-4BBA-9A4B-BA65B06DF129}">
      <dgm:prSet/>
      <dgm:spPr/>
      <dgm:t>
        <a:bodyPr/>
        <a:lstStyle/>
        <a:p>
          <a:endParaRPr lang="tr-TR" sz="1200">
            <a:latin typeface="Arial" panose="020B0604020202020204" pitchFamily="34" charset="0"/>
            <a:cs typeface="Arial" panose="020B0604020202020204" pitchFamily="34" charset="0"/>
          </a:endParaRPr>
        </a:p>
      </dgm:t>
    </dgm:pt>
    <dgm:pt modelId="{04ABD6A9-E679-488D-B1F9-19E0A124EE0B}">
      <dgm:prSet phldrT="[Metin]" custT="1"/>
      <dgm:spPr/>
      <dgm:t>
        <a:bodyPr/>
        <a:lstStyle/>
        <a:p>
          <a:r>
            <a:rPr lang="en-US" sz="1200">
              <a:latin typeface="Arial" panose="020B0604020202020204" pitchFamily="34" charset="0"/>
              <a:cs typeface="Arial" panose="020B0604020202020204" pitchFamily="34" charset="0"/>
            </a:rPr>
            <a:t>3</a:t>
          </a:r>
        </a:p>
      </dgm:t>
    </dgm:pt>
    <dgm:pt modelId="{178E81EA-303C-41A0-8843-FA526241E166}" type="parTrans" cxnId="{6DE4F260-7E4C-44DB-BEB4-B40FC5F21D81}">
      <dgm:prSet/>
      <dgm:spPr/>
      <dgm:t>
        <a:bodyPr/>
        <a:lstStyle/>
        <a:p>
          <a:endParaRPr lang="tr-TR" sz="1200">
            <a:latin typeface="Arial" panose="020B0604020202020204" pitchFamily="34" charset="0"/>
            <a:cs typeface="Arial" panose="020B0604020202020204" pitchFamily="34" charset="0"/>
          </a:endParaRPr>
        </a:p>
      </dgm:t>
    </dgm:pt>
    <dgm:pt modelId="{75F5CD57-E68A-427D-B66B-4D6E8BC6A8CE}" type="sibTrans" cxnId="{6DE4F260-7E4C-44DB-BEB4-B40FC5F21D81}">
      <dgm:prSet/>
      <dgm:spPr/>
      <dgm:t>
        <a:bodyPr/>
        <a:lstStyle/>
        <a:p>
          <a:endParaRPr lang="tr-TR" sz="1200">
            <a:latin typeface="Arial" panose="020B0604020202020204" pitchFamily="34" charset="0"/>
            <a:cs typeface="Arial" panose="020B0604020202020204" pitchFamily="34" charset="0"/>
          </a:endParaRPr>
        </a:p>
      </dgm:t>
    </dgm:pt>
    <dgm:pt modelId="{A80626AD-1CB2-40D0-8086-797DF82FBFB4}">
      <dgm:prSet phldrT="[Metin]" custT="1"/>
      <dgm:spPr/>
      <dgm:t>
        <a:bodyPr/>
        <a:lstStyle/>
        <a:p>
          <a:r>
            <a:rPr lang="en-US" sz="1200">
              <a:latin typeface="Arial" panose="020B0604020202020204" pitchFamily="34" charset="0"/>
              <a:cs typeface="Arial" panose="020B0604020202020204" pitchFamily="34" charset="0"/>
            </a:rPr>
            <a:t>Check the lid sealing gasket. Replace it if deformed.</a:t>
          </a:r>
        </a:p>
      </dgm:t>
    </dgm:pt>
    <dgm:pt modelId="{6045C00B-1CA6-43B8-BA17-8520F2BFAE8A}" type="parTrans" cxnId="{EF98BF2B-0489-4A54-A3C7-DE8A36156E87}">
      <dgm:prSet/>
      <dgm:spPr/>
      <dgm:t>
        <a:bodyPr/>
        <a:lstStyle/>
        <a:p>
          <a:endParaRPr lang="tr-TR" sz="1200">
            <a:latin typeface="Arial" panose="020B0604020202020204" pitchFamily="34" charset="0"/>
            <a:cs typeface="Arial" panose="020B0604020202020204" pitchFamily="34" charset="0"/>
          </a:endParaRPr>
        </a:p>
      </dgm:t>
    </dgm:pt>
    <dgm:pt modelId="{386356AA-D1A5-4268-9A64-CECBEDF0C86E}" type="sibTrans" cxnId="{EF98BF2B-0489-4A54-A3C7-DE8A36156E87}">
      <dgm:prSet/>
      <dgm:spPr/>
      <dgm:t>
        <a:bodyPr/>
        <a:lstStyle/>
        <a:p>
          <a:endParaRPr lang="tr-TR" sz="1200">
            <a:latin typeface="Arial" panose="020B0604020202020204" pitchFamily="34" charset="0"/>
            <a:cs typeface="Arial" panose="020B0604020202020204" pitchFamily="34" charset="0"/>
          </a:endParaRPr>
        </a:p>
      </dgm:t>
    </dgm:pt>
    <dgm:pt modelId="{E03B0F76-DC97-46A9-9F7D-668B29693BE3}">
      <dgm:prSet phldrT="[Metin]" custT="1"/>
      <dgm:spPr/>
      <dgm:t>
        <a:bodyPr/>
        <a:lstStyle/>
        <a:p>
          <a:r>
            <a:rPr lang="en-US" sz="1200">
              <a:latin typeface="Arial" panose="020B0604020202020204" pitchFamily="34" charset="0"/>
              <a:cs typeface="Arial" panose="020B0604020202020204" pitchFamily="34" charset="0"/>
            </a:rPr>
            <a:t>4</a:t>
          </a:r>
        </a:p>
      </dgm:t>
    </dgm:pt>
    <dgm:pt modelId="{A9129BC2-72AE-4682-A491-00A06AF7BAB5}" type="parTrans" cxnId="{32C4E325-9EF3-40F4-922E-33CBC75A68B3}">
      <dgm:prSet/>
      <dgm:spPr/>
      <dgm:t>
        <a:bodyPr/>
        <a:lstStyle/>
        <a:p>
          <a:endParaRPr lang="tr-TR" sz="1200">
            <a:latin typeface="Arial" panose="020B0604020202020204" pitchFamily="34" charset="0"/>
            <a:cs typeface="Arial" panose="020B0604020202020204" pitchFamily="34" charset="0"/>
          </a:endParaRPr>
        </a:p>
      </dgm:t>
    </dgm:pt>
    <dgm:pt modelId="{8549F2CE-740B-4E67-B461-0C18733E061A}" type="sibTrans" cxnId="{32C4E325-9EF3-40F4-922E-33CBC75A68B3}">
      <dgm:prSet/>
      <dgm:spPr/>
      <dgm:t>
        <a:bodyPr/>
        <a:lstStyle/>
        <a:p>
          <a:endParaRPr lang="tr-TR" sz="1200">
            <a:latin typeface="Arial" panose="020B0604020202020204" pitchFamily="34" charset="0"/>
            <a:cs typeface="Arial" panose="020B0604020202020204" pitchFamily="34" charset="0"/>
          </a:endParaRPr>
        </a:p>
      </dgm:t>
    </dgm:pt>
    <dgm:pt modelId="{C6D2E2D8-C10B-4E43-A421-AAF13FEB09DB}">
      <dgm:prSet phldrT="[Metin]" custT="1"/>
      <dgm:spPr/>
      <dgm:t>
        <a:bodyPr/>
        <a:lstStyle/>
        <a:p>
          <a:r>
            <a:rPr lang="en-US" sz="1200">
              <a:latin typeface="Arial" panose="020B0604020202020204" pitchFamily="34" charset="0"/>
              <a:cs typeface="Arial" panose="020B0604020202020204" pitchFamily="34" charset="0"/>
            </a:rPr>
            <a:t>Check the chamber steam feed solenoid valve receives power. If it does not conduct steam to the chamber despite receiving power, replace the solenoid valve.</a:t>
          </a:r>
        </a:p>
      </dgm:t>
    </dgm:pt>
    <dgm:pt modelId="{D2D1CAD6-4C94-469D-8869-D30FC0B079A5}" type="parTrans" cxnId="{A91BF6BF-3AB2-4A39-84B2-F36F99BC495E}">
      <dgm:prSet/>
      <dgm:spPr/>
      <dgm:t>
        <a:bodyPr/>
        <a:lstStyle/>
        <a:p>
          <a:endParaRPr lang="tr-TR" sz="1200">
            <a:latin typeface="Arial" panose="020B0604020202020204" pitchFamily="34" charset="0"/>
            <a:cs typeface="Arial" panose="020B0604020202020204" pitchFamily="34" charset="0"/>
          </a:endParaRPr>
        </a:p>
      </dgm:t>
    </dgm:pt>
    <dgm:pt modelId="{A995BD73-8D88-4F94-BF6B-C90282D4B71D}" type="sibTrans" cxnId="{A91BF6BF-3AB2-4A39-84B2-F36F99BC495E}">
      <dgm:prSet/>
      <dgm:spPr/>
      <dgm:t>
        <a:bodyPr/>
        <a:lstStyle/>
        <a:p>
          <a:endParaRPr lang="tr-TR" sz="1200">
            <a:latin typeface="Arial" panose="020B0604020202020204" pitchFamily="34" charset="0"/>
            <a:cs typeface="Arial" panose="020B0604020202020204" pitchFamily="34" charset="0"/>
          </a:endParaRPr>
        </a:p>
      </dgm:t>
    </dgm:pt>
    <dgm:pt modelId="{1D7B91B3-F10A-45FE-836B-89A078C5B74C}">
      <dgm:prSet phldrT="[Metin]" custT="1"/>
      <dgm:spPr/>
      <dgm:t>
        <a:bodyPr/>
        <a:lstStyle/>
        <a:p>
          <a:endParaRPr lang="tr-TR" sz="1200">
            <a:latin typeface="Arial" panose="020B0604020202020204" pitchFamily="34" charset="0"/>
            <a:cs typeface="Arial" panose="020B0604020202020204" pitchFamily="34" charset="0"/>
          </a:endParaRPr>
        </a:p>
      </dgm:t>
    </dgm:pt>
    <dgm:pt modelId="{C1728320-F9F8-4D53-8130-2F6C93A48452}" type="parTrans" cxnId="{9903B03C-29A3-40ED-ABEE-9E2CC0E77F46}">
      <dgm:prSet/>
      <dgm:spPr/>
      <dgm:t>
        <a:bodyPr/>
        <a:lstStyle/>
        <a:p>
          <a:endParaRPr lang="tr-TR" sz="1200">
            <a:latin typeface="Arial" panose="020B0604020202020204" pitchFamily="34" charset="0"/>
            <a:cs typeface="Arial" panose="020B0604020202020204" pitchFamily="34" charset="0"/>
          </a:endParaRPr>
        </a:p>
      </dgm:t>
    </dgm:pt>
    <dgm:pt modelId="{8DDCDF58-5B29-44FB-BAED-97AB306456C5}" type="sibTrans" cxnId="{9903B03C-29A3-40ED-ABEE-9E2CC0E77F46}">
      <dgm:prSet/>
      <dgm:spPr/>
      <dgm:t>
        <a:bodyPr/>
        <a:lstStyle/>
        <a:p>
          <a:endParaRPr lang="tr-TR" sz="1200">
            <a:latin typeface="Arial" panose="020B0604020202020204" pitchFamily="34" charset="0"/>
            <a:cs typeface="Arial" panose="020B0604020202020204" pitchFamily="34" charset="0"/>
          </a:endParaRPr>
        </a:p>
      </dgm:t>
    </dgm:pt>
    <dgm:pt modelId="{0EAC51F0-4D60-4B7E-B9B5-B55942C1011C}">
      <dgm:prSet custT="1"/>
      <dgm:spPr/>
      <dgm:t>
        <a:bodyPr/>
        <a:lstStyle/>
        <a:p>
          <a:r>
            <a:rPr lang="en-US" sz="1200">
              <a:latin typeface="Arial" panose="020B0604020202020204" pitchFamily="34" charset="0"/>
              <a:cs typeface="Arial" panose="020B0604020202020204" pitchFamily="34" charset="0"/>
            </a:rPr>
            <a:t>5</a:t>
          </a:r>
        </a:p>
      </dgm:t>
    </dgm:pt>
    <dgm:pt modelId="{F88D995B-1584-480E-8B30-BFE240D2A11B}" type="parTrans" cxnId="{B235B31E-9B7F-4DF4-97FF-A83E9773A6B9}">
      <dgm:prSet/>
      <dgm:spPr/>
      <dgm:t>
        <a:bodyPr/>
        <a:lstStyle/>
        <a:p>
          <a:endParaRPr lang="tr-TR" sz="1200">
            <a:latin typeface="Arial" panose="020B0604020202020204" pitchFamily="34" charset="0"/>
            <a:cs typeface="Arial" panose="020B0604020202020204" pitchFamily="34" charset="0"/>
          </a:endParaRPr>
        </a:p>
      </dgm:t>
    </dgm:pt>
    <dgm:pt modelId="{D71B7CB1-178C-4070-B465-2EE2B2A92B70}" type="sibTrans" cxnId="{B235B31E-9B7F-4DF4-97FF-A83E9773A6B9}">
      <dgm:prSet/>
      <dgm:spPr/>
      <dgm:t>
        <a:bodyPr/>
        <a:lstStyle/>
        <a:p>
          <a:endParaRPr lang="tr-TR" sz="1200">
            <a:latin typeface="Arial" panose="020B0604020202020204" pitchFamily="34" charset="0"/>
            <a:cs typeface="Arial" panose="020B0604020202020204" pitchFamily="34" charset="0"/>
          </a:endParaRPr>
        </a:p>
      </dgm:t>
    </dgm:pt>
    <dgm:pt modelId="{8F32770E-A598-428A-873D-157936E33C64}">
      <dgm:prSet custT="1"/>
      <dgm:spPr/>
      <dgm:t>
        <a:bodyPr/>
        <a:lstStyle/>
        <a:p>
          <a:r>
            <a:rPr lang="en-US" sz="1200">
              <a:latin typeface="Arial" panose="020B0604020202020204" pitchFamily="34" charset="0"/>
              <a:cs typeface="Arial" panose="020B0604020202020204" pitchFamily="34" charset="0"/>
            </a:rPr>
            <a:t>Check the terminal outlet of main board steam feed solenoid valve with a multimeter, replace the main board if 220 V AC voltage is not available.</a:t>
          </a:r>
        </a:p>
      </dgm:t>
    </dgm:pt>
    <dgm:pt modelId="{0D59671A-B37A-446D-B535-7B614B9A1332}" type="parTrans" cxnId="{BEC9A694-30AD-459D-9173-BF3DC7C4963B}">
      <dgm:prSet/>
      <dgm:spPr/>
      <dgm:t>
        <a:bodyPr/>
        <a:lstStyle/>
        <a:p>
          <a:endParaRPr lang="tr-TR" sz="1200">
            <a:latin typeface="Arial" panose="020B0604020202020204" pitchFamily="34" charset="0"/>
            <a:cs typeface="Arial" panose="020B0604020202020204" pitchFamily="34" charset="0"/>
          </a:endParaRPr>
        </a:p>
      </dgm:t>
    </dgm:pt>
    <dgm:pt modelId="{82788D60-EF5B-4375-A61D-2F9F8FDA8AB1}" type="sibTrans" cxnId="{BEC9A694-30AD-459D-9173-BF3DC7C4963B}">
      <dgm:prSet/>
      <dgm:spPr/>
      <dgm:t>
        <a:bodyPr/>
        <a:lstStyle/>
        <a:p>
          <a:endParaRPr lang="tr-TR" sz="1200">
            <a:latin typeface="Arial" panose="020B0604020202020204" pitchFamily="34" charset="0"/>
            <a:cs typeface="Arial" panose="020B0604020202020204" pitchFamily="34" charset="0"/>
          </a:endParaRPr>
        </a:p>
      </dgm:t>
    </dgm:pt>
    <dgm:pt modelId="{4367CFFB-D122-4875-9916-3B8D35F7A5F8}">
      <dgm:prSet custT="1"/>
      <dgm:spPr/>
      <dgm:t>
        <a:bodyPr/>
        <a:lstStyle/>
        <a:p>
          <a:r>
            <a:rPr lang="en-US" sz="1200">
              <a:latin typeface="Arial" panose="020B0604020202020204" pitchFamily="34" charset="0"/>
              <a:cs typeface="Arial" panose="020B0604020202020204" pitchFamily="34" charset="0"/>
            </a:rPr>
            <a:t>7</a:t>
          </a:r>
        </a:p>
      </dgm:t>
    </dgm:pt>
    <dgm:pt modelId="{996AF20B-377C-476C-9E28-4DCF09188388}" type="parTrans" cxnId="{644DEDB7-3306-47F2-A6F5-D75D0430139B}">
      <dgm:prSet/>
      <dgm:spPr/>
      <dgm:t>
        <a:bodyPr/>
        <a:lstStyle/>
        <a:p>
          <a:endParaRPr lang="tr-TR" sz="1200">
            <a:latin typeface="Arial" panose="020B0604020202020204" pitchFamily="34" charset="0"/>
            <a:cs typeface="Arial" panose="020B0604020202020204" pitchFamily="34" charset="0"/>
          </a:endParaRPr>
        </a:p>
      </dgm:t>
    </dgm:pt>
    <dgm:pt modelId="{8F820FA5-4DC0-45D5-89E4-2841881126EA}" type="sibTrans" cxnId="{644DEDB7-3306-47F2-A6F5-D75D0430139B}">
      <dgm:prSet/>
      <dgm:spPr/>
      <dgm:t>
        <a:bodyPr/>
        <a:lstStyle/>
        <a:p>
          <a:endParaRPr lang="tr-TR" sz="1200">
            <a:latin typeface="Arial" panose="020B0604020202020204" pitchFamily="34" charset="0"/>
            <a:cs typeface="Arial" panose="020B0604020202020204" pitchFamily="34" charset="0"/>
          </a:endParaRPr>
        </a:p>
      </dgm:t>
    </dgm:pt>
    <dgm:pt modelId="{3408D443-83A7-4CF0-8429-E9C47C896A7D}">
      <dgm:prSet custT="1"/>
      <dgm:spPr/>
      <dgm:t>
        <a:bodyPr/>
        <a:lstStyle/>
        <a:p>
          <a:r>
            <a:rPr lang="en-US" sz="1200">
              <a:latin typeface="Arial" panose="020B0604020202020204" pitchFamily="34" charset="0"/>
              <a:cs typeface="Arial" panose="020B0604020202020204" pitchFamily="34" charset="0"/>
            </a:rPr>
            <a:t>Replace the pressure sensor.</a:t>
          </a:r>
        </a:p>
      </dgm:t>
    </dgm:pt>
    <dgm:pt modelId="{E85D0D09-C4B5-4CE7-AE2F-AB86DDA855AE}" type="parTrans" cxnId="{F07ED5D6-6707-4EDA-AE56-79D0F831E6E9}">
      <dgm:prSet/>
      <dgm:spPr/>
      <dgm:t>
        <a:bodyPr/>
        <a:lstStyle/>
        <a:p>
          <a:endParaRPr lang="tr-TR" sz="1200">
            <a:latin typeface="Arial" panose="020B0604020202020204" pitchFamily="34" charset="0"/>
            <a:cs typeface="Arial" panose="020B0604020202020204" pitchFamily="34" charset="0"/>
          </a:endParaRPr>
        </a:p>
      </dgm:t>
    </dgm:pt>
    <dgm:pt modelId="{1E65D5A2-AAE0-4A87-8A48-2908762C96E1}" type="sibTrans" cxnId="{F07ED5D6-6707-4EDA-AE56-79D0F831E6E9}">
      <dgm:prSet/>
      <dgm:spPr/>
      <dgm:t>
        <a:bodyPr/>
        <a:lstStyle/>
        <a:p>
          <a:endParaRPr lang="tr-TR" sz="1200">
            <a:latin typeface="Arial" panose="020B0604020202020204" pitchFamily="34" charset="0"/>
            <a:cs typeface="Arial" panose="020B0604020202020204" pitchFamily="34" charset="0"/>
          </a:endParaRPr>
        </a:p>
      </dgm:t>
    </dgm:pt>
    <dgm:pt modelId="{E8E78857-099E-4C22-A812-6DD0DB6A1BFF}">
      <dgm:prSet custT="1"/>
      <dgm:spPr/>
      <dgm:t>
        <a:bodyPr/>
        <a:lstStyle/>
        <a:p>
          <a:r>
            <a:rPr lang="en-US" sz="1200">
              <a:latin typeface="Arial" panose="020B0604020202020204" pitchFamily="34" charset="0"/>
              <a:cs typeface="Arial" panose="020B0604020202020204" pitchFamily="34" charset="0"/>
            </a:rPr>
            <a:t>8</a:t>
          </a:r>
        </a:p>
      </dgm:t>
    </dgm:pt>
    <dgm:pt modelId="{FF8F69CB-7227-4746-90BD-6DB8297306D2}" type="parTrans" cxnId="{F09CBE38-B5C5-4708-BD43-426AC34B716C}">
      <dgm:prSet/>
      <dgm:spPr/>
      <dgm:t>
        <a:bodyPr/>
        <a:lstStyle/>
        <a:p>
          <a:endParaRPr lang="tr-TR" sz="1200">
            <a:latin typeface="Arial" panose="020B0604020202020204" pitchFamily="34" charset="0"/>
            <a:cs typeface="Arial" panose="020B0604020202020204" pitchFamily="34" charset="0"/>
          </a:endParaRPr>
        </a:p>
      </dgm:t>
    </dgm:pt>
    <dgm:pt modelId="{C1E5C808-4167-4B3C-8645-71881BE413A0}" type="sibTrans" cxnId="{F09CBE38-B5C5-4708-BD43-426AC34B716C}">
      <dgm:prSet/>
      <dgm:spPr/>
      <dgm:t>
        <a:bodyPr/>
        <a:lstStyle/>
        <a:p>
          <a:endParaRPr lang="tr-TR" sz="1200">
            <a:latin typeface="Arial" panose="020B0604020202020204" pitchFamily="34" charset="0"/>
            <a:cs typeface="Arial" panose="020B0604020202020204" pitchFamily="34" charset="0"/>
          </a:endParaRPr>
        </a:p>
      </dgm:t>
    </dgm:pt>
    <dgm:pt modelId="{66A0E82C-4AA2-469B-8FB0-42DF60B4A4C3}">
      <dgm:prSet custT="1"/>
      <dgm:spPr/>
      <dgm:t>
        <a:bodyPr/>
        <a:lstStyle/>
        <a:p>
          <a:r>
            <a:rPr lang="en-US" sz="1200">
              <a:latin typeface="Arial" panose="020B0604020202020204" pitchFamily="34" charset="0"/>
              <a:cs typeface="Arial" panose="020B0604020202020204" pitchFamily="34" charset="0"/>
            </a:rPr>
            <a:t>Check steam generator heater. Replace heater if malfunctioned.</a:t>
          </a:r>
        </a:p>
      </dgm:t>
    </dgm:pt>
    <dgm:pt modelId="{0A345D56-B65D-4AC0-9D5D-AC86243DC665}" type="parTrans" cxnId="{C6489675-79E6-4972-A236-E12404DF9464}">
      <dgm:prSet/>
      <dgm:spPr/>
      <dgm:t>
        <a:bodyPr/>
        <a:lstStyle/>
        <a:p>
          <a:endParaRPr lang="tr-TR" sz="1200">
            <a:latin typeface="Arial" panose="020B0604020202020204" pitchFamily="34" charset="0"/>
            <a:cs typeface="Arial" panose="020B0604020202020204" pitchFamily="34" charset="0"/>
          </a:endParaRPr>
        </a:p>
      </dgm:t>
    </dgm:pt>
    <dgm:pt modelId="{FFD29929-1499-448C-B760-A2B85CC74E86}" type="sibTrans" cxnId="{C6489675-79E6-4972-A236-E12404DF9464}">
      <dgm:prSet/>
      <dgm:spPr/>
      <dgm:t>
        <a:bodyPr/>
        <a:lstStyle/>
        <a:p>
          <a:endParaRPr lang="tr-TR" sz="1200">
            <a:latin typeface="Arial" panose="020B0604020202020204" pitchFamily="34" charset="0"/>
            <a:cs typeface="Arial" panose="020B0604020202020204" pitchFamily="34" charset="0"/>
          </a:endParaRPr>
        </a:p>
      </dgm:t>
    </dgm:pt>
    <dgm:pt modelId="{B91C4FF5-F524-4111-BDFB-384276396ADF}">
      <dgm:prSet custT="1"/>
      <dgm:spPr/>
      <dgm:t>
        <a:bodyPr/>
        <a:lstStyle/>
        <a:p>
          <a:r>
            <a:rPr lang="en-US" sz="1200">
              <a:latin typeface="Arial" panose="020B0604020202020204" pitchFamily="34" charset="0"/>
              <a:cs typeface="Arial" panose="020B0604020202020204" pitchFamily="34" charset="0"/>
            </a:rPr>
            <a:t>9</a:t>
          </a:r>
        </a:p>
      </dgm:t>
    </dgm:pt>
    <dgm:pt modelId="{D921C2A0-E4EA-4B2C-B72F-EC43CBEDF5B6}" type="parTrans" cxnId="{82339D15-3251-4B48-A30E-CB1930062BA1}">
      <dgm:prSet/>
      <dgm:spPr/>
      <dgm:t>
        <a:bodyPr/>
        <a:lstStyle/>
        <a:p>
          <a:endParaRPr lang="tr-TR" sz="1200">
            <a:latin typeface="Arial" panose="020B0604020202020204" pitchFamily="34" charset="0"/>
            <a:cs typeface="Arial" panose="020B0604020202020204" pitchFamily="34" charset="0"/>
          </a:endParaRPr>
        </a:p>
      </dgm:t>
    </dgm:pt>
    <dgm:pt modelId="{363B2146-A831-4163-95A4-C45A99CD5E57}" type="sibTrans" cxnId="{82339D15-3251-4B48-A30E-CB1930062BA1}">
      <dgm:prSet/>
      <dgm:spPr/>
      <dgm:t>
        <a:bodyPr/>
        <a:lstStyle/>
        <a:p>
          <a:endParaRPr lang="tr-TR" sz="1200">
            <a:latin typeface="Arial" panose="020B0604020202020204" pitchFamily="34" charset="0"/>
            <a:cs typeface="Arial" panose="020B0604020202020204" pitchFamily="34" charset="0"/>
          </a:endParaRPr>
        </a:p>
      </dgm:t>
    </dgm:pt>
    <dgm:pt modelId="{B33BA994-E0A9-4F75-9F8F-FE89F45F4B60}">
      <dgm:prSet custT="1"/>
      <dgm:spPr/>
      <dgm:t>
        <a:bodyPr/>
        <a:lstStyle/>
        <a:p>
          <a:r>
            <a:rPr lang="en-US" sz="1200">
              <a:latin typeface="Arial" panose="020B0604020202020204" pitchFamily="34" charset="0"/>
              <a:cs typeface="Arial" panose="020B0604020202020204" pitchFamily="34" charset="0"/>
            </a:rPr>
            <a:t>Check if contactor is malfunctioned. Replace the contactor if malfunctioned.</a:t>
          </a:r>
        </a:p>
      </dgm:t>
    </dgm:pt>
    <dgm:pt modelId="{2B57981D-4E4E-4AD9-9941-57E37D75019B}" type="parTrans" cxnId="{CFFB7CB7-3C20-4EE0-BC3F-F21F494178E3}">
      <dgm:prSet/>
      <dgm:spPr/>
      <dgm:t>
        <a:bodyPr/>
        <a:lstStyle/>
        <a:p>
          <a:endParaRPr lang="tr-TR" sz="1200">
            <a:latin typeface="Arial" panose="020B0604020202020204" pitchFamily="34" charset="0"/>
            <a:cs typeface="Arial" panose="020B0604020202020204" pitchFamily="34" charset="0"/>
          </a:endParaRPr>
        </a:p>
      </dgm:t>
    </dgm:pt>
    <dgm:pt modelId="{E139040C-2CB4-412A-8109-4FDD187E33E6}" type="sibTrans" cxnId="{CFFB7CB7-3C20-4EE0-BC3F-F21F494178E3}">
      <dgm:prSet/>
      <dgm:spPr/>
      <dgm:t>
        <a:bodyPr/>
        <a:lstStyle/>
        <a:p>
          <a:endParaRPr lang="tr-TR" sz="1200">
            <a:latin typeface="Arial" panose="020B0604020202020204" pitchFamily="34" charset="0"/>
            <a:cs typeface="Arial" panose="020B0604020202020204" pitchFamily="34" charset="0"/>
          </a:endParaRPr>
        </a:p>
      </dgm:t>
    </dgm:pt>
    <dgm:pt modelId="{F8C7B8D1-902F-42BA-B53D-00FC976A6E3D}">
      <dgm:prSet custT="1"/>
      <dgm:spPr/>
      <dgm:t>
        <a:bodyPr/>
        <a:lstStyle/>
        <a:p>
          <a:r>
            <a:rPr lang="en-US" sz="1200">
              <a:latin typeface="Arial" panose="020B0604020202020204" pitchFamily="34" charset="0"/>
              <a:cs typeface="Arial" panose="020B0604020202020204" pitchFamily="34" charset="0"/>
            </a:rPr>
            <a:t>10</a:t>
          </a:r>
        </a:p>
      </dgm:t>
    </dgm:pt>
    <dgm:pt modelId="{75E0807A-482C-46BC-BFD4-177943CB5451}" type="parTrans" cxnId="{5DEC053E-07A7-4F29-8F46-8E6341A6DA3B}">
      <dgm:prSet/>
      <dgm:spPr/>
      <dgm:t>
        <a:bodyPr/>
        <a:lstStyle/>
        <a:p>
          <a:endParaRPr lang="tr-TR" sz="1200">
            <a:latin typeface="Arial" panose="020B0604020202020204" pitchFamily="34" charset="0"/>
            <a:cs typeface="Arial" panose="020B0604020202020204" pitchFamily="34" charset="0"/>
          </a:endParaRPr>
        </a:p>
      </dgm:t>
    </dgm:pt>
    <dgm:pt modelId="{F144BDE2-33AF-45AD-842B-8139A2ABAE9F}" type="sibTrans" cxnId="{5DEC053E-07A7-4F29-8F46-8E6341A6DA3B}">
      <dgm:prSet/>
      <dgm:spPr/>
      <dgm:t>
        <a:bodyPr/>
        <a:lstStyle/>
        <a:p>
          <a:endParaRPr lang="tr-TR" sz="1200">
            <a:latin typeface="Arial" panose="020B0604020202020204" pitchFamily="34" charset="0"/>
            <a:cs typeface="Arial" panose="020B0604020202020204" pitchFamily="34" charset="0"/>
          </a:endParaRPr>
        </a:p>
      </dgm:t>
    </dgm:pt>
    <dgm:pt modelId="{EA6BC696-FF64-4E6F-9E97-CF2BC3C2CF47}">
      <dgm:prSet custT="1"/>
      <dgm:spPr/>
      <dgm:t>
        <a:bodyPr/>
        <a:lstStyle/>
        <a:p>
          <a:r>
            <a:rPr lang="en-US" sz="1200">
              <a:latin typeface="Arial" panose="020B0604020202020204" pitchFamily="34" charset="0"/>
              <a:cs typeface="Arial" panose="020B0604020202020204" pitchFamily="34" charset="0"/>
            </a:rPr>
            <a:t>If 220 VAC is not available in the main board steam generator contactor terminal, replace the main board. </a:t>
          </a:r>
        </a:p>
      </dgm:t>
    </dgm:pt>
    <dgm:pt modelId="{1C14F9C1-BCC1-4F91-9E05-25EFE0C0E007}" type="parTrans" cxnId="{19C00209-80BF-4E57-9114-D71F1CEE6DEF}">
      <dgm:prSet/>
      <dgm:spPr/>
      <dgm:t>
        <a:bodyPr/>
        <a:lstStyle/>
        <a:p>
          <a:endParaRPr lang="tr-TR" sz="1200">
            <a:latin typeface="Arial" panose="020B0604020202020204" pitchFamily="34" charset="0"/>
            <a:cs typeface="Arial" panose="020B0604020202020204" pitchFamily="34" charset="0"/>
          </a:endParaRPr>
        </a:p>
      </dgm:t>
    </dgm:pt>
    <dgm:pt modelId="{D08450F8-849A-488B-B10B-29E1FEDC98DA}" type="sibTrans" cxnId="{19C00209-80BF-4E57-9114-D71F1CEE6DEF}">
      <dgm:prSet/>
      <dgm:spPr/>
      <dgm:t>
        <a:bodyPr/>
        <a:lstStyle/>
        <a:p>
          <a:endParaRPr lang="tr-TR" sz="1200">
            <a:latin typeface="Arial" panose="020B0604020202020204" pitchFamily="34" charset="0"/>
            <a:cs typeface="Arial" panose="020B0604020202020204" pitchFamily="34" charset="0"/>
          </a:endParaRPr>
        </a:p>
      </dgm:t>
    </dgm:pt>
    <dgm:pt modelId="{6EB7D58C-F84C-4377-9F6A-F65568BA5147}">
      <dgm:prSet custT="1"/>
      <dgm:spPr/>
      <dgm:t>
        <a:bodyPr/>
        <a:lstStyle/>
        <a:p>
          <a:r>
            <a:rPr lang="en-US" sz="1200">
              <a:latin typeface="Arial" panose="020B0604020202020204" pitchFamily="34" charset="0"/>
              <a:cs typeface="Arial" panose="020B0604020202020204" pitchFamily="34" charset="0"/>
            </a:rPr>
            <a:t>1</a:t>
          </a:r>
        </a:p>
      </dgm:t>
    </dgm:pt>
    <dgm:pt modelId="{7E651AD8-01AE-4DAB-97FE-0C8CCBB9CDE1}" type="parTrans" cxnId="{003CDF63-4C93-4C87-A7D3-49E38236D02D}">
      <dgm:prSet/>
      <dgm:spPr/>
      <dgm:t>
        <a:bodyPr/>
        <a:lstStyle/>
        <a:p>
          <a:endParaRPr lang="tr-TR" sz="1200">
            <a:latin typeface="Arial" panose="020B0604020202020204" pitchFamily="34" charset="0"/>
            <a:cs typeface="Arial" panose="020B0604020202020204" pitchFamily="34" charset="0"/>
          </a:endParaRPr>
        </a:p>
      </dgm:t>
    </dgm:pt>
    <dgm:pt modelId="{37013CDA-5240-4C2B-85B2-0A230FE50CDC}" type="sibTrans" cxnId="{003CDF63-4C93-4C87-A7D3-49E38236D02D}">
      <dgm:prSet/>
      <dgm:spPr/>
      <dgm:t>
        <a:bodyPr/>
        <a:lstStyle/>
        <a:p>
          <a:endParaRPr lang="tr-TR" sz="1200">
            <a:latin typeface="Arial" panose="020B0604020202020204" pitchFamily="34" charset="0"/>
            <a:cs typeface="Arial" panose="020B0604020202020204" pitchFamily="34" charset="0"/>
          </a:endParaRPr>
        </a:p>
      </dgm:t>
    </dgm:pt>
    <dgm:pt modelId="{08693486-3002-44B0-9E96-38B9A1F44EC0}">
      <dgm:prSet custT="1"/>
      <dgm:spPr/>
      <dgm:t>
        <a:bodyPr/>
        <a:lstStyle/>
        <a:p>
          <a:r>
            <a:rPr lang="en-US" sz="1200">
              <a:latin typeface="Arial" panose="020B0604020202020204" pitchFamily="34" charset="0"/>
              <a:cs typeface="Arial" panose="020B0604020202020204" pitchFamily="34" charset="0"/>
            </a:rPr>
            <a:t>Check if there is any steam leakage from the chamber.</a:t>
          </a:r>
        </a:p>
      </dgm:t>
    </dgm:pt>
    <dgm:pt modelId="{C72FCDA0-C389-4451-959A-87154B7CC546}" type="parTrans" cxnId="{D42C860F-FBC1-472B-8996-E70B6A0D894C}">
      <dgm:prSet/>
      <dgm:spPr/>
      <dgm:t>
        <a:bodyPr/>
        <a:lstStyle/>
        <a:p>
          <a:endParaRPr lang="tr-TR" sz="1200">
            <a:latin typeface="Arial" panose="020B0604020202020204" pitchFamily="34" charset="0"/>
            <a:cs typeface="Arial" panose="020B0604020202020204" pitchFamily="34" charset="0"/>
          </a:endParaRPr>
        </a:p>
      </dgm:t>
    </dgm:pt>
    <dgm:pt modelId="{AC179077-4751-4435-804D-9BEF1DDE8520}" type="sibTrans" cxnId="{D42C860F-FBC1-472B-8996-E70B6A0D894C}">
      <dgm:prSet/>
      <dgm:spPr/>
      <dgm:t>
        <a:bodyPr/>
        <a:lstStyle/>
        <a:p>
          <a:endParaRPr lang="tr-TR" sz="1200">
            <a:latin typeface="Arial" panose="020B0604020202020204" pitchFamily="34" charset="0"/>
            <a:cs typeface="Arial" panose="020B0604020202020204" pitchFamily="34" charset="0"/>
          </a:endParaRPr>
        </a:p>
      </dgm:t>
    </dgm:pt>
    <dgm:pt modelId="{C5D72881-F462-4274-BBE2-41B651081E68}">
      <dgm:prSet phldrT="[Metin]" custT="1"/>
      <dgm:spPr/>
      <dgm:t>
        <a:bodyPr/>
        <a:lstStyle/>
        <a:p>
          <a:endParaRPr lang="tr-TR" sz="1200">
            <a:latin typeface="Arial" panose="020B0604020202020204" pitchFamily="34" charset="0"/>
            <a:cs typeface="Arial" panose="020B0604020202020204" pitchFamily="34" charset="0"/>
          </a:endParaRPr>
        </a:p>
      </dgm:t>
    </dgm:pt>
    <dgm:pt modelId="{748D7897-D54B-486B-9511-F0781424D368}" type="parTrans" cxnId="{21E192D9-AFBD-4AFC-B4EA-304D1FFC3427}">
      <dgm:prSet/>
      <dgm:spPr/>
      <dgm:t>
        <a:bodyPr/>
        <a:lstStyle/>
        <a:p>
          <a:endParaRPr lang="tr-TR" sz="1200">
            <a:latin typeface="Arial" panose="020B0604020202020204" pitchFamily="34" charset="0"/>
            <a:cs typeface="Arial" panose="020B0604020202020204" pitchFamily="34" charset="0"/>
          </a:endParaRPr>
        </a:p>
      </dgm:t>
    </dgm:pt>
    <dgm:pt modelId="{83990AF9-870F-40BA-A6D7-B02EC6314B07}" type="sibTrans" cxnId="{21E192D9-AFBD-4AFC-B4EA-304D1FFC3427}">
      <dgm:prSet/>
      <dgm:spPr/>
      <dgm:t>
        <a:bodyPr/>
        <a:lstStyle/>
        <a:p>
          <a:endParaRPr lang="tr-TR" sz="1200">
            <a:latin typeface="Arial" panose="020B0604020202020204" pitchFamily="34" charset="0"/>
            <a:cs typeface="Arial" panose="020B0604020202020204" pitchFamily="34" charset="0"/>
          </a:endParaRPr>
        </a:p>
      </dgm:t>
    </dgm:pt>
    <dgm:pt modelId="{32724ED6-DF4E-42AE-A433-C5428A27F1A7}">
      <dgm:prSet custT="1"/>
      <dgm:spPr/>
      <dgm:t>
        <a:bodyPr/>
        <a:lstStyle/>
        <a:p>
          <a:r>
            <a:rPr lang="en-US" sz="1200">
              <a:latin typeface="Arial" panose="020B0604020202020204" pitchFamily="34" charset="0"/>
              <a:cs typeface="Arial" panose="020B0604020202020204" pitchFamily="34" charset="0"/>
            </a:rPr>
            <a:t>6</a:t>
          </a:r>
        </a:p>
      </dgm:t>
    </dgm:pt>
    <dgm:pt modelId="{1BD3BF7B-FC83-4859-9DED-A60A6DA2121B}" type="parTrans" cxnId="{5139D2DF-47B6-42B4-8AA1-12664E4DE696}">
      <dgm:prSet/>
      <dgm:spPr/>
      <dgm:t>
        <a:bodyPr/>
        <a:lstStyle/>
        <a:p>
          <a:endParaRPr lang="tr-TR" sz="1200">
            <a:latin typeface="Arial" panose="020B0604020202020204" pitchFamily="34" charset="0"/>
            <a:cs typeface="Arial" panose="020B0604020202020204" pitchFamily="34" charset="0"/>
          </a:endParaRPr>
        </a:p>
      </dgm:t>
    </dgm:pt>
    <dgm:pt modelId="{1A47BF04-5BEC-44AE-936A-F1B7675B58A0}" type="sibTrans" cxnId="{5139D2DF-47B6-42B4-8AA1-12664E4DE696}">
      <dgm:prSet/>
      <dgm:spPr/>
      <dgm:t>
        <a:bodyPr/>
        <a:lstStyle/>
        <a:p>
          <a:endParaRPr lang="tr-TR" sz="1200">
            <a:latin typeface="Arial" panose="020B0604020202020204" pitchFamily="34" charset="0"/>
            <a:cs typeface="Arial" panose="020B0604020202020204" pitchFamily="34" charset="0"/>
          </a:endParaRPr>
        </a:p>
      </dgm:t>
    </dgm:pt>
    <dgm:pt modelId="{D8BFB3C1-79EE-43B8-A9EB-3A3FCE3480CB}">
      <dgm:prSet custT="1"/>
      <dgm:spPr/>
      <dgm:t>
        <a:bodyPr/>
        <a:lstStyle/>
        <a:p>
          <a:r>
            <a:rPr lang="en-US" sz="1200">
              <a:latin typeface="Arial" panose="020B0604020202020204" pitchFamily="34" charset="0"/>
              <a:cs typeface="Arial" panose="020B0604020202020204" pitchFamily="34" charset="0"/>
            </a:rPr>
            <a:t>Check if the door on-off position switch allows conduct, if not, replace the position switch.</a:t>
          </a:r>
        </a:p>
      </dgm:t>
    </dgm:pt>
    <dgm:pt modelId="{EF3FFED3-3AA8-481F-B7E0-9CF79BAB5B45}" type="parTrans" cxnId="{BA4DFAB6-4FB5-47B3-A83E-34322777BE02}">
      <dgm:prSet/>
      <dgm:spPr/>
      <dgm:t>
        <a:bodyPr/>
        <a:lstStyle/>
        <a:p>
          <a:endParaRPr lang="tr-TR" sz="1200">
            <a:latin typeface="Arial" panose="020B0604020202020204" pitchFamily="34" charset="0"/>
            <a:cs typeface="Arial" panose="020B0604020202020204" pitchFamily="34" charset="0"/>
          </a:endParaRPr>
        </a:p>
      </dgm:t>
    </dgm:pt>
    <dgm:pt modelId="{F7A52EDE-C8EF-4893-A725-56020D83BB6A}" type="sibTrans" cxnId="{BA4DFAB6-4FB5-47B3-A83E-34322777BE02}">
      <dgm:prSet/>
      <dgm:spPr/>
      <dgm:t>
        <a:bodyPr/>
        <a:lstStyle/>
        <a:p>
          <a:endParaRPr lang="tr-TR" sz="1200">
            <a:latin typeface="Arial" panose="020B0604020202020204" pitchFamily="34" charset="0"/>
            <a:cs typeface="Arial" panose="020B0604020202020204" pitchFamily="34" charset="0"/>
          </a:endParaRPr>
        </a:p>
      </dgm:t>
    </dgm:pt>
    <dgm:pt modelId="{D7ACA759-F2C2-4A0D-967B-1DA23C255F34}">
      <dgm:prSet custT="1"/>
      <dgm:spPr/>
      <dgm:t>
        <a:bodyPr/>
        <a:lstStyle/>
        <a:p>
          <a:r>
            <a:rPr lang="en-US" sz="1200">
              <a:latin typeface="Arial" panose="020B0604020202020204" pitchFamily="34" charset="0"/>
              <a:cs typeface="Arial" panose="020B0604020202020204" pitchFamily="34" charset="0"/>
            </a:rPr>
            <a:t>11</a:t>
          </a:r>
        </a:p>
      </dgm:t>
    </dgm:pt>
    <dgm:pt modelId="{A553F71D-D89D-4C23-A77D-3552A874C746}" type="parTrans" cxnId="{6CE7CE3A-A5EA-4629-A26C-3056C25DF7D0}">
      <dgm:prSet/>
      <dgm:spPr/>
      <dgm:t>
        <a:bodyPr/>
        <a:lstStyle/>
        <a:p>
          <a:endParaRPr lang="tr-TR" sz="1200">
            <a:latin typeface="Arial" panose="020B0604020202020204" pitchFamily="34" charset="0"/>
            <a:cs typeface="Arial" panose="020B0604020202020204" pitchFamily="34" charset="0"/>
          </a:endParaRPr>
        </a:p>
      </dgm:t>
    </dgm:pt>
    <dgm:pt modelId="{C8E9A35B-54E8-407B-B088-88C5B425E8FD}" type="sibTrans" cxnId="{6CE7CE3A-A5EA-4629-A26C-3056C25DF7D0}">
      <dgm:prSet/>
      <dgm:spPr/>
      <dgm:t>
        <a:bodyPr/>
        <a:lstStyle/>
        <a:p>
          <a:endParaRPr lang="tr-TR" sz="1200">
            <a:latin typeface="Arial" panose="020B0604020202020204" pitchFamily="34" charset="0"/>
            <a:cs typeface="Arial" panose="020B0604020202020204" pitchFamily="34" charset="0"/>
          </a:endParaRPr>
        </a:p>
      </dgm:t>
    </dgm:pt>
    <dgm:pt modelId="{9935EF24-EDD6-4ABF-9B36-A047F3B324EE}">
      <dgm:prSet custT="1"/>
      <dgm:spPr/>
      <dgm:t>
        <a:bodyPr/>
        <a:lstStyle/>
        <a:p>
          <a:r>
            <a:rPr lang="en-US" sz="1200">
              <a:latin typeface="Arial" panose="020B0604020202020204" pitchFamily="34" charset="0"/>
              <a:cs typeface="Arial" panose="020B0604020202020204" pitchFamily="34" charset="0"/>
            </a:rPr>
            <a:t>Bridge, steam discharge, air vent solenoid valves may leak steam. Clean core part of solenoid valves. If the problem persists, replace the solenoid valves.</a:t>
          </a:r>
        </a:p>
      </dgm:t>
    </dgm:pt>
    <dgm:pt modelId="{18874AFD-4891-4C8D-9716-AA3992D27D8B}" type="parTrans" cxnId="{56C02095-268D-4255-8E9B-9E477C2F2DAD}">
      <dgm:prSet/>
      <dgm:spPr/>
      <dgm:t>
        <a:bodyPr/>
        <a:lstStyle/>
        <a:p>
          <a:endParaRPr lang="tr-TR" sz="1200">
            <a:latin typeface="Arial" panose="020B0604020202020204" pitchFamily="34" charset="0"/>
            <a:cs typeface="Arial" panose="020B0604020202020204" pitchFamily="34" charset="0"/>
          </a:endParaRPr>
        </a:p>
      </dgm:t>
    </dgm:pt>
    <dgm:pt modelId="{B85EF9B1-A08D-471F-ADCE-D34F15CA8163}" type="sibTrans" cxnId="{56C02095-268D-4255-8E9B-9E477C2F2DAD}">
      <dgm:prSet/>
      <dgm:spPr/>
      <dgm:t>
        <a:bodyPr/>
        <a:lstStyle/>
        <a:p>
          <a:endParaRPr lang="tr-TR" sz="1200">
            <a:latin typeface="Arial" panose="020B0604020202020204" pitchFamily="34" charset="0"/>
            <a:cs typeface="Arial" panose="020B0604020202020204" pitchFamily="34" charset="0"/>
          </a:endParaRPr>
        </a:p>
      </dgm:t>
    </dgm:pt>
    <dgm:pt modelId="{A8209D67-7718-49F6-8BC1-763AF3A0058C}">
      <dgm:prSet custT="1"/>
      <dgm:spPr/>
      <dgm:t>
        <a:bodyPr/>
        <a:lstStyle/>
        <a:p>
          <a:endParaRPr lang="tr-TR" sz="1200">
            <a:latin typeface="Arial" panose="020B0604020202020204" pitchFamily="34" charset="0"/>
            <a:cs typeface="Arial" panose="020B0604020202020204" pitchFamily="34" charset="0"/>
          </a:endParaRPr>
        </a:p>
      </dgm:t>
    </dgm:pt>
    <dgm:pt modelId="{FF492EE4-4CDF-4223-BCE1-F44A9D9D658F}" type="parTrans" cxnId="{032F899F-92E7-4AB4-9BB4-6DD454655081}">
      <dgm:prSet/>
      <dgm:spPr/>
      <dgm:t>
        <a:bodyPr/>
        <a:lstStyle/>
        <a:p>
          <a:endParaRPr lang="tr-TR" sz="1200">
            <a:latin typeface="Arial" panose="020B0604020202020204" pitchFamily="34" charset="0"/>
            <a:cs typeface="Arial" panose="020B0604020202020204" pitchFamily="34" charset="0"/>
          </a:endParaRPr>
        </a:p>
      </dgm:t>
    </dgm:pt>
    <dgm:pt modelId="{1F76E9A0-948D-44A7-83D8-9B6772164C3F}" type="sibTrans" cxnId="{032F899F-92E7-4AB4-9BB4-6DD454655081}">
      <dgm:prSet/>
      <dgm:spPr/>
      <dgm:t>
        <a:bodyPr/>
        <a:lstStyle/>
        <a:p>
          <a:endParaRPr lang="tr-TR" sz="1200">
            <a:latin typeface="Arial" panose="020B0604020202020204" pitchFamily="34" charset="0"/>
            <a:cs typeface="Arial" panose="020B0604020202020204" pitchFamily="34" charset="0"/>
          </a:endParaRPr>
        </a:p>
      </dgm:t>
    </dgm:pt>
    <dgm:pt modelId="{C3B7CE9F-110D-4979-B398-CF318429BF1A}">
      <dgm:prSet custT="1"/>
      <dgm:spPr/>
      <dgm:t>
        <a:bodyPr/>
        <a:lstStyle/>
        <a:p>
          <a:endParaRPr lang="tr-TR" sz="1200">
            <a:latin typeface="Arial" panose="020B0604020202020204" pitchFamily="34" charset="0"/>
            <a:cs typeface="Arial" panose="020B0604020202020204" pitchFamily="34" charset="0"/>
          </a:endParaRPr>
        </a:p>
      </dgm:t>
    </dgm:pt>
    <dgm:pt modelId="{271DC7DC-604F-4D9C-9273-B42532500104}" type="parTrans" cxnId="{F4AE0BBA-6A24-4740-B783-3D1284060525}">
      <dgm:prSet/>
      <dgm:spPr/>
      <dgm:t>
        <a:bodyPr/>
        <a:lstStyle/>
        <a:p>
          <a:endParaRPr lang="tr-TR" sz="1200">
            <a:latin typeface="Arial" panose="020B0604020202020204" pitchFamily="34" charset="0"/>
            <a:cs typeface="Arial" panose="020B0604020202020204" pitchFamily="34" charset="0"/>
          </a:endParaRPr>
        </a:p>
      </dgm:t>
    </dgm:pt>
    <dgm:pt modelId="{2FFB9782-5366-4969-8D02-4311280186A7}" type="sibTrans" cxnId="{F4AE0BBA-6A24-4740-B783-3D1284060525}">
      <dgm:prSet/>
      <dgm:spPr/>
      <dgm:t>
        <a:bodyPr/>
        <a:lstStyle/>
        <a:p>
          <a:endParaRPr lang="tr-TR" sz="1200">
            <a:latin typeface="Arial" panose="020B0604020202020204" pitchFamily="34" charset="0"/>
            <a:cs typeface="Arial" panose="020B0604020202020204" pitchFamily="34" charset="0"/>
          </a:endParaRPr>
        </a:p>
      </dgm:t>
    </dgm:pt>
    <dgm:pt modelId="{775A049F-73F1-4388-A9DC-29A806067B3D}" type="pres">
      <dgm:prSet presAssocID="{B0681737-58B7-49E2-A0F1-541B967891AC}" presName="linearFlow" presStyleCnt="0">
        <dgm:presLayoutVars>
          <dgm:dir/>
          <dgm:animLvl val="lvl"/>
          <dgm:resizeHandles val="exact"/>
        </dgm:presLayoutVars>
      </dgm:prSet>
      <dgm:spPr/>
    </dgm:pt>
    <dgm:pt modelId="{BED5E67B-28BA-473A-8AF1-3D0514FF3DA6}" type="pres">
      <dgm:prSet presAssocID="{6EB7D58C-F84C-4377-9F6A-F65568BA5147}" presName="composite" presStyleCnt="0"/>
      <dgm:spPr/>
    </dgm:pt>
    <dgm:pt modelId="{73541B1D-81C4-4C6A-B65F-D903128E1858}" type="pres">
      <dgm:prSet presAssocID="{6EB7D58C-F84C-4377-9F6A-F65568BA5147}" presName="parentText" presStyleLbl="alignNode1" presStyleIdx="0" presStyleCnt="11">
        <dgm:presLayoutVars>
          <dgm:chMax val="1"/>
          <dgm:bulletEnabled val="1"/>
        </dgm:presLayoutVars>
      </dgm:prSet>
      <dgm:spPr/>
    </dgm:pt>
    <dgm:pt modelId="{C603A02E-C58F-43A8-B80C-29C1AAD78408}" type="pres">
      <dgm:prSet presAssocID="{6EB7D58C-F84C-4377-9F6A-F65568BA5147}" presName="descendantText" presStyleLbl="alignAcc1" presStyleIdx="0" presStyleCnt="11">
        <dgm:presLayoutVars>
          <dgm:bulletEnabled val="1"/>
        </dgm:presLayoutVars>
      </dgm:prSet>
      <dgm:spPr/>
    </dgm:pt>
    <dgm:pt modelId="{7E48C39A-9850-45AA-8489-CEA489BC9796}" type="pres">
      <dgm:prSet presAssocID="{37013CDA-5240-4C2B-85B2-0A230FE50CDC}" presName="sp" presStyleCnt="0"/>
      <dgm:spPr/>
    </dgm:pt>
    <dgm:pt modelId="{79DD7E9C-2DDF-4644-8C98-F205E5DB6467}" type="pres">
      <dgm:prSet presAssocID="{ED341B90-2E20-47B4-92A5-7F4DE6C27EA4}" presName="composite" presStyleCnt="0"/>
      <dgm:spPr/>
    </dgm:pt>
    <dgm:pt modelId="{4E02CCD8-6C8D-4C7F-B85F-6BFF28C9876D}" type="pres">
      <dgm:prSet presAssocID="{ED341B90-2E20-47B4-92A5-7F4DE6C27EA4}" presName="parentText" presStyleLbl="alignNode1" presStyleIdx="1" presStyleCnt="11">
        <dgm:presLayoutVars>
          <dgm:chMax val="1"/>
          <dgm:bulletEnabled val="1"/>
        </dgm:presLayoutVars>
      </dgm:prSet>
      <dgm:spPr/>
    </dgm:pt>
    <dgm:pt modelId="{D4CA4701-CFA0-4303-917B-47CFD8329182}" type="pres">
      <dgm:prSet presAssocID="{ED341B90-2E20-47B4-92A5-7F4DE6C27EA4}" presName="descendantText" presStyleLbl="alignAcc1" presStyleIdx="1" presStyleCnt="11">
        <dgm:presLayoutVars>
          <dgm:bulletEnabled val="1"/>
        </dgm:presLayoutVars>
      </dgm:prSet>
      <dgm:spPr/>
    </dgm:pt>
    <dgm:pt modelId="{85650A4A-2D88-41C7-B477-77ECF04C2756}" type="pres">
      <dgm:prSet presAssocID="{53EA8CD1-C10A-4C37-8C5E-E6AF28B348BE}" presName="sp" presStyleCnt="0"/>
      <dgm:spPr/>
    </dgm:pt>
    <dgm:pt modelId="{A2C3301F-5BAE-438C-B96D-A063A462FB80}" type="pres">
      <dgm:prSet presAssocID="{04ABD6A9-E679-488D-B1F9-19E0A124EE0B}" presName="composite" presStyleCnt="0"/>
      <dgm:spPr/>
    </dgm:pt>
    <dgm:pt modelId="{F8497F2B-ABC5-4B0B-BC1E-CA5C9675214F}" type="pres">
      <dgm:prSet presAssocID="{04ABD6A9-E679-488D-B1F9-19E0A124EE0B}" presName="parentText" presStyleLbl="alignNode1" presStyleIdx="2" presStyleCnt="11">
        <dgm:presLayoutVars>
          <dgm:chMax val="1"/>
          <dgm:bulletEnabled val="1"/>
        </dgm:presLayoutVars>
      </dgm:prSet>
      <dgm:spPr/>
    </dgm:pt>
    <dgm:pt modelId="{245236F6-0630-409D-88E4-035EC2C9E76A}" type="pres">
      <dgm:prSet presAssocID="{04ABD6A9-E679-488D-B1F9-19E0A124EE0B}" presName="descendantText" presStyleLbl="alignAcc1" presStyleIdx="2" presStyleCnt="11">
        <dgm:presLayoutVars>
          <dgm:bulletEnabled val="1"/>
        </dgm:presLayoutVars>
      </dgm:prSet>
      <dgm:spPr/>
    </dgm:pt>
    <dgm:pt modelId="{B30F2C60-2196-434F-8F55-75ACF57AF2C5}" type="pres">
      <dgm:prSet presAssocID="{75F5CD57-E68A-427D-B66B-4D6E8BC6A8CE}" presName="sp" presStyleCnt="0"/>
      <dgm:spPr/>
    </dgm:pt>
    <dgm:pt modelId="{26827A10-5DAA-4AF6-80C8-F26B94EC8CA6}" type="pres">
      <dgm:prSet presAssocID="{E03B0F76-DC97-46A9-9F7D-668B29693BE3}" presName="composite" presStyleCnt="0"/>
      <dgm:spPr/>
    </dgm:pt>
    <dgm:pt modelId="{8E89E6CD-727A-438B-90F4-B28492255F47}" type="pres">
      <dgm:prSet presAssocID="{E03B0F76-DC97-46A9-9F7D-668B29693BE3}" presName="parentText" presStyleLbl="alignNode1" presStyleIdx="3" presStyleCnt="11">
        <dgm:presLayoutVars>
          <dgm:chMax val="1"/>
          <dgm:bulletEnabled val="1"/>
        </dgm:presLayoutVars>
      </dgm:prSet>
      <dgm:spPr/>
    </dgm:pt>
    <dgm:pt modelId="{E0C12897-2B41-4E50-9C08-088045E271F8}" type="pres">
      <dgm:prSet presAssocID="{E03B0F76-DC97-46A9-9F7D-668B29693BE3}" presName="descendantText" presStyleLbl="alignAcc1" presStyleIdx="3" presStyleCnt="11" custScaleY="141383">
        <dgm:presLayoutVars>
          <dgm:bulletEnabled val="1"/>
        </dgm:presLayoutVars>
      </dgm:prSet>
      <dgm:spPr/>
    </dgm:pt>
    <dgm:pt modelId="{96464E43-8E1F-441F-93B8-460F53CD97E7}" type="pres">
      <dgm:prSet presAssocID="{8549F2CE-740B-4E67-B461-0C18733E061A}" presName="sp" presStyleCnt="0"/>
      <dgm:spPr/>
    </dgm:pt>
    <dgm:pt modelId="{A07A15EA-15CA-49CD-9443-6BB798DD78A9}" type="pres">
      <dgm:prSet presAssocID="{0EAC51F0-4D60-4B7E-B9B5-B55942C1011C}" presName="composite" presStyleCnt="0"/>
      <dgm:spPr/>
    </dgm:pt>
    <dgm:pt modelId="{57E29118-B4E0-4F6D-8745-3E9981D5CDBC}" type="pres">
      <dgm:prSet presAssocID="{0EAC51F0-4D60-4B7E-B9B5-B55942C1011C}" presName="parentText" presStyleLbl="alignNode1" presStyleIdx="4" presStyleCnt="11">
        <dgm:presLayoutVars>
          <dgm:chMax val="1"/>
          <dgm:bulletEnabled val="1"/>
        </dgm:presLayoutVars>
      </dgm:prSet>
      <dgm:spPr/>
    </dgm:pt>
    <dgm:pt modelId="{B22259DE-0931-490B-8E6B-4F85323DA379}" type="pres">
      <dgm:prSet presAssocID="{0EAC51F0-4D60-4B7E-B9B5-B55942C1011C}" presName="descendantText" presStyleLbl="alignAcc1" presStyleIdx="4" presStyleCnt="11" custScaleY="143458">
        <dgm:presLayoutVars>
          <dgm:bulletEnabled val="1"/>
        </dgm:presLayoutVars>
      </dgm:prSet>
      <dgm:spPr/>
    </dgm:pt>
    <dgm:pt modelId="{4B02E112-E106-46C7-84A4-FA5F6838B580}" type="pres">
      <dgm:prSet presAssocID="{D71B7CB1-178C-4070-B465-2EE2B2A92B70}" presName="sp" presStyleCnt="0"/>
      <dgm:spPr/>
    </dgm:pt>
    <dgm:pt modelId="{67BD2AC8-9395-4AFA-8681-8DC3F707B396}" type="pres">
      <dgm:prSet presAssocID="{32724ED6-DF4E-42AE-A433-C5428A27F1A7}" presName="composite" presStyleCnt="0"/>
      <dgm:spPr/>
    </dgm:pt>
    <dgm:pt modelId="{1667AA6B-171D-48DE-9EAA-AB4135B88C89}" type="pres">
      <dgm:prSet presAssocID="{32724ED6-DF4E-42AE-A433-C5428A27F1A7}" presName="parentText" presStyleLbl="alignNode1" presStyleIdx="5" presStyleCnt="11">
        <dgm:presLayoutVars>
          <dgm:chMax val="1"/>
          <dgm:bulletEnabled val="1"/>
        </dgm:presLayoutVars>
      </dgm:prSet>
      <dgm:spPr/>
    </dgm:pt>
    <dgm:pt modelId="{2A29ED1C-0365-4C58-8DB7-4C2ECE714A1B}" type="pres">
      <dgm:prSet presAssocID="{32724ED6-DF4E-42AE-A433-C5428A27F1A7}" presName="descendantText" presStyleLbl="alignAcc1" presStyleIdx="5" presStyleCnt="11">
        <dgm:presLayoutVars>
          <dgm:bulletEnabled val="1"/>
        </dgm:presLayoutVars>
      </dgm:prSet>
      <dgm:spPr/>
    </dgm:pt>
    <dgm:pt modelId="{DDF86425-8871-47B8-883D-0FCF47540185}" type="pres">
      <dgm:prSet presAssocID="{1A47BF04-5BEC-44AE-936A-F1B7675B58A0}" presName="sp" presStyleCnt="0"/>
      <dgm:spPr/>
    </dgm:pt>
    <dgm:pt modelId="{65DEA8CD-E96B-403A-9BA1-C2BF65517162}" type="pres">
      <dgm:prSet presAssocID="{4367CFFB-D122-4875-9916-3B8D35F7A5F8}" presName="composite" presStyleCnt="0"/>
      <dgm:spPr/>
    </dgm:pt>
    <dgm:pt modelId="{AE6C3BCD-01DF-42FF-8F26-DD6D67A42563}" type="pres">
      <dgm:prSet presAssocID="{4367CFFB-D122-4875-9916-3B8D35F7A5F8}" presName="parentText" presStyleLbl="alignNode1" presStyleIdx="6" presStyleCnt="11">
        <dgm:presLayoutVars>
          <dgm:chMax val="1"/>
          <dgm:bulletEnabled val="1"/>
        </dgm:presLayoutVars>
      </dgm:prSet>
      <dgm:spPr/>
    </dgm:pt>
    <dgm:pt modelId="{EED9176C-2335-4DB7-8801-A6121137F03D}" type="pres">
      <dgm:prSet presAssocID="{4367CFFB-D122-4875-9916-3B8D35F7A5F8}" presName="descendantText" presStyleLbl="alignAcc1" presStyleIdx="6" presStyleCnt="11">
        <dgm:presLayoutVars>
          <dgm:bulletEnabled val="1"/>
        </dgm:presLayoutVars>
      </dgm:prSet>
      <dgm:spPr/>
    </dgm:pt>
    <dgm:pt modelId="{D2C60AC1-81DD-4C07-9648-523FCF08BAB1}" type="pres">
      <dgm:prSet presAssocID="{8F820FA5-4DC0-45D5-89E4-2841881126EA}" presName="sp" presStyleCnt="0"/>
      <dgm:spPr/>
    </dgm:pt>
    <dgm:pt modelId="{AA76689B-5DAB-4C39-8177-4FECB78995F8}" type="pres">
      <dgm:prSet presAssocID="{E8E78857-099E-4C22-A812-6DD0DB6A1BFF}" presName="composite" presStyleCnt="0"/>
      <dgm:spPr/>
    </dgm:pt>
    <dgm:pt modelId="{68F83AD3-A252-4F6A-B9C3-30898591993A}" type="pres">
      <dgm:prSet presAssocID="{E8E78857-099E-4C22-A812-6DD0DB6A1BFF}" presName="parentText" presStyleLbl="alignNode1" presStyleIdx="7" presStyleCnt="11">
        <dgm:presLayoutVars>
          <dgm:chMax val="1"/>
          <dgm:bulletEnabled val="1"/>
        </dgm:presLayoutVars>
      </dgm:prSet>
      <dgm:spPr/>
    </dgm:pt>
    <dgm:pt modelId="{C60711BF-B6BB-453E-B2C5-AC074A2D4DAF}" type="pres">
      <dgm:prSet presAssocID="{E8E78857-099E-4C22-A812-6DD0DB6A1BFF}" presName="descendantText" presStyleLbl="alignAcc1" presStyleIdx="7" presStyleCnt="11">
        <dgm:presLayoutVars>
          <dgm:bulletEnabled val="1"/>
        </dgm:presLayoutVars>
      </dgm:prSet>
      <dgm:spPr/>
    </dgm:pt>
    <dgm:pt modelId="{A01D50EF-5303-44A5-9358-A47A181EFB0C}" type="pres">
      <dgm:prSet presAssocID="{C1E5C808-4167-4B3C-8645-71881BE413A0}" presName="sp" presStyleCnt="0"/>
      <dgm:spPr/>
    </dgm:pt>
    <dgm:pt modelId="{597F57F5-E2A2-4D72-807F-FF60A9E9CD22}" type="pres">
      <dgm:prSet presAssocID="{B91C4FF5-F524-4111-BDFB-384276396ADF}" presName="composite" presStyleCnt="0"/>
      <dgm:spPr/>
    </dgm:pt>
    <dgm:pt modelId="{91743332-E057-4515-B88E-21F5F578B827}" type="pres">
      <dgm:prSet presAssocID="{B91C4FF5-F524-4111-BDFB-384276396ADF}" presName="parentText" presStyleLbl="alignNode1" presStyleIdx="8" presStyleCnt="11">
        <dgm:presLayoutVars>
          <dgm:chMax val="1"/>
          <dgm:bulletEnabled val="1"/>
        </dgm:presLayoutVars>
      </dgm:prSet>
      <dgm:spPr/>
    </dgm:pt>
    <dgm:pt modelId="{778BCD69-A84D-4D8F-95DA-E6FE5CBD0512}" type="pres">
      <dgm:prSet presAssocID="{B91C4FF5-F524-4111-BDFB-384276396ADF}" presName="descendantText" presStyleLbl="alignAcc1" presStyleIdx="8" presStyleCnt="11">
        <dgm:presLayoutVars>
          <dgm:bulletEnabled val="1"/>
        </dgm:presLayoutVars>
      </dgm:prSet>
      <dgm:spPr/>
    </dgm:pt>
    <dgm:pt modelId="{601B662B-8A9F-43E3-9E8F-96044023CC02}" type="pres">
      <dgm:prSet presAssocID="{363B2146-A831-4163-95A4-C45A99CD5E57}" presName="sp" presStyleCnt="0"/>
      <dgm:spPr/>
    </dgm:pt>
    <dgm:pt modelId="{5ACD9CF7-E7EA-4D49-A805-2D63A1801B4C}" type="pres">
      <dgm:prSet presAssocID="{F8C7B8D1-902F-42BA-B53D-00FC976A6E3D}" presName="composite" presStyleCnt="0"/>
      <dgm:spPr/>
    </dgm:pt>
    <dgm:pt modelId="{C04F4048-4743-44D0-86B8-9A7CC2BF3AB0}" type="pres">
      <dgm:prSet presAssocID="{F8C7B8D1-902F-42BA-B53D-00FC976A6E3D}" presName="parentText" presStyleLbl="alignNode1" presStyleIdx="9" presStyleCnt="11">
        <dgm:presLayoutVars>
          <dgm:chMax val="1"/>
          <dgm:bulletEnabled val="1"/>
        </dgm:presLayoutVars>
      </dgm:prSet>
      <dgm:spPr/>
    </dgm:pt>
    <dgm:pt modelId="{5991BF5B-3F41-430D-ABBF-D7EC3B247EEE}" type="pres">
      <dgm:prSet presAssocID="{F8C7B8D1-902F-42BA-B53D-00FC976A6E3D}" presName="descendantText" presStyleLbl="alignAcc1" presStyleIdx="9" presStyleCnt="11">
        <dgm:presLayoutVars>
          <dgm:bulletEnabled val="1"/>
        </dgm:presLayoutVars>
      </dgm:prSet>
      <dgm:spPr/>
    </dgm:pt>
    <dgm:pt modelId="{4AC2B7F8-9884-4FE3-A6B9-34C3CEB76B1A}" type="pres">
      <dgm:prSet presAssocID="{F144BDE2-33AF-45AD-842B-8139A2ABAE9F}" presName="sp" presStyleCnt="0"/>
      <dgm:spPr/>
    </dgm:pt>
    <dgm:pt modelId="{77583124-3687-460F-BC1A-C59BA390BE71}" type="pres">
      <dgm:prSet presAssocID="{D7ACA759-F2C2-4A0D-967B-1DA23C255F34}" presName="composite" presStyleCnt="0"/>
      <dgm:spPr/>
    </dgm:pt>
    <dgm:pt modelId="{9C97A4BE-0187-468D-9385-02EDD2AE5445}" type="pres">
      <dgm:prSet presAssocID="{D7ACA759-F2C2-4A0D-967B-1DA23C255F34}" presName="parentText" presStyleLbl="alignNode1" presStyleIdx="10" presStyleCnt="11">
        <dgm:presLayoutVars>
          <dgm:chMax val="1"/>
          <dgm:bulletEnabled val="1"/>
        </dgm:presLayoutVars>
      </dgm:prSet>
      <dgm:spPr/>
    </dgm:pt>
    <dgm:pt modelId="{4D3A1D4C-51B8-4DD4-AFAD-3112C16C53E9}" type="pres">
      <dgm:prSet presAssocID="{D7ACA759-F2C2-4A0D-967B-1DA23C255F34}" presName="descendantText" presStyleLbl="alignAcc1" presStyleIdx="10" presStyleCnt="11" custScaleY="149679">
        <dgm:presLayoutVars>
          <dgm:bulletEnabled val="1"/>
        </dgm:presLayoutVars>
      </dgm:prSet>
      <dgm:spPr/>
    </dgm:pt>
  </dgm:ptLst>
  <dgm:cxnLst>
    <dgm:cxn modelId="{EB39B306-AEE0-40E2-89CD-1BBF82045291}" type="presOf" srcId="{D7ACA759-F2C2-4A0D-967B-1DA23C255F34}" destId="{9C97A4BE-0187-468D-9385-02EDD2AE5445}" srcOrd="0" destOrd="0" presId="urn:microsoft.com/office/officeart/2005/8/layout/chevron2"/>
    <dgm:cxn modelId="{19C00209-80BF-4E57-9114-D71F1CEE6DEF}" srcId="{F8C7B8D1-902F-42BA-B53D-00FC976A6E3D}" destId="{EA6BC696-FF64-4E6F-9E97-CF2BC3C2CF47}" srcOrd="0" destOrd="0" parTransId="{1C14F9C1-BCC1-4F91-9E05-25EFE0C0E007}" sibTransId="{D08450F8-849A-488B-B10B-29E1FEDC98DA}"/>
    <dgm:cxn modelId="{D42C860F-FBC1-472B-8996-E70B6A0D894C}" srcId="{6EB7D58C-F84C-4377-9F6A-F65568BA5147}" destId="{08693486-3002-44B0-9E96-38B9A1F44EC0}" srcOrd="0" destOrd="0" parTransId="{C72FCDA0-C389-4451-959A-87154B7CC546}" sibTransId="{AC179077-4751-4435-804D-9BEF1DDE8520}"/>
    <dgm:cxn modelId="{82339D15-3251-4B48-A30E-CB1930062BA1}" srcId="{B0681737-58B7-49E2-A0F1-541B967891AC}" destId="{B91C4FF5-F524-4111-BDFB-384276396ADF}" srcOrd="8" destOrd="0" parTransId="{D921C2A0-E4EA-4B2C-B72F-EC43CBEDF5B6}" sibTransId="{363B2146-A831-4163-95A4-C45A99CD5E57}"/>
    <dgm:cxn modelId="{5D49C115-1B56-4716-8D39-0787D8703945}" type="presOf" srcId="{9935EF24-EDD6-4ABF-9B36-A047F3B324EE}" destId="{4D3A1D4C-51B8-4DD4-AFAD-3112C16C53E9}" srcOrd="0" destOrd="1" presId="urn:microsoft.com/office/officeart/2005/8/layout/chevron2"/>
    <dgm:cxn modelId="{C7C14B18-9BE6-45F8-B055-F9AC5DD4B376}" type="presOf" srcId="{F8C7B8D1-902F-42BA-B53D-00FC976A6E3D}" destId="{C04F4048-4743-44D0-86B8-9A7CC2BF3AB0}" srcOrd="0" destOrd="0" presId="urn:microsoft.com/office/officeart/2005/8/layout/chevron2"/>
    <dgm:cxn modelId="{B235B31E-9B7F-4DF4-97FF-A83E9773A6B9}" srcId="{B0681737-58B7-49E2-A0F1-541B967891AC}" destId="{0EAC51F0-4D60-4B7E-B9B5-B55942C1011C}" srcOrd="4" destOrd="0" parTransId="{F88D995B-1584-480E-8B30-BFE240D2A11B}" sibTransId="{D71B7CB1-178C-4070-B465-2EE2B2A92B70}"/>
    <dgm:cxn modelId="{E49AC61E-7A27-42AA-B487-3DA4204FBBD4}" type="presOf" srcId="{1D7B91B3-F10A-45FE-836B-89A078C5B74C}" destId="{E0C12897-2B41-4E50-9C08-088045E271F8}" srcOrd="0" destOrd="2" presId="urn:microsoft.com/office/officeart/2005/8/layout/chevron2"/>
    <dgm:cxn modelId="{32C4E325-9EF3-40F4-922E-33CBC75A68B3}" srcId="{B0681737-58B7-49E2-A0F1-541B967891AC}" destId="{E03B0F76-DC97-46A9-9F7D-668B29693BE3}" srcOrd="3" destOrd="0" parTransId="{A9129BC2-72AE-4682-A491-00A06AF7BAB5}" sibTransId="{8549F2CE-740B-4E67-B461-0C18733E061A}"/>
    <dgm:cxn modelId="{EF98BF2B-0489-4A54-A3C7-DE8A36156E87}" srcId="{04ABD6A9-E679-488D-B1F9-19E0A124EE0B}" destId="{A80626AD-1CB2-40D0-8086-797DF82FBFB4}" srcOrd="0" destOrd="0" parTransId="{6045C00B-1CA6-43B8-BA17-8520F2BFAE8A}" sibTransId="{386356AA-D1A5-4268-9A64-CECBEDF0C86E}"/>
    <dgm:cxn modelId="{DAA6BF33-2A80-4BA5-BB49-14CA347268C9}" type="presOf" srcId="{E03B0F76-DC97-46A9-9F7D-668B29693BE3}" destId="{8E89E6CD-727A-438B-90F4-B28492255F47}" srcOrd="0" destOrd="0" presId="urn:microsoft.com/office/officeart/2005/8/layout/chevron2"/>
    <dgm:cxn modelId="{F09CBE38-B5C5-4708-BD43-426AC34B716C}" srcId="{B0681737-58B7-49E2-A0F1-541B967891AC}" destId="{E8E78857-099E-4C22-A812-6DD0DB6A1BFF}" srcOrd="7" destOrd="0" parTransId="{FF8F69CB-7227-4746-90BD-6DB8297306D2}" sibTransId="{C1E5C808-4167-4B3C-8645-71881BE413A0}"/>
    <dgm:cxn modelId="{6CE7CE3A-A5EA-4629-A26C-3056C25DF7D0}" srcId="{B0681737-58B7-49E2-A0F1-541B967891AC}" destId="{D7ACA759-F2C2-4A0D-967B-1DA23C255F34}" srcOrd="10" destOrd="0" parTransId="{A553F71D-D89D-4C23-A77D-3552A874C746}" sibTransId="{C8E9A35B-54E8-407B-B088-88C5B425E8FD}"/>
    <dgm:cxn modelId="{9903B03C-29A3-40ED-ABEE-9E2CC0E77F46}" srcId="{E03B0F76-DC97-46A9-9F7D-668B29693BE3}" destId="{1D7B91B3-F10A-45FE-836B-89A078C5B74C}" srcOrd="2" destOrd="0" parTransId="{C1728320-F9F8-4D53-8130-2F6C93A48452}" sibTransId="{8DDCDF58-5B29-44FB-BAED-97AB306456C5}"/>
    <dgm:cxn modelId="{5DEC053E-07A7-4F29-8F46-8E6341A6DA3B}" srcId="{B0681737-58B7-49E2-A0F1-541B967891AC}" destId="{F8C7B8D1-902F-42BA-B53D-00FC976A6E3D}" srcOrd="9" destOrd="0" parTransId="{75E0807A-482C-46BC-BFD4-177943CB5451}" sibTransId="{F144BDE2-33AF-45AD-842B-8139A2ABAE9F}"/>
    <dgm:cxn modelId="{B973503E-5AA4-4243-9C78-14B5E5C995C2}" type="presOf" srcId="{B91C4FF5-F524-4111-BDFB-384276396ADF}" destId="{91743332-E057-4515-B88E-21F5F578B827}" srcOrd="0" destOrd="0" presId="urn:microsoft.com/office/officeart/2005/8/layout/chevron2"/>
    <dgm:cxn modelId="{6DE4F260-7E4C-44DB-BEB4-B40FC5F21D81}" srcId="{B0681737-58B7-49E2-A0F1-541B967891AC}" destId="{04ABD6A9-E679-488D-B1F9-19E0A124EE0B}" srcOrd="2" destOrd="0" parTransId="{178E81EA-303C-41A0-8843-FA526241E166}" sibTransId="{75F5CD57-E68A-427D-B66B-4D6E8BC6A8CE}"/>
    <dgm:cxn modelId="{33D2D942-D0CC-4412-B42B-938DC0424AD2}" type="presOf" srcId="{E8E78857-099E-4C22-A812-6DD0DB6A1BFF}" destId="{68F83AD3-A252-4F6A-B9C3-30898591993A}" srcOrd="0" destOrd="0" presId="urn:microsoft.com/office/officeart/2005/8/layout/chevron2"/>
    <dgm:cxn modelId="{FB319443-3165-4457-A9EF-757CDEE5F73E}" type="presOf" srcId="{B33BA994-E0A9-4F75-9F8F-FE89F45F4B60}" destId="{778BCD69-A84D-4D8F-95DA-E6FE5CBD0512}" srcOrd="0" destOrd="0" presId="urn:microsoft.com/office/officeart/2005/8/layout/chevron2"/>
    <dgm:cxn modelId="{003CDF63-4C93-4C87-A7D3-49E38236D02D}" srcId="{B0681737-58B7-49E2-A0F1-541B967891AC}" destId="{6EB7D58C-F84C-4377-9F6A-F65568BA5147}" srcOrd="0" destOrd="0" parTransId="{7E651AD8-01AE-4DAB-97FE-0C8CCBB9CDE1}" sibTransId="{37013CDA-5240-4C2B-85B2-0A230FE50CDC}"/>
    <dgm:cxn modelId="{818EE669-C0BC-45D4-9986-BFFB5E315850}" type="presOf" srcId="{D8BFB3C1-79EE-43B8-A9EB-3A3FCE3480CB}" destId="{2A29ED1C-0365-4C58-8DB7-4C2ECE714A1B}" srcOrd="0" destOrd="0" presId="urn:microsoft.com/office/officeart/2005/8/layout/chevron2"/>
    <dgm:cxn modelId="{F17A2A55-E675-429A-A14F-E25C8EC24991}" type="presOf" srcId="{C6D2E2D8-C10B-4E43-A421-AAF13FEB09DB}" destId="{E0C12897-2B41-4E50-9C08-088045E271F8}" srcOrd="0" destOrd="1" presId="urn:microsoft.com/office/officeart/2005/8/layout/chevron2"/>
    <dgm:cxn modelId="{C6489675-79E6-4972-A236-E12404DF9464}" srcId="{E8E78857-099E-4C22-A812-6DD0DB6A1BFF}" destId="{66A0E82C-4AA2-469B-8FB0-42DF60B4A4C3}" srcOrd="0" destOrd="0" parTransId="{0A345D56-B65D-4AC0-9D5D-AC86243DC665}" sibTransId="{FFD29929-1499-448C-B760-A2B85CC74E86}"/>
    <dgm:cxn modelId="{F147AB57-A236-4E1D-A52C-8FEFAFFEC196}" type="presOf" srcId="{34E70E8C-7266-4E22-8554-F64955EEE641}" destId="{D4CA4701-CFA0-4303-917B-47CFD8329182}" srcOrd="0" destOrd="0" presId="urn:microsoft.com/office/officeart/2005/8/layout/chevron2"/>
    <dgm:cxn modelId="{80450A79-BFB1-4B20-89FD-D4C2D82D9213}" type="presOf" srcId="{6EB7D58C-F84C-4377-9F6A-F65568BA5147}" destId="{73541B1D-81C4-4C6A-B65F-D903128E1858}" srcOrd="0" destOrd="0" presId="urn:microsoft.com/office/officeart/2005/8/layout/chevron2"/>
    <dgm:cxn modelId="{BE39F180-96B4-4FD1-B537-29AFB83C5B71}" type="presOf" srcId="{A8209D67-7718-49F6-8BC1-763AF3A0058C}" destId="{4D3A1D4C-51B8-4DD4-AFAD-3112C16C53E9}" srcOrd="0" destOrd="2" presId="urn:microsoft.com/office/officeart/2005/8/layout/chevron2"/>
    <dgm:cxn modelId="{DDEAC48C-45B0-4139-BA64-6B30B4479761}" type="presOf" srcId="{EA6BC696-FF64-4E6F-9E97-CF2BC3C2CF47}" destId="{5991BF5B-3F41-430D-ABBF-D7EC3B247EEE}" srcOrd="0" destOrd="0" presId="urn:microsoft.com/office/officeart/2005/8/layout/chevron2"/>
    <dgm:cxn modelId="{BEC9A694-30AD-459D-9173-BF3DC7C4963B}" srcId="{0EAC51F0-4D60-4B7E-B9B5-B55942C1011C}" destId="{8F32770E-A598-428A-873D-157936E33C64}" srcOrd="0" destOrd="0" parTransId="{0D59671A-B37A-446D-B535-7B614B9A1332}" sibTransId="{82788D60-EF5B-4375-A61D-2F9F8FDA8AB1}"/>
    <dgm:cxn modelId="{56C02095-268D-4255-8E9B-9E477C2F2DAD}" srcId="{D7ACA759-F2C2-4A0D-967B-1DA23C255F34}" destId="{9935EF24-EDD6-4ABF-9B36-A047F3B324EE}" srcOrd="1" destOrd="0" parTransId="{18874AFD-4891-4C8D-9716-AA3992D27D8B}" sibTransId="{B85EF9B1-A08D-471F-ADCE-D34F15CA8163}"/>
    <dgm:cxn modelId="{A4CD639B-8F2C-45FC-A56C-38636392F7B2}" srcId="{B0681737-58B7-49E2-A0F1-541B967891AC}" destId="{ED341B90-2E20-47B4-92A5-7F4DE6C27EA4}" srcOrd="1" destOrd="0" parTransId="{61CC9D8D-BB60-454D-BE5B-867FE41BAA91}" sibTransId="{53EA8CD1-C10A-4C37-8C5E-E6AF28B348BE}"/>
    <dgm:cxn modelId="{13846A9E-E409-4264-9D9C-683DDD126259}" type="presOf" srcId="{8F32770E-A598-428A-873D-157936E33C64}" destId="{B22259DE-0931-490B-8E6B-4F85323DA379}" srcOrd="0" destOrd="0" presId="urn:microsoft.com/office/officeart/2005/8/layout/chevron2"/>
    <dgm:cxn modelId="{032F899F-92E7-4AB4-9BB4-6DD454655081}" srcId="{D7ACA759-F2C2-4A0D-967B-1DA23C255F34}" destId="{A8209D67-7718-49F6-8BC1-763AF3A0058C}" srcOrd="2" destOrd="0" parTransId="{FF492EE4-4CDF-4223-BCE1-F44A9D9D658F}" sibTransId="{1F76E9A0-948D-44A7-83D8-9B6772164C3F}"/>
    <dgm:cxn modelId="{D71BD29F-44A0-4FCA-BD60-C1B400835F00}" type="presOf" srcId="{A80626AD-1CB2-40D0-8086-797DF82FBFB4}" destId="{245236F6-0630-409D-88E4-035EC2C9E76A}" srcOrd="0" destOrd="0" presId="urn:microsoft.com/office/officeart/2005/8/layout/chevron2"/>
    <dgm:cxn modelId="{2F9AF9A9-789D-4AD6-9566-75AB655BE8F8}" type="presOf" srcId="{B0681737-58B7-49E2-A0F1-541B967891AC}" destId="{775A049F-73F1-4388-A9DC-29A806067B3D}" srcOrd="0" destOrd="0" presId="urn:microsoft.com/office/officeart/2005/8/layout/chevron2"/>
    <dgm:cxn modelId="{63538FB2-0D18-48A9-892F-518C369D69A9}" type="presOf" srcId="{66A0E82C-4AA2-469B-8FB0-42DF60B4A4C3}" destId="{C60711BF-B6BB-453E-B2C5-AC074A2D4DAF}" srcOrd="0" destOrd="0" presId="urn:microsoft.com/office/officeart/2005/8/layout/chevron2"/>
    <dgm:cxn modelId="{4BA3BCB5-11DD-4FAB-BD81-C2A79F5F4690}" type="presOf" srcId="{C3B7CE9F-110D-4979-B398-CF318429BF1A}" destId="{4D3A1D4C-51B8-4DD4-AFAD-3112C16C53E9}" srcOrd="0" destOrd="0" presId="urn:microsoft.com/office/officeart/2005/8/layout/chevron2"/>
    <dgm:cxn modelId="{BA4DFAB6-4FB5-47B3-A83E-34322777BE02}" srcId="{32724ED6-DF4E-42AE-A433-C5428A27F1A7}" destId="{D8BFB3C1-79EE-43B8-A9EB-3A3FCE3480CB}" srcOrd="0" destOrd="0" parTransId="{EF3FFED3-3AA8-481F-B7E0-9CF79BAB5B45}" sibTransId="{F7A52EDE-C8EF-4893-A725-56020D83BB6A}"/>
    <dgm:cxn modelId="{CFFB7CB7-3C20-4EE0-BC3F-F21F494178E3}" srcId="{B91C4FF5-F524-4111-BDFB-384276396ADF}" destId="{B33BA994-E0A9-4F75-9F8F-FE89F45F4B60}" srcOrd="0" destOrd="0" parTransId="{2B57981D-4E4E-4AD9-9941-57E37D75019B}" sibTransId="{E139040C-2CB4-412A-8109-4FDD187E33E6}"/>
    <dgm:cxn modelId="{644DEDB7-3306-47F2-A6F5-D75D0430139B}" srcId="{B0681737-58B7-49E2-A0F1-541B967891AC}" destId="{4367CFFB-D122-4875-9916-3B8D35F7A5F8}" srcOrd="6" destOrd="0" parTransId="{996AF20B-377C-476C-9E28-4DCF09188388}" sibTransId="{8F820FA5-4DC0-45D5-89E4-2841881126EA}"/>
    <dgm:cxn modelId="{F4AE0BBA-6A24-4740-B783-3D1284060525}" srcId="{D7ACA759-F2C2-4A0D-967B-1DA23C255F34}" destId="{C3B7CE9F-110D-4979-B398-CF318429BF1A}" srcOrd="0" destOrd="0" parTransId="{271DC7DC-604F-4D9C-9273-B42532500104}" sibTransId="{2FFB9782-5366-4969-8D02-4311280186A7}"/>
    <dgm:cxn modelId="{4C316DBB-F2D8-444C-9EB4-D576B24E252E}" type="presOf" srcId="{04ABD6A9-E679-488D-B1F9-19E0A124EE0B}" destId="{F8497F2B-ABC5-4B0B-BC1E-CA5C9675214F}" srcOrd="0" destOrd="0" presId="urn:microsoft.com/office/officeart/2005/8/layout/chevron2"/>
    <dgm:cxn modelId="{AA1398BC-AFA8-4D98-B3BB-8F7AAAFD24F4}" type="presOf" srcId="{0EAC51F0-4D60-4B7E-B9B5-B55942C1011C}" destId="{57E29118-B4E0-4F6D-8745-3E9981D5CDBC}" srcOrd="0" destOrd="0" presId="urn:microsoft.com/office/officeart/2005/8/layout/chevron2"/>
    <dgm:cxn modelId="{A91BF6BF-3AB2-4A39-84B2-F36F99BC495E}" srcId="{E03B0F76-DC97-46A9-9F7D-668B29693BE3}" destId="{C6D2E2D8-C10B-4E43-A421-AAF13FEB09DB}" srcOrd="1" destOrd="0" parTransId="{D2D1CAD6-4C94-469D-8869-D30FC0B079A5}" sibTransId="{A995BD73-8D88-4F94-BF6B-C90282D4B71D}"/>
    <dgm:cxn modelId="{325D4FC1-F319-451B-B494-6282406A7416}" type="presOf" srcId="{C5D72881-F462-4274-BBE2-41B651081E68}" destId="{E0C12897-2B41-4E50-9C08-088045E271F8}" srcOrd="0" destOrd="0" presId="urn:microsoft.com/office/officeart/2005/8/layout/chevron2"/>
    <dgm:cxn modelId="{9805D6D4-F99B-438B-A456-34EF6083885C}" type="presOf" srcId="{08693486-3002-44B0-9E96-38B9A1F44EC0}" destId="{C603A02E-C58F-43A8-B80C-29C1AAD78408}" srcOrd="0" destOrd="0" presId="urn:microsoft.com/office/officeart/2005/8/layout/chevron2"/>
    <dgm:cxn modelId="{F07ED5D6-6707-4EDA-AE56-79D0F831E6E9}" srcId="{4367CFFB-D122-4875-9916-3B8D35F7A5F8}" destId="{3408D443-83A7-4CF0-8429-E9C47C896A7D}" srcOrd="0" destOrd="0" parTransId="{E85D0D09-C4B5-4CE7-AE2F-AB86DDA855AE}" sibTransId="{1E65D5A2-AAE0-4A87-8A48-2908762C96E1}"/>
    <dgm:cxn modelId="{21E192D9-AFBD-4AFC-B4EA-304D1FFC3427}" srcId="{E03B0F76-DC97-46A9-9F7D-668B29693BE3}" destId="{C5D72881-F462-4274-BBE2-41B651081E68}" srcOrd="0" destOrd="0" parTransId="{748D7897-D54B-486B-9511-F0781424D368}" sibTransId="{83990AF9-870F-40BA-A6D7-B02EC6314B07}"/>
    <dgm:cxn modelId="{8ACD19DF-FA64-4BBA-9A4B-BA65B06DF129}" srcId="{ED341B90-2E20-47B4-92A5-7F4DE6C27EA4}" destId="{34E70E8C-7266-4E22-8554-F64955EEE641}" srcOrd="0" destOrd="0" parTransId="{9C63414F-4703-40E8-9720-3DE9E83D2165}" sibTransId="{312EBF41-4840-4AEA-ACD4-B16264ABD813}"/>
    <dgm:cxn modelId="{5139D2DF-47B6-42B4-8AA1-12664E4DE696}" srcId="{B0681737-58B7-49E2-A0F1-541B967891AC}" destId="{32724ED6-DF4E-42AE-A433-C5428A27F1A7}" srcOrd="5" destOrd="0" parTransId="{1BD3BF7B-FC83-4859-9DED-A60A6DA2121B}" sibTransId="{1A47BF04-5BEC-44AE-936A-F1B7675B58A0}"/>
    <dgm:cxn modelId="{BEF55FEC-8788-49C2-A41C-7D929C080CA1}" type="presOf" srcId="{4367CFFB-D122-4875-9916-3B8D35F7A5F8}" destId="{AE6C3BCD-01DF-42FF-8F26-DD6D67A42563}" srcOrd="0" destOrd="0" presId="urn:microsoft.com/office/officeart/2005/8/layout/chevron2"/>
    <dgm:cxn modelId="{BAE3B7F2-E2E2-426D-BCFF-6D253AF1B971}" type="presOf" srcId="{3408D443-83A7-4CF0-8429-E9C47C896A7D}" destId="{EED9176C-2335-4DB7-8801-A6121137F03D}" srcOrd="0" destOrd="0" presId="urn:microsoft.com/office/officeart/2005/8/layout/chevron2"/>
    <dgm:cxn modelId="{3BFCA6F9-3CBC-4D73-9042-2F44849770EA}" type="presOf" srcId="{ED341B90-2E20-47B4-92A5-7F4DE6C27EA4}" destId="{4E02CCD8-6C8D-4C7F-B85F-6BFF28C9876D}" srcOrd="0" destOrd="0" presId="urn:microsoft.com/office/officeart/2005/8/layout/chevron2"/>
    <dgm:cxn modelId="{343483FB-118F-47D3-B008-F79809FA1320}" type="presOf" srcId="{32724ED6-DF4E-42AE-A433-C5428A27F1A7}" destId="{1667AA6B-171D-48DE-9EAA-AB4135B88C89}" srcOrd="0" destOrd="0" presId="urn:microsoft.com/office/officeart/2005/8/layout/chevron2"/>
    <dgm:cxn modelId="{698F90B1-BAE2-4BB3-BF95-3B3FE08FFDF4}" type="presParOf" srcId="{775A049F-73F1-4388-A9DC-29A806067B3D}" destId="{BED5E67B-28BA-473A-8AF1-3D0514FF3DA6}" srcOrd="0" destOrd="0" presId="urn:microsoft.com/office/officeart/2005/8/layout/chevron2"/>
    <dgm:cxn modelId="{D5FF2177-7903-4DA2-B5B7-4F585865149E}" type="presParOf" srcId="{BED5E67B-28BA-473A-8AF1-3D0514FF3DA6}" destId="{73541B1D-81C4-4C6A-B65F-D903128E1858}" srcOrd="0" destOrd="0" presId="urn:microsoft.com/office/officeart/2005/8/layout/chevron2"/>
    <dgm:cxn modelId="{C9E752DD-D2EF-42A0-9128-6BF76AC8995B}" type="presParOf" srcId="{BED5E67B-28BA-473A-8AF1-3D0514FF3DA6}" destId="{C603A02E-C58F-43A8-B80C-29C1AAD78408}" srcOrd="1" destOrd="0" presId="urn:microsoft.com/office/officeart/2005/8/layout/chevron2"/>
    <dgm:cxn modelId="{5141E441-41D4-45B7-98C1-D727E6E93013}" type="presParOf" srcId="{775A049F-73F1-4388-A9DC-29A806067B3D}" destId="{7E48C39A-9850-45AA-8489-CEA489BC9796}" srcOrd="1" destOrd="0" presId="urn:microsoft.com/office/officeart/2005/8/layout/chevron2"/>
    <dgm:cxn modelId="{679A16AD-E45D-4BE8-A81E-348F087B650E}" type="presParOf" srcId="{775A049F-73F1-4388-A9DC-29A806067B3D}" destId="{79DD7E9C-2DDF-4644-8C98-F205E5DB6467}" srcOrd="2" destOrd="0" presId="urn:microsoft.com/office/officeart/2005/8/layout/chevron2"/>
    <dgm:cxn modelId="{E3AC6C88-3DB9-4FC6-AD38-82E6C4789BF4}" type="presParOf" srcId="{79DD7E9C-2DDF-4644-8C98-F205E5DB6467}" destId="{4E02CCD8-6C8D-4C7F-B85F-6BFF28C9876D}" srcOrd="0" destOrd="0" presId="urn:microsoft.com/office/officeart/2005/8/layout/chevron2"/>
    <dgm:cxn modelId="{A3C346D7-DC62-4D37-961D-FA5ABEEB5C9D}" type="presParOf" srcId="{79DD7E9C-2DDF-4644-8C98-F205E5DB6467}" destId="{D4CA4701-CFA0-4303-917B-47CFD8329182}" srcOrd="1" destOrd="0" presId="urn:microsoft.com/office/officeart/2005/8/layout/chevron2"/>
    <dgm:cxn modelId="{85249E49-3A2E-4EB2-A3BC-DFA2AE2A8995}" type="presParOf" srcId="{775A049F-73F1-4388-A9DC-29A806067B3D}" destId="{85650A4A-2D88-41C7-B477-77ECF04C2756}" srcOrd="3" destOrd="0" presId="urn:microsoft.com/office/officeart/2005/8/layout/chevron2"/>
    <dgm:cxn modelId="{4D7BDDD3-80F8-4D1F-99A0-9FC49AE14D1B}" type="presParOf" srcId="{775A049F-73F1-4388-A9DC-29A806067B3D}" destId="{A2C3301F-5BAE-438C-B96D-A063A462FB80}" srcOrd="4" destOrd="0" presId="urn:microsoft.com/office/officeart/2005/8/layout/chevron2"/>
    <dgm:cxn modelId="{493E12DF-347C-4B9F-ABC6-4BEDB7022207}" type="presParOf" srcId="{A2C3301F-5BAE-438C-B96D-A063A462FB80}" destId="{F8497F2B-ABC5-4B0B-BC1E-CA5C9675214F}" srcOrd="0" destOrd="0" presId="urn:microsoft.com/office/officeart/2005/8/layout/chevron2"/>
    <dgm:cxn modelId="{F56C567C-FD81-4E74-B08D-DCC713E6B283}" type="presParOf" srcId="{A2C3301F-5BAE-438C-B96D-A063A462FB80}" destId="{245236F6-0630-409D-88E4-035EC2C9E76A}" srcOrd="1" destOrd="0" presId="urn:microsoft.com/office/officeart/2005/8/layout/chevron2"/>
    <dgm:cxn modelId="{8F578985-194F-46D8-B54C-E8F9779833EE}" type="presParOf" srcId="{775A049F-73F1-4388-A9DC-29A806067B3D}" destId="{B30F2C60-2196-434F-8F55-75ACF57AF2C5}" srcOrd="5" destOrd="0" presId="urn:microsoft.com/office/officeart/2005/8/layout/chevron2"/>
    <dgm:cxn modelId="{408CB049-988F-4AD2-B051-940E1CB6E425}" type="presParOf" srcId="{775A049F-73F1-4388-A9DC-29A806067B3D}" destId="{26827A10-5DAA-4AF6-80C8-F26B94EC8CA6}" srcOrd="6" destOrd="0" presId="urn:microsoft.com/office/officeart/2005/8/layout/chevron2"/>
    <dgm:cxn modelId="{60131B56-F2C6-49E7-AAD2-9A823CFACD97}" type="presParOf" srcId="{26827A10-5DAA-4AF6-80C8-F26B94EC8CA6}" destId="{8E89E6CD-727A-438B-90F4-B28492255F47}" srcOrd="0" destOrd="0" presId="urn:microsoft.com/office/officeart/2005/8/layout/chevron2"/>
    <dgm:cxn modelId="{EA106EA6-7718-4F64-8384-17812CA10419}" type="presParOf" srcId="{26827A10-5DAA-4AF6-80C8-F26B94EC8CA6}" destId="{E0C12897-2B41-4E50-9C08-088045E271F8}" srcOrd="1" destOrd="0" presId="urn:microsoft.com/office/officeart/2005/8/layout/chevron2"/>
    <dgm:cxn modelId="{C32541FA-BDED-44F2-8B41-3DCBBFE665BF}" type="presParOf" srcId="{775A049F-73F1-4388-A9DC-29A806067B3D}" destId="{96464E43-8E1F-441F-93B8-460F53CD97E7}" srcOrd="7" destOrd="0" presId="urn:microsoft.com/office/officeart/2005/8/layout/chevron2"/>
    <dgm:cxn modelId="{6D7BAA6A-4973-4073-83E3-385A16125377}" type="presParOf" srcId="{775A049F-73F1-4388-A9DC-29A806067B3D}" destId="{A07A15EA-15CA-49CD-9443-6BB798DD78A9}" srcOrd="8" destOrd="0" presId="urn:microsoft.com/office/officeart/2005/8/layout/chevron2"/>
    <dgm:cxn modelId="{1594A2F5-0300-46B9-B48F-663109F66DE8}" type="presParOf" srcId="{A07A15EA-15CA-49CD-9443-6BB798DD78A9}" destId="{57E29118-B4E0-4F6D-8745-3E9981D5CDBC}" srcOrd="0" destOrd="0" presId="urn:microsoft.com/office/officeart/2005/8/layout/chevron2"/>
    <dgm:cxn modelId="{326DC694-8E55-48E1-BD61-B79564C526D8}" type="presParOf" srcId="{A07A15EA-15CA-49CD-9443-6BB798DD78A9}" destId="{B22259DE-0931-490B-8E6B-4F85323DA379}" srcOrd="1" destOrd="0" presId="urn:microsoft.com/office/officeart/2005/8/layout/chevron2"/>
    <dgm:cxn modelId="{5125F430-1AA9-41DC-9E18-62D0C8E4F208}" type="presParOf" srcId="{775A049F-73F1-4388-A9DC-29A806067B3D}" destId="{4B02E112-E106-46C7-84A4-FA5F6838B580}" srcOrd="9" destOrd="0" presId="urn:microsoft.com/office/officeart/2005/8/layout/chevron2"/>
    <dgm:cxn modelId="{1E3B43A7-7DE4-45D0-B73A-F43ABA045104}" type="presParOf" srcId="{775A049F-73F1-4388-A9DC-29A806067B3D}" destId="{67BD2AC8-9395-4AFA-8681-8DC3F707B396}" srcOrd="10" destOrd="0" presId="urn:microsoft.com/office/officeart/2005/8/layout/chevron2"/>
    <dgm:cxn modelId="{FA247C77-D33F-4951-B14A-2B70D32C66C5}" type="presParOf" srcId="{67BD2AC8-9395-4AFA-8681-8DC3F707B396}" destId="{1667AA6B-171D-48DE-9EAA-AB4135B88C89}" srcOrd="0" destOrd="0" presId="urn:microsoft.com/office/officeart/2005/8/layout/chevron2"/>
    <dgm:cxn modelId="{CF3308D6-0E13-4257-9FFB-370373838213}" type="presParOf" srcId="{67BD2AC8-9395-4AFA-8681-8DC3F707B396}" destId="{2A29ED1C-0365-4C58-8DB7-4C2ECE714A1B}" srcOrd="1" destOrd="0" presId="urn:microsoft.com/office/officeart/2005/8/layout/chevron2"/>
    <dgm:cxn modelId="{48C9D8C2-36D8-4955-A0A7-5EF6BCF7730B}" type="presParOf" srcId="{775A049F-73F1-4388-A9DC-29A806067B3D}" destId="{DDF86425-8871-47B8-883D-0FCF47540185}" srcOrd="11" destOrd="0" presId="urn:microsoft.com/office/officeart/2005/8/layout/chevron2"/>
    <dgm:cxn modelId="{8C3C3AAC-79A4-45E5-AEFA-DE932885AC9F}" type="presParOf" srcId="{775A049F-73F1-4388-A9DC-29A806067B3D}" destId="{65DEA8CD-E96B-403A-9BA1-C2BF65517162}" srcOrd="12" destOrd="0" presId="urn:microsoft.com/office/officeart/2005/8/layout/chevron2"/>
    <dgm:cxn modelId="{41EB537C-1470-4417-84A3-C8F41895F245}" type="presParOf" srcId="{65DEA8CD-E96B-403A-9BA1-C2BF65517162}" destId="{AE6C3BCD-01DF-42FF-8F26-DD6D67A42563}" srcOrd="0" destOrd="0" presId="urn:microsoft.com/office/officeart/2005/8/layout/chevron2"/>
    <dgm:cxn modelId="{9D9D92A6-EC13-4B69-9F68-278C9F9C8E20}" type="presParOf" srcId="{65DEA8CD-E96B-403A-9BA1-C2BF65517162}" destId="{EED9176C-2335-4DB7-8801-A6121137F03D}" srcOrd="1" destOrd="0" presId="urn:microsoft.com/office/officeart/2005/8/layout/chevron2"/>
    <dgm:cxn modelId="{A7F32F7F-FAB3-4858-AE2E-0BDEB1F8A01C}" type="presParOf" srcId="{775A049F-73F1-4388-A9DC-29A806067B3D}" destId="{D2C60AC1-81DD-4C07-9648-523FCF08BAB1}" srcOrd="13" destOrd="0" presId="urn:microsoft.com/office/officeart/2005/8/layout/chevron2"/>
    <dgm:cxn modelId="{22973F17-E88F-4047-8CBD-1AD0188730CA}" type="presParOf" srcId="{775A049F-73F1-4388-A9DC-29A806067B3D}" destId="{AA76689B-5DAB-4C39-8177-4FECB78995F8}" srcOrd="14" destOrd="0" presId="urn:microsoft.com/office/officeart/2005/8/layout/chevron2"/>
    <dgm:cxn modelId="{4867DA17-9804-417F-930E-0D04BFC814AB}" type="presParOf" srcId="{AA76689B-5DAB-4C39-8177-4FECB78995F8}" destId="{68F83AD3-A252-4F6A-B9C3-30898591993A}" srcOrd="0" destOrd="0" presId="urn:microsoft.com/office/officeart/2005/8/layout/chevron2"/>
    <dgm:cxn modelId="{DD1B6340-EC77-4C81-A7C5-9DB92F04B6F8}" type="presParOf" srcId="{AA76689B-5DAB-4C39-8177-4FECB78995F8}" destId="{C60711BF-B6BB-453E-B2C5-AC074A2D4DAF}" srcOrd="1" destOrd="0" presId="urn:microsoft.com/office/officeart/2005/8/layout/chevron2"/>
    <dgm:cxn modelId="{863C719A-90A0-465B-93F9-A0C3834DFB4E}" type="presParOf" srcId="{775A049F-73F1-4388-A9DC-29A806067B3D}" destId="{A01D50EF-5303-44A5-9358-A47A181EFB0C}" srcOrd="15" destOrd="0" presId="urn:microsoft.com/office/officeart/2005/8/layout/chevron2"/>
    <dgm:cxn modelId="{32B95BDA-9CF1-4F5B-B56B-26F4AD49029D}" type="presParOf" srcId="{775A049F-73F1-4388-A9DC-29A806067B3D}" destId="{597F57F5-E2A2-4D72-807F-FF60A9E9CD22}" srcOrd="16" destOrd="0" presId="urn:microsoft.com/office/officeart/2005/8/layout/chevron2"/>
    <dgm:cxn modelId="{68E3585C-CBFB-4D51-B2B3-DD798A475643}" type="presParOf" srcId="{597F57F5-E2A2-4D72-807F-FF60A9E9CD22}" destId="{91743332-E057-4515-B88E-21F5F578B827}" srcOrd="0" destOrd="0" presId="urn:microsoft.com/office/officeart/2005/8/layout/chevron2"/>
    <dgm:cxn modelId="{A061D7C6-31F6-45DA-91DD-EC987798D213}" type="presParOf" srcId="{597F57F5-E2A2-4D72-807F-FF60A9E9CD22}" destId="{778BCD69-A84D-4D8F-95DA-E6FE5CBD0512}" srcOrd="1" destOrd="0" presId="urn:microsoft.com/office/officeart/2005/8/layout/chevron2"/>
    <dgm:cxn modelId="{281D9A73-4777-485F-8D93-DA27082D41AD}" type="presParOf" srcId="{775A049F-73F1-4388-A9DC-29A806067B3D}" destId="{601B662B-8A9F-43E3-9E8F-96044023CC02}" srcOrd="17" destOrd="0" presId="urn:microsoft.com/office/officeart/2005/8/layout/chevron2"/>
    <dgm:cxn modelId="{36AA6976-6BF9-4A32-8AAD-AF0A7A24387D}" type="presParOf" srcId="{775A049F-73F1-4388-A9DC-29A806067B3D}" destId="{5ACD9CF7-E7EA-4D49-A805-2D63A1801B4C}" srcOrd="18" destOrd="0" presId="urn:microsoft.com/office/officeart/2005/8/layout/chevron2"/>
    <dgm:cxn modelId="{AEB229B3-D89D-46E6-AF66-75DFF0CAC8A1}" type="presParOf" srcId="{5ACD9CF7-E7EA-4D49-A805-2D63A1801B4C}" destId="{C04F4048-4743-44D0-86B8-9A7CC2BF3AB0}" srcOrd="0" destOrd="0" presId="urn:microsoft.com/office/officeart/2005/8/layout/chevron2"/>
    <dgm:cxn modelId="{21C33F16-9381-4588-80A8-E712F11467C8}" type="presParOf" srcId="{5ACD9CF7-E7EA-4D49-A805-2D63A1801B4C}" destId="{5991BF5B-3F41-430D-ABBF-D7EC3B247EEE}" srcOrd="1" destOrd="0" presId="urn:microsoft.com/office/officeart/2005/8/layout/chevron2"/>
    <dgm:cxn modelId="{78F5CDE7-C120-4FAA-A1DA-290CDE1117AF}" type="presParOf" srcId="{775A049F-73F1-4388-A9DC-29A806067B3D}" destId="{4AC2B7F8-9884-4FE3-A6B9-34C3CEB76B1A}" srcOrd="19" destOrd="0" presId="urn:microsoft.com/office/officeart/2005/8/layout/chevron2"/>
    <dgm:cxn modelId="{481B8CEE-FF80-4CB3-8DF8-F61FF10A3876}" type="presParOf" srcId="{775A049F-73F1-4388-A9DC-29A806067B3D}" destId="{77583124-3687-460F-BC1A-C59BA390BE71}" srcOrd="20" destOrd="0" presId="urn:microsoft.com/office/officeart/2005/8/layout/chevron2"/>
    <dgm:cxn modelId="{170907F9-D38C-44C1-8347-DA2C8F189551}" type="presParOf" srcId="{77583124-3687-460F-BC1A-C59BA390BE71}" destId="{9C97A4BE-0187-468D-9385-02EDD2AE5445}" srcOrd="0" destOrd="0" presId="urn:microsoft.com/office/officeart/2005/8/layout/chevron2"/>
    <dgm:cxn modelId="{78342AD8-62B8-400B-99C9-37C040615F33}" type="presParOf" srcId="{77583124-3687-460F-BC1A-C59BA390BE71}" destId="{4D3A1D4C-51B8-4DD4-AFAD-3112C16C53E9}" srcOrd="1" destOrd="0" presId="urn:microsoft.com/office/officeart/2005/8/layout/chevron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AC05B399-4D28-4332-9C07-6EA4BB8CD12A}"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DF6D7336-9EDF-4A6D-8B2D-153636D33C7B}">
      <dgm:prSet phldrT="[Metin]" custT="1"/>
      <dgm:spPr/>
      <dgm:t>
        <a:bodyPr/>
        <a:lstStyle/>
        <a:p>
          <a:r>
            <a:rPr lang="en-US" sz="1200">
              <a:latin typeface="Arial" panose="020B0604020202020204" pitchFamily="34" charset="0"/>
              <a:cs typeface="Arial" panose="020B0604020202020204" pitchFamily="34" charset="0"/>
            </a:rPr>
            <a:t>1</a:t>
          </a:r>
        </a:p>
      </dgm:t>
    </dgm:pt>
    <dgm:pt modelId="{4FEDB2F7-0B19-4F66-807D-C3D5A0B64186}" type="parTrans" cxnId="{3F57A414-4BE5-40BB-A39E-7DA2A4A91C10}">
      <dgm:prSet/>
      <dgm:spPr/>
      <dgm:t>
        <a:bodyPr/>
        <a:lstStyle/>
        <a:p>
          <a:endParaRPr lang="tr-TR" sz="1200">
            <a:latin typeface="Arial" panose="020B0604020202020204" pitchFamily="34" charset="0"/>
            <a:cs typeface="Arial" panose="020B0604020202020204" pitchFamily="34" charset="0"/>
          </a:endParaRPr>
        </a:p>
      </dgm:t>
    </dgm:pt>
    <dgm:pt modelId="{7BF6CEE5-4FB1-487B-A84B-577431DB4CC8}" type="sibTrans" cxnId="{3F57A414-4BE5-40BB-A39E-7DA2A4A91C10}">
      <dgm:prSet/>
      <dgm:spPr/>
      <dgm:t>
        <a:bodyPr/>
        <a:lstStyle/>
        <a:p>
          <a:endParaRPr lang="tr-TR" sz="1200">
            <a:latin typeface="Arial" panose="020B0604020202020204" pitchFamily="34" charset="0"/>
            <a:cs typeface="Arial" panose="020B0604020202020204" pitchFamily="34" charset="0"/>
          </a:endParaRPr>
        </a:p>
      </dgm:t>
    </dgm:pt>
    <dgm:pt modelId="{4A852254-3BC1-4B88-AFC6-09C5A63EE014}">
      <dgm:prSet phldrT="[Metin]" custT="1"/>
      <dgm:spPr/>
      <dgm:t>
        <a:bodyPr/>
        <a:lstStyle/>
        <a:p>
          <a:r>
            <a:rPr lang="en-US" sz="1200">
              <a:latin typeface="Arial" panose="020B0604020202020204" pitchFamily="34" charset="0"/>
              <a:cs typeface="Arial" panose="020B0604020202020204" pitchFamily="34" charset="0"/>
            </a:rPr>
            <a:t>Replace the hepa filter.</a:t>
          </a:r>
        </a:p>
      </dgm:t>
    </dgm:pt>
    <dgm:pt modelId="{3C83051E-F254-497C-B2CF-91540B986AE7}" type="parTrans" cxnId="{B4FA11C0-2C1B-4347-8BBC-D63C40823B8F}">
      <dgm:prSet/>
      <dgm:spPr/>
      <dgm:t>
        <a:bodyPr/>
        <a:lstStyle/>
        <a:p>
          <a:endParaRPr lang="tr-TR" sz="1200">
            <a:latin typeface="Arial" panose="020B0604020202020204" pitchFamily="34" charset="0"/>
            <a:cs typeface="Arial" panose="020B0604020202020204" pitchFamily="34" charset="0"/>
          </a:endParaRPr>
        </a:p>
      </dgm:t>
    </dgm:pt>
    <dgm:pt modelId="{3AE16AC7-32A0-4BF6-9EC0-0B65C9CE2D28}" type="sibTrans" cxnId="{B4FA11C0-2C1B-4347-8BBC-D63C40823B8F}">
      <dgm:prSet/>
      <dgm:spPr/>
      <dgm:t>
        <a:bodyPr/>
        <a:lstStyle/>
        <a:p>
          <a:endParaRPr lang="tr-TR" sz="1200">
            <a:latin typeface="Arial" panose="020B0604020202020204" pitchFamily="34" charset="0"/>
            <a:cs typeface="Arial" panose="020B0604020202020204" pitchFamily="34" charset="0"/>
          </a:endParaRPr>
        </a:p>
      </dgm:t>
    </dgm:pt>
    <dgm:pt modelId="{A7B33C4D-1CF3-4097-B801-8AA78FBA2CE5}">
      <dgm:prSet custT="1"/>
      <dgm:spPr/>
      <dgm:t>
        <a:bodyPr/>
        <a:lstStyle/>
        <a:p>
          <a:r>
            <a:rPr lang="en-US" sz="1200">
              <a:latin typeface="Arial" panose="020B0604020202020204" pitchFamily="34" charset="0"/>
              <a:cs typeface="Arial" panose="020B0604020202020204" pitchFamily="34" charset="0"/>
            </a:rPr>
            <a:t>2</a:t>
          </a:r>
        </a:p>
      </dgm:t>
    </dgm:pt>
    <dgm:pt modelId="{B74EA913-D946-407F-B692-86E62D1BC83E}" type="parTrans" cxnId="{6CE17733-53A0-44B5-91C3-956ACC8B9D34}">
      <dgm:prSet/>
      <dgm:spPr/>
      <dgm:t>
        <a:bodyPr/>
        <a:lstStyle/>
        <a:p>
          <a:endParaRPr lang="tr-TR" sz="1200">
            <a:latin typeface="Arial" panose="020B0604020202020204" pitchFamily="34" charset="0"/>
            <a:cs typeface="Arial" panose="020B0604020202020204" pitchFamily="34" charset="0"/>
          </a:endParaRPr>
        </a:p>
      </dgm:t>
    </dgm:pt>
    <dgm:pt modelId="{6E170EF0-BE1A-4FC2-A86C-2AF962A0669B}" type="sibTrans" cxnId="{6CE17733-53A0-44B5-91C3-956ACC8B9D34}">
      <dgm:prSet/>
      <dgm:spPr/>
      <dgm:t>
        <a:bodyPr/>
        <a:lstStyle/>
        <a:p>
          <a:endParaRPr lang="tr-TR" sz="1200">
            <a:latin typeface="Arial" panose="020B0604020202020204" pitchFamily="34" charset="0"/>
            <a:cs typeface="Arial" panose="020B0604020202020204" pitchFamily="34" charset="0"/>
          </a:endParaRPr>
        </a:p>
      </dgm:t>
    </dgm:pt>
    <dgm:pt modelId="{AC7516AD-4CA3-4971-84C9-966EF46DC5D4}">
      <dgm:prSet custT="1"/>
      <dgm:spPr/>
      <dgm:t>
        <a:bodyPr/>
        <a:lstStyle/>
        <a:p>
          <a:r>
            <a:rPr lang="en-US" sz="1200">
              <a:latin typeface="Arial" panose="020B0604020202020204" pitchFamily="34" charset="0"/>
              <a:cs typeface="Arial" panose="020B0604020202020204" pitchFamily="34" charset="0"/>
            </a:rPr>
            <a:t>Reset hepa filter counter.</a:t>
          </a:r>
        </a:p>
      </dgm:t>
    </dgm:pt>
    <dgm:pt modelId="{902A2217-9B05-4686-99A0-F256D7737D40}" type="parTrans" cxnId="{ADB09714-BCB6-4514-A80F-F85B4801B879}">
      <dgm:prSet/>
      <dgm:spPr/>
      <dgm:t>
        <a:bodyPr/>
        <a:lstStyle/>
        <a:p>
          <a:endParaRPr lang="tr-TR" sz="1200">
            <a:latin typeface="Arial" panose="020B0604020202020204" pitchFamily="34" charset="0"/>
            <a:cs typeface="Arial" panose="020B0604020202020204" pitchFamily="34" charset="0"/>
          </a:endParaRPr>
        </a:p>
      </dgm:t>
    </dgm:pt>
    <dgm:pt modelId="{5AABB557-E649-4759-BAC7-288B612B01D0}" type="sibTrans" cxnId="{ADB09714-BCB6-4514-A80F-F85B4801B879}">
      <dgm:prSet/>
      <dgm:spPr/>
      <dgm:t>
        <a:bodyPr/>
        <a:lstStyle/>
        <a:p>
          <a:endParaRPr lang="tr-TR" sz="1200">
            <a:latin typeface="Arial" panose="020B0604020202020204" pitchFamily="34" charset="0"/>
            <a:cs typeface="Arial" panose="020B0604020202020204" pitchFamily="34" charset="0"/>
          </a:endParaRPr>
        </a:p>
      </dgm:t>
    </dgm:pt>
    <dgm:pt modelId="{7E778A0D-9871-4C61-B1AC-6361ABE8CD0A}" type="pres">
      <dgm:prSet presAssocID="{AC05B399-4D28-4332-9C07-6EA4BB8CD12A}" presName="linearFlow" presStyleCnt="0">
        <dgm:presLayoutVars>
          <dgm:dir/>
          <dgm:animLvl val="lvl"/>
          <dgm:resizeHandles val="exact"/>
        </dgm:presLayoutVars>
      </dgm:prSet>
      <dgm:spPr/>
    </dgm:pt>
    <dgm:pt modelId="{070BA8DD-341D-4DFB-9E98-5CE5431EDE1F}" type="pres">
      <dgm:prSet presAssocID="{DF6D7336-9EDF-4A6D-8B2D-153636D33C7B}" presName="composite" presStyleCnt="0"/>
      <dgm:spPr/>
    </dgm:pt>
    <dgm:pt modelId="{B5FC40E8-36B2-4F7C-9741-AAB06ECBFB55}" type="pres">
      <dgm:prSet presAssocID="{DF6D7336-9EDF-4A6D-8B2D-153636D33C7B}" presName="parentText" presStyleLbl="alignNode1" presStyleIdx="0" presStyleCnt="2">
        <dgm:presLayoutVars>
          <dgm:chMax val="1"/>
          <dgm:bulletEnabled val="1"/>
        </dgm:presLayoutVars>
      </dgm:prSet>
      <dgm:spPr/>
    </dgm:pt>
    <dgm:pt modelId="{F3E765B4-98E6-4976-8478-D600C2332F13}" type="pres">
      <dgm:prSet presAssocID="{DF6D7336-9EDF-4A6D-8B2D-153636D33C7B}" presName="descendantText" presStyleLbl="alignAcc1" presStyleIdx="0" presStyleCnt="2">
        <dgm:presLayoutVars>
          <dgm:bulletEnabled val="1"/>
        </dgm:presLayoutVars>
      </dgm:prSet>
      <dgm:spPr/>
    </dgm:pt>
    <dgm:pt modelId="{E71EAE4B-3434-4D5D-8CDD-5B365CB08D5E}" type="pres">
      <dgm:prSet presAssocID="{7BF6CEE5-4FB1-487B-A84B-577431DB4CC8}" presName="sp" presStyleCnt="0"/>
      <dgm:spPr/>
    </dgm:pt>
    <dgm:pt modelId="{95ACDABA-002F-4BF4-8A56-C1F671259E64}" type="pres">
      <dgm:prSet presAssocID="{A7B33C4D-1CF3-4097-B801-8AA78FBA2CE5}" presName="composite" presStyleCnt="0"/>
      <dgm:spPr/>
    </dgm:pt>
    <dgm:pt modelId="{F9B3E126-834E-4919-B25C-AD2FA0BDBA18}" type="pres">
      <dgm:prSet presAssocID="{A7B33C4D-1CF3-4097-B801-8AA78FBA2CE5}" presName="parentText" presStyleLbl="alignNode1" presStyleIdx="1" presStyleCnt="2">
        <dgm:presLayoutVars>
          <dgm:chMax val="1"/>
          <dgm:bulletEnabled val="1"/>
        </dgm:presLayoutVars>
      </dgm:prSet>
      <dgm:spPr/>
    </dgm:pt>
    <dgm:pt modelId="{6827AD0D-34EE-4DDD-937C-F71554085B55}" type="pres">
      <dgm:prSet presAssocID="{A7B33C4D-1CF3-4097-B801-8AA78FBA2CE5}" presName="descendantText" presStyleLbl="alignAcc1" presStyleIdx="1" presStyleCnt="2">
        <dgm:presLayoutVars>
          <dgm:bulletEnabled val="1"/>
        </dgm:presLayoutVars>
      </dgm:prSet>
      <dgm:spPr/>
    </dgm:pt>
  </dgm:ptLst>
  <dgm:cxnLst>
    <dgm:cxn modelId="{C957B703-9E41-48AA-8D49-B1C3BF68B5F3}" type="presOf" srcId="{AC7516AD-4CA3-4971-84C9-966EF46DC5D4}" destId="{6827AD0D-34EE-4DDD-937C-F71554085B55}" srcOrd="0" destOrd="0" presId="urn:microsoft.com/office/officeart/2005/8/layout/chevron2"/>
    <dgm:cxn modelId="{ADB09714-BCB6-4514-A80F-F85B4801B879}" srcId="{A7B33C4D-1CF3-4097-B801-8AA78FBA2CE5}" destId="{AC7516AD-4CA3-4971-84C9-966EF46DC5D4}" srcOrd="0" destOrd="0" parTransId="{902A2217-9B05-4686-99A0-F256D7737D40}" sibTransId="{5AABB557-E649-4759-BAC7-288B612B01D0}"/>
    <dgm:cxn modelId="{3F57A414-4BE5-40BB-A39E-7DA2A4A91C10}" srcId="{AC05B399-4D28-4332-9C07-6EA4BB8CD12A}" destId="{DF6D7336-9EDF-4A6D-8B2D-153636D33C7B}" srcOrd="0" destOrd="0" parTransId="{4FEDB2F7-0B19-4F66-807D-C3D5A0B64186}" sibTransId="{7BF6CEE5-4FB1-487B-A84B-577431DB4CC8}"/>
    <dgm:cxn modelId="{6CE17733-53A0-44B5-91C3-956ACC8B9D34}" srcId="{AC05B399-4D28-4332-9C07-6EA4BB8CD12A}" destId="{A7B33C4D-1CF3-4097-B801-8AA78FBA2CE5}" srcOrd="1" destOrd="0" parTransId="{B74EA913-D946-407F-B692-86E62D1BC83E}" sibTransId="{6E170EF0-BE1A-4FC2-A86C-2AF962A0669B}"/>
    <dgm:cxn modelId="{522F0438-D440-454E-8BFE-2161FBBC6D8B}" type="presOf" srcId="{AC05B399-4D28-4332-9C07-6EA4BB8CD12A}" destId="{7E778A0D-9871-4C61-B1AC-6361ABE8CD0A}" srcOrd="0" destOrd="0" presId="urn:microsoft.com/office/officeart/2005/8/layout/chevron2"/>
    <dgm:cxn modelId="{DE4BE35D-AC26-4BAD-95CB-87675CE64051}" type="presOf" srcId="{A7B33C4D-1CF3-4097-B801-8AA78FBA2CE5}" destId="{F9B3E126-834E-4919-B25C-AD2FA0BDBA18}" srcOrd="0" destOrd="0" presId="urn:microsoft.com/office/officeart/2005/8/layout/chevron2"/>
    <dgm:cxn modelId="{29E6AC66-C2F6-42F3-904D-1760497DC6A1}" type="presOf" srcId="{4A852254-3BC1-4B88-AFC6-09C5A63EE014}" destId="{F3E765B4-98E6-4976-8478-D600C2332F13}" srcOrd="0" destOrd="0" presId="urn:microsoft.com/office/officeart/2005/8/layout/chevron2"/>
    <dgm:cxn modelId="{5B5C804F-BAEB-4BD5-9926-EFCE06C5182D}" type="presOf" srcId="{DF6D7336-9EDF-4A6D-8B2D-153636D33C7B}" destId="{B5FC40E8-36B2-4F7C-9741-AAB06ECBFB55}" srcOrd="0" destOrd="0" presId="urn:microsoft.com/office/officeart/2005/8/layout/chevron2"/>
    <dgm:cxn modelId="{B4FA11C0-2C1B-4347-8BBC-D63C40823B8F}" srcId="{DF6D7336-9EDF-4A6D-8B2D-153636D33C7B}" destId="{4A852254-3BC1-4B88-AFC6-09C5A63EE014}" srcOrd="0" destOrd="0" parTransId="{3C83051E-F254-497C-B2CF-91540B986AE7}" sibTransId="{3AE16AC7-32A0-4BF6-9EC0-0B65C9CE2D28}"/>
    <dgm:cxn modelId="{B39A4899-70FC-4229-A7D5-0772E0E11365}" type="presParOf" srcId="{7E778A0D-9871-4C61-B1AC-6361ABE8CD0A}" destId="{070BA8DD-341D-4DFB-9E98-5CE5431EDE1F}" srcOrd="0" destOrd="0" presId="urn:microsoft.com/office/officeart/2005/8/layout/chevron2"/>
    <dgm:cxn modelId="{5EB5D33A-70CE-4442-8FE5-0CF87A03FBB5}" type="presParOf" srcId="{070BA8DD-341D-4DFB-9E98-5CE5431EDE1F}" destId="{B5FC40E8-36B2-4F7C-9741-AAB06ECBFB55}" srcOrd="0" destOrd="0" presId="urn:microsoft.com/office/officeart/2005/8/layout/chevron2"/>
    <dgm:cxn modelId="{6ADB0E95-736A-433B-A5E4-C4DEA3FD3C2D}" type="presParOf" srcId="{070BA8DD-341D-4DFB-9E98-5CE5431EDE1F}" destId="{F3E765B4-98E6-4976-8478-D600C2332F13}" srcOrd="1" destOrd="0" presId="urn:microsoft.com/office/officeart/2005/8/layout/chevron2"/>
    <dgm:cxn modelId="{899285B0-69A9-4C26-8F7D-28B125C608B6}" type="presParOf" srcId="{7E778A0D-9871-4C61-B1AC-6361ABE8CD0A}" destId="{E71EAE4B-3434-4D5D-8CDD-5B365CB08D5E}" srcOrd="1" destOrd="0" presId="urn:microsoft.com/office/officeart/2005/8/layout/chevron2"/>
    <dgm:cxn modelId="{A117917D-A80F-428E-9446-F68C20CEA73F}" type="presParOf" srcId="{7E778A0D-9871-4C61-B1AC-6361ABE8CD0A}" destId="{95ACDABA-002F-4BF4-8A56-C1F671259E64}" srcOrd="2" destOrd="0" presId="urn:microsoft.com/office/officeart/2005/8/layout/chevron2"/>
    <dgm:cxn modelId="{28C869F3-65D3-40D7-A8C1-D9C12E9F4829}" type="presParOf" srcId="{95ACDABA-002F-4BF4-8A56-C1F671259E64}" destId="{F9B3E126-834E-4919-B25C-AD2FA0BDBA18}" srcOrd="0" destOrd="0" presId="urn:microsoft.com/office/officeart/2005/8/layout/chevron2"/>
    <dgm:cxn modelId="{99894220-FBD1-4287-BF9C-23765BAF646D}" type="presParOf" srcId="{95ACDABA-002F-4BF4-8A56-C1F671259E64}" destId="{6827AD0D-34EE-4DDD-937C-F71554085B55}" srcOrd="1" destOrd="0" presId="urn:microsoft.com/office/officeart/2005/8/layout/chevron2"/>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FD5ACBCB-E331-414C-B8AB-2449CC80A9F0}"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2645E084-F3C6-4614-B4C3-AE9D6BF23E8D}">
      <dgm:prSet phldrT="[Metin]" custT="1"/>
      <dgm:spPr>
        <a:xfrm rot="5400000">
          <a:off x="-109676" y="111128"/>
          <a:ext cx="731178" cy="511825"/>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n-US" sz="1200">
              <a:solidFill>
                <a:sysClr val="window" lastClr="FFFFFF"/>
              </a:solidFill>
              <a:latin typeface="Arial" panose="020B0604020202020204" pitchFamily="34" charset="0"/>
              <a:ea typeface="+mn-ea"/>
              <a:cs typeface="Arial" panose="020B0604020202020204" pitchFamily="34" charset="0"/>
            </a:rPr>
            <a:t>1</a:t>
          </a:r>
        </a:p>
      </dgm:t>
    </dgm:pt>
    <dgm:pt modelId="{2E7B0142-5B4D-4359-944B-3E9E391C9484}" type="parTrans" cxnId="{49708420-133E-42D8-9C53-CD308DC74879}">
      <dgm:prSet/>
      <dgm:spPr/>
      <dgm:t>
        <a:bodyPr/>
        <a:lstStyle/>
        <a:p>
          <a:endParaRPr lang="tr-TR" sz="1200">
            <a:latin typeface="Arial" panose="020B0604020202020204" pitchFamily="34" charset="0"/>
            <a:cs typeface="Arial" panose="020B0604020202020204" pitchFamily="34" charset="0"/>
          </a:endParaRPr>
        </a:p>
      </dgm:t>
    </dgm:pt>
    <dgm:pt modelId="{CB44BCCB-E7B6-4675-84E5-1AE173520BC5}" type="sibTrans" cxnId="{49708420-133E-42D8-9C53-CD308DC74879}">
      <dgm:prSet/>
      <dgm:spPr/>
      <dgm:t>
        <a:bodyPr/>
        <a:lstStyle/>
        <a:p>
          <a:endParaRPr lang="tr-TR" sz="1200">
            <a:latin typeface="Arial" panose="020B0604020202020204" pitchFamily="34" charset="0"/>
            <a:cs typeface="Arial" panose="020B0604020202020204" pitchFamily="34" charset="0"/>
          </a:endParaRPr>
        </a:p>
      </dgm:t>
    </dgm:pt>
    <dgm:pt modelId="{799B4F0B-0AD7-4B53-A472-4A10693AA670}">
      <dgm:prSet phldrT="[Metin]" custT="1"/>
      <dgm:spPr>
        <a:xfrm rot="5400000">
          <a:off x="2761479" y="-2248202"/>
          <a:ext cx="475266" cy="4974574"/>
        </a:xfr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gm:spPr>
      <dgm:t>
        <a:bodyPr/>
        <a:lstStyle/>
        <a:p>
          <a:r>
            <a:rPr lang="en-US" sz="1200">
              <a:latin typeface="Arial" panose="020B0604020202020204" pitchFamily="34" charset="0"/>
              <a:cs typeface="Arial" panose="020B0604020202020204" pitchFamily="34" charset="0"/>
            </a:rPr>
            <a:t>Check the communication cable between the </a:t>
          </a:r>
          <a:r>
            <a:rPr lang="en-US" sz="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main board</a:t>
          </a:r>
          <a:r>
            <a:rPr lang="en-US" sz="1200">
              <a:latin typeface="Arial" panose="020B0604020202020204" pitchFamily="34" charset="0"/>
              <a:cs typeface="Arial" panose="020B0604020202020204" pitchFamily="34" charset="0"/>
            </a:rPr>
            <a:t> and the </a:t>
          </a:r>
          <a:r>
            <a:rPr lang="en-US" sz="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display board</a:t>
          </a:r>
          <a:r>
            <a:rPr lang="en-US" sz="1200">
              <a:latin typeface="Arial" panose="020B0604020202020204" pitchFamily="34" charset="0"/>
              <a:cs typeface="Arial" panose="020B0604020202020204" pitchFamily="34" charset="0"/>
            </a:rPr>
            <a:t>, replace if malfunctioned.</a:t>
          </a:r>
        </a:p>
      </dgm:t>
    </dgm:pt>
    <dgm:pt modelId="{388FAD04-6DBE-499D-B9D6-21A39AAD309C}" type="parTrans" cxnId="{55BA83D5-5C14-48A9-A48B-50F42EE0B9AB}">
      <dgm:prSet/>
      <dgm:spPr/>
      <dgm:t>
        <a:bodyPr/>
        <a:lstStyle/>
        <a:p>
          <a:endParaRPr lang="tr-TR" sz="1200">
            <a:latin typeface="Arial" panose="020B0604020202020204" pitchFamily="34" charset="0"/>
            <a:cs typeface="Arial" panose="020B0604020202020204" pitchFamily="34" charset="0"/>
          </a:endParaRPr>
        </a:p>
      </dgm:t>
    </dgm:pt>
    <dgm:pt modelId="{E04B8C5C-F149-441A-9D61-63CDB0854AAF}" type="sibTrans" cxnId="{55BA83D5-5C14-48A9-A48B-50F42EE0B9AB}">
      <dgm:prSet/>
      <dgm:spPr/>
      <dgm:t>
        <a:bodyPr/>
        <a:lstStyle/>
        <a:p>
          <a:endParaRPr lang="tr-TR" sz="1200">
            <a:latin typeface="Arial" panose="020B0604020202020204" pitchFamily="34" charset="0"/>
            <a:cs typeface="Arial" panose="020B0604020202020204" pitchFamily="34" charset="0"/>
          </a:endParaRPr>
        </a:p>
      </dgm:t>
    </dgm:pt>
    <dgm:pt modelId="{EC04CD5F-0E15-4BA5-911B-E53E265AFB73}">
      <dgm:prSet phldrT="[Metin]" custT="1"/>
      <dgm:spPr>
        <a:xfrm rot="5400000">
          <a:off x="-109676" y="688759"/>
          <a:ext cx="731178" cy="511825"/>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n-US" sz="1200">
              <a:solidFill>
                <a:sysClr val="window" lastClr="FFFFFF"/>
              </a:solidFill>
              <a:latin typeface="Arial" panose="020B0604020202020204" pitchFamily="34" charset="0"/>
              <a:ea typeface="+mn-ea"/>
              <a:cs typeface="Arial" panose="020B0604020202020204" pitchFamily="34" charset="0"/>
            </a:rPr>
            <a:t>2</a:t>
          </a:r>
        </a:p>
      </dgm:t>
    </dgm:pt>
    <dgm:pt modelId="{D2A807D8-B568-4E71-A7D7-D603F7E701C0}" type="parTrans" cxnId="{41A857BF-A92A-405A-BB23-96BFBDD8C371}">
      <dgm:prSet/>
      <dgm:spPr/>
      <dgm:t>
        <a:bodyPr/>
        <a:lstStyle/>
        <a:p>
          <a:endParaRPr lang="tr-TR" sz="1200">
            <a:latin typeface="Arial" panose="020B0604020202020204" pitchFamily="34" charset="0"/>
            <a:cs typeface="Arial" panose="020B0604020202020204" pitchFamily="34" charset="0"/>
          </a:endParaRPr>
        </a:p>
      </dgm:t>
    </dgm:pt>
    <dgm:pt modelId="{D8716B8C-1E3F-481B-A2D4-1313033105AD}" type="sibTrans" cxnId="{41A857BF-A92A-405A-BB23-96BFBDD8C371}">
      <dgm:prSet/>
      <dgm:spPr/>
      <dgm:t>
        <a:bodyPr/>
        <a:lstStyle/>
        <a:p>
          <a:endParaRPr lang="tr-TR" sz="1200">
            <a:latin typeface="Arial" panose="020B0604020202020204" pitchFamily="34" charset="0"/>
            <a:cs typeface="Arial" panose="020B0604020202020204" pitchFamily="34" charset="0"/>
          </a:endParaRPr>
        </a:p>
      </dgm:t>
    </dgm:pt>
    <dgm:pt modelId="{8225C5B7-0902-495B-A0D4-BC238ACF474A}">
      <dgm:prSet phldrT="[Metin]" custT="1"/>
      <dgm:spPr>
        <a:xfrm rot="5400000">
          <a:off x="2761479" y="-1670571"/>
          <a:ext cx="475266" cy="4974574"/>
        </a:xfr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gm:spPr>
      <dgm:t>
        <a:bodyPr/>
        <a:lstStyle/>
        <a:p>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After entering the Temperature &amp; Bar page, make sure that the HMI and MK models at the left bottom corner are the same. Select device if they are different. In device selection, make sure that you select the correct model.</a:t>
          </a:r>
        </a:p>
      </dgm:t>
    </dgm:pt>
    <dgm:pt modelId="{27857877-5477-4D01-9D60-0229D9D8CBED}" type="parTrans" cxnId="{DF99DF3E-CCE6-4CF5-9527-2189DB111D86}">
      <dgm:prSet/>
      <dgm:spPr/>
      <dgm:t>
        <a:bodyPr/>
        <a:lstStyle/>
        <a:p>
          <a:endParaRPr lang="tr-TR" sz="1200">
            <a:latin typeface="Arial" panose="020B0604020202020204" pitchFamily="34" charset="0"/>
            <a:cs typeface="Arial" panose="020B0604020202020204" pitchFamily="34" charset="0"/>
          </a:endParaRPr>
        </a:p>
      </dgm:t>
    </dgm:pt>
    <dgm:pt modelId="{236EA728-EAEA-4E0F-AA01-47C8DC577F80}" type="sibTrans" cxnId="{DF99DF3E-CCE6-4CF5-9527-2189DB111D86}">
      <dgm:prSet/>
      <dgm:spPr/>
      <dgm:t>
        <a:bodyPr/>
        <a:lstStyle/>
        <a:p>
          <a:endParaRPr lang="tr-TR" sz="1200">
            <a:latin typeface="Arial" panose="020B0604020202020204" pitchFamily="34" charset="0"/>
            <a:cs typeface="Arial" panose="020B0604020202020204" pitchFamily="34" charset="0"/>
          </a:endParaRPr>
        </a:p>
      </dgm:t>
    </dgm:pt>
    <dgm:pt modelId="{8FEB1931-BF0F-45D4-B382-E6ED6E9DAC21}">
      <dgm:prSet custT="1"/>
      <dgm:spPr>
        <a:xfrm rot="5400000">
          <a:off x="-109676" y="1844021"/>
          <a:ext cx="731178" cy="511825"/>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n-US" sz="1200">
              <a:solidFill>
                <a:sysClr val="window" lastClr="FFFFFF"/>
              </a:solidFill>
              <a:latin typeface="Arial" panose="020B0604020202020204" pitchFamily="34" charset="0"/>
              <a:ea typeface="+mn-ea"/>
              <a:cs typeface="Arial" panose="020B0604020202020204" pitchFamily="34" charset="0"/>
            </a:rPr>
            <a:t>3</a:t>
          </a:r>
        </a:p>
      </dgm:t>
    </dgm:pt>
    <dgm:pt modelId="{A4598650-DE82-4D67-A6AC-D08D41F9606A}" type="parTrans" cxnId="{0553A343-38D8-46A5-A1B0-B6515FB34B75}">
      <dgm:prSet/>
      <dgm:spPr/>
      <dgm:t>
        <a:bodyPr/>
        <a:lstStyle/>
        <a:p>
          <a:endParaRPr lang="tr-TR" sz="1200">
            <a:latin typeface="Arial" panose="020B0604020202020204" pitchFamily="34" charset="0"/>
            <a:cs typeface="Arial" panose="020B0604020202020204" pitchFamily="34" charset="0"/>
          </a:endParaRPr>
        </a:p>
      </dgm:t>
    </dgm:pt>
    <dgm:pt modelId="{29DDC056-7940-4E9E-AF48-71EFAF772808}" type="sibTrans" cxnId="{0553A343-38D8-46A5-A1B0-B6515FB34B75}">
      <dgm:prSet/>
      <dgm:spPr/>
      <dgm:t>
        <a:bodyPr/>
        <a:lstStyle/>
        <a:p>
          <a:endParaRPr lang="tr-TR" sz="1200">
            <a:latin typeface="Arial" panose="020B0604020202020204" pitchFamily="34" charset="0"/>
            <a:cs typeface="Arial" panose="020B0604020202020204" pitchFamily="34" charset="0"/>
          </a:endParaRPr>
        </a:p>
      </dgm:t>
    </dgm:pt>
    <dgm:pt modelId="{C5082408-9040-4FF9-B2F6-00C6197E45D9}">
      <dgm:prSet custT="1"/>
      <dgm:spPr>
        <a:xfrm rot="5400000">
          <a:off x="2761479" y="-515309"/>
          <a:ext cx="475266" cy="4974574"/>
        </a:xfr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gm:spPr>
      <dgm:t>
        <a:bodyPr/>
        <a:lstStyle/>
        <a:p>
          <a:r>
            <a:rPr lang="en-US" sz="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Replace the main board.</a:t>
          </a:r>
        </a:p>
      </dgm:t>
    </dgm:pt>
    <dgm:pt modelId="{00941187-3C2E-4160-953E-8C939769CDAB}" type="parTrans" cxnId="{ADE6CD49-4454-486A-959B-DB3C5AC2336A}">
      <dgm:prSet/>
      <dgm:spPr/>
      <dgm:t>
        <a:bodyPr/>
        <a:lstStyle/>
        <a:p>
          <a:endParaRPr lang="tr-TR" sz="1200">
            <a:latin typeface="Arial" panose="020B0604020202020204" pitchFamily="34" charset="0"/>
            <a:cs typeface="Arial" panose="020B0604020202020204" pitchFamily="34" charset="0"/>
          </a:endParaRPr>
        </a:p>
      </dgm:t>
    </dgm:pt>
    <dgm:pt modelId="{6266BE97-5802-495D-905F-651845782C64}" type="sibTrans" cxnId="{ADE6CD49-4454-486A-959B-DB3C5AC2336A}">
      <dgm:prSet/>
      <dgm:spPr/>
      <dgm:t>
        <a:bodyPr/>
        <a:lstStyle/>
        <a:p>
          <a:endParaRPr lang="tr-TR" sz="1200">
            <a:latin typeface="Arial" panose="020B0604020202020204" pitchFamily="34" charset="0"/>
            <a:cs typeface="Arial" panose="020B0604020202020204" pitchFamily="34" charset="0"/>
          </a:endParaRPr>
        </a:p>
      </dgm:t>
    </dgm:pt>
    <dgm:pt modelId="{C60E2358-D229-4343-82C8-96CA1F9C413A}">
      <dgm:prSet custT="1"/>
      <dgm:spPr/>
      <dgm:t>
        <a:bodyPr/>
        <a:lstStyle/>
        <a:p>
          <a:r>
            <a:rPr lang="en-US" sz="1200">
              <a:latin typeface="Arial" panose="020B0604020202020204" pitchFamily="34" charset="0"/>
              <a:cs typeface="Arial" panose="020B0604020202020204" pitchFamily="34" charset="0"/>
            </a:rPr>
            <a:t>4</a:t>
          </a:r>
        </a:p>
      </dgm:t>
    </dgm:pt>
    <dgm:pt modelId="{73EE6E30-6A05-4912-A790-0935C45BB940}" type="parTrans" cxnId="{2B210B6E-87DF-4008-B575-3BDDE488F1BE}">
      <dgm:prSet/>
      <dgm:spPr/>
      <dgm:t>
        <a:bodyPr/>
        <a:lstStyle/>
        <a:p>
          <a:endParaRPr lang="tr-TR" sz="1200">
            <a:latin typeface="Arial" panose="020B0604020202020204" pitchFamily="34" charset="0"/>
            <a:cs typeface="Arial" panose="020B0604020202020204" pitchFamily="34" charset="0"/>
          </a:endParaRPr>
        </a:p>
      </dgm:t>
    </dgm:pt>
    <dgm:pt modelId="{E2E8AA3A-9C3A-46B0-89E0-21173095BB75}" type="sibTrans" cxnId="{2B210B6E-87DF-4008-B575-3BDDE488F1BE}">
      <dgm:prSet/>
      <dgm:spPr/>
      <dgm:t>
        <a:bodyPr/>
        <a:lstStyle/>
        <a:p>
          <a:endParaRPr lang="tr-TR" sz="1200">
            <a:latin typeface="Arial" panose="020B0604020202020204" pitchFamily="34" charset="0"/>
            <a:cs typeface="Arial" panose="020B0604020202020204" pitchFamily="34" charset="0"/>
          </a:endParaRPr>
        </a:p>
      </dgm:t>
    </dgm:pt>
    <dgm:pt modelId="{C4F6ABDC-447C-4507-89DF-C339DD587714}">
      <dgm:prSet custT="1"/>
      <dgm:spPr/>
      <dgm:t>
        <a:bodyPr/>
        <a:lstStyle/>
        <a:p>
          <a:r>
            <a:rPr lang="en-US" sz="1200">
              <a:latin typeface="Arial" panose="020B0604020202020204" pitchFamily="34" charset="0"/>
              <a:cs typeface="Arial" panose="020B0604020202020204" pitchFamily="34" charset="0"/>
            </a:rPr>
            <a:t>Replace the display board.</a:t>
          </a:r>
        </a:p>
      </dgm:t>
    </dgm:pt>
    <dgm:pt modelId="{553C246C-12F1-4FF2-BC67-853402DC13C4}" type="parTrans" cxnId="{C3F64FE7-3E08-470F-92A8-B5F9DC435AD0}">
      <dgm:prSet/>
      <dgm:spPr/>
      <dgm:t>
        <a:bodyPr/>
        <a:lstStyle/>
        <a:p>
          <a:endParaRPr lang="tr-TR" sz="1200">
            <a:latin typeface="Arial" panose="020B0604020202020204" pitchFamily="34" charset="0"/>
            <a:cs typeface="Arial" panose="020B0604020202020204" pitchFamily="34" charset="0"/>
          </a:endParaRPr>
        </a:p>
      </dgm:t>
    </dgm:pt>
    <dgm:pt modelId="{8495EB5A-6025-4F9D-A952-D823FAB7DEF3}" type="sibTrans" cxnId="{C3F64FE7-3E08-470F-92A8-B5F9DC435AD0}">
      <dgm:prSet/>
      <dgm:spPr/>
      <dgm:t>
        <a:bodyPr/>
        <a:lstStyle/>
        <a:p>
          <a:endParaRPr lang="tr-TR" sz="1200">
            <a:latin typeface="Arial" panose="020B0604020202020204" pitchFamily="34" charset="0"/>
            <a:cs typeface="Arial" panose="020B0604020202020204" pitchFamily="34" charset="0"/>
          </a:endParaRPr>
        </a:p>
      </dgm:t>
    </dgm:pt>
    <dgm:pt modelId="{D77F9097-68B8-46ED-964B-19554712D48B}">
      <dgm:prSet custT="1"/>
      <dgm:spPr/>
      <dgm:t>
        <a:bodyPr/>
        <a:lstStyle/>
        <a:p>
          <a:r>
            <a:rPr lang="en-US" sz="1200">
              <a:latin typeface="Arial" panose="020B0604020202020204" pitchFamily="34" charset="0"/>
              <a:cs typeface="Arial" panose="020B0604020202020204" pitchFamily="34" charset="0"/>
            </a:rPr>
            <a:t>5</a:t>
          </a:r>
        </a:p>
      </dgm:t>
    </dgm:pt>
    <dgm:pt modelId="{40201463-5434-46BA-A3F9-E104D2CED184}" type="parTrans" cxnId="{39137CCD-EF5E-4B6A-A8A5-075BFAEE4D76}">
      <dgm:prSet/>
      <dgm:spPr/>
      <dgm:t>
        <a:bodyPr/>
        <a:lstStyle/>
        <a:p>
          <a:endParaRPr lang="tr-TR" sz="1200">
            <a:latin typeface="Arial" panose="020B0604020202020204" pitchFamily="34" charset="0"/>
            <a:cs typeface="Arial" panose="020B0604020202020204" pitchFamily="34" charset="0"/>
          </a:endParaRPr>
        </a:p>
      </dgm:t>
    </dgm:pt>
    <dgm:pt modelId="{DE2FEBE6-042C-42BB-9E73-81D983E5D607}" type="sibTrans" cxnId="{39137CCD-EF5E-4B6A-A8A5-075BFAEE4D76}">
      <dgm:prSet/>
      <dgm:spPr/>
      <dgm:t>
        <a:bodyPr/>
        <a:lstStyle/>
        <a:p>
          <a:endParaRPr lang="tr-TR" sz="1200">
            <a:latin typeface="Arial" panose="020B0604020202020204" pitchFamily="34" charset="0"/>
            <a:cs typeface="Arial" panose="020B0604020202020204" pitchFamily="34" charset="0"/>
          </a:endParaRPr>
        </a:p>
      </dgm:t>
    </dgm:pt>
    <dgm:pt modelId="{42165926-3E37-46C4-A137-D595F952B87C}">
      <dgm:prSet custT="1"/>
      <dgm:spPr/>
      <dgm:t>
        <a:bodyPr/>
        <a:lstStyle/>
        <a:p>
          <a:r>
            <a:rPr lang="en-US" sz="1200">
              <a:latin typeface="Arial" panose="020B0604020202020204" pitchFamily="34" charset="0"/>
              <a:cs typeface="Arial" panose="020B0604020202020204" pitchFamily="34" charset="0"/>
            </a:rPr>
            <a:t>Contact Nüve Factory Technical Service for software update.</a:t>
          </a:r>
        </a:p>
      </dgm:t>
    </dgm:pt>
    <dgm:pt modelId="{3AE613EC-15F5-491E-B24D-CEF7AB15CB96}" type="parTrans" cxnId="{93B34B37-11BC-424D-9103-7D08C3111283}">
      <dgm:prSet/>
      <dgm:spPr/>
      <dgm:t>
        <a:bodyPr/>
        <a:lstStyle/>
        <a:p>
          <a:endParaRPr lang="tr-TR" sz="1200">
            <a:latin typeface="Arial" panose="020B0604020202020204" pitchFamily="34" charset="0"/>
            <a:cs typeface="Arial" panose="020B0604020202020204" pitchFamily="34" charset="0"/>
          </a:endParaRPr>
        </a:p>
      </dgm:t>
    </dgm:pt>
    <dgm:pt modelId="{58DAF50F-B3AD-41F1-ACAE-957BB075D051}" type="sibTrans" cxnId="{93B34B37-11BC-424D-9103-7D08C3111283}">
      <dgm:prSet/>
      <dgm:spPr/>
      <dgm:t>
        <a:bodyPr/>
        <a:lstStyle/>
        <a:p>
          <a:endParaRPr lang="tr-TR" sz="1200">
            <a:latin typeface="Arial" panose="020B0604020202020204" pitchFamily="34" charset="0"/>
            <a:cs typeface="Arial" panose="020B0604020202020204" pitchFamily="34" charset="0"/>
          </a:endParaRPr>
        </a:p>
      </dgm:t>
    </dgm:pt>
    <dgm:pt modelId="{BC323430-1BC1-4CC7-BCE4-A664D41CD3C5}" type="pres">
      <dgm:prSet presAssocID="{FD5ACBCB-E331-414C-B8AB-2449CC80A9F0}" presName="linearFlow" presStyleCnt="0">
        <dgm:presLayoutVars>
          <dgm:dir/>
          <dgm:animLvl val="lvl"/>
          <dgm:resizeHandles val="exact"/>
        </dgm:presLayoutVars>
      </dgm:prSet>
      <dgm:spPr/>
    </dgm:pt>
    <dgm:pt modelId="{0CFF06BC-2ADF-497D-A902-78089B7E9E87}" type="pres">
      <dgm:prSet presAssocID="{2645E084-F3C6-4614-B4C3-AE9D6BF23E8D}" presName="composite" presStyleCnt="0"/>
      <dgm:spPr/>
    </dgm:pt>
    <dgm:pt modelId="{A7738368-BBD9-4394-AFE4-6FA781DA9378}" type="pres">
      <dgm:prSet presAssocID="{2645E084-F3C6-4614-B4C3-AE9D6BF23E8D}" presName="parentText" presStyleLbl="alignNode1" presStyleIdx="0" presStyleCnt="5">
        <dgm:presLayoutVars>
          <dgm:chMax val="1"/>
          <dgm:bulletEnabled val="1"/>
        </dgm:presLayoutVars>
      </dgm:prSet>
      <dgm:spPr>
        <a:prstGeom prst="chevron">
          <a:avLst/>
        </a:prstGeom>
      </dgm:spPr>
    </dgm:pt>
    <dgm:pt modelId="{423C88B4-D8DE-403F-9EE8-5811E685E55A}" type="pres">
      <dgm:prSet presAssocID="{2645E084-F3C6-4614-B4C3-AE9D6BF23E8D}" presName="descendantText" presStyleLbl="alignAcc1" presStyleIdx="0" presStyleCnt="5">
        <dgm:presLayoutVars>
          <dgm:bulletEnabled val="1"/>
        </dgm:presLayoutVars>
      </dgm:prSet>
      <dgm:spPr>
        <a:prstGeom prst="round2SameRect">
          <a:avLst/>
        </a:prstGeom>
      </dgm:spPr>
    </dgm:pt>
    <dgm:pt modelId="{E7FBC8E7-6B6E-4004-92D7-79E43B5F6F3E}" type="pres">
      <dgm:prSet presAssocID="{CB44BCCB-E7B6-4675-84E5-1AE173520BC5}" presName="sp" presStyleCnt="0"/>
      <dgm:spPr/>
    </dgm:pt>
    <dgm:pt modelId="{882B94AD-63F4-4E2E-BD52-7DA87D956618}" type="pres">
      <dgm:prSet presAssocID="{EC04CD5F-0E15-4BA5-911B-E53E265AFB73}" presName="composite" presStyleCnt="0"/>
      <dgm:spPr/>
    </dgm:pt>
    <dgm:pt modelId="{B8561E36-DE27-493B-9567-45C20702EE0B}" type="pres">
      <dgm:prSet presAssocID="{EC04CD5F-0E15-4BA5-911B-E53E265AFB73}" presName="parentText" presStyleLbl="alignNode1" presStyleIdx="1" presStyleCnt="5">
        <dgm:presLayoutVars>
          <dgm:chMax val="1"/>
          <dgm:bulletEnabled val="1"/>
        </dgm:presLayoutVars>
      </dgm:prSet>
      <dgm:spPr>
        <a:prstGeom prst="chevron">
          <a:avLst/>
        </a:prstGeom>
      </dgm:spPr>
    </dgm:pt>
    <dgm:pt modelId="{EE7DC720-FAA7-4513-B217-579C209CA2B2}" type="pres">
      <dgm:prSet presAssocID="{EC04CD5F-0E15-4BA5-911B-E53E265AFB73}" presName="descendantText" presStyleLbl="alignAcc1" presStyleIdx="1" presStyleCnt="5" custScaleY="131442" custLinFactNeighborX="0" custLinFactNeighborY="0">
        <dgm:presLayoutVars>
          <dgm:bulletEnabled val="1"/>
        </dgm:presLayoutVars>
      </dgm:prSet>
      <dgm:spPr>
        <a:prstGeom prst="round2SameRect">
          <a:avLst/>
        </a:prstGeom>
      </dgm:spPr>
    </dgm:pt>
    <dgm:pt modelId="{CDB428B6-E972-4B65-91A7-E294FDB6A7C2}" type="pres">
      <dgm:prSet presAssocID="{D8716B8C-1E3F-481B-A2D4-1313033105AD}" presName="sp" presStyleCnt="0"/>
      <dgm:spPr/>
    </dgm:pt>
    <dgm:pt modelId="{158293D9-12AF-4D75-8751-441428657419}" type="pres">
      <dgm:prSet presAssocID="{8FEB1931-BF0F-45D4-B382-E6ED6E9DAC21}" presName="composite" presStyleCnt="0"/>
      <dgm:spPr/>
    </dgm:pt>
    <dgm:pt modelId="{CE0B786E-43C4-47AE-AFE7-F2422FDEDDDC}" type="pres">
      <dgm:prSet presAssocID="{8FEB1931-BF0F-45D4-B382-E6ED6E9DAC21}" presName="parentText" presStyleLbl="alignNode1" presStyleIdx="2" presStyleCnt="5">
        <dgm:presLayoutVars>
          <dgm:chMax val="1"/>
          <dgm:bulletEnabled val="1"/>
        </dgm:presLayoutVars>
      </dgm:prSet>
      <dgm:spPr>
        <a:prstGeom prst="chevron">
          <a:avLst/>
        </a:prstGeom>
      </dgm:spPr>
    </dgm:pt>
    <dgm:pt modelId="{8659259F-116B-4F21-89AE-8B9764C5FD5C}" type="pres">
      <dgm:prSet presAssocID="{8FEB1931-BF0F-45D4-B382-E6ED6E9DAC21}" presName="descendantText" presStyleLbl="alignAcc1" presStyleIdx="2" presStyleCnt="5">
        <dgm:presLayoutVars>
          <dgm:bulletEnabled val="1"/>
        </dgm:presLayoutVars>
      </dgm:prSet>
      <dgm:spPr>
        <a:prstGeom prst="round2SameRect">
          <a:avLst/>
        </a:prstGeom>
      </dgm:spPr>
    </dgm:pt>
    <dgm:pt modelId="{C15DAB95-44C5-4FF3-A4D1-3B875A0AEE17}" type="pres">
      <dgm:prSet presAssocID="{29DDC056-7940-4E9E-AF48-71EFAF772808}" presName="sp" presStyleCnt="0"/>
      <dgm:spPr/>
    </dgm:pt>
    <dgm:pt modelId="{B19A5628-7A28-4592-A458-4525A526A78A}" type="pres">
      <dgm:prSet presAssocID="{C60E2358-D229-4343-82C8-96CA1F9C413A}" presName="composite" presStyleCnt="0"/>
      <dgm:spPr/>
    </dgm:pt>
    <dgm:pt modelId="{34E1C005-1C8A-4DEE-97E4-7528A515463D}" type="pres">
      <dgm:prSet presAssocID="{C60E2358-D229-4343-82C8-96CA1F9C413A}" presName="parentText" presStyleLbl="alignNode1" presStyleIdx="3" presStyleCnt="5">
        <dgm:presLayoutVars>
          <dgm:chMax val="1"/>
          <dgm:bulletEnabled val="1"/>
        </dgm:presLayoutVars>
      </dgm:prSet>
      <dgm:spPr/>
    </dgm:pt>
    <dgm:pt modelId="{A8262A19-E99B-4804-86BF-12094753EC74}" type="pres">
      <dgm:prSet presAssocID="{C60E2358-D229-4343-82C8-96CA1F9C413A}" presName="descendantText" presStyleLbl="alignAcc1" presStyleIdx="3" presStyleCnt="5">
        <dgm:presLayoutVars>
          <dgm:bulletEnabled val="1"/>
        </dgm:presLayoutVars>
      </dgm:prSet>
      <dgm:spPr/>
    </dgm:pt>
    <dgm:pt modelId="{A9B6AF08-A17D-496C-8F14-CA3B1546A3A5}" type="pres">
      <dgm:prSet presAssocID="{E2E8AA3A-9C3A-46B0-89E0-21173095BB75}" presName="sp" presStyleCnt="0"/>
      <dgm:spPr/>
    </dgm:pt>
    <dgm:pt modelId="{E269D0EF-38B4-469A-A164-6AC94F01FCA4}" type="pres">
      <dgm:prSet presAssocID="{D77F9097-68B8-46ED-964B-19554712D48B}" presName="composite" presStyleCnt="0"/>
      <dgm:spPr/>
    </dgm:pt>
    <dgm:pt modelId="{71AE85BC-263C-4866-96F9-0BD5792755F3}" type="pres">
      <dgm:prSet presAssocID="{D77F9097-68B8-46ED-964B-19554712D48B}" presName="parentText" presStyleLbl="alignNode1" presStyleIdx="4" presStyleCnt="5">
        <dgm:presLayoutVars>
          <dgm:chMax val="1"/>
          <dgm:bulletEnabled val="1"/>
        </dgm:presLayoutVars>
      </dgm:prSet>
      <dgm:spPr/>
    </dgm:pt>
    <dgm:pt modelId="{0330B41F-EE19-47B2-997F-B81C459BB202}" type="pres">
      <dgm:prSet presAssocID="{D77F9097-68B8-46ED-964B-19554712D48B}" presName="descendantText" presStyleLbl="alignAcc1" presStyleIdx="4" presStyleCnt="5">
        <dgm:presLayoutVars>
          <dgm:bulletEnabled val="1"/>
        </dgm:presLayoutVars>
      </dgm:prSet>
      <dgm:spPr/>
    </dgm:pt>
  </dgm:ptLst>
  <dgm:cxnLst>
    <dgm:cxn modelId="{3FDEE700-14E3-4D1B-B77F-062BFA4F2826}" type="presOf" srcId="{C4F6ABDC-447C-4507-89DF-C339DD587714}" destId="{A8262A19-E99B-4804-86BF-12094753EC74}" srcOrd="0" destOrd="0" presId="urn:microsoft.com/office/officeart/2005/8/layout/chevron2"/>
    <dgm:cxn modelId="{84ADC705-DAEB-46B1-8A74-5AEED9B9596B}" type="presOf" srcId="{799B4F0B-0AD7-4B53-A472-4A10693AA670}" destId="{423C88B4-D8DE-403F-9EE8-5811E685E55A}" srcOrd="0" destOrd="0" presId="urn:microsoft.com/office/officeart/2005/8/layout/chevron2"/>
    <dgm:cxn modelId="{E852E511-28B9-4B51-AB8B-6DDB5917012D}" type="presOf" srcId="{FD5ACBCB-E331-414C-B8AB-2449CC80A9F0}" destId="{BC323430-1BC1-4CC7-BCE4-A664D41CD3C5}" srcOrd="0" destOrd="0" presId="urn:microsoft.com/office/officeart/2005/8/layout/chevron2"/>
    <dgm:cxn modelId="{F774B415-959C-4FB1-9CAE-C22BCCFCF6EB}" type="presOf" srcId="{C60E2358-D229-4343-82C8-96CA1F9C413A}" destId="{34E1C005-1C8A-4DEE-97E4-7528A515463D}" srcOrd="0" destOrd="0" presId="urn:microsoft.com/office/officeart/2005/8/layout/chevron2"/>
    <dgm:cxn modelId="{183D2B1E-F4A7-474C-94D8-4EFA2416C197}" type="presOf" srcId="{8FEB1931-BF0F-45D4-B382-E6ED6E9DAC21}" destId="{CE0B786E-43C4-47AE-AFE7-F2422FDEDDDC}" srcOrd="0" destOrd="0" presId="urn:microsoft.com/office/officeart/2005/8/layout/chevron2"/>
    <dgm:cxn modelId="{49708420-133E-42D8-9C53-CD308DC74879}" srcId="{FD5ACBCB-E331-414C-B8AB-2449CC80A9F0}" destId="{2645E084-F3C6-4614-B4C3-AE9D6BF23E8D}" srcOrd="0" destOrd="0" parTransId="{2E7B0142-5B4D-4359-944B-3E9E391C9484}" sibTransId="{CB44BCCB-E7B6-4675-84E5-1AE173520BC5}"/>
    <dgm:cxn modelId="{0C06DF22-A59E-4FF3-AE07-9C3AAFD5F8EE}" type="presOf" srcId="{C5082408-9040-4FF9-B2F6-00C6197E45D9}" destId="{8659259F-116B-4F21-89AE-8B9764C5FD5C}" srcOrd="0" destOrd="0" presId="urn:microsoft.com/office/officeart/2005/8/layout/chevron2"/>
    <dgm:cxn modelId="{1451B130-FA00-4F6E-9EBD-ACDDD754D183}" type="presOf" srcId="{8225C5B7-0902-495B-A0D4-BC238ACF474A}" destId="{EE7DC720-FAA7-4513-B217-579C209CA2B2}" srcOrd="0" destOrd="0" presId="urn:microsoft.com/office/officeart/2005/8/layout/chevron2"/>
    <dgm:cxn modelId="{93B34B37-11BC-424D-9103-7D08C3111283}" srcId="{D77F9097-68B8-46ED-964B-19554712D48B}" destId="{42165926-3E37-46C4-A137-D595F952B87C}" srcOrd="0" destOrd="0" parTransId="{3AE613EC-15F5-491E-B24D-CEF7AB15CB96}" sibTransId="{58DAF50F-B3AD-41F1-ACAE-957BB075D051}"/>
    <dgm:cxn modelId="{DF99DF3E-CCE6-4CF5-9527-2189DB111D86}" srcId="{EC04CD5F-0E15-4BA5-911B-E53E265AFB73}" destId="{8225C5B7-0902-495B-A0D4-BC238ACF474A}" srcOrd="0" destOrd="0" parTransId="{27857877-5477-4D01-9D60-0229D9D8CBED}" sibTransId="{236EA728-EAEA-4E0F-AA01-47C8DC577F80}"/>
    <dgm:cxn modelId="{0553A343-38D8-46A5-A1B0-B6515FB34B75}" srcId="{FD5ACBCB-E331-414C-B8AB-2449CC80A9F0}" destId="{8FEB1931-BF0F-45D4-B382-E6ED6E9DAC21}" srcOrd="2" destOrd="0" parTransId="{A4598650-DE82-4D67-A6AC-D08D41F9606A}" sibTransId="{29DDC056-7940-4E9E-AF48-71EFAF772808}"/>
    <dgm:cxn modelId="{FFF34549-59E5-403E-91D9-48A5E8C9CB56}" type="presOf" srcId="{D77F9097-68B8-46ED-964B-19554712D48B}" destId="{71AE85BC-263C-4866-96F9-0BD5792755F3}" srcOrd="0" destOrd="0" presId="urn:microsoft.com/office/officeart/2005/8/layout/chevron2"/>
    <dgm:cxn modelId="{ADE6CD49-4454-486A-959B-DB3C5AC2336A}" srcId="{8FEB1931-BF0F-45D4-B382-E6ED6E9DAC21}" destId="{C5082408-9040-4FF9-B2F6-00C6197E45D9}" srcOrd="0" destOrd="0" parTransId="{00941187-3C2E-4160-953E-8C939769CDAB}" sibTransId="{6266BE97-5802-495D-905F-651845782C64}"/>
    <dgm:cxn modelId="{2B210B6E-87DF-4008-B575-3BDDE488F1BE}" srcId="{FD5ACBCB-E331-414C-B8AB-2449CC80A9F0}" destId="{C60E2358-D229-4343-82C8-96CA1F9C413A}" srcOrd="3" destOrd="0" parTransId="{73EE6E30-6A05-4912-A790-0935C45BB940}" sibTransId="{E2E8AA3A-9C3A-46B0-89E0-21173095BB75}"/>
    <dgm:cxn modelId="{920C0B7C-46B6-49D4-B626-9961BCD0BB4D}" type="presOf" srcId="{42165926-3E37-46C4-A137-D595F952B87C}" destId="{0330B41F-EE19-47B2-997F-B81C459BB202}" srcOrd="0" destOrd="0" presId="urn:microsoft.com/office/officeart/2005/8/layout/chevron2"/>
    <dgm:cxn modelId="{43B22996-C627-4959-B51F-081B2F5F6118}" type="presOf" srcId="{EC04CD5F-0E15-4BA5-911B-E53E265AFB73}" destId="{B8561E36-DE27-493B-9567-45C20702EE0B}" srcOrd="0" destOrd="0" presId="urn:microsoft.com/office/officeart/2005/8/layout/chevron2"/>
    <dgm:cxn modelId="{E15C0E9A-8F4C-415A-9BAC-723803429716}" type="presOf" srcId="{2645E084-F3C6-4614-B4C3-AE9D6BF23E8D}" destId="{A7738368-BBD9-4394-AFE4-6FA781DA9378}" srcOrd="0" destOrd="0" presId="urn:microsoft.com/office/officeart/2005/8/layout/chevron2"/>
    <dgm:cxn modelId="{41A857BF-A92A-405A-BB23-96BFBDD8C371}" srcId="{FD5ACBCB-E331-414C-B8AB-2449CC80A9F0}" destId="{EC04CD5F-0E15-4BA5-911B-E53E265AFB73}" srcOrd="1" destOrd="0" parTransId="{D2A807D8-B568-4E71-A7D7-D603F7E701C0}" sibTransId="{D8716B8C-1E3F-481B-A2D4-1313033105AD}"/>
    <dgm:cxn modelId="{39137CCD-EF5E-4B6A-A8A5-075BFAEE4D76}" srcId="{FD5ACBCB-E331-414C-B8AB-2449CC80A9F0}" destId="{D77F9097-68B8-46ED-964B-19554712D48B}" srcOrd="4" destOrd="0" parTransId="{40201463-5434-46BA-A3F9-E104D2CED184}" sibTransId="{DE2FEBE6-042C-42BB-9E73-81D983E5D607}"/>
    <dgm:cxn modelId="{55BA83D5-5C14-48A9-A48B-50F42EE0B9AB}" srcId="{2645E084-F3C6-4614-B4C3-AE9D6BF23E8D}" destId="{799B4F0B-0AD7-4B53-A472-4A10693AA670}" srcOrd="0" destOrd="0" parTransId="{388FAD04-6DBE-499D-B9D6-21A39AAD309C}" sibTransId="{E04B8C5C-F149-441A-9D61-63CDB0854AAF}"/>
    <dgm:cxn modelId="{C3F64FE7-3E08-470F-92A8-B5F9DC435AD0}" srcId="{C60E2358-D229-4343-82C8-96CA1F9C413A}" destId="{C4F6ABDC-447C-4507-89DF-C339DD587714}" srcOrd="0" destOrd="0" parTransId="{553C246C-12F1-4FF2-BC67-853402DC13C4}" sibTransId="{8495EB5A-6025-4F9D-A952-D823FAB7DEF3}"/>
    <dgm:cxn modelId="{30C1BA62-CCDB-4C0D-BC1F-ACB402C19DE8}" type="presParOf" srcId="{BC323430-1BC1-4CC7-BCE4-A664D41CD3C5}" destId="{0CFF06BC-2ADF-497D-A902-78089B7E9E87}" srcOrd="0" destOrd="0" presId="urn:microsoft.com/office/officeart/2005/8/layout/chevron2"/>
    <dgm:cxn modelId="{7896EEBB-4D6F-4D48-B469-7A518DB9897D}" type="presParOf" srcId="{0CFF06BC-2ADF-497D-A902-78089B7E9E87}" destId="{A7738368-BBD9-4394-AFE4-6FA781DA9378}" srcOrd="0" destOrd="0" presId="urn:microsoft.com/office/officeart/2005/8/layout/chevron2"/>
    <dgm:cxn modelId="{150C0AE0-6ACF-42A1-91BA-2FDA66D8405A}" type="presParOf" srcId="{0CFF06BC-2ADF-497D-A902-78089B7E9E87}" destId="{423C88B4-D8DE-403F-9EE8-5811E685E55A}" srcOrd="1" destOrd="0" presId="urn:microsoft.com/office/officeart/2005/8/layout/chevron2"/>
    <dgm:cxn modelId="{A837588B-0B7B-4C2E-B5C1-1E856E689C0B}" type="presParOf" srcId="{BC323430-1BC1-4CC7-BCE4-A664D41CD3C5}" destId="{E7FBC8E7-6B6E-4004-92D7-79E43B5F6F3E}" srcOrd="1" destOrd="0" presId="urn:microsoft.com/office/officeart/2005/8/layout/chevron2"/>
    <dgm:cxn modelId="{67947392-A845-451A-BFFA-6DF6F039A7B6}" type="presParOf" srcId="{BC323430-1BC1-4CC7-BCE4-A664D41CD3C5}" destId="{882B94AD-63F4-4E2E-BD52-7DA87D956618}" srcOrd="2" destOrd="0" presId="urn:microsoft.com/office/officeart/2005/8/layout/chevron2"/>
    <dgm:cxn modelId="{1592203C-7707-43BF-B4C6-8C6DC4F7E22E}" type="presParOf" srcId="{882B94AD-63F4-4E2E-BD52-7DA87D956618}" destId="{B8561E36-DE27-493B-9567-45C20702EE0B}" srcOrd="0" destOrd="0" presId="urn:microsoft.com/office/officeart/2005/8/layout/chevron2"/>
    <dgm:cxn modelId="{A70C29EA-662E-4B9E-8895-0BFDD0639BD4}" type="presParOf" srcId="{882B94AD-63F4-4E2E-BD52-7DA87D956618}" destId="{EE7DC720-FAA7-4513-B217-579C209CA2B2}" srcOrd="1" destOrd="0" presId="urn:microsoft.com/office/officeart/2005/8/layout/chevron2"/>
    <dgm:cxn modelId="{05D0D8A3-34F5-4F2B-9008-6DCED7865B78}" type="presParOf" srcId="{BC323430-1BC1-4CC7-BCE4-A664D41CD3C5}" destId="{CDB428B6-E972-4B65-91A7-E294FDB6A7C2}" srcOrd="3" destOrd="0" presId="urn:microsoft.com/office/officeart/2005/8/layout/chevron2"/>
    <dgm:cxn modelId="{F8CDA3B9-26C3-4240-BAA1-507D5D0B36D8}" type="presParOf" srcId="{BC323430-1BC1-4CC7-BCE4-A664D41CD3C5}" destId="{158293D9-12AF-4D75-8751-441428657419}" srcOrd="4" destOrd="0" presId="urn:microsoft.com/office/officeart/2005/8/layout/chevron2"/>
    <dgm:cxn modelId="{8A52B8EB-6584-491C-8F5D-34D74798677F}" type="presParOf" srcId="{158293D9-12AF-4D75-8751-441428657419}" destId="{CE0B786E-43C4-47AE-AFE7-F2422FDEDDDC}" srcOrd="0" destOrd="0" presId="urn:microsoft.com/office/officeart/2005/8/layout/chevron2"/>
    <dgm:cxn modelId="{6948102F-A220-4078-8D58-9B322577B66E}" type="presParOf" srcId="{158293D9-12AF-4D75-8751-441428657419}" destId="{8659259F-116B-4F21-89AE-8B9764C5FD5C}" srcOrd="1" destOrd="0" presId="urn:microsoft.com/office/officeart/2005/8/layout/chevron2"/>
    <dgm:cxn modelId="{2E5EF880-BC0B-4312-AB84-38DF4F32F9D4}" type="presParOf" srcId="{BC323430-1BC1-4CC7-BCE4-A664D41CD3C5}" destId="{C15DAB95-44C5-4FF3-A4D1-3B875A0AEE17}" srcOrd="5" destOrd="0" presId="urn:microsoft.com/office/officeart/2005/8/layout/chevron2"/>
    <dgm:cxn modelId="{4ACC8F8F-E616-401F-8A0A-DB48FAAE71FC}" type="presParOf" srcId="{BC323430-1BC1-4CC7-BCE4-A664D41CD3C5}" destId="{B19A5628-7A28-4592-A458-4525A526A78A}" srcOrd="6" destOrd="0" presId="urn:microsoft.com/office/officeart/2005/8/layout/chevron2"/>
    <dgm:cxn modelId="{F039F4D8-EAF8-4E75-A7B9-F4D31B5CFF19}" type="presParOf" srcId="{B19A5628-7A28-4592-A458-4525A526A78A}" destId="{34E1C005-1C8A-4DEE-97E4-7528A515463D}" srcOrd="0" destOrd="0" presId="urn:microsoft.com/office/officeart/2005/8/layout/chevron2"/>
    <dgm:cxn modelId="{9315AD39-F545-41D0-9C86-3C14A628FEC4}" type="presParOf" srcId="{B19A5628-7A28-4592-A458-4525A526A78A}" destId="{A8262A19-E99B-4804-86BF-12094753EC74}" srcOrd="1" destOrd="0" presId="urn:microsoft.com/office/officeart/2005/8/layout/chevron2"/>
    <dgm:cxn modelId="{581B709B-847B-4E55-8A1E-AB96FD8459EF}" type="presParOf" srcId="{BC323430-1BC1-4CC7-BCE4-A664D41CD3C5}" destId="{A9B6AF08-A17D-496C-8F14-CA3B1546A3A5}" srcOrd="7" destOrd="0" presId="urn:microsoft.com/office/officeart/2005/8/layout/chevron2"/>
    <dgm:cxn modelId="{BE8ACBBB-52F0-49E5-A94F-935D41939C0A}" type="presParOf" srcId="{BC323430-1BC1-4CC7-BCE4-A664D41CD3C5}" destId="{E269D0EF-38B4-469A-A164-6AC94F01FCA4}" srcOrd="8" destOrd="0" presId="urn:microsoft.com/office/officeart/2005/8/layout/chevron2"/>
    <dgm:cxn modelId="{5C727AC4-648E-4045-8147-F1881C725B3B}" type="presParOf" srcId="{E269D0EF-38B4-469A-A164-6AC94F01FCA4}" destId="{71AE85BC-263C-4866-96F9-0BD5792755F3}" srcOrd="0" destOrd="0" presId="urn:microsoft.com/office/officeart/2005/8/layout/chevron2"/>
    <dgm:cxn modelId="{305A1421-623D-4F65-BD42-8FF8D0E211BD}" type="presParOf" srcId="{E269D0EF-38B4-469A-A164-6AC94F01FCA4}" destId="{0330B41F-EE19-47B2-997F-B81C459BB202}" srcOrd="1" destOrd="0" presId="urn:microsoft.com/office/officeart/2005/8/layout/chevron2"/>
  </dgm:cxnLst>
  <dgm:bg/>
  <dgm:whole/>
  <dgm:extLst>
    <a:ext uri="http://schemas.microsoft.com/office/drawing/2008/diagram">
      <dsp:dataModelExt xmlns:dsp="http://schemas.microsoft.com/office/drawing/2008/diagram" relId="rId221"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215AFBF8-0D3B-41A3-9B41-5E237D1F7C53}"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382AC488-E03E-4DBB-B9CF-3CFA5E2CAF26}">
      <dgm:prSet phldrT="[Metin]" custT="1"/>
      <dgm:spPr/>
      <dgm:t>
        <a:bodyPr/>
        <a:lstStyle/>
        <a:p>
          <a:r>
            <a:rPr lang="en-US" sz="1200">
              <a:latin typeface="Arial" panose="020B0604020202020204" pitchFamily="34" charset="0"/>
              <a:cs typeface="Arial" panose="020B0604020202020204" pitchFamily="34" charset="0"/>
            </a:rPr>
            <a:t>1</a:t>
          </a:r>
        </a:p>
      </dgm:t>
    </dgm:pt>
    <dgm:pt modelId="{69A9F84F-056A-4C36-9D6B-71D2672064EB}" type="parTrans" cxnId="{26DF9064-2C1C-46A1-A86D-7389A53027ED}">
      <dgm:prSet/>
      <dgm:spPr/>
      <dgm:t>
        <a:bodyPr/>
        <a:lstStyle/>
        <a:p>
          <a:endParaRPr lang="tr-TR" sz="1200">
            <a:latin typeface="Arial" panose="020B0604020202020204" pitchFamily="34" charset="0"/>
            <a:cs typeface="Arial" panose="020B0604020202020204" pitchFamily="34" charset="0"/>
          </a:endParaRPr>
        </a:p>
      </dgm:t>
    </dgm:pt>
    <dgm:pt modelId="{6B159754-D315-492F-B04E-06BD7249DC85}" type="sibTrans" cxnId="{26DF9064-2C1C-46A1-A86D-7389A53027ED}">
      <dgm:prSet/>
      <dgm:spPr/>
      <dgm:t>
        <a:bodyPr/>
        <a:lstStyle/>
        <a:p>
          <a:endParaRPr lang="tr-TR" sz="1200">
            <a:latin typeface="Arial" panose="020B0604020202020204" pitchFamily="34" charset="0"/>
            <a:cs typeface="Arial" panose="020B0604020202020204" pitchFamily="34" charset="0"/>
          </a:endParaRPr>
        </a:p>
      </dgm:t>
    </dgm:pt>
    <dgm:pt modelId="{587CB6D7-35F0-43CA-91F2-691E39E77396}">
      <dgm:prSet phldrT="[Metin]" custT="1"/>
      <dgm:spPr/>
      <dgm:t>
        <a:bodyPr/>
        <a:lstStyle/>
        <a:p>
          <a:r>
            <a:rPr lang="en-US" sz="1200">
              <a:latin typeface="Arial" panose="020B0604020202020204" pitchFamily="34" charset="0"/>
              <a:cs typeface="Arial" panose="020B0604020202020204" pitchFamily="34" charset="0"/>
            </a:rPr>
            <a:t>Check GSM module's connection with the autoclave.</a:t>
          </a:r>
        </a:p>
      </dgm:t>
    </dgm:pt>
    <dgm:pt modelId="{47DCBBAF-7603-48C9-B101-8A4DC59E8E42}" type="parTrans" cxnId="{D5655C16-355E-42A6-8909-1EB7BFFDC9A8}">
      <dgm:prSet/>
      <dgm:spPr/>
      <dgm:t>
        <a:bodyPr/>
        <a:lstStyle/>
        <a:p>
          <a:endParaRPr lang="tr-TR" sz="1200">
            <a:latin typeface="Arial" panose="020B0604020202020204" pitchFamily="34" charset="0"/>
            <a:cs typeface="Arial" panose="020B0604020202020204" pitchFamily="34" charset="0"/>
          </a:endParaRPr>
        </a:p>
      </dgm:t>
    </dgm:pt>
    <dgm:pt modelId="{39A8F5CB-CEED-464F-8446-A5293D59FC09}" type="sibTrans" cxnId="{D5655C16-355E-42A6-8909-1EB7BFFDC9A8}">
      <dgm:prSet/>
      <dgm:spPr/>
      <dgm:t>
        <a:bodyPr/>
        <a:lstStyle/>
        <a:p>
          <a:endParaRPr lang="tr-TR" sz="1200">
            <a:latin typeface="Arial" panose="020B0604020202020204" pitchFamily="34" charset="0"/>
            <a:cs typeface="Arial" panose="020B0604020202020204" pitchFamily="34" charset="0"/>
          </a:endParaRPr>
        </a:p>
      </dgm:t>
    </dgm:pt>
    <dgm:pt modelId="{B7815E85-55C4-451E-9DAA-9CF83ADB98FF}">
      <dgm:prSet phldrT="[Metin]" custT="1"/>
      <dgm:spPr/>
      <dgm:t>
        <a:bodyPr/>
        <a:lstStyle/>
        <a:p>
          <a:r>
            <a:rPr lang="en-US" sz="1200">
              <a:latin typeface="Arial" panose="020B0604020202020204" pitchFamily="34" charset="0"/>
              <a:cs typeface="Arial" panose="020B0604020202020204" pitchFamily="34" charset="0"/>
            </a:rPr>
            <a:t>2</a:t>
          </a:r>
        </a:p>
      </dgm:t>
    </dgm:pt>
    <dgm:pt modelId="{ADCBB91B-CC9D-4621-9717-6EDDAAEB34A2}" type="parTrans" cxnId="{32E190E2-5047-442B-8B45-6A665346A8E2}">
      <dgm:prSet/>
      <dgm:spPr/>
      <dgm:t>
        <a:bodyPr/>
        <a:lstStyle/>
        <a:p>
          <a:endParaRPr lang="tr-TR" sz="1200">
            <a:latin typeface="Arial" panose="020B0604020202020204" pitchFamily="34" charset="0"/>
            <a:cs typeface="Arial" panose="020B0604020202020204" pitchFamily="34" charset="0"/>
          </a:endParaRPr>
        </a:p>
      </dgm:t>
    </dgm:pt>
    <dgm:pt modelId="{4D4A58A9-67EF-41F2-90FF-6BF83095B931}" type="sibTrans" cxnId="{32E190E2-5047-442B-8B45-6A665346A8E2}">
      <dgm:prSet/>
      <dgm:spPr/>
      <dgm:t>
        <a:bodyPr/>
        <a:lstStyle/>
        <a:p>
          <a:endParaRPr lang="tr-TR" sz="1200">
            <a:latin typeface="Arial" panose="020B0604020202020204" pitchFamily="34" charset="0"/>
            <a:cs typeface="Arial" panose="020B0604020202020204" pitchFamily="34" charset="0"/>
          </a:endParaRPr>
        </a:p>
      </dgm:t>
    </dgm:pt>
    <dgm:pt modelId="{455BFE81-C903-4DDE-9F27-61843BDDD315}">
      <dgm:prSet phldrT="[Metin]" custT="1"/>
      <dgm:spPr/>
      <dgm:t>
        <a:bodyPr/>
        <a:lstStyle/>
        <a:p>
          <a:r>
            <a:rPr lang="en-US" sz="1200">
              <a:latin typeface="Arial" panose="020B0604020202020204" pitchFamily="34" charset="0"/>
              <a:cs typeface="Arial" panose="020B0604020202020204" pitchFamily="34" charset="0"/>
            </a:rPr>
            <a:t>Make sure from the menu that SMS feature is on.</a:t>
          </a:r>
        </a:p>
      </dgm:t>
    </dgm:pt>
    <dgm:pt modelId="{2918ED27-6D09-4626-8C90-E48645FDB547}" type="parTrans" cxnId="{C556B3FB-195E-47B5-926F-1FD12584E5B6}">
      <dgm:prSet/>
      <dgm:spPr/>
      <dgm:t>
        <a:bodyPr/>
        <a:lstStyle/>
        <a:p>
          <a:endParaRPr lang="tr-TR" sz="1200">
            <a:latin typeface="Arial" panose="020B0604020202020204" pitchFamily="34" charset="0"/>
            <a:cs typeface="Arial" panose="020B0604020202020204" pitchFamily="34" charset="0"/>
          </a:endParaRPr>
        </a:p>
      </dgm:t>
    </dgm:pt>
    <dgm:pt modelId="{B96A8DE7-08DE-444B-B7C7-4FE3A247A845}" type="sibTrans" cxnId="{C556B3FB-195E-47B5-926F-1FD12584E5B6}">
      <dgm:prSet/>
      <dgm:spPr/>
      <dgm:t>
        <a:bodyPr/>
        <a:lstStyle/>
        <a:p>
          <a:endParaRPr lang="tr-TR" sz="1200">
            <a:latin typeface="Arial" panose="020B0604020202020204" pitchFamily="34" charset="0"/>
            <a:cs typeface="Arial" panose="020B0604020202020204" pitchFamily="34" charset="0"/>
          </a:endParaRPr>
        </a:p>
      </dgm:t>
    </dgm:pt>
    <dgm:pt modelId="{8E9A5D1E-0274-438B-802E-AF33F91D5E33}">
      <dgm:prSet phldrT="[Metin]" custT="1"/>
      <dgm:spPr/>
      <dgm:t>
        <a:bodyPr/>
        <a:lstStyle/>
        <a:p>
          <a:r>
            <a:rPr lang="en-US" sz="1200">
              <a:latin typeface="Arial" panose="020B0604020202020204" pitchFamily="34" charset="0"/>
              <a:cs typeface="Arial" panose="020B0604020202020204" pitchFamily="34" charset="0"/>
            </a:rPr>
            <a:t>4</a:t>
          </a:r>
        </a:p>
      </dgm:t>
    </dgm:pt>
    <dgm:pt modelId="{3366F9B9-9E7F-4AC9-9A07-46A314BBE5D8}" type="parTrans" cxnId="{E7973DB6-3A16-48DB-A9D2-48F2274DE235}">
      <dgm:prSet/>
      <dgm:spPr/>
      <dgm:t>
        <a:bodyPr/>
        <a:lstStyle/>
        <a:p>
          <a:endParaRPr lang="tr-TR" sz="1200">
            <a:latin typeface="Arial" panose="020B0604020202020204" pitchFamily="34" charset="0"/>
            <a:cs typeface="Arial" panose="020B0604020202020204" pitchFamily="34" charset="0"/>
          </a:endParaRPr>
        </a:p>
      </dgm:t>
    </dgm:pt>
    <dgm:pt modelId="{5EC70B38-4267-4768-ACA9-59FC20514801}" type="sibTrans" cxnId="{E7973DB6-3A16-48DB-A9D2-48F2274DE235}">
      <dgm:prSet/>
      <dgm:spPr/>
      <dgm:t>
        <a:bodyPr/>
        <a:lstStyle/>
        <a:p>
          <a:endParaRPr lang="tr-TR" sz="1200">
            <a:latin typeface="Arial" panose="020B0604020202020204" pitchFamily="34" charset="0"/>
            <a:cs typeface="Arial" panose="020B0604020202020204" pitchFamily="34" charset="0"/>
          </a:endParaRPr>
        </a:p>
      </dgm:t>
    </dgm:pt>
    <dgm:pt modelId="{3286B233-1124-4A60-AE1A-F7CE4EC58268}">
      <dgm:prSet phldrT="[Metin]" custT="1"/>
      <dgm:spPr/>
      <dgm:t>
        <a:bodyPr/>
        <a:lstStyle/>
        <a:p>
          <a:r>
            <a:rPr lang="en-US" sz="1200">
              <a:latin typeface="Arial" panose="020B0604020202020204" pitchFamily="34" charset="0"/>
              <a:cs typeface="Arial" panose="020B0604020202020204" pitchFamily="34" charset="0"/>
            </a:rPr>
            <a:t>Make sure that messaging feature of the phone line is open and the network has signal in the relevant region.</a:t>
          </a:r>
        </a:p>
      </dgm:t>
    </dgm:pt>
    <dgm:pt modelId="{2FADC8D5-3E83-4EC4-8AA8-5C55E50B6F6A}" type="parTrans" cxnId="{B7E9BDE2-FAA0-4807-A499-B6287B64DB94}">
      <dgm:prSet/>
      <dgm:spPr/>
      <dgm:t>
        <a:bodyPr/>
        <a:lstStyle/>
        <a:p>
          <a:endParaRPr lang="tr-TR" sz="1200">
            <a:latin typeface="Arial" panose="020B0604020202020204" pitchFamily="34" charset="0"/>
            <a:cs typeface="Arial" panose="020B0604020202020204" pitchFamily="34" charset="0"/>
          </a:endParaRPr>
        </a:p>
      </dgm:t>
    </dgm:pt>
    <dgm:pt modelId="{1AE24205-F21B-4308-B9EC-F201DE12A53C}" type="sibTrans" cxnId="{B7E9BDE2-FAA0-4807-A499-B6287B64DB94}">
      <dgm:prSet/>
      <dgm:spPr/>
      <dgm:t>
        <a:bodyPr/>
        <a:lstStyle/>
        <a:p>
          <a:endParaRPr lang="tr-TR" sz="1200">
            <a:latin typeface="Arial" panose="020B0604020202020204" pitchFamily="34" charset="0"/>
            <a:cs typeface="Arial" panose="020B0604020202020204" pitchFamily="34" charset="0"/>
          </a:endParaRPr>
        </a:p>
      </dgm:t>
    </dgm:pt>
    <dgm:pt modelId="{D571F91D-317B-41AE-A54C-72D6F6BD7B08}">
      <dgm:prSet custT="1"/>
      <dgm:spPr/>
      <dgm:t>
        <a:bodyPr/>
        <a:lstStyle/>
        <a:p>
          <a:r>
            <a:rPr lang="en-US" sz="1200">
              <a:latin typeface="Arial" panose="020B0604020202020204" pitchFamily="34" charset="0"/>
              <a:cs typeface="Arial" panose="020B0604020202020204" pitchFamily="34" charset="0"/>
            </a:rPr>
            <a:t>3</a:t>
          </a:r>
        </a:p>
      </dgm:t>
    </dgm:pt>
    <dgm:pt modelId="{AEBE41F7-C6AF-4165-B21B-4BC1D2C3F98A}" type="parTrans" cxnId="{3D03329B-ED49-46F2-83BF-7B59946154E5}">
      <dgm:prSet/>
      <dgm:spPr/>
      <dgm:t>
        <a:bodyPr/>
        <a:lstStyle/>
        <a:p>
          <a:endParaRPr lang="tr-TR" sz="1200">
            <a:latin typeface="Arial" panose="020B0604020202020204" pitchFamily="34" charset="0"/>
            <a:cs typeface="Arial" panose="020B0604020202020204" pitchFamily="34" charset="0"/>
          </a:endParaRPr>
        </a:p>
      </dgm:t>
    </dgm:pt>
    <dgm:pt modelId="{E0B7EA92-9F5F-440A-A09C-A4FE68C0C1EE}" type="sibTrans" cxnId="{3D03329B-ED49-46F2-83BF-7B59946154E5}">
      <dgm:prSet/>
      <dgm:spPr/>
      <dgm:t>
        <a:bodyPr/>
        <a:lstStyle/>
        <a:p>
          <a:endParaRPr lang="tr-TR" sz="1200">
            <a:latin typeface="Arial" panose="020B0604020202020204" pitchFamily="34" charset="0"/>
            <a:cs typeface="Arial" panose="020B0604020202020204" pitchFamily="34" charset="0"/>
          </a:endParaRPr>
        </a:p>
      </dgm:t>
    </dgm:pt>
    <dgm:pt modelId="{414AF341-2802-48B3-BDAD-3BA4285210F9}">
      <dgm:prSet custT="1"/>
      <dgm:spPr/>
      <dgm:t>
        <a:bodyPr/>
        <a:lstStyle/>
        <a:p>
          <a:r>
            <a:rPr lang="en-US" sz="1200">
              <a:latin typeface="Arial" panose="020B0604020202020204" pitchFamily="34" charset="0"/>
              <a:cs typeface="Arial" panose="020B0604020202020204" pitchFamily="34" charset="0"/>
            </a:rPr>
            <a:t>Make sure that the number to be sent SMS is entered correctly.</a:t>
          </a:r>
        </a:p>
      </dgm:t>
    </dgm:pt>
    <dgm:pt modelId="{EA458F29-A7D8-4BE2-8AA5-375CB7C4FF0D}" type="parTrans" cxnId="{87CB3FCE-BADD-4170-94C6-675F45F2A07B}">
      <dgm:prSet/>
      <dgm:spPr/>
      <dgm:t>
        <a:bodyPr/>
        <a:lstStyle/>
        <a:p>
          <a:endParaRPr lang="tr-TR" sz="1200">
            <a:latin typeface="Arial" panose="020B0604020202020204" pitchFamily="34" charset="0"/>
            <a:cs typeface="Arial" panose="020B0604020202020204" pitchFamily="34" charset="0"/>
          </a:endParaRPr>
        </a:p>
      </dgm:t>
    </dgm:pt>
    <dgm:pt modelId="{83961F5F-B97A-43A9-BCD7-66B7E808B414}" type="sibTrans" cxnId="{87CB3FCE-BADD-4170-94C6-675F45F2A07B}">
      <dgm:prSet/>
      <dgm:spPr/>
      <dgm:t>
        <a:bodyPr/>
        <a:lstStyle/>
        <a:p>
          <a:endParaRPr lang="tr-TR" sz="1200">
            <a:latin typeface="Arial" panose="020B0604020202020204" pitchFamily="34" charset="0"/>
            <a:cs typeface="Arial" panose="020B0604020202020204" pitchFamily="34" charset="0"/>
          </a:endParaRPr>
        </a:p>
      </dgm:t>
    </dgm:pt>
    <dgm:pt modelId="{BE2E4034-6DC8-4A08-9239-D0733BC700C8}" type="pres">
      <dgm:prSet presAssocID="{215AFBF8-0D3B-41A3-9B41-5E237D1F7C53}" presName="linearFlow" presStyleCnt="0">
        <dgm:presLayoutVars>
          <dgm:dir/>
          <dgm:animLvl val="lvl"/>
          <dgm:resizeHandles val="exact"/>
        </dgm:presLayoutVars>
      </dgm:prSet>
      <dgm:spPr/>
    </dgm:pt>
    <dgm:pt modelId="{2D61FCE1-ED66-4CFC-A97B-4B61CD55EE83}" type="pres">
      <dgm:prSet presAssocID="{382AC488-E03E-4DBB-B9CF-3CFA5E2CAF26}" presName="composite" presStyleCnt="0"/>
      <dgm:spPr/>
    </dgm:pt>
    <dgm:pt modelId="{752DB7C6-E4B3-47F1-B758-A62457581194}" type="pres">
      <dgm:prSet presAssocID="{382AC488-E03E-4DBB-B9CF-3CFA5E2CAF26}" presName="parentText" presStyleLbl="alignNode1" presStyleIdx="0" presStyleCnt="4">
        <dgm:presLayoutVars>
          <dgm:chMax val="1"/>
          <dgm:bulletEnabled val="1"/>
        </dgm:presLayoutVars>
      </dgm:prSet>
      <dgm:spPr/>
    </dgm:pt>
    <dgm:pt modelId="{7599D845-6DB5-471D-B91E-5A813F836AD9}" type="pres">
      <dgm:prSet presAssocID="{382AC488-E03E-4DBB-B9CF-3CFA5E2CAF26}" presName="descendantText" presStyleLbl="alignAcc1" presStyleIdx="0" presStyleCnt="4">
        <dgm:presLayoutVars>
          <dgm:bulletEnabled val="1"/>
        </dgm:presLayoutVars>
      </dgm:prSet>
      <dgm:spPr/>
    </dgm:pt>
    <dgm:pt modelId="{F691C727-0DDA-453A-9AC7-2EB7CBC103E4}" type="pres">
      <dgm:prSet presAssocID="{6B159754-D315-492F-B04E-06BD7249DC85}" presName="sp" presStyleCnt="0"/>
      <dgm:spPr/>
    </dgm:pt>
    <dgm:pt modelId="{FD95249F-E1BA-4466-9FC6-6B7EBF6D611A}" type="pres">
      <dgm:prSet presAssocID="{B7815E85-55C4-451E-9DAA-9CF83ADB98FF}" presName="composite" presStyleCnt="0"/>
      <dgm:spPr/>
    </dgm:pt>
    <dgm:pt modelId="{5B861E6B-0421-4B1E-A91E-8A5DF7E58B99}" type="pres">
      <dgm:prSet presAssocID="{B7815E85-55C4-451E-9DAA-9CF83ADB98FF}" presName="parentText" presStyleLbl="alignNode1" presStyleIdx="1" presStyleCnt="4">
        <dgm:presLayoutVars>
          <dgm:chMax val="1"/>
          <dgm:bulletEnabled val="1"/>
        </dgm:presLayoutVars>
      </dgm:prSet>
      <dgm:spPr/>
    </dgm:pt>
    <dgm:pt modelId="{06D03C6F-58A1-4AC7-95A8-81140A866537}" type="pres">
      <dgm:prSet presAssocID="{B7815E85-55C4-451E-9DAA-9CF83ADB98FF}" presName="descendantText" presStyleLbl="alignAcc1" presStyleIdx="1" presStyleCnt="4">
        <dgm:presLayoutVars>
          <dgm:bulletEnabled val="1"/>
        </dgm:presLayoutVars>
      </dgm:prSet>
      <dgm:spPr/>
    </dgm:pt>
    <dgm:pt modelId="{FD584945-1CFB-4990-9E7F-65347570BCF4}" type="pres">
      <dgm:prSet presAssocID="{4D4A58A9-67EF-41F2-90FF-6BF83095B931}" presName="sp" presStyleCnt="0"/>
      <dgm:spPr/>
    </dgm:pt>
    <dgm:pt modelId="{7BDF3C4E-995E-48C5-B999-613C1D0C795A}" type="pres">
      <dgm:prSet presAssocID="{D571F91D-317B-41AE-A54C-72D6F6BD7B08}" presName="composite" presStyleCnt="0"/>
      <dgm:spPr/>
    </dgm:pt>
    <dgm:pt modelId="{88D909F6-A2A8-4CDF-9A54-1710BA82CAE1}" type="pres">
      <dgm:prSet presAssocID="{D571F91D-317B-41AE-A54C-72D6F6BD7B08}" presName="parentText" presStyleLbl="alignNode1" presStyleIdx="2" presStyleCnt="4">
        <dgm:presLayoutVars>
          <dgm:chMax val="1"/>
          <dgm:bulletEnabled val="1"/>
        </dgm:presLayoutVars>
      </dgm:prSet>
      <dgm:spPr/>
    </dgm:pt>
    <dgm:pt modelId="{1804AFE4-96B6-4544-8BD5-F5F5F3F9A6DC}" type="pres">
      <dgm:prSet presAssocID="{D571F91D-317B-41AE-A54C-72D6F6BD7B08}" presName="descendantText" presStyleLbl="alignAcc1" presStyleIdx="2" presStyleCnt="4">
        <dgm:presLayoutVars>
          <dgm:bulletEnabled val="1"/>
        </dgm:presLayoutVars>
      </dgm:prSet>
      <dgm:spPr/>
    </dgm:pt>
    <dgm:pt modelId="{E0B3F319-20BA-40E0-8301-B7C410B07B0B}" type="pres">
      <dgm:prSet presAssocID="{E0B7EA92-9F5F-440A-A09C-A4FE68C0C1EE}" presName="sp" presStyleCnt="0"/>
      <dgm:spPr/>
    </dgm:pt>
    <dgm:pt modelId="{8FC2D936-B966-47CD-8668-B63475CF26FF}" type="pres">
      <dgm:prSet presAssocID="{8E9A5D1E-0274-438B-802E-AF33F91D5E33}" presName="composite" presStyleCnt="0"/>
      <dgm:spPr/>
    </dgm:pt>
    <dgm:pt modelId="{4FF3651E-51CD-4152-ACB8-E30E6BB1F6CC}" type="pres">
      <dgm:prSet presAssocID="{8E9A5D1E-0274-438B-802E-AF33F91D5E33}" presName="parentText" presStyleLbl="alignNode1" presStyleIdx="3" presStyleCnt="4">
        <dgm:presLayoutVars>
          <dgm:chMax val="1"/>
          <dgm:bulletEnabled val="1"/>
        </dgm:presLayoutVars>
      </dgm:prSet>
      <dgm:spPr/>
    </dgm:pt>
    <dgm:pt modelId="{B60F4090-92A0-42A3-A703-B923176A20EA}" type="pres">
      <dgm:prSet presAssocID="{8E9A5D1E-0274-438B-802E-AF33F91D5E33}" presName="descendantText" presStyleLbl="alignAcc1" presStyleIdx="3" presStyleCnt="4">
        <dgm:presLayoutVars>
          <dgm:bulletEnabled val="1"/>
        </dgm:presLayoutVars>
      </dgm:prSet>
      <dgm:spPr/>
    </dgm:pt>
  </dgm:ptLst>
  <dgm:cxnLst>
    <dgm:cxn modelId="{4CE2A70A-9966-4A55-8BAB-30F1685D2511}" type="presOf" srcId="{455BFE81-C903-4DDE-9F27-61843BDDD315}" destId="{06D03C6F-58A1-4AC7-95A8-81140A866537}" srcOrd="0" destOrd="0" presId="urn:microsoft.com/office/officeart/2005/8/layout/chevron2"/>
    <dgm:cxn modelId="{D5655C16-355E-42A6-8909-1EB7BFFDC9A8}" srcId="{382AC488-E03E-4DBB-B9CF-3CFA5E2CAF26}" destId="{587CB6D7-35F0-43CA-91F2-691E39E77396}" srcOrd="0" destOrd="0" parTransId="{47DCBBAF-7603-48C9-B101-8A4DC59E8E42}" sibTransId="{39A8F5CB-CEED-464F-8446-A5293D59FC09}"/>
    <dgm:cxn modelId="{05AC7635-503E-4C22-B6DA-CE8833D06337}" type="presOf" srcId="{382AC488-E03E-4DBB-B9CF-3CFA5E2CAF26}" destId="{752DB7C6-E4B3-47F1-B758-A62457581194}" srcOrd="0" destOrd="0" presId="urn:microsoft.com/office/officeart/2005/8/layout/chevron2"/>
    <dgm:cxn modelId="{F3BFF437-40D0-459E-B67C-64F9E5CBAD4F}" type="presOf" srcId="{D571F91D-317B-41AE-A54C-72D6F6BD7B08}" destId="{88D909F6-A2A8-4CDF-9A54-1710BA82CAE1}" srcOrd="0" destOrd="0" presId="urn:microsoft.com/office/officeart/2005/8/layout/chevron2"/>
    <dgm:cxn modelId="{26DF9064-2C1C-46A1-A86D-7389A53027ED}" srcId="{215AFBF8-0D3B-41A3-9B41-5E237D1F7C53}" destId="{382AC488-E03E-4DBB-B9CF-3CFA5E2CAF26}" srcOrd="0" destOrd="0" parTransId="{69A9F84F-056A-4C36-9D6B-71D2672064EB}" sibTransId="{6B159754-D315-492F-B04E-06BD7249DC85}"/>
    <dgm:cxn modelId="{F5C7F180-DAFE-4EFF-A7B9-04EE91CB9099}" type="presOf" srcId="{8E9A5D1E-0274-438B-802E-AF33F91D5E33}" destId="{4FF3651E-51CD-4152-ACB8-E30E6BB1F6CC}" srcOrd="0" destOrd="0" presId="urn:microsoft.com/office/officeart/2005/8/layout/chevron2"/>
    <dgm:cxn modelId="{3D03329B-ED49-46F2-83BF-7B59946154E5}" srcId="{215AFBF8-0D3B-41A3-9B41-5E237D1F7C53}" destId="{D571F91D-317B-41AE-A54C-72D6F6BD7B08}" srcOrd="2" destOrd="0" parTransId="{AEBE41F7-C6AF-4165-B21B-4BC1D2C3F98A}" sibTransId="{E0B7EA92-9F5F-440A-A09C-A4FE68C0C1EE}"/>
    <dgm:cxn modelId="{1BD52DAE-ADB2-4FD2-8E96-663533C6F9BC}" type="presOf" srcId="{B7815E85-55C4-451E-9DAA-9CF83ADB98FF}" destId="{5B861E6B-0421-4B1E-A91E-8A5DF7E58B99}" srcOrd="0" destOrd="0" presId="urn:microsoft.com/office/officeart/2005/8/layout/chevron2"/>
    <dgm:cxn modelId="{E7973DB6-3A16-48DB-A9D2-48F2274DE235}" srcId="{215AFBF8-0D3B-41A3-9B41-5E237D1F7C53}" destId="{8E9A5D1E-0274-438B-802E-AF33F91D5E33}" srcOrd="3" destOrd="0" parTransId="{3366F9B9-9E7F-4AC9-9A07-46A314BBE5D8}" sibTransId="{5EC70B38-4267-4768-ACA9-59FC20514801}"/>
    <dgm:cxn modelId="{224428CA-7D0F-4018-A547-94695DBCF441}" type="presOf" srcId="{414AF341-2802-48B3-BDAD-3BA4285210F9}" destId="{1804AFE4-96B6-4544-8BD5-F5F5F3F9A6DC}" srcOrd="0" destOrd="0" presId="urn:microsoft.com/office/officeart/2005/8/layout/chevron2"/>
    <dgm:cxn modelId="{87CB3FCE-BADD-4170-94C6-675F45F2A07B}" srcId="{D571F91D-317B-41AE-A54C-72D6F6BD7B08}" destId="{414AF341-2802-48B3-BDAD-3BA4285210F9}" srcOrd="0" destOrd="0" parTransId="{EA458F29-A7D8-4BE2-8AA5-375CB7C4FF0D}" sibTransId="{83961F5F-B97A-43A9-BCD7-66B7E808B414}"/>
    <dgm:cxn modelId="{FF47E5DE-1381-4992-BE9B-2073F0733028}" type="presOf" srcId="{3286B233-1124-4A60-AE1A-F7CE4EC58268}" destId="{B60F4090-92A0-42A3-A703-B923176A20EA}" srcOrd="0" destOrd="0" presId="urn:microsoft.com/office/officeart/2005/8/layout/chevron2"/>
    <dgm:cxn modelId="{32E190E2-5047-442B-8B45-6A665346A8E2}" srcId="{215AFBF8-0D3B-41A3-9B41-5E237D1F7C53}" destId="{B7815E85-55C4-451E-9DAA-9CF83ADB98FF}" srcOrd="1" destOrd="0" parTransId="{ADCBB91B-CC9D-4621-9717-6EDDAAEB34A2}" sibTransId="{4D4A58A9-67EF-41F2-90FF-6BF83095B931}"/>
    <dgm:cxn modelId="{B7E9BDE2-FAA0-4807-A499-B6287B64DB94}" srcId="{8E9A5D1E-0274-438B-802E-AF33F91D5E33}" destId="{3286B233-1124-4A60-AE1A-F7CE4EC58268}" srcOrd="0" destOrd="0" parTransId="{2FADC8D5-3E83-4EC4-8AA8-5C55E50B6F6A}" sibTransId="{1AE24205-F21B-4308-B9EC-F201DE12A53C}"/>
    <dgm:cxn modelId="{577624E5-4A94-4980-9721-E6D0A53BD75E}" type="presOf" srcId="{587CB6D7-35F0-43CA-91F2-691E39E77396}" destId="{7599D845-6DB5-471D-B91E-5A813F836AD9}" srcOrd="0" destOrd="0" presId="urn:microsoft.com/office/officeart/2005/8/layout/chevron2"/>
    <dgm:cxn modelId="{226E8BEF-6740-4BB4-97BD-210C883A8FE2}" type="presOf" srcId="{215AFBF8-0D3B-41A3-9B41-5E237D1F7C53}" destId="{BE2E4034-6DC8-4A08-9239-D0733BC700C8}" srcOrd="0" destOrd="0" presId="urn:microsoft.com/office/officeart/2005/8/layout/chevron2"/>
    <dgm:cxn modelId="{C556B3FB-195E-47B5-926F-1FD12584E5B6}" srcId="{B7815E85-55C4-451E-9DAA-9CF83ADB98FF}" destId="{455BFE81-C903-4DDE-9F27-61843BDDD315}" srcOrd="0" destOrd="0" parTransId="{2918ED27-6D09-4626-8C90-E48645FDB547}" sibTransId="{B96A8DE7-08DE-444B-B7C7-4FE3A247A845}"/>
    <dgm:cxn modelId="{CD08F7A4-257A-4AC5-82DB-CAEDB2220EA2}" type="presParOf" srcId="{BE2E4034-6DC8-4A08-9239-D0733BC700C8}" destId="{2D61FCE1-ED66-4CFC-A97B-4B61CD55EE83}" srcOrd="0" destOrd="0" presId="urn:microsoft.com/office/officeart/2005/8/layout/chevron2"/>
    <dgm:cxn modelId="{5AE976AA-54AA-46CC-941A-8E078A922554}" type="presParOf" srcId="{2D61FCE1-ED66-4CFC-A97B-4B61CD55EE83}" destId="{752DB7C6-E4B3-47F1-B758-A62457581194}" srcOrd="0" destOrd="0" presId="urn:microsoft.com/office/officeart/2005/8/layout/chevron2"/>
    <dgm:cxn modelId="{CC6DA484-AC2F-4D5B-83C6-00836A49C770}" type="presParOf" srcId="{2D61FCE1-ED66-4CFC-A97B-4B61CD55EE83}" destId="{7599D845-6DB5-471D-B91E-5A813F836AD9}" srcOrd="1" destOrd="0" presId="urn:microsoft.com/office/officeart/2005/8/layout/chevron2"/>
    <dgm:cxn modelId="{7C06B696-0FC7-4767-B6F0-3EC203B64023}" type="presParOf" srcId="{BE2E4034-6DC8-4A08-9239-D0733BC700C8}" destId="{F691C727-0DDA-453A-9AC7-2EB7CBC103E4}" srcOrd="1" destOrd="0" presId="urn:microsoft.com/office/officeart/2005/8/layout/chevron2"/>
    <dgm:cxn modelId="{A7FA7CD3-3A36-421D-BF46-8B52E075BA0B}" type="presParOf" srcId="{BE2E4034-6DC8-4A08-9239-D0733BC700C8}" destId="{FD95249F-E1BA-4466-9FC6-6B7EBF6D611A}" srcOrd="2" destOrd="0" presId="urn:microsoft.com/office/officeart/2005/8/layout/chevron2"/>
    <dgm:cxn modelId="{E3CE66C7-C030-4A6F-8125-6BF06A54CB84}" type="presParOf" srcId="{FD95249F-E1BA-4466-9FC6-6B7EBF6D611A}" destId="{5B861E6B-0421-4B1E-A91E-8A5DF7E58B99}" srcOrd="0" destOrd="0" presId="urn:microsoft.com/office/officeart/2005/8/layout/chevron2"/>
    <dgm:cxn modelId="{709A5E0A-BA16-4E28-A167-5F4683707747}" type="presParOf" srcId="{FD95249F-E1BA-4466-9FC6-6B7EBF6D611A}" destId="{06D03C6F-58A1-4AC7-95A8-81140A866537}" srcOrd="1" destOrd="0" presId="urn:microsoft.com/office/officeart/2005/8/layout/chevron2"/>
    <dgm:cxn modelId="{7F3F80A7-B7F5-4A73-9384-AAF6A3F41564}" type="presParOf" srcId="{BE2E4034-6DC8-4A08-9239-D0733BC700C8}" destId="{FD584945-1CFB-4990-9E7F-65347570BCF4}" srcOrd="3" destOrd="0" presId="urn:microsoft.com/office/officeart/2005/8/layout/chevron2"/>
    <dgm:cxn modelId="{F03D5CBB-ABBC-44D1-A2E0-C3D0522AA418}" type="presParOf" srcId="{BE2E4034-6DC8-4A08-9239-D0733BC700C8}" destId="{7BDF3C4E-995E-48C5-B999-613C1D0C795A}" srcOrd="4" destOrd="0" presId="urn:microsoft.com/office/officeart/2005/8/layout/chevron2"/>
    <dgm:cxn modelId="{461BB8B6-75F6-41FA-9D34-342011F4D394}" type="presParOf" srcId="{7BDF3C4E-995E-48C5-B999-613C1D0C795A}" destId="{88D909F6-A2A8-4CDF-9A54-1710BA82CAE1}" srcOrd="0" destOrd="0" presId="urn:microsoft.com/office/officeart/2005/8/layout/chevron2"/>
    <dgm:cxn modelId="{9E54450D-C2CF-4258-811E-9031A221AE30}" type="presParOf" srcId="{7BDF3C4E-995E-48C5-B999-613C1D0C795A}" destId="{1804AFE4-96B6-4544-8BD5-F5F5F3F9A6DC}" srcOrd="1" destOrd="0" presId="urn:microsoft.com/office/officeart/2005/8/layout/chevron2"/>
    <dgm:cxn modelId="{2C5725FD-B8DB-499C-B691-0439292A2F19}" type="presParOf" srcId="{BE2E4034-6DC8-4A08-9239-D0733BC700C8}" destId="{E0B3F319-20BA-40E0-8301-B7C410B07B0B}" srcOrd="5" destOrd="0" presId="urn:microsoft.com/office/officeart/2005/8/layout/chevron2"/>
    <dgm:cxn modelId="{34EB00EA-F077-4198-A8FD-497B7520D8EA}" type="presParOf" srcId="{BE2E4034-6DC8-4A08-9239-D0733BC700C8}" destId="{8FC2D936-B966-47CD-8668-B63475CF26FF}" srcOrd="6" destOrd="0" presId="urn:microsoft.com/office/officeart/2005/8/layout/chevron2"/>
    <dgm:cxn modelId="{4783023C-0A20-43AE-84E8-70B50A95AE8F}" type="presParOf" srcId="{8FC2D936-B966-47CD-8668-B63475CF26FF}" destId="{4FF3651E-51CD-4152-ACB8-E30E6BB1F6CC}" srcOrd="0" destOrd="0" presId="urn:microsoft.com/office/officeart/2005/8/layout/chevron2"/>
    <dgm:cxn modelId="{3ECC043E-3408-4687-9CC8-AFC352C7E4D4}" type="presParOf" srcId="{8FC2D936-B966-47CD-8668-B63475CF26FF}" destId="{B60F4090-92A0-42A3-A703-B923176A20EA}" srcOrd="1" destOrd="0" presId="urn:microsoft.com/office/officeart/2005/8/layout/chevron2"/>
  </dgm:cxnLst>
  <dgm:bg/>
  <dgm:whole/>
  <dgm:extLst>
    <a:ext uri="http://schemas.microsoft.com/office/drawing/2008/diagram">
      <dsp:dataModelExt xmlns:dsp="http://schemas.microsoft.com/office/drawing/2008/diagram" relId="rId226"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65FB262-E734-4346-A5A8-CD460B587D40}"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65F2D109-4B37-4E1F-87D1-F9295F0FF7D1}">
      <dgm:prSet phldrT="[Metin]" custT="1"/>
      <dgm:spPr/>
      <dgm:t>
        <a:bodyPr/>
        <a:lstStyle/>
        <a:p>
          <a:r>
            <a:rPr lang="en-US" sz="1200">
              <a:latin typeface="Arial" panose="020B0604020202020204" pitchFamily="34" charset="0"/>
              <a:cs typeface="Arial" panose="020B0604020202020204" pitchFamily="34" charset="0"/>
            </a:rPr>
            <a:t>1</a:t>
          </a:r>
        </a:p>
      </dgm:t>
    </dgm:pt>
    <dgm:pt modelId="{67E2E6AF-B6ED-4C4A-8E98-D9C5BA3A93A1}" type="parTrans" cxnId="{ED60150A-3FC4-422D-987B-27C1F6C6CC2F}">
      <dgm:prSet/>
      <dgm:spPr/>
      <dgm:t>
        <a:bodyPr/>
        <a:lstStyle/>
        <a:p>
          <a:endParaRPr lang="tr-TR" sz="1200">
            <a:latin typeface="Arial" panose="020B0604020202020204" pitchFamily="34" charset="0"/>
            <a:cs typeface="Arial" panose="020B0604020202020204" pitchFamily="34" charset="0"/>
          </a:endParaRPr>
        </a:p>
      </dgm:t>
    </dgm:pt>
    <dgm:pt modelId="{D281B728-9872-456F-8F03-0ADB06605904}" type="sibTrans" cxnId="{ED60150A-3FC4-422D-987B-27C1F6C6CC2F}">
      <dgm:prSet/>
      <dgm:spPr/>
      <dgm:t>
        <a:bodyPr/>
        <a:lstStyle/>
        <a:p>
          <a:endParaRPr lang="tr-TR" sz="1200">
            <a:latin typeface="Arial" panose="020B0604020202020204" pitchFamily="34" charset="0"/>
            <a:cs typeface="Arial" panose="020B0604020202020204" pitchFamily="34" charset="0"/>
          </a:endParaRPr>
        </a:p>
      </dgm:t>
    </dgm:pt>
    <dgm:pt modelId="{74BA7D26-DB1F-4E18-AB81-28873AB436D3}">
      <dgm:prSet phldrT="[Metin]" custT="1"/>
      <dgm:spPr/>
      <dgm:t>
        <a:bodyPr/>
        <a:lstStyle/>
        <a:p>
          <a:r>
            <a:rPr lang="en-US" sz="1200">
              <a:latin typeface="Arial" panose="020B0604020202020204" pitchFamily="34" charset="0"/>
              <a:cs typeface="Arial" panose="020B0604020202020204" pitchFamily="34" charset="0"/>
            </a:rPr>
            <a:t>Make sure that the ethernet cable is connected.</a:t>
          </a:r>
        </a:p>
      </dgm:t>
    </dgm:pt>
    <dgm:pt modelId="{B58AC363-9EF1-4931-8787-D7FBD6B61324}" type="parTrans" cxnId="{50A378EB-FD66-400A-A83D-EE38F897AA15}">
      <dgm:prSet/>
      <dgm:spPr/>
      <dgm:t>
        <a:bodyPr/>
        <a:lstStyle/>
        <a:p>
          <a:endParaRPr lang="tr-TR" sz="1200">
            <a:latin typeface="Arial" panose="020B0604020202020204" pitchFamily="34" charset="0"/>
            <a:cs typeface="Arial" panose="020B0604020202020204" pitchFamily="34" charset="0"/>
          </a:endParaRPr>
        </a:p>
      </dgm:t>
    </dgm:pt>
    <dgm:pt modelId="{59C9806E-4B8A-408F-A455-8E1440693E6A}" type="sibTrans" cxnId="{50A378EB-FD66-400A-A83D-EE38F897AA15}">
      <dgm:prSet/>
      <dgm:spPr/>
      <dgm:t>
        <a:bodyPr/>
        <a:lstStyle/>
        <a:p>
          <a:endParaRPr lang="tr-TR" sz="1200">
            <a:latin typeface="Arial" panose="020B0604020202020204" pitchFamily="34" charset="0"/>
            <a:cs typeface="Arial" panose="020B0604020202020204" pitchFamily="34" charset="0"/>
          </a:endParaRPr>
        </a:p>
      </dgm:t>
    </dgm:pt>
    <dgm:pt modelId="{B8224017-4086-4A78-9761-D45EC6351C9D}">
      <dgm:prSet phldrT="[Metin]" custT="1"/>
      <dgm:spPr/>
      <dgm:t>
        <a:bodyPr/>
        <a:lstStyle/>
        <a:p>
          <a:r>
            <a:rPr lang="en-US" sz="1200">
              <a:latin typeface="Arial" panose="020B0604020202020204" pitchFamily="34" charset="0"/>
              <a:cs typeface="Arial" panose="020B0604020202020204" pitchFamily="34" charset="0"/>
            </a:rPr>
            <a:t>2</a:t>
          </a:r>
        </a:p>
      </dgm:t>
    </dgm:pt>
    <dgm:pt modelId="{E4EA95A3-7DB2-4557-981F-9B0C3627CD54}" type="parTrans" cxnId="{AE3FC50D-534A-4982-A0E4-1F510F998E8C}">
      <dgm:prSet/>
      <dgm:spPr/>
      <dgm:t>
        <a:bodyPr/>
        <a:lstStyle/>
        <a:p>
          <a:endParaRPr lang="tr-TR" sz="1200">
            <a:latin typeface="Arial" panose="020B0604020202020204" pitchFamily="34" charset="0"/>
            <a:cs typeface="Arial" panose="020B0604020202020204" pitchFamily="34" charset="0"/>
          </a:endParaRPr>
        </a:p>
      </dgm:t>
    </dgm:pt>
    <dgm:pt modelId="{C1DD88B2-D296-470F-BF71-D63C2067FA56}" type="sibTrans" cxnId="{AE3FC50D-534A-4982-A0E4-1F510F998E8C}">
      <dgm:prSet/>
      <dgm:spPr/>
      <dgm:t>
        <a:bodyPr/>
        <a:lstStyle/>
        <a:p>
          <a:endParaRPr lang="tr-TR" sz="1200">
            <a:latin typeface="Arial" panose="020B0604020202020204" pitchFamily="34" charset="0"/>
            <a:cs typeface="Arial" panose="020B0604020202020204" pitchFamily="34" charset="0"/>
          </a:endParaRPr>
        </a:p>
      </dgm:t>
    </dgm:pt>
    <dgm:pt modelId="{BA665FA5-B7B4-4075-B30A-1EA31DC9A2EA}">
      <dgm:prSet phldrT="[Metin]" custT="1"/>
      <dgm:spPr/>
      <dgm:t>
        <a:bodyPr/>
        <a:lstStyle/>
        <a:p>
          <a:r>
            <a:rPr lang="en-US" sz="1200">
              <a:latin typeface="Arial" panose="020B0604020202020204" pitchFamily="34" charset="0"/>
              <a:cs typeface="Arial" panose="020B0604020202020204" pitchFamily="34" charset="0"/>
            </a:rPr>
            <a:t>Make sure from the menu that SMS feature is on.</a:t>
          </a:r>
        </a:p>
      </dgm:t>
    </dgm:pt>
    <dgm:pt modelId="{31EC648E-F38E-481B-BB7C-446FDF76D3F0}" type="parTrans" cxnId="{E8138F24-8699-4945-891B-1D8595C2D6E6}">
      <dgm:prSet/>
      <dgm:spPr/>
      <dgm:t>
        <a:bodyPr/>
        <a:lstStyle/>
        <a:p>
          <a:endParaRPr lang="tr-TR" sz="1200">
            <a:latin typeface="Arial" panose="020B0604020202020204" pitchFamily="34" charset="0"/>
            <a:cs typeface="Arial" panose="020B0604020202020204" pitchFamily="34" charset="0"/>
          </a:endParaRPr>
        </a:p>
      </dgm:t>
    </dgm:pt>
    <dgm:pt modelId="{CAD53D1C-CA4E-46BC-9303-92151CADB705}" type="sibTrans" cxnId="{E8138F24-8699-4945-891B-1D8595C2D6E6}">
      <dgm:prSet/>
      <dgm:spPr/>
      <dgm:t>
        <a:bodyPr/>
        <a:lstStyle/>
        <a:p>
          <a:endParaRPr lang="tr-TR" sz="1200">
            <a:latin typeface="Arial" panose="020B0604020202020204" pitchFamily="34" charset="0"/>
            <a:cs typeface="Arial" panose="020B0604020202020204" pitchFamily="34" charset="0"/>
          </a:endParaRPr>
        </a:p>
      </dgm:t>
    </dgm:pt>
    <dgm:pt modelId="{53AC13A0-9E48-45E1-AC5B-A8BF0C5D510D}">
      <dgm:prSet phldrT="[Metin]" custT="1"/>
      <dgm:spPr/>
      <dgm:t>
        <a:bodyPr/>
        <a:lstStyle/>
        <a:p>
          <a:r>
            <a:rPr lang="en-US" sz="1200">
              <a:latin typeface="Arial" panose="020B0604020202020204" pitchFamily="34" charset="0"/>
              <a:cs typeface="Arial" panose="020B0604020202020204" pitchFamily="34" charset="0"/>
            </a:rPr>
            <a:t>3</a:t>
          </a:r>
        </a:p>
      </dgm:t>
    </dgm:pt>
    <dgm:pt modelId="{E5FECE18-3804-4F7D-AE49-CC1B43AF994E}" type="parTrans" cxnId="{93249C3D-380F-42ED-91B1-3F19586C1E57}">
      <dgm:prSet/>
      <dgm:spPr/>
      <dgm:t>
        <a:bodyPr/>
        <a:lstStyle/>
        <a:p>
          <a:endParaRPr lang="tr-TR" sz="1200">
            <a:latin typeface="Arial" panose="020B0604020202020204" pitchFamily="34" charset="0"/>
            <a:cs typeface="Arial" panose="020B0604020202020204" pitchFamily="34" charset="0"/>
          </a:endParaRPr>
        </a:p>
      </dgm:t>
    </dgm:pt>
    <dgm:pt modelId="{2472EB48-066E-410D-98E7-495CA072CAEF}" type="sibTrans" cxnId="{93249C3D-380F-42ED-91B1-3F19586C1E57}">
      <dgm:prSet/>
      <dgm:spPr/>
      <dgm:t>
        <a:bodyPr/>
        <a:lstStyle/>
        <a:p>
          <a:endParaRPr lang="tr-TR" sz="1200">
            <a:latin typeface="Arial" panose="020B0604020202020204" pitchFamily="34" charset="0"/>
            <a:cs typeface="Arial" panose="020B0604020202020204" pitchFamily="34" charset="0"/>
          </a:endParaRPr>
        </a:p>
      </dgm:t>
    </dgm:pt>
    <dgm:pt modelId="{938DAE9C-3793-4F02-B3AD-E98CE6DEF4FA}">
      <dgm:prSet phldrT="[Metin]" custT="1"/>
      <dgm:spPr/>
      <dgm:t>
        <a:bodyPr/>
        <a:lstStyle/>
        <a:p>
          <a:r>
            <a:rPr lang="en-US" sz="1200">
              <a:latin typeface="Arial" panose="020B0604020202020204" pitchFamily="34" charset="0"/>
              <a:cs typeface="Arial" panose="020B0604020202020204" pitchFamily="34" charset="0"/>
            </a:rPr>
            <a:t>Make sure that internet line works.</a:t>
          </a:r>
        </a:p>
      </dgm:t>
    </dgm:pt>
    <dgm:pt modelId="{AFE8C017-B8EB-4E33-8A83-9DEE0EC9224A}" type="parTrans" cxnId="{246A95E7-EBBD-47F2-8EAA-1CD75D1B6723}">
      <dgm:prSet/>
      <dgm:spPr/>
      <dgm:t>
        <a:bodyPr/>
        <a:lstStyle/>
        <a:p>
          <a:endParaRPr lang="tr-TR" sz="1200">
            <a:latin typeface="Arial" panose="020B0604020202020204" pitchFamily="34" charset="0"/>
            <a:cs typeface="Arial" panose="020B0604020202020204" pitchFamily="34" charset="0"/>
          </a:endParaRPr>
        </a:p>
      </dgm:t>
    </dgm:pt>
    <dgm:pt modelId="{7E6688B6-EF73-4121-96D9-0BBF18636AC1}" type="sibTrans" cxnId="{246A95E7-EBBD-47F2-8EAA-1CD75D1B6723}">
      <dgm:prSet/>
      <dgm:spPr/>
      <dgm:t>
        <a:bodyPr/>
        <a:lstStyle/>
        <a:p>
          <a:endParaRPr lang="tr-TR" sz="1200">
            <a:latin typeface="Arial" panose="020B0604020202020204" pitchFamily="34" charset="0"/>
            <a:cs typeface="Arial" panose="020B0604020202020204" pitchFamily="34" charset="0"/>
          </a:endParaRPr>
        </a:p>
      </dgm:t>
    </dgm:pt>
    <dgm:pt modelId="{5C4325C5-D2B6-43DE-92C9-F4BE6C2ECE1F}" type="pres">
      <dgm:prSet presAssocID="{765FB262-E734-4346-A5A8-CD460B587D40}" presName="linearFlow" presStyleCnt="0">
        <dgm:presLayoutVars>
          <dgm:dir/>
          <dgm:animLvl val="lvl"/>
          <dgm:resizeHandles val="exact"/>
        </dgm:presLayoutVars>
      </dgm:prSet>
      <dgm:spPr/>
    </dgm:pt>
    <dgm:pt modelId="{970AEBCB-155F-4BD8-B141-CE4331F11E64}" type="pres">
      <dgm:prSet presAssocID="{65F2D109-4B37-4E1F-87D1-F9295F0FF7D1}" presName="composite" presStyleCnt="0"/>
      <dgm:spPr/>
    </dgm:pt>
    <dgm:pt modelId="{C5255ABD-B6A8-4B00-9156-C16162289A60}" type="pres">
      <dgm:prSet presAssocID="{65F2D109-4B37-4E1F-87D1-F9295F0FF7D1}" presName="parentText" presStyleLbl="alignNode1" presStyleIdx="0" presStyleCnt="3">
        <dgm:presLayoutVars>
          <dgm:chMax val="1"/>
          <dgm:bulletEnabled val="1"/>
        </dgm:presLayoutVars>
      </dgm:prSet>
      <dgm:spPr/>
    </dgm:pt>
    <dgm:pt modelId="{DDB68B60-01D4-4E69-B8A9-36C630D85E5B}" type="pres">
      <dgm:prSet presAssocID="{65F2D109-4B37-4E1F-87D1-F9295F0FF7D1}" presName="descendantText" presStyleLbl="alignAcc1" presStyleIdx="0" presStyleCnt="3">
        <dgm:presLayoutVars>
          <dgm:bulletEnabled val="1"/>
        </dgm:presLayoutVars>
      </dgm:prSet>
      <dgm:spPr/>
    </dgm:pt>
    <dgm:pt modelId="{E2A85D6F-5134-4263-BDD5-ABD693BA0407}" type="pres">
      <dgm:prSet presAssocID="{D281B728-9872-456F-8F03-0ADB06605904}" presName="sp" presStyleCnt="0"/>
      <dgm:spPr/>
    </dgm:pt>
    <dgm:pt modelId="{611A214A-D72B-4E4B-B541-F57389844B93}" type="pres">
      <dgm:prSet presAssocID="{B8224017-4086-4A78-9761-D45EC6351C9D}" presName="composite" presStyleCnt="0"/>
      <dgm:spPr/>
    </dgm:pt>
    <dgm:pt modelId="{FB2027E2-AEBC-404A-8C9A-1B071B14CC68}" type="pres">
      <dgm:prSet presAssocID="{B8224017-4086-4A78-9761-D45EC6351C9D}" presName="parentText" presStyleLbl="alignNode1" presStyleIdx="1" presStyleCnt="3">
        <dgm:presLayoutVars>
          <dgm:chMax val="1"/>
          <dgm:bulletEnabled val="1"/>
        </dgm:presLayoutVars>
      </dgm:prSet>
      <dgm:spPr/>
    </dgm:pt>
    <dgm:pt modelId="{EB3A89F1-8731-41BB-B8FB-4A2E97326F53}" type="pres">
      <dgm:prSet presAssocID="{B8224017-4086-4A78-9761-D45EC6351C9D}" presName="descendantText" presStyleLbl="alignAcc1" presStyleIdx="1" presStyleCnt="3">
        <dgm:presLayoutVars>
          <dgm:bulletEnabled val="1"/>
        </dgm:presLayoutVars>
      </dgm:prSet>
      <dgm:spPr/>
    </dgm:pt>
    <dgm:pt modelId="{957A57D8-7AA1-494E-AFA8-7505E68C102F}" type="pres">
      <dgm:prSet presAssocID="{C1DD88B2-D296-470F-BF71-D63C2067FA56}" presName="sp" presStyleCnt="0"/>
      <dgm:spPr/>
    </dgm:pt>
    <dgm:pt modelId="{98E98C35-8CE2-4546-8520-D02C18D88EED}" type="pres">
      <dgm:prSet presAssocID="{53AC13A0-9E48-45E1-AC5B-A8BF0C5D510D}" presName="composite" presStyleCnt="0"/>
      <dgm:spPr/>
    </dgm:pt>
    <dgm:pt modelId="{E55250DD-547D-4AF3-9BBE-60E3CDBECE58}" type="pres">
      <dgm:prSet presAssocID="{53AC13A0-9E48-45E1-AC5B-A8BF0C5D510D}" presName="parentText" presStyleLbl="alignNode1" presStyleIdx="2" presStyleCnt="3">
        <dgm:presLayoutVars>
          <dgm:chMax val="1"/>
          <dgm:bulletEnabled val="1"/>
        </dgm:presLayoutVars>
      </dgm:prSet>
      <dgm:spPr/>
    </dgm:pt>
    <dgm:pt modelId="{EA9DB53A-C804-4B80-AA7A-1077BFD3CC8A}" type="pres">
      <dgm:prSet presAssocID="{53AC13A0-9E48-45E1-AC5B-A8BF0C5D510D}" presName="descendantText" presStyleLbl="alignAcc1" presStyleIdx="2" presStyleCnt="3">
        <dgm:presLayoutVars>
          <dgm:bulletEnabled val="1"/>
        </dgm:presLayoutVars>
      </dgm:prSet>
      <dgm:spPr/>
    </dgm:pt>
  </dgm:ptLst>
  <dgm:cxnLst>
    <dgm:cxn modelId="{3A1C4707-9DD8-4DC9-9A4C-63782BC8446D}" type="presOf" srcId="{53AC13A0-9E48-45E1-AC5B-A8BF0C5D510D}" destId="{E55250DD-547D-4AF3-9BBE-60E3CDBECE58}" srcOrd="0" destOrd="0" presId="urn:microsoft.com/office/officeart/2005/8/layout/chevron2"/>
    <dgm:cxn modelId="{ED60150A-3FC4-422D-987B-27C1F6C6CC2F}" srcId="{765FB262-E734-4346-A5A8-CD460B587D40}" destId="{65F2D109-4B37-4E1F-87D1-F9295F0FF7D1}" srcOrd="0" destOrd="0" parTransId="{67E2E6AF-B6ED-4C4A-8E98-D9C5BA3A93A1}" sibTransId="{D281B728-9872-456F-8F03-0ADB06605904}"/>
    <dgm:cxn modelId="{6EBE420B-EE57-480F-A981-55FB3BE616C8}" type="presOf" srcId="{938DAE9C-3793-4F02-B3AD-E98CE6DEF4FA}" destId="{EA9DB53A-C804-4B80-AA7A-1077BFD3CC8A}" srcOrd="0" destOrd="0" presId="urn:microsoft.com/office/officeart/2005/8/layout/chevron2"/>
    <dgm:cxn modelId="{AE3FC50D-534A-4982-A0E4-1F510F998E8C}" srcId="{765FB262-E734-4346-A5A8-CD460B587D40}" destId="{B8224017-4086-4A78-9761-D45EC6351C9D}" srcOrd="1" destOrd="0" parTransId="{E4EA95A3-7DB2-4557-981F-9B0C3627CD54}" sibTransId="{C1DD88B2-D296-470F-BF71-D63C2067FA56}"/>
    <dgm:cxn modelId="{E8138F24-8699-4945-891B-1D8595C2D6E6}" srcId="{B8224017-4086-4A78-9761-D45EC6351C9D}" destId="{BA665FA5-B7B4-4075-B30A-1EA31DC9A2EA}" srcOrd="0" destOrd="0" parTransId="{31EC648E-F38E-481B-BB7C-446FDF76D3F0}" sibTransId="{CAD53D1C-CA4E-46BC-9303-92151CADB705}"/>
    <dgm:cxn modelId="{93249C3D-380F-42ED-91B1-3F19586C1E57}" srcId="{765FB262-E734-4346-A5A8-CD460B587D40}" destId="{53AC13A0-9E48-45E1-AC5B-A8BF0C5D510D}" srcOrd="2" destOrd="0" parTransId="{E5FECE18-3804-4F7D-AE49-CC1B43AF994E}" sibTransId="{2472EB48-066E-410D-98E7-495CA072CAEF}"/>
    <dgm:cxn modelId="{AE29155C-39E0-4F7A-B476-3A4E3063083C}" type="presOf" srcId="{BA665FA5-B7B4-4075-B30A-1EA31DC9A2EA}" destId="{EB3A89F1-8731-41BB-B8FB-4A2E97326F53}" srcOrd="0" destOrd="0" presId="urn:microsoft.com/office/officeart/2005/8/layout/chevron2"/>
    <dgm:cxn modelId="{9658635F-B5CE-4FC5-8EC5-29ED34D89CEF}" type="presOf" srcId="{65F2D109-4B37-4E1F-87D1-F9295F0FF7D1}" destId="{C5255ABD-B6A8-4B00-9156-C16162289A60}" srcOrd="0" destOrd="0" presId="urn:microsoft.com/office/officeart/2005/8/layout/chevron2"/>
    <dgm:cxn modelId="{A905C16D-6785-497F-AB4E-9A0AF443C59E}" type="presOf" srcId="{B8224017-4086-4A78-9761-D45EC6351C9D}" destId="{FB2027E2-AEBC-404A-8C9A-1B071B14CC68}" srcOrd="0" destOrd="0" presId="urn:microsoft.com/office/officeart/2005/8/layout/chevron2"/>
    <dgm:cxn modelId="{A5685085-903C-408C-9BCB-7B2029E01F05}" type="presOf" srcId="{74BA7D26-DB1F-4E18-AB81-28873AB436D3}" destId="{DDB68B60-01D4-4E69-B8A9-36C630D85E5B}" srcOrd="0" destOrd="0" presId="urn:microsoft.com/office/officeart/2005/8/layout/chevron2"/>
    <dgm:cxn modelId="{246A95E7-EBBD-47F2-8EAA-1CD75D1B6723}" srcId="{53AC13A0-9E48-45E1-AC5B-A8BF0C5D510D}" destId="{938DAE9C-3793-4F02-B3AD-E98CE6DEF4FA}" srcOrd="0" destOrd="0" parTransId="{AFE8C017-B8EB-4E33-8A83-9DEE0EC9224A}" sibTransId="{7E6688B6-EF73-4121-96D9-0BBF18636AC1}"/>
    <dgm:cxn modelId="{50A378EB-FD66-400A-A83D-EE38F897AA15}" srcId="{65F2D109-4B37-4E1F-87D1-F9295F0FF7D1}" destId="{74BA7D26-DB1F-4E18-AB81-28873AB436D3}" srcOrd="0" destOrd="0" parTransId="{B58AC363-9EF1-4931-8787-D7FBD6B61324}" sibTransId="{59C9806E-4B8A-408F-A455-8E1440693E6A}"/>
    <dgm:cxn modelId="{83C255F0-9029-4E3C-8F9F-CD6EAB880E63}" type="presOf" srcId="{765FB262-E734-4346-A5A8-CD460B587D40}" destId="{5C4325C5-D2B6-43DE-92C9-F4BE6C2ECE1F}" srcOrd="0" destOrd="0" presId="urn:microsoft.com/office/officeart/2005/8/layout/chevron2"/>
    <dgm:cxn modelId="{2556DF6F-BDFA-4961-9A31-54D36B8D34D1}" type="presParOf" srcId="{5C4325C5-D2B6-43DE-92C9-F4BE6C2ECE1F}" destId="{970AEBCB-155F-4BD8-B141-CE4331F11E64}" srcOrd="0" destOrd="0" presId="urn:microsoft.com/office/officeart/2005/8/layout/chevron2"/>
    <dgm:cxn modelId="{EF72697F-D34E-4E55-AC42-773E737D2A4C}" type="presParOf" srcId="{970AEBCB-155F-4BD8-B141-CE4331F11E64}" destId="{C5255ABD-B6A8-4B00-9156-C16162289A60}" srcOrd="0" destOrd="0" presId="urn:microsoft.com/office/officeart/2005/8/layout/chevron2"/>
    <dgm:cxn modelId="{E9137666-C4AE-4F29-8F3B-3EEAB8EBC211}" type="presParOf" srcId="{970AEBCB-155F-4BD8-B141-CE4331F11E64}" destId="{DDB68B60-01D4-4E69-B8A9-36C630D85E5B}" srcOrd="1" destOrd="0" presId="urn:microsoft.com/office/officeart/2005/8/layout/chevron2"/>
    <dgm:cxn modelId="{1E76E48A-DD92-4396-9B6A-388102B26E34}" type="presParOf" srcId="{5C4325C5-D2B6-43DE-92C9-F4BE6C2ECE1F}" destId="{E2A85D6F-5134-4263-BDD5-ABD693BA0407}" srcOrd="1" destOrd="0" presId="urn:microsoft.com/office/officeart/2005/8/layout/chevron2"/>
    <dgm:cxn modelId="{ED54A31A-BDA1-4FFA-AA98-123A26666383}" type="presParOf" srcId="{5C4325C5-D2B6-43DE-92C9-F4BE6C2ECE1F}" destId="{611A214A-D72B-4E4B-B541-F57389844B93}" srcOrd="2" destOrd="0" presId="urn:microsoft.com/office/officeart/2005/8/layout/chevron2"/>
    <dgm:cxn modelId="{76E9E10B-D370-45D2-8F08-E5835BEDA38F}" type="presParOf" srcId="{611A214A-D72B-4E4B-B541-F57389844B93}" destId="{FB2027E2-AEBC-404A-8C9A-1B071B14CC68}" srcOrd="0" destOrd="0" presId="urn:microsoft.com/office/officeart/2005/8/layout/chevron2"/>
    <dgm:cxn modelId="{82CF9B7F-CFC9-4AF5-8CFA-54DC2E16D714}" type="presParOf" srcId="{611A214A-D72B-4E4B-B541-F57389844B93}" destId="{EB3A89F1-8731-41BB-B8FB-4A2E97326F53}" srcOrd="1" destOrd="0" presId="urn:microsoft.com/office/officeart/2005/8/layout/chevron2"/>
    <dgm:cxn modelId="{8BBDE649-82EA-4D6D-9F05-A5BFEF8746FD}" type="presParOf" srcId="{5C4325C5-D2B6-43DE-92C9-F4BE6C2ECE1F}" destId="{957A57D8-7AA1-494E-AFA8-7505E68C102F}" srcOrd="3" destOrd="0" presId="urn:microsoft.com/office/officeart/2005/8/layout/chevron2"/>
    <dgm:cxn modelId="{5288C1B4-7F35-4BE8-8736-77BA8E169E32}" type="presParOf" srcId="{5C4325C5-D2B6-43DE-92C9-F4BE6C2ECE1F}" destId="{98E98C35-8CE2-4546-8520-D02C18D88EED}" srcOrd="4" destOrd="0" presId="urn:microsoft.com/office/officeart/2005/8/layout/chevron2"/>
    <dgm:cxn modelId="{04A9A866-2F13-43F4-8687-0AA4E834FFDE}" type="presParOf" srcId="{98E98C35-8CE2-4546-8520-D02C18D88EED}" destId="{E55250DD-547D-4AF3-9BBE-60E3CDBECE58}" srcOrd="0" destOrd="0" presId="urn:microsoft.com/office/officeart/2005/8/layout/chevron2"/>
    <dgm:cxn modelId="{F3A6C8F2-5C43-44C3-B45C-224986FC04DD}" type="presParOf" srcId="{98E98C35-8CE2-4546-8520-D02C18D88EED}" destId="{EA9DB53A-C804-4B80-AA7A-1077BFD3CC8A}" srcOrd="1" destOrd="0" presId="urn:microsoft.com/office/officeart/2005/8/layout/chevron2"/>
  </dgm:cxnLst>
  <dgm:bg/>
  <dgm:whole/>
  <dgm:extLst>
    <a:ext uri="http://schemas.microsoft.com/office/drawing/2008/diagram">
      <dsp:dataModelExt xmlns:dsp="http://schemas.microsoft.com/office/drawing/2008/diagram" relId="rId2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5D24892-1A9E-4987-B437-51CAF331AEB2}" type="doc">
      <dgm:prSet loTypeId="urn:microsoft.com/office/officeart/2005/8/layout/chevron2" loCatId="process" qsTypeId="urn:microsoft.com/office/officeart/2005/8/quickstyle/3d1" qsCatId="3D" csTypeId="urn:microsoft.com/office/officeart/2005/8/colors/accent1_2" csCatId="accent1" phldr="1"/>
      <dgm:spPr/>
      <dgm:t>
        <a:bodyPr/>
        <a:lstStyle/>
        <a:p>
          <a:endParaRPr lang="tr-TR"/>
        </a:p>
      </dgm:t>
    </dgm:pt>
    <dgm:pt modelId="{5496010F-D4EB-4B78-87B3-A626FABDDDB5}">
      <dgm:prSet phldrT="[Metin]"/>
      <dgm:spPr/>
      <dgm:t>
        <a:bodyPr/>
        <a:lstStyle/>
        <a:p>
          <a:r>
            <a:rPr lang="en-US"/>
            <a:t>1</a:t>
          </a:r>
        </a:p>
      </dgm:t>
    </dgm:pt>
    <dgm:pt modelId="{D54907DD-EAB8-4EF5-9F2A-D1C58879AE12}" type="parTrans" cxnId="{5E0E9EAA-D539-4A74-8D4C-449D357777C5}">
      <dgm:prSet/>
      <dgm:spPr/>
      <dgm:t>
        <a:bodyPr/>
        <a:lstStyle/>
        <a:p>
          <a:endParaRPr lang="tr-TR"/>
        </a:p>
      </dgm:t>
    </dgm:pt>
    <dgm:pt modelId="{B5015BC9-271B-4AB7-A892-C5BF02645613}" type="sibTrans" cxnId="{5E0E9EAA-D539-4A74-8D4C-449D357777C5}">
      <dgm:prSet/>
      <dgm:spPr/>
      <dgm:t>
        <a:bodyPr/>
        <a:lstStyle/>
        <a:p>
          <a:endParaRPr lang="tr-TR"/>
        </a:p>
      </dgm:t>
    </dgm:pt>
    <dgm:pt modelId="{F837BF8C-69B4-4CEE-B510-3E258F46590C}">
      <dgm:prSet phldrT="[Metin]" custT="1"/>
      <dgm:spPr/>
      <dgm:t>
        <a:bodyPr/>
        <a:lstStyle/>
        <a:p>
          <a:r>
            <a:rPr lang="en-US" sz="1200">
              <a:latin typeface="Arial" panose="020B0604020202020204" pitchFamily="34" charset="0"/>
              <a:cs typeface="Arial" panose="020B0604020202020204" pitchFamily="34" charset="0"/>
            </a:rPr>
            <a:t>Clean the chamber sealing gasket and the contact point of the gasket with the lid surface.</a:t>
          </a:r>
        </a:p>
      </dgm:t>
    </dgm:pt>
    <dgm:pt modelId="{B8C0C1D1-62EB-4E4E-8140-5F61A336A371}" type="parTrans" cxnId="{0235D113-5E2C-4F26-A241-8F511CFFB264}">
      <dgm:prSet/>
      <dgm:spPr/>
      <dgm:t>
        <a:bodyPr/>
        <a:lstStyle/>
        <a:p>
          <a:endParaRPr lang="tr-TR"/>
        </a:p>
      </dgm:t>
    </dgm:pt>
    <dgm:pt modelId="{62CBFCA0-228A-47FA-99AC-CCB5BA800F09}" type="sibTrans" cxnId="{0235D113-5E2C-4F26-A241-8F511CFFB264}">
      <dgm:prSet/>
      <dgm:spPr/>
      <dgm:t>
        <a:bodyPr/>
        <a:lstStyle/>
        <a:p>
          <a:endParaRPr lang="tr-TR"/>
        </a:p>
      </dgm:t>
    </dgm:pt>
    <dgm:pt modelId="{1E97599C-B617-4B51-872D-E774DE3F485F}">
      <dgm:prSet phldrT="[Metin]"/>
      <dgm:spPr/>
      <dgm:t>
        <a:bodyPr/>
        <a:lstStyle/>
        <a:p>
          <a:r>
            <a:rPr lang="en-US"/>
            <a:t>2</a:t>
          </a:r>
        </a:p>
      </dgm:t>
    </dgm:pt>
    <dgm:pt modelId="{ABE70BD3-67F5-4C84-9CD4-67D3B1E61E9B}" type="parTrans" cxnId="{09A96E46-0505-43D8-A4C0-07F233AA9CFD}">
      <dgm:prSet/>
      <dgm:spPr/>
      <dgm:t>
        <a:bodyPr/>
        <a:lstStyle/>
        <a:p>
          <a:endParaRPr lang="tr-TR"/>
        </a:p>
      </dgm:t>
    </dgm:pt>
    <dgm:pt modelId="{EC595C5C-2076-4509-94AB-2CCB3B183CA7}" type="sibTrans" cxnId="{09A96E46-0505-43D8-A4C0-07F233AA9CFD}">
      <dgm:prSet/>
      <dgm:spPr/>
      <dgm:t>
        <a:bodyPr/>
        <a:lstStyle/>
        <a:p>
          <a:endParaRPr lang="tr-TR"/>
        </a:p>
      </dgm:t>
    </dgm:pt>
    <dgm:pt modelId="{ACD55F74-01C8-44EB-A84B-F8F59DEB3180}">
      <dgm:prSet phldrT="[Metin]" custT="1"/>
      <dgm:spPr/>
      <dgm:t>
        <a:bodyPr/>
        <a:lstStyle/>
        <a:p>
          <a:r>
            <a:rPr lang="en-US" sz="1200">
              <a:latin typeface="Arial" panose="020B0604020202020204" pitchFamily="34" charset="0"/>
              <a:cs typeface="Arial" panose="020B0604020202020204" pitchFamily="34" charset="0"/>
            </a:rPr>
            <a:t>Replace the chamber sealing gasket</a:t>
          </a:r>
          <a:r>
            <a:rPr lang="en-US" sz="1100"/>
            <a:t>.</a:t>
          </a:r>
        </a:p>
      </dgm:t>
    </dgm:pt>
    <dgm:pt modelId="{EA787B46-FF45-4ABB-8B9E-7AA7766EF76C}" type="parTrans" cxnId="{DEA414BC-8A73-4066-9550-21B55FB1CC8B}">
      <dgm:prSet/>
      <dgm:spPr/>
      <dgm:t>
        <a:bodyPr/>
        <a:lstStyle/>
        <a:p>
          <a:endParaRPr lang="tr-TR"/>
        </a:p>
      </dgm:t>
    </dgm:pt>
    <dgm:pt modelId="{2764C622-A1CA-40EA-8765-BC0F1BF0A667}" type="sibTrans" cxnId="{DEA414BC-8A73-4066-9550-21B55FB1CC8B}">
      <dgm:prSet/>
      <dgm:spPr/>
      <dgm:t>
        <a:bodyPr/>
        <a:lstStyle/>
        <a:p>
          <a:endParaRPr lang="tr-TR"/>
        </a:p>
      </dgm:t>
    </dgm:pt>
    <dgm:pt modelId="{907E0C34-00FA-4DAE-AFDA-9E0688F1A8E2}" type="pres">
      <dgm:prSet presAssocID="{15D24892-1A9E-4987-B437-51CAF331AEB2}" presName="linearFlow" presStyleCnt="0">
        <dgm:presLayoutVars>
          <dgm:dir/>
          <dgm:animLvl val="lvl"/>
          <dgm:resizeHandles val="exact"/>
        </dgm:presLayoutVars>
      </dgm:prSet>
      <dgm:spPr/>
    </dgm:pt>
    <dgm:pt modelId="{7928ED56-82D6-441B-A5A9-2394AAF718FD}" type="pres">
      <dgm:prSet presAssocID="{5496010F-D4EB-4B78-87B3-A626FABDDDB5}" presName="composite" presStyleCnt="0"/>
      <dgm:spPr/>
    </dgm:pt>
    <dgm:pt modelId="{DCE09FC9-646C-4856-8C2E-1A0A9349CB81}" type="pres">
      <dgm:prSet presAssocID="{5496010F-D4EB-4B78-87B3-A626FABDDDB5}" presName="parentText" presStyleLbl="alignNode1" presStyleIdx="0" presStyleCnt="2">
        <dgm:presLayoutVars>
          <dgm:chMax val="1"/>
          <dgm:bulletEnabled val="1"/>
        </dgm:presLayoutVars>
      </dgm:prSet>
      <dgm:spPr/>
    </dgm:pt>
    <dgm:pt modelId="{4CD7CC59-AB7D-4DCA-BF13-D9DE9EFA6472}" type="pres">
      <dgm:prSet presAssocID="{5496010F-D4EB-4B78-87B3-A626FABDDDB5}" presName="descendantText" presStyleLbl="alignAcc1" presStyleIdx="0" presStyleCnt="2">
        <dgm:presLayoutVars>
          <dgm:bulletEnabled val="1"/>
        </dgm:presLayoutVars>
      </dgm:prSet>
      <dgm:spPr/>
    </dgm:pt>
    <dgm:pt modelId="{F72EC296-D847-47D6-AD8E-66A69F88A85A}" type="pres">
      <dgm:prSet presAssocID="{B5015BC9-271B-4AB7-A892-C5BF02645613}" presName="sp" presStyleCnt="0"/>
      <dgm:spPr/>
    </dgm:pt>
    <dgm:pt modelId="{3BC1DFAB-30F3-42A5-9014-4C8F69B22B1F}" type="pres">
      <dgm:prSet presAssocID="{1E97599C-B617-4B51-872D-E774DE3F485F}" presName="composite" presStyleCnt="0"/>
      <dgm:spPr/>
    </dgm:pt>
    <dgm:pt modelId="{07AB1CE0-7AA4-4DBD-84A1-73B058DF8286}" type="pres">
      <dgm:prSet presAssocID="{1E97599C-B617-4B51-872D-E774DE3F485F}" presName="parentText" presStyleLbl="alignNode1" presStyleIdx="1" presStyleCnt="2">
        <dgm:presLayoutVars>
          <dgm:chMax val="1"/>
          <dgm:bulletEnabled val="1"/>
        </dgm:presLayoutVars>
      </dgm:prSet>
      <dgm:spPr/>
    </dgm:pt>
    <dgm:pt modelId="{DB12E1C5-7EA1-4191-BB9E-A164505EC6FE}" type="pres">
      <dgm:prSet presAssocID="{1E97599C-B617-4B51-872D-E774DE3F485F}" presName="descendantText" presStyleLbl="alignAcc1" presStyleIdx="1" presStyleCnt="2">
        <dgm:presLayoutVars>
          <dgm:bulletEnabled val="1"/>
        </dgm:presLayoutVars>
      </dgm:prSet>
      <dgm:spPr/>
    </dgm:pt>
  </dgm:ptLst>
  <dgm:cxnLst>
    <dgm:cxn modelId="{23E69005-F31F-490F-ACC5-EEA679819393}" type="presOf" srcId="{15D24892-1A9E-4987-B437-51CAF331AEB2}" destId="{907E0C34-00FA-4DAE-AFDA-9E0688F1A8E2}" srcOrd="0" destOrd="0" presId="urn:microsoft.com/office/officeart/2005/8/layout/chevron2"/>
    <dgm:cxn modelId="{0235D113-5E2C-4F26-A241-8F511CFFB264}" srcId="{5496010F-D4EB-4B78-87B3-A626FABDDDB5}" destId="{F837BF8C-69B4-4CEE-B510-3E258F46590C}" srcOrd="0" destOrd="0" parTransId="{B8C0C1D1-62EB-4E4E-8140-5F61A336A371}" sibTransId="{62CBFCA0-228A-47FA-99AC-CCB5BA800F09}"/>
    <dgm:cxn modelId="{8768FA3A-9492-46C4-8F5A-DC86DCE898E9}" type="presOf" srcId="{1E97599C-B617-4B51-872D-E774DE3F485F}" destId="{07AB1CE0-7AA4-4DBD-84A1-73B058DF8286}" srcOrd="0" destOrd="0" presId="urn:microsoft.com/office/officeart/2005/8/layout/chevron2"/>
    <dgm:cxn modelId="{DA9DD744-980B-4E29-AD8A-D50F82F73834}" type="presOf" srcId="{5496010F-D4EB-4B78-87B3-A626FABDDDB5}" destId="{DCE09FC9-646C-4856-8C2E-1A0A9349CB81}" srcOrd="0" destOrd="0" presId="urn:microsoft.com/office/officeart/2005/8/layout/chevron2"/>
    <dgm:cxn modelId="{09A96E46-0505-43D8-A4C0-07F233AA9CFD}" srcId="{15D24892-1A9E-4987-B437-51CAF331AEB2}" destId="{1E97599C-B617-4B51-872D-E774DE3F485F}" srcOrd="1" destOrd="0" parTransId="{ABE70BD3-67F5-4C84-9CD4-67D3B1E61E9B}" sibTransId="{EC595C5C-2076-4509-94AB-2CCB3B183CA7}"/>
    <dgm:cxn modelId="{CB3F4481-F322-4DDE-99B6-5811ADC70CA4}" type="presOf" srcId="{ACD55F74-01C8-44EB-A84B-F8F59DEB3180}" destId="{DB12E1C5-7EA1-4191-BB9E-A164505EC6FE}" srcOrd="0" destOrd="0" presId="urn:microsoft.com/office/officeart/2005/8/layout/chevron2"/>
    <dgm:cxn modelId="{5E0E9EAA-D539-4A74-8D4C-449D357777C5}" srcId="{15D24892-1A9E-4987-B437-51CAF331AEB2}" destId="{5496010F-D4EB-4B78-87B3-A626FABDDDB5}" srcOrd="0" destOrd="0" parTransId="{D54907DD-EAB8-4EF5-9F2A-D1C58879AE12}" sibTransId="{B5015BC9-271B-4AB7-A892-C5BF02645613}"/>
    <dgm:cxn modelId="{DEA414BC-8A73-4066-9550-21B55FB1CC8B}" srcId="{1E97599C-B617-4B51-872D-E774DE3F485F}" destId="{ACD55F74-01C8-44EB-A84B-F8F59DEB3180}" srcOrd="0" destOrd="0" parTransId="{EA787B46-FF45-4ABB-8B9E-7AA7766EF76C}" sibTransId="{2764C622-A1CA-40EA-8765-BC0F1BF0A667}"/>
    <dgm:cxn modelId="{9803B1D3-22F9-4A5F-8564-ECB7BBEC5B8F}" type="presOf" srcId="{F837BF8C-69B4-4CEE-B510-3E258F46590C}" destId="{4CD7CC59-AB7D-4DCA-BF13-D9DE9EFA6472}" srcOrd="0" destOrd="0" presId="urn:microsoft.com/office/officeart/2005/8/layout/chevron2"/>
    <dgm:cxn modelId="{A9A3BF24-851D-4900-AF04-16842C1D3EB5}" type="presParOf" srcId="{907E0C34-00FA-4DAE-AFDA-9E0688F1A8E2}" destId="{7928ED56-82D6-441B-A5A9-2394AAF718FD}" srcOrd="0" destOrd="0" presId="urn:microsoft.com/office/officeart/2005/8/layout/chevron2"/>
    <dgm:cxn modelId="{91B96ADD-E44C-44E0-9770-68855429D161}" type="presParOf" srcId="{7928ED56-82D6-441B-A5A9-2394AAF718FD}" destId="{DCE09FC9-646C-4856-8C2E-1A0A9349CB81}" srcOrd="0" destOrd="0" presId="urn:microsoft.com/office/officeart/2005/8/layout/chevron2"/>
    <dgm:cxn modelId="{6A1E46B4-7EE6-4610-9BB0-665AB5EE4323}" type="presParOf" srcId="{7928ED56-82D6-441B-A5A9-2394AAF718FD}" destId="{4CD7CC59-AB7D-4DCA-BF13-D9DE9EFA6472}" srcOrd="1" destOrd="0" presId="urn:microsoft.com/office/officeart/2005/8/layout/chevron2"/>
    <dgm:cxn modelId="{AD59E4EF-10D5-4E84-9443-A2C4C6E91D06}" type="presParOf" srcId="{907E0C34-00FA-4DAE-AFDA-9E0688F1A8E2}" destId="{F72EC296-D847-47D6-AD8E-66A69F88A85A}" srcOrd="1" destOrd="0" presId="urn:microsoft.com/office/officeart/2005/8/layout/chevron2"/>
    <dgm:cxn modelId="{FFDD0EE2-9892-444B-9D2E-77537B8E1E0D}" type="presParOf" srcId="{907E0C34-00FA-4DAE-AFDA-9E0688F1A8E2}" destId="{3BC1DFAB-30F3-42A5-9014-4C8F69B22B1F}" srcOrd="2" destOrd="0" presId="urn:microsoft.com/office/officeart/2005/8/layout/chevron2"/>
    <dgm:cxn modelId="{EC912EF7-87D4-4896-86E5-CDBE530F6D39}" type="presParOf" srcId="{3BC1DFAB-30F3-42A5-9014-4C8F69B22B1F}" destId="{07AB1CE0-7AA4-4DBD-84A1-73B058DF8286}" srcOrd="0" destOrd="0" presId="urn:microsoft.com/office/officeart/2005/8/layout/chevron2"/>
    <dgm:cxn modelId="{258AA89C-C0B8-44DE-B266-8321F3BF280C}" type="presParOf" srcId="{3BC1DFAB-30F3-42A5-9014-4C8F69B22B1F}" destId="{DB12E1C5-7EA1-4191-BB9E-A164505EC6FE}" srcOrd="1" destOrd="0" presId="urn:microsoft.com/office/officeart/2005/8/layout/chevron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56F8E3E-9A3D-4A59-939D-AD5EAB20525B}"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A9174CDB-32D4-4B1B-9206-44418F728818}">
      <dgm:prSet phldrT="[Metin]" custT="1"/>
      <dgm:spPr/>
      <dgm:t>
        <a:bodyPr/>
        <a:lstStyle/>
        <a:p>
          <a:r>
            <a:rPr lang="en-US" sz="1200">
              <a:latin typeface="Arial" panose="020B0604020202020204" pitchFamily="34" charset="0"/>
              <a:cs typeface="Arial" panose="020B0604020202020204" pitchFamily="34" charset="0"/>
            </a:rPr>
            <a:t>1</a:t>
          </a:r>
        </a:p>
      </dgm:t>
    </dgm:pt>
    <dgm:pt modelId="{9954A60D-81E6-4332-93F7-421DFD0024A9}" type="parTrans" cxnId="{558BD87C-3EBF-4E64-A509-D7A82C276CC7}">
      <dgm:prSet/>
      <dgm:spPr/>
      <dgm:t>
        <a:bodyPr/>
        <a:lstStyle/>
        <a:p>
          <a:endParaRPr lang="tr-TR" sz="1200">
            <a:latin typeface="Arial" panose="020B0604020202020204" pitchFamily="34" charset="0"/>
            <a:cs typeface="Arial" panose="020B0604020202020204" pitchFamily="34" charset="0"/>
          </a:endParaRPr>
        </a:p>
      </dgm:t>
    </dgm:pt>
    <dgm:pt modelId="{E80B41CF-CF03-40A7-B963-970B29776165}" type="sibTrans" cxnId="{558BD87C-3EBF-4E64-A509-D7A82C276CC7}">
      <dgm:prSet/>
      <dgm:spPr/>
      <dgm:t>
        <a:bodyPr/>
        <a:lstStyle/>
        <a:p>
          <a:endParaRPr lang="tr-TR" sz="1200">
            <a:latin typeface="Arial" panose="020B0604020202020204" pitchFamily="34" charset="0"/>
            <a:cs typeface="Arial" panose="020B0604020202020204" pitchFamily="34" charset="0"/>
          </a:endParaRPr>
        </a:p>
      </dgm:t>
    </dgm:pt>
    <dgm:pt modelId="{3D3EA2EA-FBB5-4214-9E18-3AE4987A5C60}">
      <dgm:prSet phldrT="[Metin]" custT="1"/>
      <dgm:spPr/>
      <dgm:t>
        <a:bodyPr/>
        <a:lstStyle/>
        <a:p>
          <a:r>
            <a:rPr lang="en-US" sz="1200">
              <a:latin typeface="Arial" panose="020B0604020202020204" pitchFamily="34" charset="0"/>
              <a:cs typeface="Arial" panose="020B0604020202020204" pitchFamily="34" charset="0"/>
            </a:rPr>
            <a:t>Clean the filter at the upper part of the steam discharge line.</a:t>
          </a:r>
        </a:p>
      </dgm:t>
    </dgm:pt>
    <dgm:pt modelId="{6A68A926-FF39-47AD-AC25-F06685A9F415}" type="parTrans" cxnId="{95B56CC5-3084-468F-916D-5C5B94F17514}">
      <dgm:prSet/>
      <dgm:spPr/>
      <dgm:t>
        <a:bodyPr/>
        <a:lstStyle/>
        <a:p>
          <a:endParaRPr lang="tr-TR" sz="1200">
            <a:latin typeface="Arial" panose="020B0604020202020204" pitchFamily="34" charset="0"/>
            <a:cs typeface="Arial" panose="020B0604020202020204" pitchFamily="34" charset="0"/>
          </a:endParaRPr>
        </a:p>
      </dgm:t>
    </dgm:pt>
    <dgm:pt modelId="{EFC28144-4A8F-4677-8A47-5EB27A6247A3}" type="sibTrans" cxnId="{95B56CC5-3084-468F-916D-5C5B94F17514}">
      <dgm:prSet/>
      <dgm:spPr/>
      <dgm:t>
        <a:bodyPr/>
        <a:lstStyle/>
        <a:p>
          <a:endParaRPr lang="tr-TR" sz="1200">
            <a:latin typeface="Arial" panose="020B0604020202020204" pitchFamily="34" charset="0"/>
            <a:cs typeface="Arial" panose="020B0604020202020204" pitchFamily="34" charset="0"/>
          </a:endParaRPr>
        </a:p>
      </dgm:t>
    </dgm:pt>
    <dgm:pt modelId="{AAECBF78-E325-4889-932D-5128B8F7B1C2}">
      <dgm:prSet phldrT="[Metin]" custT="1"/>
      <dgm:spPr/>
      <dgm:t>
        <a:bodyPr/>
        <a:lstStyle/>
        <a:p>
          <a:r>
            <a:rPr lang="en-US" sz="1200">
              <a:latin typeface="Arial" panose="020B0604020202020204" pitchFamily="34" charset="0"/>
              <a:cs typeface="Arial" panose="020B0604020202020204" pitchFamily="34" charset="0"/>
            </a:rPr>
            <a:t>2</a:t>
          </a:r>
        </a:p>
      </dgm:t>
    </dgm:pt>
    <dgm:pt modelId="{126609CA-CFC7-4735-9CD5-0CE06710F1FF}" type="parTrans" cxnId="{6C8C2F5D-0C6C-47A2-8FC0-AB97EC7534F7}">
      <dgm:prSet/>
      <dgm:spPr/>
      <dgm:t>
        <a:bodyPr/>
        <a:lstStyle/>
        <a:p>
          <a:endParaRPr lang="tr-TR" sz="1200">
            <a:latin typeface="Arial" panose="020B0604020202020204" pitchFamily="34" charset="0"/>
            <a:cs typeface="Arial" panose="020B0604020202020204" pitchFamily="34" charset="0"/>
          </a:endParaRPr>
        </a:p>
      </dgm:t>
    </dgm:pt>
    <dgm:pt modelId="{58FD7E95-1E60-4B49-9F19-1B38209B14A8}" type="sibTrans" cxnId="{6C8C2F5D-0C6C-47A2-8FC0-AB97EC7534F7}">
      <dgm:prSet/>
      <dgm:spPr/>
      <dgm:t>
        <a:bodyPr/>
        <a:lstStyle/>
        <a:p>
          <a:endParaRPr lang="tr-TR" sz="1200">
            <a:latin typeface="Arial" panose="020B0604020202020204" pitchFamily="34" charset="0"/>
            <a:cs typeface="Arial" panose="020B0604020202020204" pitchFamily="34" charset="0"/>
          </a:endParaRPr>
        </a:p>
      </dgm:t>
    </dgm:pt>
    <dgm:pt modelId="{B1CF033F-A94B-4959-A570-B301DE6667AD}">
      <dgm:prSet phldrT="[Metin]" custT="1"/>
      <dgm:spPr/>
      <dgm:t>
        <a:bodyPr/>
        <a:lstStyle/>
        <a:p>
          <a:r>
            <a:rPr lang="en-US" sz="1200">
              <a:latin typeface="Arial" panose="020B0604020202020204" pitchFamily="34" charset="0"/>
              <a:cs typeface="Arial" panose="020B0604020202020204" pitchFamily="34" charset="0"/>
            </a:rPr>
            <a:t>Check the main board steam discharge solenoid valve output with a multimeter. Replace the main board if there is no 220 V AC output. </a:t>
          </a:r>
        </a:p>
      </dgm:t>
    </dgm:pt>
    <dgm:pt modelId="{3F843BF1-45D6-419F-B12C-608DCB4627AA}" type="parTrans" cxnId="{D8E08E56-99AE-4EE6-86F4-0DA0B551E9B2}">
      <dgm:prSet/>
      <dgm:spPr/>
      <dgm:t>
        <a:bodyPr/>
        <a:lstStyle/>
        <a:p>
          <a:endParaRPr lang="tr-TR" sz="1200">
            <a:latin typeface="Arial" panose="020B0604020202020204" pitchFamily="34" charset="0"/>
            <a:cs typeface="Arial" panose="020B0604020202020204" pitchFamily="34" charset="0"/>
          </a:endParaRPr>
        </a:p>
      </dgm:t>
    </dgm:pt>
    <dgm:pt modelId="{A53CD5D7-695B-4EED-8262-CD827E9950E4}" type="sibTrans" cxnId="{D8E08E56-99AE-4EE6-86F4-0DA0B551E9B2}">
      <dgm:prSet/>
      <dgm:spPr/>
      <dgm:t>
        <a:bodyPr/>
        <a:lstStyle/>
        <a:p>
          <a:endParaRPr lang="tr-TR" sz="1200">
            <a:latin typeface="Arial" panose="020B0604020202020204" pitchFamily="34" charset="0"/>
            <a:cs typeface="Arial" panose="020B0604020202020204" pitchFamily="34" charset="0"/>
          </a:endParaRPr>
        </a:p>
      </dgm:t>
    </dgm:pt>
    <dgm:pt modelId="{42FCD946-8763-42A7-8C19-AC148E9E5801}">
      <dgm:prSet phldrT="[Metin]" custT="1"/>
      <dgm:spPr/>
      <dgm:t>
        <a:bodyPr/>
        <a:lstStyle/>
        <a:p>
          <a:r>
            <a:rPr lang="en-US" sz="1200">
              <a:latin typeface="Arial" panose="020B0604020202020204" pitchFamily="34" charset="0"/>
              <a:cs typeface="Arial" panose="020B0604020202020204" pitchFamily="34" charset="0"/>
            </a:rPr>
            <a:t>3</a:t>
          </a:r>
        </a:p>
      </dgm:t>
    </dgm:pt>
    <dgm:pt modelId="{1570CCD7-DD74-423A-A3F5-6BFB01914054}" type="parTrans" cxnId="{DC9E05AC-32FE-4CA1-8679-95FF9837B1D3}">
      <dgm:prSet/>
      <dgm:spPr/>
      <dgm:t>
        <a:bodyPr/>
        <a:lstStyle/>
        <a:p>
          <a:endParaRPr lang="tr-TR" sz="1200">
            <a:latin typeface="Arial" panose="020B0604020202020204" pitchFamily="34" charset="0"/>
            <a:cs typeface="Arial" panose="020B0604020202020204" pitchFamily="34" charset="0"/>
          </a:endParaRPr>
        </a:p>
      </dgm:t>
    </dgm:pt>
    <dgm:pt modelId="{40E7E452-B631-4617-8BD6-2245FD7B9135}" type="sibTrans" cxnId="{DC9E05AC-32FE-4CA1-8679-95FF9837B1D3}">
      <dgm:prSet/>
      <dgm:spPr/>
      <dgm:t>
        <a:bodyPr/>
        <a:lstStyle/>
        <a:p>
          <a:endParaRPr lang="tr-TR" sz="1200">
            <a:latin typeface="Arial" panose="020B0604020202020204" pitchFamily="34" charset="0"/>
            <a:cs typeface="Arial" panose="020B0604020202020204" pitchFamily="34" charset="0"/>
          </a:endParaRPr>
        </a:p>
      </dgm:t>
    </dgm:pt>
    <dgm:pt modelId="{865ACEC8-8627-4811-9331-6BCEAE9577D7}">
      <dgm:prSet phldrT="[Metin]" custT="1"/>
      <dgm:spPr/>
      <dgm:t>
        <a:bodyPr/>
        <a:lstStyle/>
        <a:p>
          <a:r>
            <a:rPr lang="en-US" sz="1200">
              <a:latin typeface="Arial" panose="020B0604020202020204" pitchFamily="34" charset="0"/>
              <a:cs typeface="Arial" panose="020B0604020202020204" pitchFamily="34" charset="0"/>
            </a:rPr>
            <a:t>Check the main board steam discharge / vacuum bridge solenoid valve output with a multimeter. Replace the main board if there is no 220 V AC output. </a:t>
          </a:r>
        </a:p>
      </dgm:t>
    </dgm:pt>
    <dgm:pt modelId="{51DC07FA-8C2C-46C4-A952-B9F5DA6DBC72}" type="parTrans" cxnId="{AFA70C24-B01A-4B15-91B9-8DC469F37EA1}">
      <dgm:prSet/>
      <dgm:spPr/>
      <dgm:t>
        <a:bodyPr/>
        <a:lstStyle/>
        <a:p>
          <a:endParaRPr lang="tr-TR" sz="1200">
            <a:latin typeface="Arial" panose="020B0604020202020204" pitchFamily="34" charset="0"/>
            <a:cs typeface="Arial" panose="020B0604020202020204" pitchFamily="34" charset="0"/>
          </a:endParaRPr>
        </a:p>
      </dgm:t>
    </dgm:pt>
    <dgm:pt modelId="{9FF603CB-0141-40EE-B5A7-3EDC898C4B55}" type="sibTrans" cxnId="{AFA70C24-B01A-4B15-91B9-8DC469F37EA1}">
      <dgm:prSet/>
      <dgm:spPr/>
      <dgm:t>
        <a:bodyPr/>
        <a:lstStyle/>
        <a:p>
          <a:endParaRPr lang="tr-TR" sz="1200">
            <a:latin typeface="Arial" panose="020B0604020202020204" pitchFamily="34" charset="0"/>
            <a:cs typeface="Arial" panose="020B0604020202020204" pitchFamily="34" charset="0"/>
          </a:endParaRPr>
        </a:p>
      </dgm:t>
    </dgm:pt>
    <dgm:pt modelId="{6BA611B5-840A-4E90-8118-CD3DB65726AA}">
      <dgm:prSet custT="1"/>
      <dgm:spPr/>
      <dgm:t>
        <a:bodyPr/>
        <a:lstStyle/>
        <a:p>
          <a:r>
            <a:rPr lang="en-US" sz="1200">
              <a:latin typeface="Arial" panose="020B0604020202020204" pitchFamily="34" charset="0"/>
              <a:cs typeface="Arial" panose="020B0604020202020204" pitchFamily="34" charset="0"/>
            </a:rPr>
            <a:t>4</a:t>
          </a:r>
        </a:p>
      </dgm:t>
    </dgm:pt>
    <dgm:pt modelId="{7FE31809-62C7-4256-988C-BCCDC26069BD}" type="parTrans" cxnId="{E670208F-D8DD-48D1-B37F-352D5E59F0D0}">
      <dgm:prSet/>
      <dgm:spPr/>
      <dgm:t>
        <a:bodyPr/>
        <a:lstStyle/>
        <a:p>
          <a:endParaRPr lang="tr-TR" sz="1200">
            <a:latin typeface="Arial" panose="020B0604020202020204" pitchFamily="34" charset="0"/>
            <a:cs typeface="Arial" panose="020B0604020202020204" pitchFamily="34" charset="0"/>
          </a:endParaRPr>
        </a:p>
      </dgm:t>
    </dgm:pt>
    <dgm:pt modelId="{900A3AE1-9DEF-4A26-A482-2207B553EB30}" type="sibTrans" cxnId="{E670208F-D8DD-48D1-B37F-352D5E59F0D0}">
      <dgm:prSet/>
      <dgm:spPr/>
      <dgm:t>
        <a:bodyPr/>
        <a:lstStyle/>
        <a:p>
          <a:endParaRPr lang="tr-TR" sz="1200">
            <a:latin typeface="Arial" panose="020B0604020202020204" pitchFamily="34" charset="0"/>
            <a:cs typeface="Arial" panose="020B0604020202020204" pitchFamily="34" charset="0"/>
          </a:endParaRPr>
        </a:p>
      </dgm:t>
    </dgm:pt>
    <dgm:pt modelId="{384CBF7B-EEFD-41B7-B935-2C21230ED998}">
      <dgm:prSet custT="1"/>
      <dgm:spPr/>
      <dgm:t>
        <a:bodyPr/>
        <a:lstStyle/>
        <a:p>
          <a:r>
            <a:rPr lang="en-US" sz="1200">
              <a:latin typeface="Arial" panose="020B0604020202020204" pitchFamily="34" charset="0"/>
              <a:cs typeface="Arial" panose="020B0604020202020204" pitchFamily="34" charset="0"/>
            </a:rPr>
            <a:t>Check the steam discharge solenoid valve coil, disassemble and clean the core part.</a:t>
          </a:r>
        </a:p>
      </dgm:t>
    </dgm:pt>
    <dgm:pt modelId="{D020AD53-02C4-4DF9-A9E8-D0F260CAC222}" type="parTrans" cxnId="{F48535D2-9F91-4FD0-8FC9-A05D5430D824}">
      <dgm:prSet/>
      <dgm:spPr/>
      <dgm:t>
        <a:bodyPr/>
        <a:lstStyle/>
        <a:p>
          <a:endParaRPr lang="tr-TR" sz="1200">
            <a:latin typeface="Arial" panose="020B0604020202020204" pitchFamily="34" charset="0"/>
            <a:cs typeface="Arial" panose="020B0604020202020204" pitchFamily="34" charset="0"/>
          </a:endParaRPr>
        </a:p>
      </dgm:t>
    </dgm:pt>
    <dgm:pt modelId="{DA6D8F8E-4771-4C48-BD52-1B528EBCE138}" type="sibTrans" cxnId="{F48535D2-9F91-4FD0-8FC9-A05D5430D824}">
      <dgm:prSet/>
      <dgm:spPr/>
      <dgm:t>
        <a:bodyPr/>
        <a:lstStyle/>
        <a:p>
          <a:endParaRPr lang="tr-TR" sz="1200">
            <a:latin typeface="Arial" panose="020B0604020202020204" pitchFamily="34" charset="0"/>
            <a:cs typeface="Arial" panose="020B0604020202020204" pitchFamily="34" charset="0"/>
          </a:endParaRPr>
        </a:p>
      </dgm:t>
    </dgm:pt>
    <dgm:pt modelId="{26CBB853-1F7A-4762-9235-57D30046D4EF}">
      <dgm:prSet custT="1"/>
      <dgm:spPr/>
      <dgm:t>
        <a:bodyPr/>
        <a:lstStyle/>
        <a:p>
          <a:r>
            <a:rPr lang="en-US" sz="1200">
              <a:latin typeface="Arial" panose="020B0604020202020204" pitchFamily="34" charset="0"/>
              <a:cs typeface="Arial" panose="020B0604020202020204" pitchFamily="34" charset="0"/>
            </a:rPr>
            <a:t>5</a:t>
          </a:r>
        </a:p>
      </dgm:t>
    </dgm:pt>
    <dgm:pt modelId="{A0A595FC-2150-4740-88A1-AD4A30BBB4ED}" type="parTrans" cxnId="{3FCF16A8-8AE0-4BAE-AE6B-E7713D24AD7E}">
      <dgm:prSet/>
      <dgm:spPr/>
      <dgm:t>
        <a:bodyPr/>
        <a:lstStyle/>
        <a:p>
          <a:endParaRPr lang="tr-TR" sz="1200">
            <a:latin typeface="Arial" panose="020B0604020202020204" pitchFamily="34" charset="0"/>
            <a:cs typeface="Arial" panose="020B0604020202020204" pitchFamily="34" charset="0"/>
          </a:endParaRPr>
        </a:p>
      </dgm:t>
    </dgm:pt>
    <dgm:pt modelId="{138AE3A3-2FCB-4B99-A1E4-CE59ADFD8D89}" type="sibTrans" cxnId="{3FCF16A8-8AE0-4BAE-AE6B-E7713D24AD7E}">
      <dgm:prSet/>
      <dgm:spPr/>
      <dgm:t>
        <a:bodyPr/>
        <a:lstStyle/>
        <a:p>
          <a:endParaRPr lang="tr-TR" sz="1200">
            <a:latin typeface="Arial" panose="020B0604020202020204" pitchFamily="34" charset="0"/>
            <a:cs typeface="Arial" panose="020B0604020202020204" pitchFamily="34" charset="0"/>
          </a:endParaRPr>
        </a:p>
      </dgm:t>
    </dgm:pt>
    <dgm:pt modelId="{3F0E2B34-AACF-446C-9755-2E33E53728C2}">
      <dgm:prSet custT="1"/>
      <dgm:spPr/>
      <dgm:t>
        <a:bodyPr/>
        <a:lstStyle/>
        <a:p>
          <a:r>
            <a:rPr lang="en-US" sz="1200">
              <a:latin typeface="Arial" panose="020B0604020202020204" pitchFamily="34" charset="0"/>
              <a:cs typeface="Arial" panose="020B0604020202020204" pitchFamily="34" charset="0"/>
            </a:rPr>
            <a:t>Check the steam discharge / vacuum bridge solenoid valve coil, disassemble and clean the core part.</a:t>
          </a:r>
        </a:p>
      </dgm:t>
    </dgm:pt>
    <dgm:pt modelId="{AC459287-631B-4F0C-91D6-F85051A0B093}" type="parTrans" cxnId="{7D24902B-CD2B-4905-B498-9BCB4829F8A8}">
      <dgm:prSet/>
      <dgm:spPr/>
      <dgm:t>
        <a:bodyPr/>
        <a:lstStyle/>
        <a:p>
          <a:endParaRPr lang="tr-TR" sz="1200">
            <a:latin typeface="Arial" panose="020B0604020202020204" pitchFamily="34" charset="0"/>
            <a:cs typeface="Arial" panose="020B0604020202020204" pitchFamily="34" charset="0"/>
          </a:endParaRPr>
        </a:p>
      </dgm:t>
    </dgm:pt>
    <dgm:pt modelId="{E9579336-1BBA-4078-8B7E-7E8661E8668E}" type="sibTrans" cxnId="{7D24902B-CD2B-4905-B498-9BCB4829F8A8}">
      <dgm:prSet/>
      <dgm:spPr/>
      <dgm:t>
        <a:bodyPr/>
        <a:lstStyle/>
        <a:p>
          <a:endParaRPr lang="tr-TR" sz="1200">
            <a:latin typeface="Arial" panose="020B0604020202020204" pitchFamily="34" charset="0"/>
            <a:cs typeface="Arial" panose="020B0604020202020204" pitchFamily="34" charset="0"/>
          </a:endParaRPr>
        </a:p>
      </dgm:t>
    </dgm:pt>
    <dgm:pt modelId="{4A0F084D-86DA-49DA-ACA5-DB3E2F6CBCEE}">
      <dgm:prSet custT="1"/>
      <dgm:spPr/>
      <dgm:t>
        <a:bodyPr/>
        <a:lstStyle/>
        <a:p>
          <a:r>
            <a:rPr lang="en-US" sz="1200">
              <a:latin typeface="Arial" panose="020B0604020202020204" pitchFamily="34" charset="0"/>
              <a:cs typeface="Arial" panose="020B0604020202020204" pitchFamily="34" charset="0"/>
            </a:rPr>
            <a:t>Replace steam discharge / vacuum bridge solenoid valve.</a:t>
          </a:r>
        </a:p>
      </dgm:t>
    </dgm:pt>
    <dgm:pt modelId="{813F1CFA-B015-4A35-87AB-E2FB0D090624}" type="parTrans" cxnId="{C74846E5-1266-4733-9CB2-F87FE5AC7D7D}">
      <dgm:prSet/>
      <dgm:spPr/>
      <dgm:t>
        <a:bodyPr/>
        <a:lstStyle/>
        <a:p>
          <a:endParaRPr lang="tr-TR" sz="1200">
            <a:latin typeface="Arial" panose="020B0604020202020204" pitchFamily="34" charset="0"/>
            <a:cs typeface="Arial" panose="020B0604020202020204" pitchFamily="34" charset="0"/>
          </a:endParaRPr>
        </a:p>
      </dgm:t>
    </dgm:pt>
    <dgm:pt modelId="{098376CD-C6C6-4538-A9BC-574703E68DAE}" type="sibTrans" cxnId="{C74846E5-1266-4733-9CB2-F87FE5AC7D7D}">
      <dgm:prSet/>
      <dgm:spPr/>
      <dgm:t>
        <a:bodyPr/>
        <a:lstStyle/>
        <a:p>
          <a:endParaRPr lang="tr-TR" sz="1200">
            <a:latin typeface="Arial" panose="020B0604020202020204" pitchFamily="34" charset="0"/>
            <a:cs typeface="Arial" panose="020B0604020202020204" pitchFamily="34" charset="0"/>
          </a:endParaRPr>
        </a:p>
      </dgm:t>
    </dgm:pt>
    <dgm:pt modelId="{3587D0F6-6BA3-4218-8203-C4AB79233209}">
      <dgm:prSet custT="1"/>
      <dgm:spPr/>
      <dgm:t>
        <a:bodyPr/>
        <a:lstStyle/>
        <a:p>
          <a:r>
            <a:rPr lang="en-US" sz="1200">
              <a:latin typeface="Arial" panose="020B0604020202020204" pitchFamily="34" charset="0"/>
              <a:cs typeface="Arial" panose="020B0604020202020204" pitchFamily="34" charset="0"/>
            </a:rPr>
            <a:t>Replace steam discharge solenoid valve.</a:t>
          </a:r>
        </a:p>
      </dgm:t>
    </dgm:pt>
    <dgm:pt modelId="{14E7C272-BE3A-40F3-AAE5-39765330A6AD}" type="parTrans" cxnId="{A748534E-B62D-4C9B-B41E-F623DF1AA072}">
      <dgm:prSet/>
      <dgm:spPr/>
      <dgm:t>
        <a:bodyPr/>
        <a:lstStyle/>
        <a:p>
          <a:endParaRPr lang="tr-TR" sz="1200">
            <a:latin typeface="Arial" panose="020B0604020202020204" pitchFamily="34" charset="0"/>
            <a:cs typeface="Arial" panose="020B0604020202020204" pitchFamily="34" charset="0"/>
          </a:endParaRPr>
        </a:p>
      </dgm:t>
    </dgm:pt>
    <dgm:pt modelId="{D0649D3F-929F-413B-A03E-03EEE3070716}" type="sibTrans" cxnId="{A748534E-B62D-4C9B-B41E-F623DF1AA072}">
      <dgm:prSet/>
      <dgm:spPr/>
      <dgm:t>
        <a:bodyPr/>
        <a:lstStyle/>
        <a:p>
          <a:endParaRPr lang="tr-TR" sz="1200">
            <a:latin typeface="Arial" panose="020B0604020202020204" pitchFamily="34" charset="0"/>
            <a:cs typeface="Arial" panose="020B0604020202020204" pitchFamily="34" charset="0"/>
          </a:endParaRPr>
        </a:p>
      </dgm:t>
    </dgm:pt>
    <dgm:pt modelId="{E62E7FFA-DAEE-40A3-B66C-363A711F70CA}">
      <dgm:prSet custT="1"/>
      <dgm:spPr/>
      <dgm:t>
        <a:bodyPr/>
        <a:lstStyle/>
        <a:p>
          <a:r>
            <a:rPr lang="en-US" sz="1200">
              <a:latin typeface="Arial" panose="020B0604020202020204" pitchFamily="34" charset="0"/>
              <a:cs typeface="Arial" panose="020B0604020202020204" pitchFamily="34" charset="0"/>
            </a:rPr>
            <a:t>6</a:t>
          </a:r>
        </a:p>
      </dgm:t>
    </dgm:pt>
    <dgm:pt modelId="{CC251BC4-1A43-4E99-92DD-5D65B46D501F}" type="parTrans" cxnId="{574B44EE-1B95-4C46-A14B-8C36ABF952A5}">
      <dgm:prSet/>
      <dgm:spPr/>
      <dgm:t>
        <a:bodyPr/>
        <a:lstStyle/>
        <a:p>
          <a:endParaRPr lang="tr-TR" sz="1200">
            <a:latin typeface="Arial" panose="020B0604020202020204" pitchFamily="34" charset="0"/>
            <a:cs typeface="Arial" panose="020B0604020202020204" pitchFamily="34" charset="0"/>
          </a:endParaRPr>
        </a:p>
      </dgm:t>
    </dgm:pt>
    <dgm:pt modelId="{97796539-EA0E-4B60-92B3-58048550764C}" type="sibTrans" cxnId="{574B44EE-1B95-4C46-A14B-8C36ABF952A5}">
      <dgm:prSet/>
      <dgm:spPr/>
      <dgm:t>
        <a:bodyPr/>
        <a:lstStyle/>
        <a:p>
          <a:endParaRPr lang="tr-TR" sz="1200">
            <a:latin typeface="Arial" panose="020B0604020202020204" pitchFamily="34" charset="0"/>
            <a:cs typeface="Arial" panose="020B0604020202020204" pitchFamily="34" charset="0"/>
          </a:endParaRPr>
        </a:p>
      </dgm:t>
    </dgm:pt>
    <dgm:pt modelId="{F13BE341-34C0-4CA8-9FD9-4A60EA626726}">
      <dgm:prSet custT="1"/>
      <dgm:spPr/>
      <dgm:t>
        <a:bodyPr/>
        <a:lstStyle/>
        <a:p>
          <a:r>
            <a:rPr lang="en-US" sz="1200">
              <a:latin typeface="Arial" panose="020B0604020202020204" pitchFamily="34" charset="0"/>
              <a:cs typeface="Arial" panose="020B0604020202020204" pitchFamily="34" charset="0"/>
            </a:rPr>
            <a:t>Check steam discharge lines. Make sure that there is no blockage.</a:t>
          </a:r>
        </a:p>
      </dgm:t>
    </dgm:pt>
    <dgm:pt modelId="{92F4BD7E-764D-4DB6-9E98-AE9C06687A0C}" type="sibTrans" cxnId="{D12A121C-D4BD-49B5-993E-50570A92FE5F}">
      <dgm:prSet/>
      <dgm:spPr/>
      <dgm:t>
        <a:bodyPr/>
        <a:lstStyle/>
        <a:p>
          <a:endParaRPr lang="tr-TR" sz="1200">
            <a:latin typeface="Arial" panose="020B0604020202020204" pitchFamily="34" charset="0"/>
            <a:cs typeface="Arial" panose="020B0604020202020204" pitchFamily="34" charset="0"/>
          </a:endParaRPr>
        </a:p>
      </dgm:t>
    </dgm:pt>
    <dgm:pt modelId="{A9DFAB1A-A428-414E-A7C3-6066D7BC7B5C}" type="parTrans" cxnId="{D12A121C-D4BD-49B5-993E-50570A92FE5F}">
      <dgm:prSet/>
      <dgm:spPr/>
      <dgm:t>
        <a:bodyPr/>
        <a:lstStyle/>
        <a:p>
          <a:endParaRPr lang="tr-TR" sz="1200">
            <a:latin typeface="Arial" panose="020B0604020202020204" pitchFamily="34" charset="0"/>
            <a:cs typeface="Arial" panose="020B0604020202020204" pitchFamily="34" charset="0"/>
          </a:endParaRPr>
        </a:p>
      </dgm:t>
    </dgm:pt>
    <dgm:pt modelId="{4D1A795A-D891-4961-AF62-E700A3C941AC}">
      <dgm:prSet custT="1"/>
      <dgm:spPr/>
      <dgm:t>
        <a:bodyPr/>
        <a:lstStyle/>
        <a:p>
          <a:r>
            <a:rPr lang="en-US" sz="1200">
              <a:latin typeface="Arial" panose="020B0604020202020204" pitchFamily="34" charset="0"/>
              <a:cs typeface="Arial" panose="020B0604020202020204" pitchFamily="34" charset="0"/>
            </a:rPr>
            <a:t>7</a:t>
          </a:r>
        </a:p>
      </dgm:t>
    </dgm:pt>
    <dgm:pt modelId="{41A65E9D-0EF9-484F-A60C-E491A15BBF95}" type="parTrans" cxnId="{0FDCB62B-635B-4D3F-AEC0-11947635A0E0}">
      <dgm:prSet/>
      <dgm:spPr/>
      <dgm:t>
        <a:bodyPr/>
        <a:lstStyle/>
        <a:p>
          <a:endParaRPr lang="tr-TR" sz="1200">
            <a:latin typeface="Arial" panose="020B0604020202020204" pitchFamily="34" charset="0"/>
            <a:cs typeface="Arial" panose="020B0604020202020204" pitchFamily="34" charset="0"/>
          </a:endParaRPr>
        </a:p>
      </dgm:t>
    </dgm:pt>
    <dgm:pt modelId="{5D38DFBC-CAA9-4360-9F99-98F2D0BB478D}" type="sibTrans" cxnId="{0FDCB62B-635B-4D3F-AEC0-11947635A0E0}">
      <dgm:prSet/>
      <dgm:spPr/>
      <dgm:t>
        <a:bodyPr/>
        <a:lstStyle/>
        <a:p>
          <a:endParaRPr lang="tr-TR" sz="1200">
            <a:latin typeface="Arial" panose="020B0604020202020204" pitchFamily="34" charset="0"/>
            <a:cs typeface="Arial" panose="020B0604020202020204" pitchFamily="34" charset="0"/>
          </a:endParaRPr>
        </a:p>
      </dgm:t>
    </dgm:pt>
    <dgm:pt modelId="{70322FF1-3B04-4C5B-84DD-3D80B75E1B73}">
      <dgm:prSet custT="1"/>
      <dgm:spPr/>
      <dgm:t>
        <a:bodyPr/>
        <a:lstStyle/>
        <a:p>
          <a:r>
            <a:rPr lang="en-US" sz="1200">
              <a:latin typeface="Arial" panose="020B0604020202020204" pitchFamily="34" charset="0"/>
              <a:cs typeface="Arial" panose="020B0604020202020204" pitchFamily="34" charset="0"/>
            </a:rPr>
            <a:t>Check the drain line. The drain should be on the ground and at a maximum height of 10 cm.</a:t>
          </a:r>
        </a:p>
      </dgm:t>
    </dgm:pt>
    <dgm:pt modelId="{568C90D4-FB10-4944-9117-F9F453AF0735}" type="parTrans" cxnId="{7ED8B1E6-BB80-480B-BF0F-1FFD93D8EC7E}">
      <dgm:prSet/>
      <dgm:spPr/>
      <dgm:t>
        <a:bodyPr/>
        <a:lstStyle/>
        <a:p>
          <a:endParaRPr lang="tr-TR" sz="1200">
            <a:latin typeface="Arial" panose="020B0604020202020204" pitchFamily="34" charset="0"/>
            <a:cs typeface="Arial" panose="020B0604020202020204" pitchFamily="34" charset="0"/>
          </a:endParaRPr>
        </a:p>
      </dgm:t>
    </dgm:pt>
    <dgm:pt modelId="{544ED413-228D-441D-BC10-58B6C8CB4509}" type="sibTrans" cxnId="{7ED8B1E6-BB80-480B-BF0F-1FFD93D8EC7E}">
      <dgm:prSet/>
      <dgm:spPr/>
      <dgm:t>
        <a:bodyPr/>
        <a:lstStyle/>
        <a:p>
          <a:endParaRPr lang="tr-TR" sz="1200">
            <a:latin typeface="Arial" panose="020B0604020202020204" pitchFamily="34" charset="0"/>
            <a:cs typeface="Arial" panose="020B0604020202020204" pitchFamily="34" charset="0"/>
          </a:endParaRPr>
        </a:p>
      </dgm:t>
    </dgm:pt>
    <dgm:pt modelId="{1DC63616-EC49-479F-8190-8A7085CFCBA9}" type="pres">
      <dgm:prSet presAssocID="{656F8E3E-9A3D-4A59-939D-AD5EAB20525B}" presName="linearFlow" presStyleCnt="0">
        <dgm:presLayoutVars>
          <dgm:dir/>
          <dgm:animLvl val="lvl"/>
          <dgm:resizeHandles val="exact"/>
        </dgm:presLayoutVars>
      </dgm:prSet>
      <dgm:spPr/>
    </dgm:pt>
    <dgm:pt modelId="{67AA1046-2F8F-40D5-84DA-535D8ADD5333}" type="pres">
      <dgm:prSet presAssocID="{A9174CDB-32D4-4B1B-9206-44418F728818}" presName="composite" presStyleCnt="0"/>
      <dgm:spPr/>
    </dgm:pt>
    <dgm:pt modelId="{0F8AD8AC-7064-4B94-888E-C8A539954B72}" type="pres">
      <dgm:prSet presAssocID="{A9174CDB-32D4-4B1B-9206-44418F728818}" presName="parentText" presStyleLbl="alignNode1" presStyleIdx="0" presStyleCnt="7">
        <dgm:presLayoutVars>
          <dgm:chMax val="1"/>
          <dgm:bulletEnabled val="1"/>
        </dgm:presLayoutVars>
      </dgm:prSet>
      <dgm:spPr/>
    </dgm:pt>
    <dgm:pt modelId="{ED16D4E6-899C-4142-A947-1E47474D56B3}" type="pres">
      <dgm:prSet presAssocID="{A9174CDB-32D4-4B1B-9206-44418F728818}" presName="descendantText" presStyleLbl="alignAcc1" presStyleIdx="0" presStyleCnt="7">
        <dgm:presLayoutVars>
          <dgm:bulletEnabled val="1"/>
        </dgm:presLayoutVars>
      </dgm:prSet>
      <dgm:spPr/>
    </dgm:pt>
    <dgm:pt modelId="{A681F949-4CCE-4621-9BF3-4B1762636D13}" type="pres">
      <dgm:prSet presAssocID="{E80B41CF-CF03-40A7-B963-970B29776165}" presName="sp" presStyleCnt="0"/>
      <dgm:spPr/>
    </dgm:pt>
    <dgm:pt modelId="{9A1BC7AD-1A91-4D90-902D-90B0DCD91B83}" type="pres">
      <dgm:prSet presAssocID="{AAECBF78-E325-4889-932D-5128B8F7B1C2}" presName="composite" presStyleCnt="0"/>
      <dgm:spPr/>
    </dgm:pt>
    <dgm:pt modelId="{6B7350FB-C928-4AFC-A063-F88061C76E5B}" type="pres">
      <dgm:prSet presAssocID="{AAECBF78-E325-4889-932D-5128B8F7B1C2}" presName="parentText" presStyleLbl="alignNode1" presStyleIdx="1" presStyleCnt="7">
        <dgm:presLayoutVars>
          <dgm:chMax val="1"/>
          <dgm:bulletEnabled val="1"/>
        </dgm:presLayoutVars>
      </dgm:prSet>
      <dgm:spPr/>
    </dgm:pt>
    <dgm:pt modelId="{B708C10E-CA32-4C77-8BB1-82D881981F6E}" type="pres">
      <dgm:prSet presAssocID="{AAECBF78-E325-4889-932D-5128B8F7B1C2}" presName="descendantText" presStyleLbl="alignAcc1" presStyleIdx="1" presStyleCnt="7">
        <dgm:presLayoutVars>
          <dgm:bulletEnabled val="1"/>
        </dgm:presLayoutVars>
      </dgm:prSet>
      <dgm:spPr/>
    </dgm:pt>
    <dgm:pt modelId="{07FC49A9-6330-4440-98EB-5054D4B5D928}" type="pres">
      <dgm:prSet presAssocID="{58FD7E95-1E60-4B49-9F19-1B38209B14A8}" presName="sp" presStyleCnt="0"/>
      <dgm:spPr/>
    </dgm:pt>
    <dgm:pt modelId="{4F5DBFA6-0459-4F61-BC98-236E82B04A11}" type="pres">
      <dgm:prSet presAssocID="{42FCD946-8763-42A7-8C19-AC148E9E5801}" presName="composite" presStyleCnt="0"/>
      <dgm:spPr/>
    </dgm:pt>
    <dgm:pt modelId="{12B32B72-255C-498A-942D-34779C21A65B}" type="pres">
      <dgm:prSet presAssocID="{42FCD946-8763-42A7-8C19-AC148E9E5801}" presName="parentText" presStyleLbl="alignNode1" presStyleIdx="2" presStyleCnt="7">
        <dgm:presLayoutVars>
          <dgm:chMax val="1"/>
          <dgm:bulletEnabled val="1"/>
        </dgm:presLayoutVars>
      </dgm:prSet>
      <dgm:spPr/>
    </dgm:pt>
    <dgm:pt modelId="{B75A8753-C172-4156-B982-623601B99EA7}" type="pres">
      <dgm:prSet presAssocID="{42FCD946-8763-42A7-8C19-AC148E9E5801}" presName="descendantText" presStyleLbl="alignAcc1" presStyleIdx="2" presStyleCnt="7" custScaleY="164328">
        <dgm:presLayoutVars>
          <dgm:bulletEnabled val="1"/>
        </dgm:presLayoutVars>
      </dgm:prSet>
      <dgm:spPr/>
    </dgm:pt>
    <dgm:pt modelId="{8B61D835-41D1-457C-B2DC-039D6560EA1B}" type="pres">
      <dgm:prSet presAssocID="{40E7E452-B631-4617-8BD6-2245FD7B9135}" presName="sp" presStyleCnt="0"/>
      <dgm:spPr/>
    </dgm:pt>
    <dgm:pt modelId="{2E940BD4-36E1-4B62-BC44-6EED06B29924}" type="pres">
      <dgm:prSet presAssocID="{6BA611B5-840A-4E90-8118-CD3DB65726AA}" presName="composite" presStyleCnt="0"/>
      <dgm:spPr/>
    </dgm:pt>
    <dgm:pt modelId="{27B646CD-85DC-477A-BB4E-02F31BEC9D4A}" type="pres">
      <dgm:prSet presAssocID="{6BA611B5-840A-4E90-8118-CD3DB65726AA}" presName="parentText" presStyleLbl="alignNode1" presStyleIdx="3" presStyleCnt="7" custScaleX="95821" custScaleY="127912">
        <dgm:presLayoutVars>
          <dgm:chMax val="1"/>
          <dgm:bulletEnabled val="1"/>
        </dgm:presLayoutVars>
      </dgm:prSet>
      <dgm:spPr/>
    </dgm:pt>
    <dgm:pt modelId="{6ECCC465-D968-4EFB-BF57-D1AD0ADCE858}" type="pres">
      <dgm:prSet presAssocID="{6BA611B5-840A-4E90-8118-CD3DB65726AA}" presName="descendantText" presStyleLbl="alignAcc1" presStyleIdx="3" presStyleCnt="7" custScaleY="177452">
        <dgm:presLayoutVars>
          <dgm:bulletEnabled val="1"/>
        </dgm:presLayoutVars>
      </dgm:prSet>
      <dgm:spPr/>
    </dgm:pt>
    <dgm:pt modelId="{B8727C69-2488-4535-A354-C9581551E6AF}" type="pres">
      <dgm:prSet presAssocID="{900A3AE1-9DEF-4A26-A482-2207B553EB30}" presName="sp" presStyleCnt="0"/>
      <dgm:spPr/>
    </dgm:pt>
    <dgm:pt modelId="{FEFFA89E-C664-42FA-85D1-C849E77DEDC0}" type="pres">
      <dgm:prSet presAssocID="{26CBB853-1F7A-4762-9235-57D30046D4EF}" presName="composite" presStyleCnt="0"/>
      <dgm:spPr/>
    </dgm:pt>
    <dgm:pt modelId="{76DB4A0A-023C-493F-9ABB-A52573BA9AF9}" type="pres">
      <dgm:prSet presAssocID="{26CBB853-1F7A-4762-9235-57D30046D4EF}" presName="parentText" presStyleLbl="alignNode1" presStyleIdx="4" presStyleCnt="7">
        <dgm:presLayoutVars>
          <dgm:chMax val="1"/>
          <dgm:bulletEnabled val="1"/>
        </dgm:presLayoutVars>
      </dgm:prSet>
      <dgm:spPr/>
    </dgm:pt>
    <dgm:pt modelId="{12B04FE5-F6E3-47B9-8546-BDF69A9AE5E7}" type="pres">
      <dgm:prSet presAssocID="{26CBB853-1F7A-4762-9235-57D30046D4EF}" presName="descendantText" presStyleLbl="alignAcc1" presStyleIdx="4" presStyleCnt="7" custScaleY="198272">
        <dgm:presLayoutVars>
          <dgm:bulletEnabled val="1"/>
        </dgm:presLayoutVars>
      </dgm:prSet>
      <dgm:spPr/>
    </dgm:pt>
    <dgm:pt modelId="{8CEDCC19-85C2-487D-80F2-F6546615F3AE}" type="pres">
      <dgm:prSet presAssocID="{138AE3A3-2FCB-4B99-A1E4-CE59ADFD8D89}" presName="sp" presStyleCnt="0"/>
      <dgm:spPr/>
    </dgm:pt>
    <dgm:pt modelId="{54BC0F99-6B51-4F80-AC55-F124A3C6E3DD}" type="pres">
      <dgm:prSet presAssocID="{E62E7FFA-DAEE-40A3-B66C-363A711F70CA}" presName="composite" presStyleCnt="0"/>
      <dgm:spPr/>
    </dgm:pt>
    <dgm:pt modelId="{4D7C5CCE-134B-4BBD-BB8F-E8991E68C38F}" type="pres">
      <dgm:prSet presAssocID="{E62E7FFA-DAEE-40A3-B66C-363A711F70CA}" presName="parentText" presStyleLbl="alignNode1" presStyleIdx="5" presStyleCnt="7">
        <dgm:presLayoutVars>
          <dgm:chMax val="1"/>
          <dgm:bulletEnabled val="1"/>
        </dgm:presLayoutVars>
      </dgm:prSet>
      <dgm:spPr/>
    </dgm:pt>
    <dgm:pt modelId="{141E0124-3356-4BBD-988F-A9C9B1E2DCFA}" type="pres">
      <dgm:prSet presAssocID="{E62E7FFA-DAEE-40A3-B66C-363A711F70CA}" presName="descendantText" presStyleLbl="alignAcc1" presStyleIdx="5" presStyleCnt="7">
        <dgm:presLayoutVars>
          <dgm:bulletEnabled val="1"/>
        </dgm:presLayoutVars>
      </dgm:prSet>
      <dgm:spPr/>
    </dgm:pt>
    <dgm:pt modelId="{B643B560-7BE6-4707-BE97-CB06C2CD4786}" type="pres">
      <dgm:prSet presAssocID="{97796539-EA0E-4B60-92B3-58048550764C}" presName="sp" presStyleCnt="0"/>
      <dgm:spPr/>
    </dgm:pt>
    <dgm:pt modelId="{AC167A30-1F91-4784-892C-75AC49393D6A}" type="pres">
      <dgm:prSet presAssocID="{4D1A795A-D891-4961-AF62-E700A3C941AC}" presName="composite" presStyleCnt="0"/>
      <dgm:spPr/>
    </dgm:pt>
    <dgm:pt modelId="{60A7A8D5-C305-4635-8F51-D7DC3F9E12DE}" type="pres">
      <dgm:prSet presAssocID="{4D1A795A-D891-4961-AF62-E700A3C941AC}" presName="parentText" presStyleLbl="alignNode1" presStyleIdx="6" presStyleCnt="7">
        <dgm:presLayoutVars>
          <dgm:chMax val="1"/>
          <dgm:bulletEnabled val="1"/>
        </dgm:presLayoutVars>
      </dgm:prSet>
      <dgm:spPr/>
    </dgm:pt>
    <dgm:pt modelId="{E870B70B-8DF8-4DCC-B01B-E9078CE45B5C}" type="pres">
      <dgm:prSet presAssocID="{4D1A795A-D891-4961-AF62-E700A3C941AC}" presName="descendantText" presStyleLbl="alignAcc1" presStyleIdx="6" presStyleCnt="7">
        <dgm:presLayoutVars>
          <dgm:bulletEnabled val="1"/>
        </dgm:presLayoutVars>
      </dgm:prSet>
      <dgm:spPr/>
    </dgm:pt>
  </dgm:ptLst>
  <dgm:cxnLst>
    <dgm:cxn modelId="{ACC69400-0072-4B61-AB6B-7FAFD3BFF216}" type="presOf" srcId="{3D3EA2EA-FBB5-4214-9E18-3AE4987A5C60}" destId="{ED16D4E6-899C-4142-A947-1E47474D56B3}" srcOrd="0" destOrd="0" presId="urn:microsoft.com/office/officeart/2005/8/layout/chevron2"/>
    <dgm:cxn modelId="{E7A4EF05-3B76-4D0C-BA71-592D889992BC}" type="presOf" srcId="{A9174CDB-32D4-4B1B-9206-44418F728818}" destId="{0F8AD8AC-7064-4B94-888E-C8A539954B72}" srcOrd="0" destOrd="0" presId="urn:microsoft.com/office/officeart/2005/8/layout/chevron2"/>
    <dgm:cxn modelId="{3814BB07-B373-45F7-9050-65909A4FEB5C}" type="presOf" srcId="{384CBF7B-EEFD-41B7-B935-2C21230ED998}" destId="{6ECCC465-D968-4EFB-BF57-D1AD0ADCE858}" srcOrd="0" destOrd="0" presId="urn:microsoft.com/office/officeart/2005/8/layout/chevron2"/>
    <dgm:cxn modelId="{D12A121C-D4BD-49B5-993E-50570A92FE5F}" srcId="{E62E7FFA-DAEE-40A3-B66C-363A711F70CA}" destId="{F13BE341-34C0-4CA8-9FD9-4A60EA626726}" srcOrd="0" destOrd="0" parTransId="{A9DFAB1A-A428-414E-A7C3-6066D7BC7B5C}" sibTransId="{92F4BD7E-764D-4DB6-9E98-AE9C06687A0C}"/>
    <dgm:cxn modelId="{61593E1C-B460-4C72-B6E7-1E867CFCE014}" type="presOf" srcId="{F13BE341-34C0-4CA8-9FD9-4A60EA626726}" destId="{141E0124-3356-4BBD-988F-A9C9B1E2DCFA}" srcOrd="0" destOrd="0" presId="urn:microsoft.com/office/officeart/2005/8/layout/chevron2"/>
    <dgm:cxn modelId="{38117D1C-0205-4F62-80E1-4754F97A39BC}" type="presOf" srcId="{B1CF033F-A94B-4959-A570-B301DE6667AD}" destId="{B708C10E-CA32-4C77-8BB1-82D881981F6E}" srcOrd="0" destOrd="0" presId="urn:microsoft.com/office/officeart/2005/8/layout/chevron2"/>
    <dgm:cxn modelId="{AFA70C24-B01A-4B15-91B9-8DC469F37EA1}" srcId="{42FCD946-8763-42A7-8C19-AC148E9E5801}" destId="{865ACEC8-8627-4811-9331-6BCEAE9577D7}" srcOrd="0" destOrd="0" parTransId="{51DC07FA-8C2C-46C4-A952-B9F5DA6DBC72}" sibTransId="{9FF603CB-0141-40EE-B5A7-3EDC898C4B55}"/>
    <dgm:cxn modelId="{7D24902B-CD2B-4905-B498-9BCB4829F8A8}" srcId="{26CBB853-1F7A-4762-9235-57D30046D4EF}" destId="{3F0E2B34-AACF-446C-9755-2E33E53728C2}" srcOrd="0" destOrd="0" parTransId="{AC459287-631B-4F0C-91D6-F85051A0B093}" sibTransId="{E9579336-1BBA-4078-8B7E-7E8661E8668E}"/>
    <dgm:cxn modelId="{0FDCB62B-635B-4D3F-AEC0-11947635A0E0}" srcId="{656F8E3E-9A3D-4A59-939D-AD5EAB20525B}" destId="{4D1A795A-D891-4961-AF62-E700A3C941AC}" srcOrd="6" destOrd="0" parTransId="{41A65E9D-0EF9-484F-A60C-E491A15BBF95}" sibTransId="{5D38DFBC-CAA9-4360-9F99-98F2D0BB478D}"/>
    <dgm:cxn modelId="{5E4D723B-EC80-4B56-A08B-EE873478D278}" type="presOf" srcId="{AAECBF78-E325-4889-932D-5128B8F7B1C2}" destId="{6B7350FB-C928-4AFC-A063-F88061C76E5B}" srcOrd="0" destOrd="0" presId="urn:microsoft.com/office/officeart/2005/8/layout/chevron2"/>
    <dgm:cxn modelId="{6C8C2F5D-0C6C-47A2-8FC0-AB97EC7534F7}" srcId="{656F8E3E-9A3D-4A59-939D-AD5EAB20525B}" destId="{AAECBF78-E325-4889-932D-5128B8F7B1C2}" srcOrd="1" destOrd="0" parTransId="{126609CA-CFC7-4735-9CD5-0CE06710F1FF}" sibTransId="{58FD7E95-1E60-4B49-9F19-1B38209B14A8}"/>
    <dgm:cxn modelId="{8F4FEC60-153F-4ECF-9091-E8797772C1A0}" type="presOf" srcId="{3F0E2B34-AACF-446C-9755-2E33E53728C2}" destId="{12B04FE5-F6E3-47B9-8546-BDF69A9AE5E7}" srcOrd="0" destOrd="0" presId="urn:microsoft.com/office/officeart/2005/8/layout/chevron2"/>
    <dgm:cxn modelId="{3A25A641-15A4-4EC2-BB6E-E9A8CF267F65}" type="presOf" srcId="{26CBB853-1F7A-4762-9235-57D30046D4EF}" destId="{76DB4A0A-023C-493F-9ABB-A52573BA9AF9}" srcOrd="0" destOrd="0" presId="urn:microsoft.com/office/officeart/2005/8/layout/chevron2"/>
    <dgm:cxn modelId="{CFCBFE48-1499-4130-B730-6D2A85CB74B3}" type="presOf" srcId="{E62E7FFA-DAEE-40A3-B66C-363A711F70CA}" destId="{4D7C5CCE-134B-4BBD-BB8F-E8991E68C38F}" srcOrd="0" destOrd="0" presId="urn:microsoft.com/office/officeart/2005/8/layout/chevron2"/>
    <dgm:cxn modelId="{311FD56D-1830-4096-8396-8731AAF42FE7}" type="presOf" srcId="{42FCD946-8763-42A7-8C19-AC148E9E5801}" destId="{12B32B72-255C-498A-942D-34779C21A65B}" srcOrd="0" destOrd="0" presId="urn:microsoft.com/office/officeart/2005/8/layout/chevron2"/>
    <dgm:cxn modelId="{A748534E-B62D-4C9B-B41E-F623DF1AA072}" srcId="{6BA611B5-840A-4E90-8118-CD3DB65726AA}" destId="{3587D0F6-6BA3-4218-8203-C4AB79233209}" srcOrd="1" destOrd="0" parTransId="{14E7C272-BE3A-40F3-AAE5-39765330A6AD}" sibTransId="{D0649D3F-929F-413B-A03E-03EEE3070716}"/>
    <dgm:cxn modelId="{D8E08E56-99AE-4EE6-86F4-0DA0B551E9B2}" srcId="{AAECBF78-E325-4889-932D-5128B8F7B1C2}" destId="{B1CF033F-A94B-4959-A570-B301DE6667AD}" srcOrd="0" destOrd="0" parTransId="{3F843BF1-45D6-419F-B12C-608DCB4627AA}" sibTransId="{A53CD5D7-695B-4EED-8262-CD827E9950E4}"/>
    <dgm:cxn modelId="{16F18377-8E83-4321-B6F3-20389D81B1AF}" type="presOf" srcId="{4D1A795A-D891-4961-AF62-E700A3C941AC}" destId="{60A7A8D5-C305-4635-8F51-D7DC3F9E12DE}" srcOrd="0" destOrd="0" presId="urn:microsoft.com/office/officeart/2005/8/layout/chevron2"/>
    <dgm:cxn modelId="{CDC31A58-1BE8-4784-9C52-A8A68436AAA3}" type="presOf" srcId="{6BA611B5-840A-4E90-8118-CD3DB65726AA}" destId="{27B646CD-85DC-477A-BB4E-02F31BEC9D4A}" srcOrd="0" destOrd="0" presId="urn:microsoft.com/office/officeart/2005/8/layout/chevron2"/>
    <dgm:cxn modelId="{558BD87C-3EBF-4E64-A509-D7A82C276CC7}" srcId="{656F8E3E-9A3D-4A59-939D-AD5EAB20525B}" destId="{A9174CDB-32D4-4B1B-9206-44418F728818}" srcOrd="0" destOrd="0" parTransId="{9954A60D-81E6-4332-93F7-421DFD0024A9}" sibTransId="{E80B41CF-CF03-40A7-B963-970B29776165}"/>
    <dgm:cxn modelId="{A787F783-6E7B-4660-B0D1-1659F9CD2F7D}" type="presOf" srcId="{656F8E3E-9A3D-4A59-939D-AD5EAB20525B}" destId="{1DC63616-EC49-479F-8190-8A7085CFCBA9}" srcOrd="0" destOrd="0" presId="urn:microsoft.com/office/officeart/2005/8/layout/chevron2"/>
    <dgm:cxn modelId="{DF4A8785-F68E-484F-AC47-C02912CF5E8A}" type="presOf" srcId="{70322FF1-3B04-4C5B-84DD-3D80B75E1B73}" destId="{E870B70B-8DF8-4DCC-B01B-E9078CE45B5C}" srcOrd="0" destOrd="0" presId="urn:microsoft.com/office/officeart/2005/8/layout/chevron2"/>
    <dgm:cxn modelId="{F6126C8B-4DAF-4069-B22D-E6B330DE8BE5}" type="presOf" srcId="{3587D0F6-6BA3-4218-8203-C4AB79233209}" destId="{6ECCC465-D968-4EFB-BF57-D1AD0ADCE858}" srcOrd="0" destOrd="1" presId="urn:microsoft.com/office/officeart/2005/8/layout/chevron2"/>
    <dgm:cxn modelId="{E670208F-D8DD-48D1-B37F-352D5E59F0D0}" srcId="{656F8E3E-9A3D-4A59-939D-AD5EAB20525B}" destId="{6BA611B5-840A-4E90-8118-CD3DB65726AA}" srcOrd="3" destOrd="0" parTransId="{7FE31809-62C7-4256-988C-BCCDC26069BD}" sibTransId="{900A3AE1-9DEF-4A26-A482-2207B553EB30}"/>
    <dgm:cxn modelId="{71D02C90-2C93-4D29-9F45-32402E235735}" type="presOf" srcId="{4A0F084D-86DA-49DA-ACA5-DB3E2F6CBCEE}" destId="{12B04FE5-F6E3-47B9-8546-BDF69A9AE5E7}" srcOrd="0" destOrd="1" presId="urn:microsoft.com/office/officeart/2005/8/layout/chevron2"/>
    <dgm:cxn modelId="{3FCF16A8-8AE0-4BAE-AE6B-E7713D24AD7E}" srcId="{656F8E3E-9A3D-4A59-939D-AD5EAB20525B}" destId="{26CBB853-1F7A-4762-9235-57D30046D4EF}" srcOrd="4" destOrd="0" parTransId="{A0A595FC-2150-4740-88A1-AD4A30BBB4ED}" sibTransId="{138AE3A3-2FCB-4B99-A1E4-CE59ADFD8D89}"/>
    <dgm:cxn modelId="{DC9E05AC-32FE-4CA1-8679-95FF9837B1D3}" srcId="{656F8E3E-9A3D-4A59-939D-AD5EAB20525B}" destId="{42FCD946-8763-42A7-8C19-AC148E9E5801}" srcOrd="2" destOrd="0" parTransId="{1570CCD7-DD74-423A-A3F5-6BFB01914054}" sibTransId="{40E7E452-B631-4617-8BD6-2245FD7B9135}"/>
    <dgm:cxn modelId="{4B8039BD-23B4-4333-A2C5-2606A80A6480}" type="presOf" srcId="{865ACEC8-8627-4811-9331-6BCEAE9577D7}" destId="{B75A8753-C172-4156-B982-623601B99EA7}" srcOrd="0" destOrd="0" presId="urn:microsoft.com/office/officeart/2005/8/layout/chevron2"/>
    <dgm:cxn modelId="{95B56CC5-3084-468F-916D-5C5B94F17514}" srcId="{A9174CDB-32D4-4B1B-9206-44418F728818}" destId="{3D3EA2EA-FBB5-4214-9E18-3AE4987A5C60}" srcOrd="0" destOrd="0" parTransId="{6A68A926-FF39-47AD-AC25-F06685A9F415}" sibTransId="{EFC28144-4A8F-4677-8A47-5EB27A6247A3}"/>
    <dgm:cxn modelId="{F48535D2-9F91-4FD0-8FC9-A05D5430D824}" srcId="{6BA611B5-840A-4E90-8118-CD3DB65726AA}" destId="{384CBF7B-EEFD-41B7-B935-2C21230ED998}" srcOrd="0" destOrd="0" parTransId="{D020AD53-02C4-4DF9-A9E8-D0F260CAC222}" sibTransId="{DA6D8F8E-4771-4C48-BD52-1B528EBCE138}"/>
    <dgm:cxn modelId="{C74846E5-1266-4733-9CB2-F87FE5AC7D7D}" srcId="{26CBB853-1F7A-4762-9235-57D30046D4EF}" destId="{4A0F084D-86DA-49DA-ACA5-DB3E2F6CBCEE}" srcOrd="1" destOrd="0" parTransId="{813F1CFA-B015-4A35-87AB-E2FB0D090624}" sibTransId="{098376CD-C6C6-4538-A9BC-574703E68DAE}"/>
    <dgm:cxn modelId="{7ED8B1E6-BB80-480B-BF0F-1FFD93D8EC7E}" srcId="{4D1A795A-D891-4961-AF62-E700A3C941AC}" destId="{70322FF1-3B04-4C5B-84DD-3D80B75E1B73}" srcOrd="0" destOrd="0" parTransId="{568C90D4-FB10-4944-9117-F9F453AF0735}" sibTransId="{544ED413-228D-441D-BC10-58B6C8CB4509}"/>
    <dgm:cxn modelId="{574B44EE-1B95-4C46-A14B-8C36ABF952A5}" srcId="{656F8E3E-9A3D-4A59-939D-AD5EAB20525B}" destId="{E62E7FFA-DAEE-40A3-B66C-363A711F70CA}" srcOrd="5" destOrd="0" parTransId="{CC251BC4-1A43-4E99-92DD-5D65B46D501F}" sibTransId="{97796539-EA0E-4B60-92B3-58048550764C}"/>
    <dgm:cxn modelId="{93E6E8FF-2CF9-4D7C-B09E-2D3DB57944C0}" type="presParOf" srcId="{1DC63616-EC49-479F-8190-8A7085CFCBA9}" destId="{67AA1046-2F8F-40D5-84DA-535D8ADD5333}" srcOrd="0" destOrd="0" presId="urn:microsoft.com/office/officeart/2005/8/layout/chevron2"/>
    <dgm:cxn modelId="{DF64757A-DF22-4D76-8341-8CBDDFD6BEA4}" type="presParOf" srcId="{67AA1046-2F8F-40D5-84DA-535D8ADD5333}" destId="{0F8AD8AC-7064-4B94-888E-C8A539954B72}" srcOrd="0" destOrd="0" presId="urn:microsoft.com/office/officeart/2005/8/layout/chevron2"/>
    <dgm:cxn modelId="{6998C588-C90E-4E7E-8E9D-B0D1839A352B}" type="presParOf" srcId="{67AA1046-2F8F-40D5-84DA-535D8ADD5333}" destId="{ED16D4E6-899C-4142-A947-1E47474D56B3}" srcOrd="1" destOrd="0" presId="urn:microsoft.com/office/officeart/2005/8/layout/chevron2"/>
    <dgm:cxn modelId="{5BCBFCAE-4149-49DB-8A33-36014615C161}" type="presParOf" srcId="{1DC63616-EC49-479F-8190-8A7085CFCBA9}" destId="{A681F949-4CCE-4621-9BF3-4B1762636D13}" srcOrd="1" destOrd="0" presId="urn:microsoft.com/office/officeart/2005/8/layout/chevron2"/>
    <dgm:cxn modelId="{8DF72DA6-D06B-42E0-9F6F-7EFA87233CF7}" type="presParOf" srcId="{1DC63616-EC49-479F-8190-8A7085CFCBA9}" destId="{9A1BC7AD-1A91-4D90-902D-90B0DCD91B83}" srcOrd="2" destOrd="0" presId="urn:microsoft.com/office/officeart/2005/8/layout/chevron2"/>
    <dgm:cxn modelId="{08251E2C-101B-4474-BF48-C7522FE9D982}" type="presParOf" srcId="{9A1BC7AD-1A91-4D90-902D-90B0DCD91B83}" destId="{6B7350FB-C928-4AFC-A063-F88061C76E5B}" srcOrd="0" destOrd="0" presId="urn:microsoft.com/office/officeart/2005/8/layout/chevron2"/>
    <dgm:cxn modelId="{0EC90FAE-A75F-4311-82AA-2A4A100418BF}" type="presParOf" srcId="{9A1BC7AD-1A91-4D90-902D-90B0DCD91B83}" destId="{B708C10E-CA32-4C77-8BB1-82D881981F6E}" srcOrd="1" destOrd="0" presId="urn:microsoft.com/office/officeart/2005/8/layout/chevron2"/>
    <dgm:cxn modelId="{7B0181A7-EE1F-41E1-BF7A-F59EB424C2BE}" type="presParOf" srcId="{1DC63616-EC49-479F-8190-8A7085CFCBA9}" destId="{07FC49A9-6330-4440-98EB-5054D4B5D928}" srcOrd="3" destOrd="0" presId="urn:microsoft.com/office/officeart/2005/8/layout/chevron2"/>
    <dgm:cxn modelId="{24518CD7-494E-4254-8D2A-3FC598E0BEED}" type="presParOf" srcId="{1DC63616-EC49-479F-8190-8A7085CFCBA9}" destId="{4F5DBFA6-0459-4F61-BC98-236E82B04A11}" srcOrd="4" destOrd="0" presId="urn:microsoft.com/office/officeart/2005/8/layout/chevron2"/>
    <dgm:cxn modelId="{44EEE99A-3C37-4FE8-AF9D-476E78DCFA3B}" type="presParOf" srcId="{4F5DBFA6-0459-4F61-BC98-236E82B04A11}" destId="{12B32B72-255C-498A-942D-34779C21A65B}" srcOrd="0" destOrd="0" presId="urn:microsoft.com/office/officeart/2005/8/layout/chevron2"/>
    <dgm:cxn modelId="{59939FB3-6D37-4641-A4BE-667DAF0F8704}" type="presParOf" srcId="{4F5DBFA6-0459-4F61-BC98-236E82B04A11}" destId="{B75A8753-C172-4156-B982-623601B99EA7}" srcOrd="1" destOrd="0" presId="urn:microsoft.com/office/officeart/2005/8/layout/chevron2"/>
    <dgm:cxn modelId="{DACE2EF9-D170-4604-AA2D-F13374E14470}" type="presParOf" srcId="{1DC63616-EC49-479F-8190-8A7085CFCBA9}" destId="{8B61D835-41D1-457C-B2DC-039D6560EA1B}" srcOrd="5" destOrd="0" presId="urn:microsoft.com/office/officeart/2005/8/layout/chevron2"/>
    <dgm:cxn modelId="{172D1BA3-75C8-421B-A2D9-814BFA817AAC}" type="presParOf" srcId="{1DC63616-EC49-479F-8190-8A7085CFCBA9}" destId="{2E940BD4-36E1-4B62-BC44-6EED06B29924}" srcOrd="6" destOrd="0" presId="urn:microsoft.com/office/officeart/2005/8/layout/chevron2"/>
    <dgm:cxn modelId="{D0ECFF1C-C455-43A9-9F30-5389613B8B82}" type="presParOf" srcId="{2E940BD4-36E1-4B62-BC44-6EED06B29924}" destId="{27B646CD-85DC-477A-BB4E-02F31BEC9D4A}" srcOrd="0" destOrd="0" presId="urn:microsoft.com/office/officeart/2005/8/layout/chevron2"/>
    <dgm:cxn modelId="{5E09572C-29A4-4160-BA24-518EC38F9315}" type="presParOf" srcId="{2E940BD4-36E1-4B62-BC44-6EED06B29924}" destId="{6ECCC465-D968-4EFB-BF57-D1AD0ADCE858}" srcOrd="1" destOrd="0" presId="urn:microsoft.com/office/officeart/2005/8/layout/chevron2"/>
    <dgm:cxn modelId="{B9807781-5242-4044-8BA0-125309BBB9A3}" type="presParOf" srcId="{1DC63616-EC49-479F-8190-8A7085CFCBA9}" destId="{B8727C69-2488-4535-A354-C9581551E6AF}" srcOrd="7" destOrd="0" presId="urn:microsoft.com/office/officeart/2005/8/layout/chevron2"/>
    <dgm:cxn modelId="{6DA745B2-3F9A-4B25-A29B-F9F75F711D68}" type="presParOf" srcId="{1DC63616-EC49-479F-8190-8A7085CFCBA9}" destId="{FEFFA89E-C664-42FA-85D1-C849E77DEDC0}" srcOrd="8" destOrd="0" presId="urn:microsoft.com/office/officeart/2005/8/layout/chevron2"/>
    <dgm:cxn modelId="{B962923C-87E1-4C54-A35D-A8E5DB065946}" type="presParOf" srcId="{FEFFA89E-C664-42FA-85D1-C849E77DEDC0}" destId="{76DB4A0A-023C-493F-9ABB-A52573BA9AF9}" srcOrd="0" destOrd="0" presId="urn:microsoft.com/office/officeart/2005/8/layout/chevron2"/>
    <dgm:cxn modelId="{ECA3CB6D-600F-4440-B282-C3F22897AC21}" type="presParOf" srcId="{FEFFA89E-C664-42FA-85D1-C849E77DEDC0}" destId="{12B04FE5-F6E3-47B9-8546-BDF69A9AE5E7}" srcOrd="1" destOrd="0" presId="urn:microsoft.com/office/officeart/2005/8/layout/chevron2"/>
    <dgm:cxn modelId="{7286B55F-A36E-4177-B3E5-F5C7739E6BB2}" type="presParOf" srcId="{1DC63616-EC49-479F-8190-8A7085CFCBA9}" destId="{8CEDCC19-85C2-487D-80F2-F6546615F3AE}" srcOrd="9" destOrd="0" presId="urn:microsoft.com/office/officeart/2005/8/layout/chevron2"/>
    <dgm:cxn modelId="{0485E1AD-B5C1-4AA9-B15C-06838B732EF6}" type="presParOf" srcId="{1DC63616-EC49-479F-8190-8A7085CFCBA9}" destId="{54BC0F99-6B51-4F80-AC55-F124A3C6E3DD}" srcOrd="10" destOrd="0" presId="urn:microsoft.com/office/officeart/2005/8/layout/chevron2"/>
    <dgm:cxn modelId="{90044611-9027-44E4-95E0-DDB7BED3EB3E}" type="presParOf" srcId="{54BC0F99-6B51-4F80-AC55-F124A3C6E3DD}" destId="{4D7C5CCE-134B-4BBD-BB8F-E8991E68C38F}" srcOrd="0" destOrd="0" presId="urn:microsoft.com/office/officeart/2005/8/layout/chevron2"/>
    <dgm:cxn modelId="{C0E0202C-1CCC-414F-95C6-BF90219DE22C}" type="presParOf" srcId="{54BC0F99-6B51-4F80-AC55-F124A3C6E3DD}" destId="{141E0124-3356-4BBD-988F-A9C9B1E2DCFA}" srcOrd="1" destOrd="0" presId="urn:microsoft.com/office/officeart/2005/8/layout/chevron2"/>
    <dgm:cxn modelId="{6867582F-B69C-494C-B2EF-E65D13098716}" type="presParOf" srcId="{1DC63616-EC49-479F-8190-8A7085CFCBA9}" destId="{B643B560-7BE6-4707-BE97-CB06C2CD4786}" srcOrd="11" destOrd="0" presId="urn:microsoft.com/office/officeart/2005/8/layout/chevron2"/>
    <dgm:cxn modelId="{213BC5A4-0EF7-4240-9D8C-04190780A5AE}" type="presParOf" srcId="{1DC63616-EC49-479F-8190-8A7085CFCBA9}" destId="{AC167A30-1F91-4784-892C-75AC49393D6A}" srcOrd="12" destOrd="0" presId="urn:microsoft.com/office/officeart/2005/8/layout/chevron2"/>
    <dgm:cxn modelId="{0B11128A-3CD4-47EC-ABAA-56CA4A749D80}" type="presParOf" srcId="{AC167A30-1F91-4784-892C-75AC49393D6A}" destId="{60A7A8D5-C305-4635-8F51-D7DC3F9E12DE}" srcOrd="0" destOrd="0" presId="urn:microsoft.com/office/officeart/2005/8/layout/chevron2"/>
    <dgm:cxn modelId="{05303A31-B200-49A4-A2D7-99F300C8F175}" type="presParOf" srcId="{AC167A30-1F91-4784-892C-75AC49393D6A}" destId="{E870B70B-8DF8-4DCC-B01B-E9078CE45B5C}" srcOrd="1" destOrd="0" presId="urn:microsoft.com/office/officeart/2005/8/layout/chevron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D3F69B5-14D7-42CD-BEF4-E21D66CC54A1}"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AE1F565F-3353-4C0F-B45A-C6E1A22D31EE}">
      <dgm:prSet phldrT="[Metin]"/>
      <dgm:spPr/>
      <dgm:t>
        <a:bodyPr/>
        <a:lstStyle/>
        <a:p>
          <a:r>
            <a:rPr lang="en-US"/>
            <a:t>1</a:t>
          </a:r>
        </a:p>
      </dgm:t>
    </dgm:pt>
    <dgm:pt modelId="{1537C007-BCE7-41E2-B627-A68123CA9883}" type="parTrans" cxnId="{E19006B4-5148-42A0-9CB0-0AF26CDB89CB}">
      <dgm:prSet/>
      <dgm:spPr/>
      <dgm:t>
        <a:bodyPr/>
        <a:lstStyle/>
        <a:p>
          <a:endParaRPr lang="tr-TR"/>
        </a:p>
      </dgm:t>
    </dgm:pt>
    <dgm:pt modelId="{30384F28-7BB2-497A-AF0E-7D19035F2219}" type="sibTrans" cxnId="{E19006B4-5148-42A0-9CB0-0AF26CDB89CB}">
      <dgm:prSet/>
      <dgm:spPr/>
      <dgm:t>
        <a:bodyPr/>
        <a:lstStyle/>
        <a:p>
          <a:endParaRPr lang="tr-TR"/>
        </a:p>
      </dgm:t>
    </dgm:pt>
    <dgm:pt modelId="{F45382F9-AEBC-4C2B-85FD-12ADC67586ED}">
      <dgm:prSet phldrT="[Metin]" custT="1"/>
      <dgm:spPr/>
      <dgm:t>
        <a:bodyPr/>
        <a:lstStyle/>
        <a:p>
          <a:r>
            <a:rPr lang="en-US" sz="1200">
              <a:latin typeface="Arial" panose="020B0604020202020204" pitchFamily="34" charset="0"/>
              <a:cs typeface="Arial" panose="020B0604020202020204" pitchFamily="34" charset="0"/>
            </a:rPr>
            <a:t>Check the drain line. (Drain should be maximum 10 cm above the ground.)</a:t>
          </a:r>
        </a:p>
      </dgm:t>
    </dgm:pt>
    <dgm:pt modelId="{1F71A4BB-973A-4029-8E22-734345FABD72}" type="parTrans" cxnId="{88CAD990-7385-4814-88F1-30ADA1218B80}">
      <dgm:prSet/>
      <dgm:spPr/>
      <dgm:t>
        <a:bodyPr/>
        <a:lstStyle/>
        <a:p>
          <a:endParaRPr lang="tr-TR"/>
        </a:p>
      </dgm:t>
    </dgm:pt>
    <dgm:pt modelId="{CD80C3AB-3ED9-4D2B-805E-49203F9D9077}" type="sibTrans" cxnId="{88CAD990-7385-4814-88F1-30ADA1218B80}">
      <dgm:prSet/>
      <dgm:spPr/>
      <dgm:t>
        <a:bodyPr/>
        <a:lstStyle/>
        <a:p>
          <a:endParaRPr lang="tr-TR"/>
        </a:p>
      </dgm:t>
    </dgm:pt>
    <dgm:pt modelId="{579E75B2-AFC7-4D20-97D0-0E5D7448ACCD}">
      <dgm:prSet phldrT="[Metin]"/>
      <dgm:spPr/>
      <dgm:t>
        <a:bodyPr/>
        <a:lstStyle/>
        <a:p>
          <a:r>
            <a:rPr lang="en-US"/>
            <a:t>2</a:t>
          </a:r>
        </a:p>
      </dgm:t>
    </dgm:pt>
    <dgm:pt modelId="{D3E23D8C-0018-4FB4-BBA4-A41EFD8D7338}" type="parTrans" cxnId="{191DD660-2693-4433-BE95-AD6A397EAA0E}">
      <dgm:prSet/>
      <dgm:spPr/>
      <dgm:t>
        <a:bodyPr/>
        <a:lstStyle/>
        <a:p>
          <a:endParaRPr lang="tr-TR"/>
        </a:p>
      </dgm:t>
    </dgm:pt>
    <dgm:pt modelId="{8D64110A-A6E6-43E7-9FD1-683062F9B92E}" type="sibTrans" cxnId="{191DD660-2693-4433-BE95-AD6A397EAA0E}">
      <dgm:prSet/>
      <dgm:spPr/>
      <dgm:t>
        <a:bodyPr/>
        <a:lstStyle/>
        <a:p>
          <a:endParaRPr lang="tr-TR"/>
        </a:p>
      </dgm:t>
    </dgm:pt>
    <dgm:pt modelId="{A21B90A9-E933-4903-9B0F-33A1C22BFCBF}">
      <dgm:prSet phldrT="[Metin]" custT="1"/>
      <dgm:spPr/>
      <dgm:t>
        <a:bodyPr/>
        <a:lstStyle/>
        <a:p>
          <a:r>
            <a:rPr lang="en-US" sz="1200">
              <a:latin typeface="Arial" panose="020B0604020202020204" pitchFamily="34" charset="0"/>
              <a:cs typeface="Arial" panose="020B0604020202020204" pitchFamily="34" charset="0"/>
            </a:rPr>
            <a:t>Check loading according to the loading procedure in the user manual. Load by spacing between samples.</a:t>
          </a:r>
        </a:p>
      </dgm:t>
    </dgm:pt>
    <dgm:pt modelId="{F1B52E55-881A-42BD-9351-6F0F1D754333}" type="parTrans" cxnId="{1FF6697D-5511-4796-96EE-6044ABECF547}">
      <dgm:prSet/>
      <dgm:spPr/>
      <dgm:t>
        <a:bodyPr/>
        <a:lstStyle/>
        <a:p>
          <a:endParaRPr lang="tr-TR"/>
        </a:p>
      </dgm:t>
    </dgm:pt>
    <dgm:pt modelId="{34C9942B-D7CC-463C-AAAB-146737D18A65}" type="sibTrans" cxnId="{1FF6697D-5511-4796-96EE-6044ABECF547}">
      <dgm:prSet/>
      <dgm:spPr/>
      <dgm:t>
        <a:bodyPr/>
        <a:lstStyle/>
        <a:p>
          <a:endParaRPr lang="tr-TR"/>
        </a:p>
      </dgm:t>
    </dgm:pt>
    <dgm:pt modelId="{D6C56181-23F7-4E79-8C23-04F1FCCCCF77}">
      <dgm:prSet phldrT="[Metin]"/>
      <dgm:spPr/>
      <dgm:t>
        <a:bodyPr/>
        <a:lstStyle/>
        <a:p>
          <a:r>
            <a:rPr lang="en-US"/>
            <a:t>3</a:t>
          </a:r>
        </a:p>
      </dgm:t>
    </dgm:pt>
    <dgm:pt modelId="{D76605D7-4F2D-4E9D-B6F7-2C37D85CD025}" type="parTrans" cxnId="{DFC11589-A94E-4E89-A9E8-EA02827393EF}">
      <dgm:prSet/>
      <dgm:spPr/>
      <dgm:t>
        <a:bodyPr/>
        <a:lstStyle/>
        <a:p>
          <a:endParaRPr lang="tr-TR"/>
        </a:p>
      </dgm:t>
    </dgm:pt>
    <dgm:pt modelId="{ABE87228-395D-45B7-B38E-F9A23D636908}" type="sibTrans" cxnId="{DFC11589-A94E-4E89-A9E8-EA02827393EF}">
      <dgm:prSet/>
      <dgm:spPr/>
      <dgm:t>
        <a:bodyPr/>
        <a:lstStyle/>
        <a:p>
          <a:endParaRPr lang="tr-TR"/>
        </a:p>
      </dgm:t>
    </dgm:pt>
    <dgm:pt modelId="{DF3B22A0-DCF6-4795-8378-2C7C36C059B6}">
      <dgm:prSet phldrT="[Metin]" custT="1"/>
      <dgm:spPr/>
      <dgm:t>
        <a:bodyPr/>
        <a:lstStyle/>
        <a:p>
          <a:r>
            <a:rPr lang="en-US" sz="1200">
              <a:latin typeface="Arial" panose="020B0604020202020204" pitchFamily="34" charset="0"/>
              <a:cs typeface="Arial" panose="020B0604020202020204" pitchFamily="34" charset="0"/>
            </a:rPr>
            <a:t>Check jacket heater resistance value with a multimeter, replace the heater if malfunctioned. </a:t>
          </a:r>
        </a:p>
      </dgm:t>
    </dgm:pt>
    <dgm:pt modelId="{251991A2-99DD-4961-863B-3728D77CD7FC}" type="parTrans" cxnId="{9DD7F2B9-9780-4B11-B132-B5CDA82EE37D}">
      <dgm:prSet/>
      <dgm:spPr/>
      <dgm:t>
        <a:bodyPr/>
        <a:lstStyle/>
        <a:p>
          <a:endParaRPr lang="tr-TR"/>
        </a:p>
      </dgm:t>
    </dgm:pt>
    <dgm:pt modelId="{44251FC9-0BC2-4DC2-84CC-53BAA4C57D22}" type="sibTrans" cxnId="{9DD7F2B9-9780-4B11-B132-B5CDA82EE37D}">
      <dgm:prSet/>
      <dgm:spPr/>
      <dgm:t>
        <a:bodyPr/>
        <a:lstStyle/>
        <a:p>
          <a:endParaRPr lang="tr-TR"/>
        </a:p>
      </dgm:t>
    </dgm:pt>
    <dgm:pt modelId="{5AE48207-D6A5-4C9A-8489-5B44F452D3EF}">
      <dgm:prSet/>
      <dgm:spPr/>
      <dgm:t>
        <a:bodyPr/>
        <a:lstStyle/>
        <a:p>
          <a:r>
            <a:rPr lang="en-US"/>
            <a:t>4</a:t>
          </a:r>
        </a:p>
      </dgm:t>
    </dgm:pt>
    <dgm:pt modelId="{FD84299E-477E-41E5-B14E-F794220A6EBD}" type="parTrans" cxnId="{A0CDBE40-92C3-4C5F-92F0-F1716FBD4501}">
      <dgm:prSet/>
      <dgm:spPr/>
      <dgm:t>
        <a:bodyPr/>
        <a:lstStyle/>
        <a:p>
          <a:endParaRPr lang="tr-TR"/>
        </a:p>
      </dgm:t>
    </dgm:pt>
    <dgm:pt modelId="{EDAA4576-2065-4463-9541-2C6E784F87EC}" type="sibTrans" cxnId="{A0CDBE40-92C3-4C5F-92F0-F1716FBD4501}">
      <dgm:prSet/>
      <dgm:spPr/>
      <dgm:t>
        <a:bodyPr/>
        <a:lstStyle/>
        <a:p>
          <a:endParaRPr lang="tr-TR"/>
        </a:p>
      </dgm:t>
    </dgm:pt>
    <dgm:pt modelId="{70C4D8FE-26B0-4EA7-A267-2766B81E7C59}">
      <dgm:prSet custT="1"/>
      <dgm:spPr/>
      <dgm:t>
        <a:bodyPr/>
        <a:lstStyle/>
        <a:p>
          <a:r>
            <a:rPr lang="en-US" sz="1200">
              <a:latin typeface="Arial" panose="020B0604020202020204" pitchFamily="34" charset="0"/>
              <a:cs typeface="Arial" panose="020B0604020202020204" pitchFamily="34" charset="0"/>
            </a:rPr>
            <a:t>Check the main board jacket heater SSR terminal output with a multimeter and replace the main board if there is no output (12 V DC). </a:t>
          </a:r>
        </a:p>
      </dgm:t>
    </dgm:pt>
    <dgm:pt modelId="{A832AD6C-286A-4F65-BCA2-863A2EA1CD67}" type="parTrans" cxnId="{143C3336-5FD1-4069-8619-6057459FDB05}">
      <dgm:prSet/>
      <dgm:spPr/>
      <dgm:t>
        <a:bodyPr/>
        <a:lstStyle/>
        <a:p>
          <a:endParaRPr lang="tr-TR"/>
        </a:p>
      </dgm:t>
    </dgm:pt>
    <dgm:pt modelId="{99D1FDE3-FB78-4EE4-BA18-2BC1F57E0922}" type="sibTrans" cxnId="{143C3336-5FD1-4069-8619-6057459FDB05}">
      <dgm:prSet/>
      <dgm:spPr/>
      <dgm:t>
        <a:bodyPr/>
        <a:lstStyle/>
        <a:p>
          <a:endParaRPr lang="tr-TR"/>
        </a:p>
      </dgm:t>
    </dgm:pt>
    <dgm:pt modelId="{A6C7896E-35D5-4FE1-BC8E-5891C9AB14E7}">
      <dgm:prSet/>
      <dgm:spPr/>
      <dgm:t>
        <a:bodyPr/>
        <a:lstStyle/>
        <a:p>
          <a:r>
            <a:rPr lang="en-US"/>
            <a:t>5</a:t>
          </a:r>
        </a:p>
      </dgm:t>
    </dgm:pt>
    <dgm:pt modelId="{AD5814DC-F641-4B92-A0BA-87EBF4868DDE}" type="parTrans" cxnId="{8D382AFF-AFAB-4900-9231-A0AD4186AC3C}">
      <dgm:prSet/>
      <dgm:spPr/>
      <dgm:t>
        <a:bodyPr/>
        <a:lstStyle/>
        <a:p>
          <a:endParaRPr lang="tr-TR"/>
        </a:p>
      </dgm:t>
    </dgm:pt>
    <dgm:pt modelId="{0E2E5665-F575-4B15-A4DF-B1C08961DA6C}" type="sibTrans" cxnId="{8D382AFF-AFAB-4900-9231-A0AD4186AC3C}">
      <dgm:prSet/>
      <dgm:spPr/>
      <dgm:t>
        <a:bodyPr/>
        <a:lstStyle/>
        <a:p>
          <a:endParaRPr lang="tr-TR"/>
        </a:p>
      </dgm:t>
    </dgm:pt>
    <dgm:pt modelId="{C757AA0A-1BE2-4C83-9DA8-04F3F490442B}">
      <dgm:prSet custT="1"/>
      <dgm:spPr/>
      <dgm:t>
        <a:bodyPr/>
        <a:lstStyle/>
        <a:p>
          <a:r>
            <a:rPr lang="en-US" sz="1200">
              <a:latin typeface="Arial" panose="020B0604020202020204" pitchFamily="34" charset="0"/>
              <a:cs typeface="Arial" panose="020B0604020202020204" pitchFamily="34" charset="0"/>
            </a:rPr>
            <a:t>Check if SSR is malfunctioned. Replace if malfunctioned.</a:t>
          </a:r>
        </a:p>
      </dgm:t>
    </dgm:pt>
    <dgm:pt modelId="{05E92B74-AAF9-4E3A-A299-5470FC984F9D}" type="parTrans" cxnId="{8DAD91D2-5E76-4C28-98CD-B44EA10AAF8B}">
      <dgm:prSet/>
      <dgm:spPr/>
      <dgm:t>
        <a:bodyPr/>
        <a:lstStyle/>
        <a:p>
          <a:endParaRPr lang="tr-TR"/>
        </a:p>
      </dgm:t>
    </dgm:pt>
    <dgm:pt modelId="{37E64AC1-A664-428F-8E48-4877B463BFAB}" type="sibTrans" cxnId="{8DAD91D2-5E76-4C28-98CD-B44EA10AAF8B}">
      <dgm:prSet/>
      <dgm:spPr/>
      <dgm:t>
        <a:bodyPr/>
        <a:lstStyle/>
        <a:p>
          <a:endParaRPr lang="tr-TR"/>
        </a:p>
      </dgm:t>
    </dgm:pt>
    <dgm:pt modelId="{E1720A6B-DB36-4944-8F80-BEEC562B8AEB}">
      <dgm:prSet/>
      <dgm:spPr/>
      <dgm:t>
        <a:bodyPr/>
        <a:lstStyle/>
        <a:p>
          <a:r>
            <a:rPr lang="en-US"/>
            <a:t>6</a:t>
          </a:r>
        </a:p>
      </dgm:t>
    </dgm:pt>
    <dgm:pt modelId="{CBD34109-B370-4B88-8C4B-239A430D3F3E}" type="parTrans" cxnId="{C204390E-A769-46A8-923B-9605F02E1406}">
      <dgm:prSet/>
      <dgm:spPr/>
      <dgm:t>
        <a:bodyPr/>
        <a:lstStyle/>
        <a:p>
          <a:endParaRPr lang="tr-TR"/>
        </a:p>
      </dgm:t>
    </dgm:pt>
    <dgm:pt modelId="{DB384425-B92D-4D92-99DD-27090F4B6499}" type="sibTrans" cxnId="{C204390E-A769-46A8-923B-9605F02E1406}">
      <dgm:prSet/>
      <dgm:spPr/>
      <dgm:t>
        <a:bodyPr/>
        <a:lstStyle/>
        <a:p>
          <a:endParaRPr lang="tr-TR"/>
        </a:p>
      </dgm:t>
    </dgm:pt>
    <dgm:pt modelId="{B37D03E0-450B-4132-81FF-F64A0EB29790}">
      <dgm:prSet custT="1"/>
      <dgm:spPr/>
      <dgm:t>
        <a:bodyPr/>
        <a:lstStyle/>
        <a:p>
          <a:r>
            <a:rPr lang="en-US" sz="1200">
              <a:latin typeface="Arial" panose="020B0604020202020204" pitchFamily="34" charset="0"/>
              <a:cs typeface="Arial" panose="020B0604020202020204" pitchFamily="34" charset="0"/>
            </a:rPr>
            <a:t>Check with a multimeter if there is short circuit in surface thermostat terminals on the jacket heater. If there is no short circuit, replace surface thermostat.</a:t>
          </a:r>
        </a:p>
      </dgm:t>
    </dgm:pt>
    <dgm:pt modelId="{925FC692-ABEA-43FC-B16B-5E59FA0B2D5A}" type="parTrans" cxnId="{49ED4F3B-62A5-416A-A4E8-5AB9B53EBBF1}">
      <dgm:prSet/>
      <dgm:spPr/>
      <dgm:t>
        <a:bodyPr/>
        <a:lstStyle/>
        <a:p>
          <a:endParaRPr lang="tr-TR"/>
        </a:p>
      </dgm:t>
    </dgm:pt>
    <dgm:pt modelId="{F82C2913-78FA-4712-93BD-BB15C531BBDA}" type="sibTrans" cxnId="{49ED4F3B-62A5-416A-A4E8-5AB9B53EBBF1}">
      <dgm:prSet/>
      <dgm:spPr/>
      <dgm:t>
        <a:bodyPr/>
        <a:lstStyle/>
        <a:p>
          <a:endParaRPr lang="tr-TR"/>
        </a:p>
      </dgm:t>
    </dgm:pt>
    <dgm:pt modelId="{C22B66D6-C4DF-420E-9B07-879B79127521}" type="pres">
      <dgm:prSet presAssocID="{6D3F69B5-14D7-42CD-BEF4-E21D66CC54A1}" presName="linearFlow" presStyleCnt="0">
        <dgm:presLayoutVars>
          <dgm:dir/>
          <dgm:animLvl val="lvl"/>
          <dgm:resizeHandles val="exact"/>
        </dgm:presLayoutVars>
      </dgm:prSet>
      <dgm:spPr/>
    </dgm:pt>
    <dgm:pt modelId="{966741A9-2780-4F7D-A551-4CBC3AC28AEC}" type="pres">
      <dgm:prSet presAssocID="{AE1F565F-3353-4C0F-B45A-C6E1A22D31EE}" presName="composite" presStyleCnt="0"/>
      <dgm:spPr/>
    </dgm:pt>
    <dgm:pt modelId="{74A975B0-26A1-47AC-B8A6-FEB6F56B01D1}" type="pres">
      <dgm:prSet presAssocID="{AE1F565F-3353-4C0F-B45A-C6E1A22D31EE}" presName="parentText" presStyleLbl="alignNode1" presStyleIdx="0" presStyleCnt="6">
        <dgm:presLayoutVars>
          <dgm:chMax val="1"/>
          <dgm:bulletEnabled val="1"/>
        </dgm:presLayoutVars>
      </dgm:prSet>
      <dgm:spPr/>
    </dgm:pt>
    <dgm:pt modelId="{DABEFFE1-10CC-4FA7-B56D-20B7115DAB79}" type="pres">
      <dgm:prSet presAssocID="{AE1F565F-3353-4C0F-B45A-C6E1A22D31EE}" presName="descendantText" presStyleLbl="alignAcc1" presStyleIdx="0" presStyleCnt="6">
        <dgm:presLayoutVars>
          <dgm:bulletEnabled val="1"/>
        </dgm:presLayoutVars>
      </dgm:prSet>
      <dgm:spPr/>
    </dgm:pt>
    <dgm:pt modelId="{59DB35AF-FDD4-49CA-AA2A-FCA013A17702}" type="pres">
      <dgm:prSet presAssocID="{30384F28-7BB2-497A-AF0E-7D19035F2219}" presName="sp" presStyleCnt="0"/>
      <dgm:spPr/>
    </dgm:pt>
    <dgm:pt modelId="{285D55D8-548F-471F-A090-A5584306BEE6}" type="pres">
      <dgm:prSet presAssocID="{579E75B2-AFC7-4D20-97D0-0E5D7448ACCD}" presName="composite" presStyleCnt="0"/>
      <dgm:spPr/>
    </dgm:pt>
    <dgm:pt modelId="{8CC7D69F-80DF-4C3E-9ADF-856184270850}" type="pres">
      <dgm:prSet presAssocID="{579E75B2-AFC7-4D20-97D0-0E5D7448ACCD}" presName="parentText" presStyleLbl="alignNode1" presStyleIdx="1" presStyleCnt="6">
        <dgm:presLayoutVars>
          <dgm:chMax val="1"/>
          <dgm:bulletEnabled val="1"/>
        </dgm:presLayoutVars>
      </dgm:prSet>
      <dgm:spPr/>
    </dgm:pt>
    <dgm:pt modelId="{0BB7986E-FA90-4742-A719-9F690893EB57}" type="pres">
      <dgm:prSet presAssocID="{579E75B2-AFC7-4D20-97D0-0E5D7448ACCD}" presName="descendantText" presStyleLbl="alignAcc1" presStyleIdx="1" presStyleCnt="6">
        <dgm:presLayoutVars>
          <dgm:bulletEnabled val="1"/>
        </dgm:presLayoutVars>
      </dgm:prSet>
      <dgm:spPr/>
    </dgm:pt>
    <dgm:pt modelId="{902A5B51-3E20-4047-8F85-542A412250E5}" type="pres">
      <dgm:prSet presAssocID="{8D64110A-A6E6-43E7-9FD1-683062F9B92E}" presName="sp" presStyleCnt="0"/>
      <dgm:spPr/>
    </dgm:pt>
    <dgm:pt modelId="{5736EF2A-89DD-4BFE-81E5-5AE22CCBB793}" type="pres">
      <dgm:prSet presAssocID="{D6C56181-23F7-4E79-8C23-04F1FCCCCF77}" presName="composite" presStyleCnt="0"/>
      <dgm:spPr/>
    </dgm:pt>
    <dgm:pt modelId="{9C0A3AFE-8081-47EC-97D9-750BC8B5DCA0}" type="pres">
      <dgm:prSet presAssocID="{D6C56181-23F7-4E79-8C23-04F1FCCCCF77}" presName="parentText" presStyleLbl="alignNode1" presStyleIdx="2" presStyleCnt="6">
        <dgm:presLayoutVars>
          <dgm:chMax val="1"/>
          <dgm:bulletEnabled val="1"/>
        </dgm:presLayoutVars>
      </dgm:prSet>
      <dgm:spPr/>
    </dgm:pt>
    <dgm:pt modelId="{C7C0A85E-D510-4AAB-A96F-2B4148BA52E8}" type="pres">
      <dgm:prSet presAssocID="{D6C56181-23F7-4E79-8C23-04F1FCCCCF77}" presName="descendantText" presStyleLbl="alignAcc1" presStyleIdx="2" presStyleCnt="6">
        <dgm:presLayoutVars>
          <dgm:bulletEnabled val="1"/>
        </dgm:presLayoutVars>
      </dgm:prSet>
      <dgm:spPr/>
    </dgm:pt>
    <dgm:pt modelId="{A706F0FD-8B56-4F7C-A025-18D38E2C41A5}" type="pres">
      <dgm:prSet presAssocID="{ABE87228-395D-45B7-B38E-F9A23D636908}" presName="sp" presStyleCnt="0"/>
      <dgm:spPr/>
    </dgm:pt>
    <dgm:pt modelId="{479AA75B-3D29-41A5-AC72-36EBAB839335}" type="pres">
      <dgm:prSet presAssocID="{5AE48207-D6A5-4C9A-8489-5B44F452D3EF}" presName="composite" presStyleCnt="0"/>
      <dgm:spPr/>
    </dgm:pt>
    <dgm:pt modelId="{1E856DA3-7468-4C5F-A3E9-232282B25C54}" type="pres">
      <dgm:prSet presAssocID="{5AE48207-D6A5-4C9A-8489-5B44F452D3EF}" presName="parentText" presStyleLbl="alignNode1" presStyleIdx="3" presStyleCnt="6">
        <dgm:presLayoutVars>
          <dgm:chMax val="1"/>
          <dgm:bulletEnabled val="1"/>
        </dgm:presLayoutVars>
      </dgm:prSet>
      <dgm:spPr/>
    </dgm:pt>
    <dgm:pt modelId="{2C3059B3-2151-4EB0-9D74-21A5C8B4C13D}" type="pres">
      <dgm:prSet presAssocID="{5AE48207-D6A5-4C9A-8489-5B44F452D3EF}" presName="descendantText" presStyleLbl="alignAcc1" presStyleIdx="3" presStyleCnt="6">
        <dgm:presLayoutVars>
          <dgm:bulletEnabled val="1"/>
        </dgm:presLayoutVars>
      </dgm:prSet>
      <dgm:spPr/>
    </dgm:pt>
    <dgm:pt modelId="{4D55A19C-2BA7-4ADC-9BF9-1DB673661D83}" type="pres">
      <dgm:prSet presAssocID="{EDAA4576-2065-4463-9541-2C6E784F87EC}" presName="sp" presStyleCnt="0"/>
      <dgm:spPr/>
    </dgm:pt>
    <dgm:pt modelId="{A4BF057E-E09A-4A4D-BC2D-3E5A9A884891}" type="pres">
      <dgm:prSet presAssocID="{A6C7896E-35D5-4FE1-BC8E-5891C9AB14E7}" presName="composite" presStyleCnt="0"/>
      <dgm:spPr/>
    </dgm:pt>
    <dgm:pt modelId="{DF454E92-CB05-484D-AEA7-B8DBCD7E6554}" type="pres">
      <dgm:prSet presAssocID="{A6C7896E-35D5-4FE1-BC8E-5891C9AB14E7}" presName="parentText" presStyleLbl="alignNode1" presStyleIdx="4" presStyleCnt="6">
        <dgm:presLayoutVars>
          <dgm:chMax val="1"/>
          <dgm:bulletEnabled val="1"/>
        </dgm:presLayoutVars>
      </dgm:prSet>
      <dgm:spPr/>
    </dgm:pt>
    <dgm:pt modelId="{C95B4038-15AC-42E8-B02D-37B192267595}" type="pres">
      <dgm:prSet presAssocID="{A6C7896E-35D5-4FE1-BC8E-5891C9AB14E7}" presName="descendantText" presStyleLbl="alignAcc1" presStyleIdx="4" presStyleCnt="6" custScaleY="75568">
        <dgm:presLayoutVars>
          <dgm:bulletEnabled val="1"/>
        </dgm:presLayoutVars>
      </dgm:prSet>
      <dgm:spPr/>
    </dgm:pt>
    <dgm:pt modelId="{227CD3C1-778F-419C-84F6-C2A84ED7849B}" type="pres">
      <dgm:prSet presAssocID="{0E2E5665-F575-4B15-A4DF-B1C08961DA6C}" presName="sp" presStyleCnt="0"/>
      <dgm:spPr/>
    </dgm:pt>
    <dgm:pt modelId="{30203971-0A63-4C64-B8DE-7D65088785E3}" type="pres">
      <dgm:prSet presAssocID="{E1720A6B-DB36-4944-8F80-BEEC562B8AEB}" presName="composite" presStyleCnt="0"/>
      <dgm:spPr/>
    </dgm:pt>
    <dgm:pt modelId="{B489FA8D-A3FC-4197-BC99-B0329789A36C}" type="pres">
      <dgm:prSet presAssocID="{E1720A6B-DB36-4944-8F80-BEEC562B8AEB}" presName="parentText" presStyleLbl="alignNode1" presStyleIdx="5" presStyleCnt="6">
        <dgm:presLayoutVars>
          <dgm:chMax val="1"/>
          <dgm:bulletEnabled val="1"/>
        </dgm:presLayoutVars>
      </dgm:prSet>
      <dgm:spPr/>
    </dgm:pt>
    <dgm:pt modelId="{213C4885-68DF-4327-A2B7-65C59AC96CA4}" type="pres">
      <dgm:prSet presAssocID="{E1720A6B-DB36-4944-8F80-BEEC562B8AEB}" presName="descendantText" presStyleLbl="alignAcc1" presStyleIdx="5" presStyleCnt="6" custScaleY="120108">
        <dgm:presLayoutVars>
          <dgm:bulletEnabled val="1"/>
        </dgm:presLayoutVars>
      </dgm:prSet>
      <dgm:spPr/>
    </dgm:pt>
  </dgm:ptLst>
  <dgm:cxnLst>
    <dgm:cxn modelId="{C204390E-A769-46A8-923B-9605F02E1406}" srcId="{6D3F69B5-14D7-42CD-BEF4-E21D66CC54A1}" destId="{E1720A6B-DB36-4944-8F80-BEEC562B8AEB}" srcOrd="5" destOrd="0" parTransId="{CBD34109-B370-4B88-8C4B-239A430D3F3E}" sibTransId="{DB384425-B92D-4D92-99DD-27090F4B6499}"/>
    <dgm:cxn modelId="{143C3336-5FD1-4069-8619-6057459FDB05}" srcId="{5AE48207-D6A5-4C9A-8489-5B44F452D3EF}" destId="{70C4D8FE-26B0-4EA7-A267-2766B81E7C59}" srcOrd="0" destOrd="0" parTransId="{A832AD6C-286A-4F65-BCA2-863A2EA1CD67}" sibTransId="{99D1FDE3-FB78-4EE4-BA18-2BC1F57E0922}"/>
    <dgm:cxn modelId="{49ED4F3B-62A5-416A-A4E8-5AB9B53EBBF1}" srcId="{E1720A6B-DB36-4944-8F80-BEEC562B8AEB}" destId="{B37D03E0-450B-4132-81FF-F64A0EB29790}" srcOrd="0" destOrd="0" parTransId="{925FC692-ABEA-43FC-B16B-5E59FA0B2D5A}" sibTransId="{F82C2913-78FA-4712-93BD-BB15C531BBDA}"/>
    <dgm:cxn modelId="{A0CDBE40-92C3-4C5F-92F0-F1716FBD4501}" srcId="{6D3F69B5-14D7-42CD-BEF4-E21D66CC54A1}" destId="{5AE48207-D6A5-4C9A-8489-5B44F452D3EF}" srcOrd="3" destOrd="0" parTransId="{FD84299E-477E-41E5-B14E-F794220A6EBD}" sibTransId="{EDAA4576-2065-4463-9541-2C6E784F87EC}"/>
    <dgm:cxn modelId="{191DD660-2693-4433-BE95-AD6A397EAA0E}" srcId="{6D3F69B5-14D7-42CD-BEF4-E21D66CC54A1}" destId="{579E75B2-AFC7-4D20-97D0-0E5D7448ACCD}" srcOrd="1" destOrd="0" parTransId="{D3E23D8C-0018-4FB4-BBA4-A41EFD8D7338}" sibTransId="{8D64110A-A6E6-43E7-9FD1-683062F9B92E}"/>
    <dgm:cxn modelId="{770E2342-36F1-4C35-B89B-28ADFADA72CB}" type="presOf" srcId="{C757AA0A-1BE2-4C83-9DA8-04F3F490442B}" destId="{C95B4038-15AC-42E8-B02D-37B192267595}" srcOrd="0" destOrd="0" presId="urn:microsoft.com/office/officeart/2005/8/layout/chevron2"/>
    <dgm:cxn modelId="{81E90867-B59D-4825-BC30-C49358B69B27}" type="presOf" srcId="{A6C7896E-35D5-4FE1-BC8E-5891C9AB14E7}" destId="{DF454E92-CB05-484D-AEA7-B8DBCD7E6554}" srcOrd="0" destOrd="0" presId="urn:microsoft.com/office/officeart/2005/8/layout/chevron2"/>
    <dgm:cxn modelId="{19B2C168-C31F-4CA8-8E23-07893055F440}" type="presOf" srcId="{B37D03E0-450B-4132-81FF-F64A0EB29790}" destId="{213C4885-68DF-4327-A2B7-65C59AC96CA4}" srcOrd="0" destOrd="0" presId="urn:microsoft.com/office/officeart/2005/8/layout/chevron2"/>
    <dgm:cxn modelId="{5BF27076-BCC7-4E7D-A5A7-EB7C8E82B677}" type="presOf" srcId="{5AE48207-D6A5-4C9A-8489-5B44F452D3EF}" destId="{1E856DA3-7468-4C5F-A3E9-232282B25C54}" srcOrd="0" destOrd="0" presId="urn:microsoft.com/office/officeart/2005/8/layout/chevron2"/>
    <dgm:cxn modelId="{9F3A9E7B-68F0-4D4C-AD3A-3D55A903FD39}" type="presOf" srcId="{D6C56181-23F7-4E79-8C23-04F1FCCCCF77}" destId="{9C0A3AFE-8081-47EC-97D9-750BC8B5DCA0}" srcOrd="0" destOrd="0" presId="urn:microsoft.com/office/officeart/2005/8/layout/chevron2"/>
    <dgm:cxn modelId="{1FF6697D-5511-4796-96EE-6044ABECF547}" srcId="{579E75B2-AFC7-4D20-97D0-0E5D7448ACCD}" destId="{A21B90A9-E933-4903-9B0F-33A1C22BFCBF}" srcOrd="0" destOrd="0" parTransId="{F1B52E55-881A-42BD-9351-6F0F1D754333}" sibTransId="{34C9942B-D7CC-463C-AAAB-146737D18A65}"/>
    <dgm:cxn modelId="{DFC11589-A94E-4E89-A9E8-EA02827393EF}" srcId="{6D3F69B5-14D7-42CD-BEF4-E21D66CC54A1}" destId="{D6C56181-23F7-4E79-8C23-04F1FCCCCF77}" srcOrd="2" destOrd="0" parTransId="{D76605D7-4F2D-4E9D-B6F7-2C37D85CD025}" sibTransId="{ABE87228-395D-45B7-B38E-F9A23D636908}"/>
    <dgm:cxn modelId="{3D50568E-1686-4BF2-BED7-FFBD4A71715E}" type="presOf" srcId="{A21B90A9-E933-4903-9B0F-33A1C22BFCBF}" destId="{0BB7986E-FA90-4742-A719-9F690893EB57}" srcOrd="0" destOrd="0" presId="urn:microsoft.com/office/officeart/2005/8/layout/chevron2"/>
    <dgm:cxn modelId="{88CAD990-7385-4814-88F1-30ADA1218B80}" srcId="{AE1F565F-3353-4C0F-B45A-C6E1A22D31EE}" destId="{F45382F9-AEBC-4C2B-85FD-12ADC67586ED}" srcOrd="0" destOrd="0" parTransId="{1F71A4BB-973A-4029-8E22-734345FABD72}" sibTransId="{CD80C3AB-3ED9-4D2B-805E-49203F9D9077}"/>
    <dgm:cxn modelId="{5207FF9A-45A7-4513-83FF-DAFFAB19622E}" type="presOf" srcId="{579E75B2-AFC7-4D20-97D0-0E5D7448ACCD}" destId="{8CC7D69F-80DF-4C3E-9ADF-856184270850}" srcOrd="0" destOrd="0" presId="urn:microsoft.com/office/officeart/2005/8/layout/chevron2"/>
    <dgm:cxn modelId="{E19006B4-5148-42A0-9CB0-0AF26CDB89CB}" srcId="{6D3F69B5-14D7-42CD-BEF4-E21D66CC54A1}" destId="{AE1F565F-3353-4C0F-B45A-C6E1A22D31EE}" srcOrd="0" destOrd="0" parTransId="{1537C007-BCE7-41E2-B627-A68123CA9883}" sibTransId="{30384F28-7BB2-497A-AF0E-7D19035F2219}"/>
    <dgm:cxn modelId="{176699B7-1456-4E3D-85A7-E34AAEA22F93}" type="presOf" srcId="{6D3F69B5-14D7-42CD-BEF4-E21D66CC54A1}" destId="{C22B66D6-C4DF-420E-9B07-879B79127521}" srcOrd="0" destOrd="0" presId="urn:microsoft.com/office/officeart/2005/8/layout/chevron2"/>
    <dgm:cxn modelId="{9DD7F2B9-9780-4B11-B132-B5CDA82EE37D}" srcId="{D6C56181-23F7-4E79-8C23-04F1FCCCCF77}" destId="{DF3B22A0-DCF6-4795-8378-2C7C36C059B6}" srcOrd="0" destOrd="0" parTransId="{251991A2-99DD-4961-863B-3728D77CD7FC}" sibTransId="{44251FC9-0BC2-4DC2-84CC-53BAA4C57D22}"/>
    <dgm:cxn modelId="{BBBE20C2-4B80-426C-8E9D-3F3E1CC8819C}" type="presOf" srcId="{AE1F565F-3353-4C0F-B45A-C6E1A22D31EE}" destId="{74A975B0-26A1-47AC-B8A6-FEB6F56B01D1}" srcOrd="0" destOrd="0" presId="urn:microsoft.com/office/officeart/2005/8/layout/chevron2"/>
    <dgm:cxn modelId="{ABAD35C7-FCC9-41E9-B0EA-5B868B328192}" type="presOf" srcId="{F45382F9-AEBC-4C2B-85FD-12ADC67586ED}" destId="{DABEFFE1-10CC-4FA7-B56D-20B7115DAB79}" srcOrd="0" destOrd="0" presId="urn:microsoft.com/office/officeart/2005/8/layout/chevron2"/>
    <dgm:cxn modelId="{8DAD91D2-5E76-4C28-98CD-B44EA10AAF8B}" srcId="{A6C7896E-35D5-4FE1-BC8E-5891C9AB14E7}" destId="{C757AA0A-1BE2-4C83-9DA8-04F3F490442B}" srcOrd="0" destOrd="0" parTransId="{05E92B74-AAF9-4E3A-A299-5470FC984F9D}" sibTransId="{37E64AC1-A664-428F-8E48-4877B463BFAB}"/>
    <dgm:cxn modelId="{462E09E0-C3FF-438A-BC96-26427C1149EB}" type="presOf" srcId="{E1720A6B-DB36-4944-8F80-BEEC562B8AEB}" destId="{B489FA8D-A3FC-4197-BC99-B0329789A36C}" srcOrd="0" destOrd="0" presId="urn:microsoft.com/office/officeart/2005/8/layout/chevron2"/>
    <dgm:cxn modelId="{D388D0E0-1543-4B4B-B585-D9A0AC141CE3}" type="presOf" srcId="{70C4D8FE-26B0-4EA7-A267-2766B81E7C59}" destId="{2C3059B3-2151-4EB0-9D74-21A5C8B4C13D}" srcOrd="0" destOrd="0" presId="urn:microsoft.com/office/officeart/2005/8/layout/chevron2"/>
    <dgm:cxn modelId="{945CE2EC-DF0C-4061-B607-C81778083B11}" type="presOf" srcId="{DF3B22A0-DCF6-4795-8378-2C7C36C059B6}" destId="{C7C0A85E-D510-4AAB-A96F-2B4148BA52E8}" srcOrd="0" destOrd="0" presId="urn:microsoft.com/office/officeart/2005/8/layout/chevron2"/>
    <dgm:cxn modelId="{8D382AFF-AFAB-4900-9231-A0AD4186AC3C}" srcId="{6D3F69B5-14D7-42CD-BEF4-E21D66CC54A1}" destId="{A6C7896E-35D5-4FE1-BC8E-5891C9AB14E7}" srcOrd="4" destOrd="0" parTransId="{AD5814DC-F641-4B92-A0BA-87EBF4868DDE}" sibTransId="{0E2E5665-F575-4B15-A4DF-B1C08961DA6C}"/>
    <dgm:cxn modelId="{C856FE3E-1DFF-4997-A563-430F0A399EC2}" type="presParOf" srcId="{C22B66D6-C4DF-420E-9B07-879B79127521}" destId="{966741A9-2780-4F7D-A551-4CBC3AC28AEC}" srcOrd="0" destOrd="0" presId="urn:microsoft.com/office/officeart/2005/8/layout/chevron2"/>
    <dgm:cxn modelId="{4FFD4591-A524-42B2-B041-725BDCA49C2A}" type="presParOf" srcId="{966741A9-2780-4F7D-A551-4CBC3AC28AEC}" destId="{74A975B0-26A1-47AC-B8A6-FEB6F56B01D1}" srcOrd="0" destOrd="0" presId="urn:microsoft.com/office/officeart/2005/8/layout/chevron2"/>
    <dgm:cxn modelId="{781DE7ED-60F2-4DA9-BD21-0630B9DA0CC9}" type="presParOf" srcId="{966741A9-2780-4F7D-A551-4CBC3AC28AEC}" destId="{DABEFFE1-10CC-4FA7-B56D-20B7115DAB79}" srcOrd="1" destOrd="0" presId="urn:microsoft.com/office/officeart/2005/8/layout/chevron2"/>
    <dgm:cxn modelId="{456C8061-CEA1-4CBF-9B1E-4B895808EAA5}" type="presParOf" srcId="{C22B66D6-C4DF-420E-9B07-879B79127521}" destId="{59DB35AF-FDD4-49CA-AA2A-FCA013A17702}" srcOrd="1" destOrd="0" presId="urn:microsoft.com/office/officeart/2005/8/layout/chevron2"/>
    <dgm:cxn modelId="{615428DD-D88A-40FD-BD76-F1A7CD04563B}" type="presParOf" srcId="{C22B66D6-C4DF-420E-9B07-879B79127521}" destId="{285D55D8-548F-471F-A090-A5584306BEE6}" srcOrd="2" destOrd="0" presId="urn:microsoft.com/office/officeart/2005/8/layout/chevron2"/>
    <dgm:cxn modelId="{A5B3B961-857B-4D35-8B89-8C953705502B}" type="presParOf" srcId="{285D55D8-548F-471F-A090-A5584306BEE6}" destId="{8CC7D69F-80DF-4C3E-9ADF-856184270850}" srcOrd="0" destOrd="0" presId="urn:microsoft.com/office/officeart/2005/8/layout/chevron2"/>
    <dgm:cxn modelId="{B1D81AEC-5302-4EF7-A043-FC807671700C}" type="presParOf" srcId="{285D55D8-548F-471F-A090-A5584306BEE6}" destId="{0BB7986E-FA90-4742-A719-9F690893EB57}" srcOrd="1" destOrd="0" presId="urn:microsoft.com/office/officeart/2005/8/layout/chevron2"/>
    <dgm:cxn modelId="{6F7F800C-1E70-4695-89F2-1D208F1C7398}" type="presParOf" srcId="{C22B66D6-C4DF-420E-9B07-879B79127521}" destId="{902A5B51-3E20-4047-8F85-542A412250E5}" srcOrd="3" destOrd="0" presId="urn:microsoft.com/office/officeart/2005/8/layout/chevron2"/>
    <dgm:cxn modelId="{C5A8BF1B-F6F3-45EF-BA62-2C036ACD2385}" type="presParOf" srcId="{C22B66D6-C4DF-420E-9B07-879B79127521}" destId="{5736EF2A-89DD-4BFE-81E5-5AE22CCBB793}" srcOrd="4" destOrd="0" presId="urn:microsoft.com/office/officeart/2005/8/layout/chevron2"/>
    <dgm:cxn modelId="{88752B14-3EAD-4AF3-9999-7F18A1AB8F31}" type="presParOf" srcId="{5736EF2A-89DD-4BFE-81E5-5AE22CCBB793}" destId="{9C0A3AFE-8081-47EC-97D9-750BC8B5DCA0}" srcOrd="0" destOrd="0" presId="urn:microsoft.com/office/officeart/2005/8/layout/chevron2"/>
    <dgm:cxn modelId="{0211FAE6-AD1A-4CBB-BC30-3E7ECF0A7F83}" type="presParOf" srcId="{5736EF2A-89DD-4BFE-81E5-5AE22CCBB793}" destId="{C7C0A85E-D510-4AAB-A96F-2B4148BA52E8}" srcOrd="1" destOrd="0" presId="urn:microsoft.com/office/officeart/2005/8/layout/chevron2"/>
    <dgm:cxn modelId="{0EC36051-6284-4735-93E8-1FD36CC33978}" type="presParOf" srcId="{C22B66D6-C4DF-420E-9B07-879B79127521}" destId="{A706F0FD-8B56-4F7C-A025-18D38E2C41A5}" srcOrd="5" destOrd="0" presId="urn:microsoft.com/office/officeart/2005/8/layout/chevron2"/>
    <dgm:cxn modelId="{93C652FA-7A3E-4275-89A6-DF7A20D9A497}" type="presParOf" srcId="{C22B66D6-C4DF-420E-9B07-879B79127521}" destId="{479AA75B-3D29-41A5-AC72-36EBAB839335}" srcOrd="6" destOrd="0" presId="urn:microsoft.com/office/officeart/2005/8/layout/chevron2"/>
    <dgm:cxn modelId="{3D94246D-367C-4F7D-810A-7D3B71327BDC}" type="presParOf" srcId="{479AA75B-3D29-41A5-AC72-36EBAB839335}" destId="{1E856DA3-7468-4C5F-A3E9-232282B25C54}" srcOrd="0" destOrd="0" presId="urn:microsoft.com/office/officeart/2005/8/layout/chevron2"/>
    <dgm:cxn modelId="{229FD69F-92B1-473D-A8A9-BD1DCC4D1F19}" type="presParOf" srcId="{479AA75B-3D29-41A5-AC72-36EBAB839335}" destId="{2C3059B3-2151-4EB0-9D74-21A5C8B4C13D}" srcOrd="1" destOrd="0" presId="urn:microsoft.com/office/officeart/2005/8/layout/chevron2"/>
    <dgm:cxn modelId="{E749F217-AFF6-4104-BE2E-C0CF2CC9929C}" type="presParOf" srcId="{C22B66D6-C4DF-420E-9B07-879B79127521}" destId="{4D55A19C-2BA7-4ADC-9BF9-1DB673661D83}" srcOrd="7" destOrd="0" presId="urn:microsoft.com/office/officeart/2005/8/layout/chevron2"/>
    <dgm:cxn modelId="{2C47FF84-B797-4A65-8D45-63F91A2058C9}" type="presParOf" srcId="{C22B66D6-C4DF-420E-9B07-879B79127521}" destId="{A4BF057E-E09A-4A4D-BC2D-3E5A9A884891}" srcOrd="8" destOrd="0" presId="urn:microsoft.com/office/officeart/2005/8/layout/chevron2"/>
    <dgm:cxn modelId="{4A2C93C6-3B2B-4403-ADD9-ED1AC44B60B9}" type="presParOf" srcId="{A4BF057E-E09A-4A4D-BC2D-3E5A9A884891}" destId="{DF454E92-CB05-484D-AEA7-B8DBCD7E6554}" srcOrd="0" destOrd="0" presId="urn:microsoft.com/office/officeart/2005/8/layout/chevron2"/>
    <dgm:cxn modelId="{E86DA246-506E-4977-9929-38744A98A8BF}" type="presParOf" srcId="{A4BF057E-E09A-4A4D-BC2D-3E5A9A884891}" destId="{C95B4038-15AC-42E8-B02D-37B192267595}" srcOrd="1" destOrd="0" presId="urn:microsoft.com/office/officeart/2005/8/layout/chevron2"/>
    <dgm:cxn modelId="{E8502350-6AAB-428D-91E9-F14AE4923674}" type="presParOf" srcId="{C22B66D6-C4DF-420E-9B07-879B79127521}" destId="{227CD3C1-778F-419C-84F6-C2A84ED7849B}" srcOrd="9" destOrd="0" presId="urn:microsoft.com/office/officeart/2005/8/layout/chevron2"/>
    <dgm:cxn modelId="{DEA59F5E-D9E3-4DAE-B770-58465DE0134C}" type="presParOf" srcId="{C22B66D6-C4DF-420E-9B07-879B79127521}" destId="{30203971-0A63-4C64-B8DE-7D65088785E3}" srcOrd="10" destOrd="0" presId="urn:microsoft.com/office/officeart/2005/8/layout/chevron2"/>
    <dgm:cxn modelId="{F9976D96-7C09-4B8C-8BD5-F91E84914C66}" type="presParOf" srcId="{30203971-0A63-4C64-B8DE-7D65088785E3}" destId="{B489FA8D-A3FC-4197-BC99-B0329789A36C}" srcOrd="0" destOrd="0" presId="urn:microsoft.com/office/officeart/2005/8/layout/chevron2"/>
    <dgm:cxn modelId="{99ECE694-42F0-41BD-AFA9-5EFB79CC470D}" type="presParOf" srcId="{30203971-0A63-4C64-B8DE-7D65088785E3}" destId="{213C4885-68DF-4327-A2B7-65C59AC96CA4}" srcOrd="1" destOrd="0" presId="urn:microsoft.com/office/officeart/2005/8/layout/chevron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2A7C67C-0E17-4AEC-B3DF-91AAC923682B}"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BBC5DD73-53FB-4F7E-AB70-E0CB1C80BF34}">
      <dgm:prSet phldrT="[Metin]" custT="1"/>
      <dgm:spPr/>
      <dgm:t>
        <a:bodyPr/>
        <a:lstStyle/>
        <a:p>
          <a:r>
            <a:rPr lang="en-US" sz="1200">
              <a:latin typeface="Arial" panose="020B0604020202020204" pitchFamily="34" charset="0"/>
              <a:cs typeface="Arial" panose="020B0604020202020204" pitchFamily="34" charset="0"/>
            </a:rPr>
            <a:t>1</a:t>
          </a:r>
        </a:p>
      </dgm:t>
    </dgm:pt>
    <dgm:pt modelId="{C0DD7C28-08B9-4C9F-9C1B-B4691586D6C3}" type="parTrans" cxnId="{7CAB870C-EAB7-46CA-AA92-B03EEA1FC60A}">
      <dgm:prSet/>
      <dgm:spPr/>
      <dgm:t>
        <a:bodyPr/>
        <a:lstStyle/>
        <a:p>
          <a:endParaRPr lang="tr-TR" sz="1200">
            <a:latin typeface="Arial" panose="020B0604020202020204" pitchFamily="34" charset="0"/>
            <a:cs typeface="Arial" panose="020B0604020202020204" pitchFamily="34" charset="0"/>
          </a:endParaRPr>
        </a:p>
      </dgm:t>
    </dgm:pt>
    <dgm:pt modelId="{2D8E2F2B-1933-4BFB-B811-7A00982032C7}" type="sibTrans" cxnId="{7CAB870C-EAB7-46CA-AA92-B03EEA1FC60A}">
      <dgm:prSet/>
      <dgm:spPr/>
      <dgm:t>
        <a:bodyPr/>
        <a:lstStyle/>
        <a:p>
          <a:endParaRPr lang="tr-TR" sz="1200">
            <a:latin typeface="Arial" panose="020B0604020202020204" pitchFamily="34" charset="0"/>
            <a:cs typeface="Arial" panose="020B0604020202020204" pitchFamily="34" charset="0"/>
          </a:endParaRPr>
        </a:p>
      </dgm:t>
    </dgm:pt>
    <dgm:pt modelId="{261B5197-BFF1-46F3-9C6C-6DA90A3D864D}">
      <dgm:prSet phldrT="[Metin]" custT="1"/>
      <dgm:spPr/>
      <dgm:t>
        <a:bodyPr/>
        <a:lstStyle/>
        <a:p>
          <a:r>
            <a:rPr lang="en-US" sz="1200">
              <a:latin typeface="Arial" panose="020B0604020202020204" pitchFamily="34" charset="0"/>
              <a:cs typeface="Arial" panose="020B0604020202020204" pitchFamily="34" charset="0"/>
            </a:rPr>
            <a:t>Check loading. Load by spacing between samples.</a:t>
          </a:r>
        </a:p>
      </dgm:t>
    </dgm:pt>
    <dgm:pt modelId="{D886F20E-2C72-405F-8C2B-E904EAC28107}" type="parTrans" cxnId="{F45C2F4C-8162-4BFD-A730-37B6AAAC5636}">
      <dgm:prSet/>
      <dgm:spPr/>
      <dgm:t>
        <a:bodyPr/>
        <a:lstStyle/>
        <a:p>
          <a:endParaRPr lang="tr-TR" sz="1200">
            <a:latin typeface="Arial" panose="020B0604020202020204" pitchFamily="34" charset="0"/>
            <a:cs typeface="Arial" panose="020B0604020202020204" pitchFamily="34" charset="0"/>
          </a:endParaRPr>
        </a:p>
      </dgm:t>
    </dgm:pt>
    <dgm:pt modelId="{D4305969-364E-4B79-A996-04B0DCB8AD6E}" type="sibTrans" cxnId="{F45C2F4C-8162-4BFD-A730-37B6AAAC5636}">
      <dgm:prSet/>
      <dgm:spPr/>
      <dgm:t>
        <a:bodyPr/>
        <a:lstStyle/>
        <a:p>
          <a:endParaRPr lang="tr-TR" sz="1200">
            <a:latin typeface="Arial" panose="020B0604020202020204" pitchFamily="34" charset="0"/>
            <a:cs typeface="Arial" panose="020B0604020202020204" pitchFamily="34" charset="0"/>
          </a:endParaRPr>
        </a:p>
      </dgm:t>
    </dgm:pt>
    <dgm:pt modelId="{91BB01D6-62E7-4A6F-93B9-786CAD6D2C26}">
      <dgm:prSet phldrT="[Metin]" custT="1"/>
      <dgm:spPr/>
      <dgm:t>
        <a:bodyPr/>
        <a:lstStyle/>
        <a:p>
          <a:r>
            <a:rPr lang="en-US" sz="1200">
              <a:latin typeface="Arial" panose="020B0604020202020204" pitchFamily="34" charset="0"/>
              <a:cs typeface="Arial" panose="020B0604020202020204" pitchFamily="34" charset="0"/>
            </a:rPr>
            <a:t>2</a:t>
          </a:r>
        </a:p>
      </dgm:t>
    </dgm:pt>
    <dgm:pt modelId="{B444FA9E-6C68-4B54-AA2F-252A71C9F6F5}" type="parTrans" cxnId="{B5176855-27BD-49AD-B83E-A1DFD76A4F82}">
      <dgm:prSet/>
      <dgm:spPr/>
      <dgm:t>
        <a:bodyPr/>
        <a:lstStyle/>
        <a:p>
          <a:endParaRPr lang="tr-TR" sz="1200">
            <a:latin typeface="Arial" panose="020B0604020202020204" pitchFamily="34" charset="0"/>
            <a:cs typeface="Arial" panose="020B0604020202020204" pitchFamily="34" charset="0"/>
          </a:endParaRPr>
        </a:p>
      </dgm:t>
    </dgm:pt>
    <dgm:pt modelId="{D3A904C1-5018-412D-AF9F-605C837EDE00}" type="sibTrans" cxnId="{B5176855-27BD-49AD-B83E-A1DFD76A4F82}">
      <dgm:prSet/>
      <dgm:spPr/>
      <dgm:t>
        <a:bodyPr/>
        <a:lstStyle/>
        <a:p>
          <a:endParaRPr lang="tr-TR" sz="1200">
            <a:latin typeface="Arial" panose="020B0604020202020204" pitchFamily="34" charset="0"/>
            <a:cs typeface="Arial" panose="020B0604020202020204" pitchFamily="34" charset="0"/>
          </a:endParaRPr>
        </a:p>
      </dgm:t>
    </dgm:pt>
    <dgm:pt modelId="{B3CA3B19-1594-4311-A33B-B53FF6AAC6A7}">
      <dgm:prSet phldrT="[Metin]" custT="1"/>
      <dgm:spPr/>
      <dgm:t>
        <a:bodyPr/>
        <a:lstStyle/>
        <a:p>
          <a:r>
            <a:rPr lang="en-US" sz="1200">
              <a:latin typeface="Arial" panose="020B0604020202020204" pitchFamily="34" charset="0"/>
              <a:cs typeface="Arial" panose="020B0604020202020204" pitchFamily="34" charset="0"/>
            </a:rPr>
            <a:t>Check the lid gasket, replace if the gasket is torn or crushed.</a:t>
          </a:r>
        </a:p>
      </dgm:t>
    </dgm:pt>
    <dgm:pt modelId="{29D931E0-D515-4823-84EF-35D2F3D0282C}" type="parTrans" cxnId="{E9F7B8CE-A303-4AFC-B28B-6256E268981B}">
      <dgm:prSet/>
      <dgm:spPr/>
      <dgm:t>
        <a:bodyPr/>
        <a:lstStyle/>
        <a:p>
          <a:endParaRPr lang="tr-TR" sz="1200">
            <a:latin typeface="Arial" panose="020B0604020202020204" pitchFamily="34" charset="0"/>
            <a:cs typeface="Arial" panose="020B0604020202020204" pitchFamily="34" charset="0"/>
          </a:endParaRPr>
        </a:p>
      </dgm:t>
    </dgm:pt>
    <dgm:pt modelId="{30195C9D-F104-4299-AECF-8CA9B5A1FC02}" type="sibTrans" cxnId="{E9F7B8CE-A303-4AFC-B28B-6256E268981B}">
      <dgm:prSet/>
      <dgm:spPr/>
      <dgm:t>
        <a:bodyPr/>
        <a:lstStyle/>
        <a:p>
          <a:endParaRPr lang="tr-TR" sz="1200">
            <a:latin typeface="Arial" panose="020B0604020202020204" pitchFamily="34" charset="0"/>
            <a:cs typeface="Arial" panose="020B0604020202020204" pitchFamily="34" charset="0"/>
          </a:endParaRPr>
        </a:p>
      </dgm:t>
    </dgm:pt>
    <dgm:pt modelId="{E28B72D5-0C67-410E-98A7-36BE43AC88D6}">
      <dgm:prSet phldrT="[Metin]" custT="1"/>
      <dgm:spPr/>
      <dgm:t>
        <a:bodyPr/>
        <a:lstStyle/>
        <a:p>
          <a:r>
            <a:rPr lang="en-US" sz="1200">
              <a:latin typeface="Arial" panose="020B0604020202020204" pitchFamily="34" charset="0"/>
              <a:cs typeface="Arial" panose="020B0604020202020204" pitchFamily="34" charset="0"/>
            </a:rPr>
            <a:t>4</a:t>
          </a:r>
        </a:p>
      </dgm:t>
    </dgm:pt>
    <dgm:pt modelId="{7568F2C1-D19D-4EC2-A120-BA5182DDCA03}" type="parTrans" cxnId="{5E6EBC5F-3CF5-4374-B9F4-D27D0DF1D260}">
      <dgm:prSet/>
      <dgm:spPr/>
      <dgm:t>
        <a:bodyPr/>
        <a:lstStyle/>
        <a:p>
          <a:endParaRPr lang="tr-TR" sz="1200">
            <a:latin typeface="Arial" panose="020B0604020202020204" pitchFamily="34" charset="0"/>
            <a:cs typeface="Arial" panose="020B0604020202020204" pitchFamily="34" charset="0"/>
          </a:endParaRPr>
        </a:p>
      </dgm:t>
    </dgm:pt>
    <dgm:pt modelId="{E8BDE374-EFB9-4C7C-8A81-F0D23416531E}" type="sibTrans" cxnId="{5E6EBC5F-3CF5-4374-B9F4-D27D0DF1D260}">
      <dgm:prSet/>
      <dgm:spPr/>
      <dgm:t>
        <a:bodyPr/>
        <a:lstStyle/>
        <a:p>
          <a:endParaRPr lang="tr-TR" sz="1200">
            <a:latin typeface="Arial" panose="020B0604020202020204" pitchFamily="34" charset="0"/>
            <a:cs typeface="Arial" panose="020B0604020202020204" pitchFamily="34" charset="0"/>
          </a:endParaRPr>
        </a:p>
      </dgm:t>
    </dgm:pt>
    <dgm:pt modelId="{5CA4AAB8-198B-47E9-BDBD-424968C96850}">
      <dgm:prSet phldrT="[Metin]" custT="1"/>
      <dgm:spPr/>
      <dgm:t>
        <a:bodyPr/>
        <a:lstStyle/>
        <a:p>
          <a:r>
            <a:rPr lang="en-US" sz="1200">
              <a:latin typeface="Arial" panose="020B0604020202020204" pitchFamily="34" charset="0"/>
              <a:cs typeface="Arial" panose="020B0604020202020204" pitchFamily="34" charset="0"/>
            </a:rPr>
            <a:t>Check validation stoppers, replace o-rings of conical fittings. </a:t>
          </a:r>
        </a:p>
      </dgm:t>
    </dgm:pt>
    <dgm:pt modelId="{084C96DE-3E99-4E5A-8BA0-E2CFC2A07E45}" type="parTrans" cxnId="{FD475277-D388-41D2-A5CB-28023F010E50}">
      <dgm:prSet/>
      <dgm:spPr/>
      <dgm:t>
        <a:bodyPr/>
        <a:lstStyle/>
        <a:p>
          <a:endParaRPr lang="tr-TR" sz="1200">
            <a:latin typeface="Arial" panose="020B0604020202020204" pitchFamily="34" charset="0"/>
            <a:cs typeface="Arial" panose="020B0604020202020204" pitchFamily="34" charset="0"/>
          </a:endParaRPr>
        </a:p>
      </dgm:t>
    </dgm:pt>
    <dgm:pt modelId="{E514083E-F134-4B51-8829-6F1AD826FBE4}" type="sibTrans" cxnId="{FD475277-D388-41D2-A5CB-28023F010E50}">
      <dgm:prSet/>
      <dgm:spPr/>
      <dgm:t>
        <a:bodyPr/>
        <a:lstStyle/>
        <a:p>
          <a:endParaRPr lang="tr-TR" sz="1200">
            <a:latin typeface="Arial" panose="020B0604020202020204" pitchFamily="34" charset="0"/>
            <a:cs typeface="Arial" panose="020B0604020202020204" pitchFamily="34" charset="0"/>
          </a:endParaRPr>
        </a:p>
      </dgm:t>
    </dgm:pt>
    <dgm:pt modelId="{CF2DF66B-546B-4A02-9C12-39B1849E203E}">
      <dgm:prSet custT="1"/>
      <dgm:spPr/>
      <dgm:t>
        <a:bodyPr/>
        <a:lstStyle/>
        <a:p>
          <a:r>
            <a:rPr lang="en-US" sz="1200">
              <a:latin typeface="Arial" panose="020B0604020202020204" pitchFamily="34" charset="0"/>
              <a:cs typeface="Arial" panose="020B0604020202020204" pitchFamily="34" charset="0"/>
            </a:rPr>
            <a:t>6</a:t>
          </a:r>
        </a:p>
      </dgm:t>
    </dgm:pt>
    <dgm:pt modelId="{B2F42221-8B86-41F7-B96B-44CCCC782338}" type="parTrans" cxnId="{61E46CF2-0051-4CEE-B53B-1D031F71183B}">
      <dgm:prSet/>
      <dgm:spPr/>
      <dgm:t>
        <a:bodyPr/>
        <a:lstStyle/>
        <a:p>
          <a:endParaRPr lang="tr-TR" sz="1200">
            <a:latin typeface="Arial" panose="020B0604020202020204" pitchFamily="34" charset="0"/>
            <a:cs typeface="Arial" panose="020B0604020202020204" pitchFamily="34" charset="0"/>
          </a:endParaRPr>
        </a:p>
      </dgm:t>
    </dgm:pt>
    <dgm:pt modelId="{308292D3-8345-482E-B1FE-AC3E6079F34B}" type="sibTrans" cxnId="{61E46CF2-0051-4CEE-B53B-1D031F71183B}">
      <dgm:prSet/>
      <dgm:spPr/>
      <dgm:t>
        <a:bodyPr/>
        <a:lstStyle/>
        <a:p>
          <a:endParaRPr lang="tr-TR" sz="1200">
            <a:latin typeface="Arial" panose="020B0604020202020204" pitchFamily="34" charset="0"/>
            <a:cs typeface="Arial" panose="020B0604020202020204" pitchFamily="34" charset="0"/>
          </a:endParaRPr>
        </a:p>
      </dgm:t>
    </dgm:pt>
    <dgm:pt modelId="{4B8D7359-1214-44D9-A171-040E3429BF4C}">
      <dgm:prSet custT="1"/>
      <dgm:spPr/>
      <dgm:t>
        <a:bodyPr/>
        <a:lstStyle/>
        <a:p>
          <a:r>
            <a:rPr lang="en-US" sz="1200">
              <a:latin typeface="Arial" panose="020B0604020202020204" pitchFamily="34" charset="0"/>
              <a:cs typeface="Arial" panose="020B0604020202020204" pitchFamily="34" charset="0"/>
            </a:rPr>
            <a:t>Check the sterilization chamber safety valve by rotating clockwise. If the safety valve is leaking although it is closed, replace it.</a:t>
          </a:r>
        </a:p>
      </dgm:t>
    </dgm:pt>
    <dgm:pt modelId="{D530E2AC-9D17-43EA-AB8F-10FBD335AC89}" type="parTrans" cxnId="{8AC34DDB-385E-492F-9932-678A7A65986B}">
      <dgm:prSet/>
      <dgm:spPr/>
      <dgm:t>
        <a:bodyPr/>
        <a:lstStyle/>
        <a:p>
          <a:endParaRPr lang="tr-TR" sz="1200">
            <a:latin typeface="Arial" panose="020B0604020202020204" pitchFamily="34" charset="0"/>
            <a:cs typeface="Arial" panose="020B0604020202020204" pitchFamily="34" charset="0"/>
          </a:endParaRPr>
        </a:p>
      </dgm:t>
    </dgm:pt>
    <dgm:pt modelId="{A0915D33-B10E-4509-8C9F-09D0AFC84229}" type="sibTrans" cxnId="{8AC34DDB-385E-492F-9932-678A7A65986B}">
      <dgm:prSet/>
      <dgm:spPr/>
      <dgm:t>
        <a:bodyPr/>
        <a:lstStyle/>
        <a:p>
          <a:endParaRPr lang="tr-TR" sz="1200">
            <a:latin typeface="Arial" panose="020B0604020202020204" pitchFamily="34" charset="0"/>
            <a:cs typeface="Arial" panose="020B0604020202020204" pitchFamily="34" charset="0"/>
          </a:endParaRPr>
        </a:p>
      </dgm:t>
    </dgm:pt>
    <dgm:pt modelId="{3C743EDA-9C33-4C4B-82C9-6E094EEC7650}">
      <dgm:prSet custT="1"/>
      <dgm:spPr/>
      <dgm:t>
        <a:bodyPr/>
        <a:lstStyle/>
        <a:p>
          <a:r>
            <a:rPr lang="en-US" sz="1200">
              <a:latin typeface="Arial" panose="020B0604020202020204" pitchFamily="34" charset="0"/>
              <a:cs typeface="Arial" panose="020B0604020202020204" pitchFamily="34" charset="0"/>
            </a:rPr>
            <a:t>7</a:t>
          </a:r>
        </a:p>
      </dgm:t>
    </dgm:pt>
    <dgm:pt modelId="{7A1D75B7-9F40-4B26-A3E1-BFE5EDE057AD}" type="parTrans" cxnId="{35C4A403-9626-4842-AE63-69287CC87DD5}">
      <dgm:prSet/>
      <dgm:spPr/>
      <dgm:t>
        <a:bodyPr/>
        <a:lstStyle/>
        <a:p>
          <a:endParaRPr lang="tr-TR" sz="1200">
            <a:latin typeface="Arial" panose="020B0604020202020204" pitchFamily="34" charset="0"/>
            <a:cs typeface="Arial" panose="020B0604020202020204" pitchFamily="34" charset="0"/>
          </a:endParaRPr>
        </a:p>
      </dgm:t>
    </dgm:pt>
    <dgm:pt modelId="{AA8FDA02-F87A-4732-895D-DF4158F101B7}" type="sibTrans" cxnId="{35C4A403-9626-4842-AE63-69287CC87DD5}">
      <dgm:prSet/>
      <dgm:spPr/>
      <dgm:t>
        <a:bodyPr/>
        <a:lstStyle/>
        <a:p>
          <a:endParaRPr lang="tr-TR" sz="1200">
            <a:latin typeface="Arial" panose="020B0604020202020204" pitchFamily="34" charset="0"/>
            <a:cs typeface="Arial" panose="020B0604020202020204" pitchFamily="34" charset="0"/>
          </a:endParaRPr>
        </a:p>
      </dgm:t>
    </dgm:pt>
    <dgm:pt modelId="{B59EC1D6-A5C8-4054-B7ED-FC4982439129}">
      <dgm:prSet custT="1"/>
      <dgm:spPr/>
      <dgm:t>
        <a:bodyPr/>
        <a:lstStyle/>
        <a:p>
          <a:r>
            <a:rPr lang="en-US" sz="1200">
              <a:latin typeface="Arial" panose="020B0604020202020204" pitchFamily="34" charset="0"/>
              <a:cs typeface="Arial" panose="020B0604020202020204" pitchFamily="34" charset="0"/>
            </a:rPr>
            <a:t>Replace the pressure sensor.</a:t>
          </a:r>
        </a:p>
      </dgm:t>
    </dgm:pt>
    <dgm:pt modelId="{23E93007-1D45-49FE-8B84-48B4DE829593}" type="parTrans" cxnId="{4A795E02-FF23-4340-A696-36594FD468AB}">
      <dgm:prSet/>
      <dgm:spPr/>
      <dgm:t>
        <a:bodyPr/>
        <a:lstStyle/>
        <a:p>
          <a:endParaRPr lang="tr-TR" sz="1200">
            <a:latin typeface="Arial" panose="020B0604020202020204" pitchFamily="34" charset="0"/>
            <a:cs typeface="Arial" panose="020B0604020202020204" pitchFamily="34" charset="0"/>
          </a:endParaRPr>
        </a:p>
      </dgm:t>
    </dgm:pt>
    <dgm:pt modelId="{9E66ABE4-DBE6-4AB8-AE64-EB2352103AEA}" type="sibTrans" cxnId="{4A795E02-FF23-4340-A696-36594FD468AB}">
      <dgm:prSet/>
      <dgm:spPr/>
      <dgm:t>
        <a:bodyPr/>
        <a:lstStyle/>
        <a:p>
          <a:endParaRPr lang="tr-TR" sz="1200">
            <a:latin typeface="Arial" panose="020B0604020202020204" pitchFamily="34" charset="0"/>
            <a:cs typeface="Arial" panose="020B0604020202020204" pitchFamily="34" charset="0"/>
          </a:endParaRPr>
        </a:p>
      </dgm:t>
    </dgm:pt>
    <dgm:pt modelId="{9E486496-DCEB-4B83-A34C-4F908A7E1BB4}">
      <dgm:prSet custT="1"/>
      <dgm:spPr/>
      <dgm:t>
        <a:bodyPr/>
        <a:lstStyle/>
        <a:p>
          <a:r>
            <a:rPr lang="en-US" sz="1200">
              <a:latin typeface="Arial" panose="020B0604020202020204" pitchFamily="34" charset="0"/>
              <a:cs typeface="Arial" panose="020B0604020202020204" pitchFamily="34" charset="0"/>
            </a:rPr>
            <a:t>8</a:t>
          </a:r>
        </a:p>
      </dgm:t>
    </dgm:pt>
    <dgm:pt modelId="{879CA664-293A-4FB1-A6BF-2269CB19DD6A}" type="parTrans" cxnId="{38895702-ECA5-439B-9623-375B6FC6D7EB}">
      <dgm:prSet/>
      <dgm:spPr/>
      <dgm:t>
        <a:bodyPr/>
        <a:lstStyle/>
        <a:p>
          <a:endParaRPr lang="tr-TR" sz="1200">
            <a:latin typeface="Arial" panose="020B0604020202020204" pitchFamily="34" charset="0"/>
            <a:cs typeface="Arial" panose="020B0604020202020204" pitchFamily="34" charset="0"/>
          </a:endParaRPr>
        </a:p>
      </dgm:t>
    </dgm:pt>
    <dgm:pt modelId="{00FB0D50-EB29-4041-B4F6-C7CA5C54A001}" type="sibTrans" cxnId="{38895702-ECA5-439B-9623-375B6FC6D7EB}">
      <dgm:prSet/>
      <dgm:spPr/>
      <dgm:t>
        <a:bodyPr/>
        <a:lstStyle/>
        <a:p>
          <a:endParaRPr lang="tr-TR" sz="1200">
            <a:latin typeface="Arial" panose="020B0604020202020204" pitchFamily="34" charset="0"/>
            <a:cs typeface="Arial" panose="020B0604020202020204" pitchFamily="34" charset="0"/>
          </a:endParaRPr>
        </a:p>
      </dgm:t>
    </dgm:pt>
    <dgm:pt modelId="{41FDBEC3-274E-4DE7-A814-C1B712C4C167}">
      <dgm:prSet custT="1"/>
      <dgm:spPr/>
      <dgm:t>
        <a:bodyPr/>
        <a:lstStyle/>
        <a:p>
          <a:r>
            <a:rPr lang="en-US" sz="1050">
              <a:latin typeface="Arial" panose="020B0604020202020204" pitchFamily="34" charset="0"/>
              <a:cs typeface="Arial" panose="020B0604020202020204" pitchFamily="34" charset="0"/>
            </a:rPr>
            <a:t>Disassemble and clean the core parts of steam discharge, air vent solenoid valves and vacuum line solenoid valves.</a:t>
          </a:r>
        </a:p>
      </dgm:t>
    </dgm:pt>
    <dgm:pt modelId="{F0BCD181-591A-47D4-A5D5-C6A5C4B8841D}" type="parTrans" cxnId="{E4D9CD19-CC67-4B23-AFFD-15FA2EC9D086}">
      <dgm:prSet/>
      <dgm:spPr/>
      <dgm:t>
        <a:bodyPr/>
        <a:lstStyle/>
        <a:p>
          <a:endParaRPr lang="tr-TR" sz="1200">
            <a:latin typeface="Arial" panose="020B0604020202020204" pitchFamily="34" charset="0"/>
            <a:cs typeface="Arial" panose="020B0604020202020204" pitchFamily="34" charset="0"/>
          </a:endParaRPr>
        </a:p>
      </dgm:t>
    </dgm:pt>
    <dgm:pt modelId="{5BB0DE60-C4EC-4505-8C79-4F89ED6D4382}" type="sibTrans" cxnId="{E4D9CD19-CC67-4B23-AFFD-15FA2EC9D086}">
      <dgm:prSet/>
      <dgm:spPr/>
      <dgm:t>
        <a:bodyPr/>
        <a:lstStyle/>
        <a:p>
          <a:endParaRPr lang="tr-TR" sz="1200">
            <a:latin typeface="Arial" panose="020B0604020202020204" pitchFamily="34" charset="0"/>
            <a:cs typeface="Arial" panose="020B0604020202020204" pitchFamily="34" charset="0"/>
          </a:endParaRPr>
        </a:p>
      </dgm:t>
    </dgm:pt>
    <dgm:pt modelId="{98953822-B117-4722-996E-655F4611E5A6}">
      <dgm:prSet custT="1"/>
      <dgm:spPr/>
      <dgm:t>
        <a:bodyPr/>
        <a:lstStyle/>
        <a:p>
          <a:r>
            <a:rPr lang="en-US" sz="1050">
              <a:latin typeface="Arial" panose="020B0604020202020204" pitchFamily="34" charset="0"/>
              <a:cs typeface="Arial" panose="020B0604020202020204" pitchFamily="34" charset="0"/>
            </a:rPr>
            <a:t>Replace steam discharge, air vent solenoid and vacuum line solenoid valves.</a:t>
          </a:r>
        </a:p>
      </dgm:t>
    </dgm:pt>
    <dgm:pt modelId="{83BCE96A-FC52-4C93-9692-030302ED7090}" type="parTrans" cxnId="{71E832AD-29DE-42E8-AB17-E2AA1CB01FA1}">
      <dgm:prSet/>
      <dgm:spPr/>
      <dgm:t>
        <a:bodyPr/>
        <a:lstStyle/>
        <a:p>
          <a:endParaRPr lang="tr-TR" sz="1200">
            <a:latin typeface="Arial" panose="020B0604020202020204" pitchFamily="34" charset="0"/>
            <a:cs typeface="Arial" panose="020B0604020202020204" pitchFamily="34" charset="0"/>
          </a:endParaRPr>
        </a:p>
      </dgm:t>
    </dgm:pt>
    <dgm:pt modelId="{9E3014E7-F579-43B7-B64D-EEAEA7FBBBA3}" type="sibTrans" cxnId="{71E832AD-29DE-42E8-AB17-E2AA1CB01FA1}">
      <dgm:prSet/>
      <dgm:spPr/>
      <dgm:t>
        <a:bodyPr/>
        <a:lstStyle/>
        <a:p>
          <a:endParaRPr lang="tr-TR" sz="1200">
            <a:latin typeface="Arial" panose="020B0604020202020204" pitchFamily="34" charset="0"/>
            <a:cs typeface="Arial" panose="020B0604020202020204" pitchFamily="34" charset="0"/>
          </a:endParaRPr>
        </a:p>
      </dgm:t>
    </dgm:pt>
    <dgm:pt modelId="{61C2E439-DA0B-4446-B28D-16C53DD6C81A}">
      <dgm:prSet custT="1"/>
      <dgm:spPr/>
      <dgm:t>
        <a:bodyPr/>
        <a:lstStyle/>
        <a:p>
          <a:r>
            <a:rPr lang="en-US" sz="1200">
              <a:latin typeface="Arial" panose="020B0604020202020204" pitchFamily="34" charset="0"/>
              <a:cs typeface="Arial" panose="020B0604020202020204" pitchFamily="34" charset="0"/>
            </a:rPr>
            <a:t>9</a:t>
          </a:r>
        </a:p>
      </dgm:t>
    </dgm:pt>
    <dgm:pt modelId="{551A8493-1E9F-4F3E-81F4-98A073D2A5F8}" type="parTrans" cxnId="{FD60CD04-79B7-458B-A6C7-1C84F63A94D5}">
      <dgm:prSet/>
      <dgm:spPr/>
      <dgm:t>
        <a:bodyPr/>
        <a:lstStyle/>
        <a:p>
          <a:endParaRPr lang="tr-TR" sz="1200">
            <a:latin typeface="Arial" panose="020B0604020202020204" pitchFamily="34" charset="0"/>
            <a:cs typeface="Arial" panose="020B0604020202020204" pitchFamily="34" charset="0"/>
          </a:endParaRPr>
        </a:p>
      </dgm:t>
    </dgm:pt>
    <dgm:pt modelId="{E8F79F6C-6007-4637-9801-2D17A119D570}" type="sibTrans" cxnId="{FD60CD04-79B7-458B-A6C7-1C84F63A94D5}">
      <dgm:prSet/>
      <dgm:spPr/>
      <dgm:t>
        <a:bodyPr/>
        <a:lstStyle/>
        <a:p>
          <a:endParaRPr lang="tr-TR" sz="1200">
            <a:latin typeface="Arial" panose="020B0604020202020204" pitchFamily="34" charset="0"/>
            <a:cs typeface="Arial" panose="020B0604020202020204" pitchFamily="34" charset="0"/>
          </a:endParaRPr>
        </a:p>
      </dgm:t>
    </dgm:pt>
    <dgm:pt modelId="{A223DC33-5233-461F-B5E0-81F4427125E2}">
      <dgm:prSet custT="1"/>
      <dgm:spPr/>
      <dgm:t>
        <a:bodyPr/>
        <a:lstStyle/>
        <a:p>
          <a:r>
            <a:rPr lang="en-US" sz="1200">
              <a:latin typeface="Arial" panose="020B0604020202020204" pitchFamily="34" charset="0"/>
              <a:cs typeface="Arial" panose="020B0604020202020204" pitchFamily="34" charset="0"/>
            </a:rPr>
            <a:t>Disassemble and clean the core part of steam discharge / vacuum bridge solenoid valve.</a:t>
          </a:r>
        </a:p>
      </dgm:t>
    </dgm:pt>
    <dgm:pt modelId="{E95EA6EA-326B-4AF1-91D4-5F92FE933623}" type="parTrans" cxnId="{B8E178AD-7FEE-4BDD-B71E-64A6FE7252D9}">
      <dgm:prSet/>
      <dgm:spPr/>
      <dgm:t>
        <a:bodyPr/>
        <a:lstStyle/>
        <a:p>
          <a:endParaRPr lang="tr-TR" sz="1200">
            <a:latin typeface="Arial" panose="020B0604020202020204" pitchFamily="34" charset="0"/>
            <a:cs typeface="Arial" panose="020B0604020202020204" pitchFamily="34" charset="0"/>
          </a:endParaRPr>
        </a:p>
      </dgm:t>
    </dgm:pt>
    <dgm:pt modelId="{80EF7E0B-D982-464A-8E3E-DE17E8EF93C6}" type="sibTrans" cxnId="{B8E178AD-7FEE-4BDD-B71E-64A6FE7252D9}">
      <dgm:prSet/>
      <dgm:spPr/>
      <dgm:t>
        <a:bodyPr/>
        <a:lstStyle/>
        <a:p>
          <a:endParaRPr lang="tr-TR" sz="1200">
            <a:latin typeface="Arial" panose="020B0604020202020204" pitchFamily="34" charset="0"/>
            <a:cs typeface="Arial" panose="020B0604020202020204" pitchFamily="34" charset="0"/>
          </a:endParaRPr>
        </a:p>
      </dgm:t>
    </dgm:pt>
    <dgm:pt modelId="{09A3FCDC-BEE6-4F5F-97D3-1E6951117787}">
      <dgm:prSet custT="1"/>
      <dgm:spPr/>
      <dgm:t>
        <a:bodyPr/>
        <a:lstStyle/>
        <a:p>
          <a:r>
            <a:rPr lang="en-US" sz="1200">
              <a:latin typeface="Arial" panose="020B0604020202020204" pitchFamily="34" charset="0"/>
              <a:cs typeface="Arial" panose="020B0604020202020204" pitchFamily="34" charset="0"/>
            </a:rPr>
            <a:t>Replace steam discharge / vacuum line solenoid valve.</a:t>
          </a:r>
        </a:p>
      </dgm:t>
    </dgm:pt>
    <dgm:pt modelId="{F1A42A2C-1F7D-435C-9C58-5A1D004BAF0D}" type="parTrans" cxnId="{0DCBEEDA-562C-41B4-95F3-B15555844B53}">
      <dgm:prSet/>
      <dgm:spPr/>
      <dgm:t>
        <a:bodyPr/>
        <a:lstStyle/>
        <a:p>
          <a:endParaRPr lang="tr-TR" sz="1200">
            <a:latin typeface="Arial" panose="020B0604020202020204" pitchFamily="34" charset="0"/>
            <a:cs typeface="Arial" panose="020B0604020202020204" pitchFamily="34" charset="0"/>
          </a:endParaRPr>
        </a:p>
      </dgm:t>
    </dgm:pt>
    <dgm:pt modelId="{20508069-37D1-4F5D-A0BF-78734E2A0ADA}" type="sibTrans" cxnId="{0DCBEEDA-562C-41B4-95F3-B15555844B53}">
      <dgm:prSet/>
      <dgm:spPr/>
      <dgm:t>
        <a:bodyPr/>
        <a:lstStyle/>
        <a:p>
          <a:endParaRPr lang="tr-TR" sz="1200">
            <a:latin typeface="Arial" panose="020B0604020202020204" pitchFamily="34" charset="0"/>
            <a:cs typeface="Arial" panose="020B0604020202020204" pitchFamily="34" charset="0"/>
          </a:endParaRPr>
        </a:p>
      </dgm:t>
    </dgm:pt>
    <dgm:pt modelId="{7D9FC39B-7D92-43ED-892C-959B6B874D7E}">
      <dgm:prSet custT="1"/>
      <dgm:spPr/>
      <dgm:t>
        <a:bodyPr/>
        <a:lstStyle/>
        <a:p>
          <a:r>
            <a:rPr lang="en-US" sz="1200">
              <a:latin typeface="Arial" panose="020B0604020202020204" pitchFamily="34" charset="0"/>
              <a:cs typeface="Arial" panose="020B0604020202020204" pitchFamily="34" charset="0"/>
            </a:rPr>
            <a:t>3</a:t>
          </a:r>
        </a:p>
      </dgm:t>
    </dgm:pt>
    <dgm:pt modelId="{D31FB977-820C-498B-92F9-97D55F024AE7}" type="parTrans" cxnId="{0C3CA35C-455B-400F-B517-E2ED607794CE}">
      <dgm:prSet/>
      <dgm:spPr/>
      <dgm:t>
        <a:bodyPr/>
        <a:lstStyle/>
        <a:p>
          <a:endParaRPr lang="tr-TR" sz="1200">
            <a:latin typeface="Arial" panose="020B0604020202020204" pitchFamily="34" charset="0"/>
            <a:cs typeface="Arial" panose="020B0604020202020204" pitchFamily="34" charset="0"/>
          </a:endParaRPr>
        </a:p>
      </dgm:t>
    </dgm:pt>
    <dgm:pt modelId="{817450BD-40BC-4F0B-AA29-8BFC057B95BF}" type="sibTrans" cxnId="{0C3CA35C-455B-400F-B517-E2ED607794CE}">
      <dgm:prSet/>
      <dgm:spPr/>
      <dgm:t>
        <a:bodyPr/>
        <a:lstStyle/>
        <a:p>
          <a:endParaRPr lang="tr-TR" sz="1200">
            <a:latin typeface="Arial" panose="020B0604020202020204" pitchFamily="34" charset="0"/>
            <a:cs typeface="Arial" panose="020B0604020202020204" pitchFamily="34" charset="0"/>
          </a:endParaRPr>
        </a:p>
      </dgm:t>
    </dgm:pt>
    <dgm:pt modelId="{4CA904A3-690E-4337-A94A-7A65385DC407}">
      <dgm:prSet custT="1"/>
      <dgm:spPr/>
      <dgm:t>
        <a:bodyPr/>
        <a:lstStyle/>
        <a:p>
          <a:r>
            <a:rPr lang="en-US" sz="1200">
              <a:latin typeface="Arial" panose="020B0604020202020204" pitchFamily="34" charset="0"/>
              <a:cs typeface="Arial" panose="020B0604020202020204" pitchFamily="34" charset="0"/>
            </a:rPr>
            <a:t>Check the drain line. (Drain should be maximum 10 cm above the ground.)</a:t>
          </a:r>
        </a:p>
      </dgm:t>
    </dgm:pt>
    <dgm:pt modelId="{22710991-4520-45EC-8EED-198959258496}" type="parTrans" cxnId="{B307F326-4C96-4127-A8AF-B450530CC140}">
      <dgm:prSet/>
      <dgm:spPr/>
      <dgm:t>
        <a:bodyPr/>
        <a:lstStyle/>
        <a:p>
          <a:endParaRPr lang="tr-TR" sz="1200">
            <a:latin typeface="Arial" panose="020B0604020202020204" pitchFamily="34" charset="0"/>
            <a:cs typeface="Arial" panose="020B0604020202020204" pitchFamily="34" charset="0"/>
          </a:endParaRPr>
        </a:p>
      </dgm:t>
    </dgm:pt>
    <dgm:pt modelId="{7F043DA3-65F3-4703-A4C3-0BA9AAE604BD}" type="sibTrans" cxnId="{B307F326-4C96-4127-A8AF-B450530CC140}">
      <dgm:prSet/>
      <dgm:spPr/>
      <dgm:t>
        <a:bodyPr/>
        <a:lstStyle/>
        <a:p>
          <a:endParaRPr lang="tr-TR" sz="1200">
            <a:latin typeface="Arial" panose="020B0604020202020204" pitchFamily="34" charset="0"/>
            <a:cs typeface="Arial" panose="020B0604020202020204" pitchFamily="34" charset="0"/>
          </a:endParaRPr>
        </a:p>
      </dgm:t>
    </dgm:pt>
    <dgm:pt modelId="{89C5F587-206E-4AEF-8AAA-7DE83A94F5F3}">
      <dgm:prSet custT="1"/>
      <dgm:spPr/>
      <dgm:t>
        <a:bodyPr/>
        <a:lstStyle/>
        <a:p>
          <a:r>
            <a:rPr lang="en-US" sz="1200">
              <a:latin typeface="Arial" panose="020B0604020202020204" pitchFamily="34" charset="0"/>
              <a:cs typeface="Arial" panose="020B0604020202020204" pitchFamily="34" charset="0"/>
            </a:rPr>
            <a:t>5</a:t>
          </a:r>
        </a:p>
      </dgm:t>
    </dgm:pt>
    <dgm:pt modelId="{CE4FFAB2-0462-4808-A015-63CB262B6C28}" type="parTrans" cxnId="{A66A7944-2D20-417C-B1EB-308F5C9702BD}">
      <dgm:prSet/>
      <dgm:spPr/>
      <dgm:t>
        <a:bodyPr/>
        <a:lstStyle/>
        <a:p>
          <a:endParaRPr lang="tr-TR" sz="1200">
            <a:latin typeface="Arial" panose="020B0604020202020204" pitchFamily="34" charset="0"/>
            <a:cs typeface="Arial" panose="020B0604020202020204" pitchFamily="34" charset="0"/>
          </a:endParaRPr>
        </a:p>
      </dgm:t>
    </dgm:pt>
    <dgm:pt modelId="{09EDF050-5481-404D-B3AB-F3C7625F9DD6}" type="sibTrans" cxnId="{A66A7944-2D20-417C-B1EB-308F5C9702BD}">
      <dgm:prSet/>
      <dgm:spPr/>
      <dgm:t>
        <a:bodyPr/>
        <a:lstStyle/>
        <a:p>
          <a:endParaRPr lang="tr-TR" sz="1200">
            <a:latin typeface="Arial" panose="020B0604020202020204" pitchFamily="34" charset="0"/>
            <a:cs typeface="Arial" panose="020B0604020202020204" pitchFamily="34" charset="0"/>
          </a:endParaRPr>
        </a:p>
      </dgm:t>
    </dgm:pt>
    <dgm:pt modelId="{9BBECC2C-0E32-496D-9C90-34A0AE2DFA08}">
      <dgm:prSet custT="1"/>
      <dgm:spPr/>
      <dgm:t>
        <a:bodyPr/>
        <a:lstStyle/>
        <a:p>
          <a:r>
            <a:rPr lang="en-US" sz="1200">
              <a:latin typeface="Arial" panose="020B0604020202020204" pitchFamily="34" charset="0"/>
              <a:cs typeface="Arial" panose="020B0604020202020204" pitchFamily="34" charset="0"/>
            </a:rPr>
            <a:t>Check vacuum line teflon hose installation. Replace teflon hose if there is any breakage, tearing, crushing. </a:t>
          </a:r>
        </a:p>
      </dgm:t>
    </dgm:pt>
    <dgm:pt modelId="{9EB305A5-FF26-49ED-814F-91277E0FE365}" type="parTrans" cxnId="{AD98E73B-56B5-4E54-9964-B0BFA73300C8}">
      <dgm:prSet/>
      <dgm:spPr/>
      <dgm:t>
        <a:bodyPr/>
        <a:lstStyle/>
        <a:p>
          <a:endParaRPr lang="tr-TR" sz="1200">
            <a:latin typeface="Arial" panose="020B0604020202020204" pitchFamily="34" charset="0"/>
            <a:cs typeface="Arial" panose="020B0604020202020204" pitchFamily="34" charset="0"/>
          </a:endParaRPr>
        </a:p>
      </dgm:t>
    </dgm:pt>
    <dgm:pt modelId="{AB9B33C9-EE92-4897-862D-5BBDB837B86B}" type="sibTrans" cxnId="{AD98E73B-56B5-4E54-9964-B0BFA73300C8}">
      <dgm:prSet/>
      <dgm:spPr/>
      <dgm:t>
        <a:bodyPr/>
        <a:lstStyle/>
        <a:p>
          <a:endParaRPr lang="tr-TR" sz="1200">
            <a:latin typeface="Arial" panose="020B0604020202020204" pitchFamily="34" charset="0"/>
            <a:cs typeface="Arial" panose="020B0604020202020204" pitchFamily="34" charset="0"/>
          </a:endParaRPr>
        </a:p>
      </dgm:t>
    </dgm:pt>
    <dgm:pt modelId="{C45BD983-4636-4012-B7F8-8F33743978E9}">
      <dgm:prSet custT="1"/>
      <dgm:spPr/>
      <dgm:t>
        <a:bodyPr/>
        <a:lstStyle/>
        <a:p>
          <a:r>
            <a:rPr lang="en-US" sz="1050">
              <a:latin typeface="Arial" panose="020B0604020202020204" pitchFamily="34" charset="0"/>
              <a:cs typeface="Arial" panose="020B0604020202020204" pitchFamily="34" charset="0"/>
            </a:rPr>
            <a:t>Check the main board solenoid valve outputs, replace the main board if there is no output.</a:t>
          </a:r>
        </a:p>
      </dgm:t>
    </dgm:pt>
    <dgm:pt modelId="{8741AF6F-3FF4-4F26-BBBC-189D77DEA799}" type="parTrans" cxnId="{0B5F75F9-1A69-4FAF-82E7-D6BD5FE40F3B}">
      <dgm:prSet/>
      <dgm:spPr/>
      <dgm:t>
        <a:bodyPr/>
        <a:lstStyle/>
        <a:p>
          <a:endParaRPr lang="tr-TR" sz="1200">
            <a:latin typeface="Arial" panose="020B0604020202020204" pitchFamily="34" charset="0"/>
            <a:cs typeface="Arial" panose="020B0604020202020204" pitchFamily="34" charset="0"/>
          </a:endParaRPr>
        </a:p>
      </dgm:t>
    </dgm:pt>
    <dgm:pt modelId="{2C774EBE-C66A-48BC-A248-5B6BEE71399D}" type="sibTrans" cxnId="{0B5F75F9-1A69-4FAF-82E7-D6BD5FE40F3B}">
      <dgm:prSet/>
      <dgm:spPr/>
      <dgm:t>
        <a:bodyPr/>
        <a:lstStyle/>
        <a:p>
          <a:endParaRPr lang="tr-TR" sz="1200">
            <a:latin typeface="Arial" panose="020B0604020202020204" pitchFamily="34" charset="0"/>
            <a:cs typeface="Arial" panose="020B0604020202020204" pitchFamily="34" charset="0"/>
          </a:endParaRPr>
        </a:p>
      </dgm:t>
    </dgm:pt>
    <dgm:pt modelId="{E4E71CBD-6124-4E8C-8CF7-6DA7993CACD6}" type="pres">
      <dgm:prSet presAssocID="{72A7C67C-0E17-4AEC-B3DF-91AAC923682B}" presName="linearFlow" presStyleCnt="0">
        <dgm:presLayoutVars>
          <dgm:dir/>
          <dgm:animLvl val="lvl"/>
          <dgm:resizeHandles val="exact"/>
        </dgm:presLayoutVars>
      </dgm:prSet>
      <dgm:spPr/>
    </dgm:pt>
    <dgm:pt modelId="{C172DA20-7CE4-4680-A7F7-89C57D6AF670}" type="pres">
      <dgm:prSet presAssocID="{BBC5DD73-53FB-4F7E-AB70-E0CB1C80BF34}" presName="composite" presStyleCnt="0"/>
      <dgm:spPr/>
    </dgm:pt>
    <dgm:pt modelId="{BD967394-A947-40DB-8E83-651DD14179DA}" type="pres">
      <dgm:prSet presAssocID="{BBC5DD73-53FB-4F7E-AB70-E0CB1C80BF34}" presName="parentText" presStyleLbl="alignNode1" presStyleIdx="0" presStyleCnt="9">
        <dgm:presLayoutVars>
          <dgm:chMax val="1"/>
          <dgm:bulletEnabled val="1"/>
        </dgm:presLayoutVars>
      </dgm:prSet>
      <dgm:spPr/>
    </dgm:pt>
    <dgm:pt modelId="{D0346A09-EDFD-473C-90CB-393EB93DCED7}" type="pres">
      <dgm:prSet presAssocID="{BBC5DD73-53FB-4F7E-AB70-E0CB1C80BF34}" presName="descendantText" presStyleLbl="alignAcc1" presStyleIdx="0" presStyleCnt="9">
        <dgm:presLayoutVars>
          <dgm:bulletEnabled val="1"/>
        </dgm:presLayoutVars>
      </dgm:prSet>
      <dgm:spPr/>
    </dgm:pt>
    <dgm:pt modelId="{BAFB4EEE-7280-4FB3-AD57-EE6B4581DBB6}" type="pres">
      <dgm:prSet presAssocID="{2D8E2F2B-1933-4BFB-B811-7A00982032C7}" presName="sp" presStyleCnt="0"/>
      <dgm:spPr/>
    </dgm:pt>
    <dgm:pt modelId="{B59F389C-DEA3-412C-B3AE-72BEEB2EA1C2}" type="pres">
      <dgm:prSet presAssocID="{91BB01D6-62E7-4A6F-93B9-786CAD6D2C26}" presName="composite" presStyleCnt="0"/>
      <dgm:spPr/>
    </dgm:pt>
    <dgm:pt modelId="{E61ED242-1FBC-4FF7-86EE-DFD52FC64796}" type="pres">
      <dgm:prSet presAssocID="{91BB01D6-62E7-4A6F-93B9-786CAD6D2C26}" presName="parentText" presStyleLbl="alignNode1" presStyleIdx="1" presStyleCnt="9">
        <dgm:presLayoutVars>
          <dgm:chMax val="1"/>
          <dgm:bulletEnabled val="1"/>
        </dgm:presLayoutVars>
      </dgm:prSet>
      <dgm:spPr/>
    </dgm:pt>
    <dgm:pt modelId="{75805E32-D4AA-4536-A3DC-DA5EFD3872DF}" type="pres">
      <dgm:prSet presAssocID="{91BB01D6-62E7-4A6F-93B9-786CAD6D2C26}" presName="descendantText" presStyleLbl="alignAcc1" presStyleIdx="1" presStyleCnt="9">
        <dgm:presLayoutVars>
          <dgm:bulletEnabled val="1"/>
        </dgm:presLayoutVars>
      </dgm:prSet>
      <dgm:spPr/>
    </dgm:pt>
    <dgm:pt modelId="{3BB97B75-49EB-40FF-AECD-7D9E0641CB04}" type="pres">
      <dgm:prSet presAssocID="{D3A904C1-5018-412D-AF9F-605C837EDE00}" presName="sp" presStyleCnt="0"/>
      <dgm:spPr/>
    </dgm:pt>
    <dgm:pt modelId="{D4E14956-D846-469E-8DDE-0E224374CE58}" type="pres">
      <dgm:prSet presAssocID="{7D9FC39B-7D92-43ED-892C-959B6B874D7E}" presName="composite" presStyleCnt="0"/>
      <dgm:spPr/>
    </dgm:pt>
    <dgm:pt modelId="{965104A9-E6BD-4A7E-8E16-667ED69F1431}" type="pres">
      <dgm:prSet presAssocID="{7D9FC39B-7D92-43ED-892C-959B6B874D7E}" presName="parentText" presStyleLbl="alignNode1" presStyleIdx="2" presStyleCnt="9">
        <dgm:presLayoutVars>
          <dgm:chMax val="1"/>
          <dgm:bulletEnabled val="1"/>
        </dgm:presLayoutVars>
      </dgm:prSet>
      <dgm:spPr/>
    </dgm:pt>
    <dgm:pt modelId="{17A522BC-F1D4-4D82-9E42-C7E863371863}" type="pres">
      <dgm:prSet presAssocID="{7D9FC39B-7D92-43ED-892C-959B6B874D7E}" presName="descendantText" presStyleLbl="alignAcc1" presStyleIdx="2" presStyleCnt="9">
        <dgm:presLayoutVars>
          <dgm:bulletEnabled val="1"/>
        </dgm:presLayoutVars>
      </dgm:prSet>
      <dgm:spPr/>
    </dgm:pt>
    <dgm:pt modelId="{F0C5D464-99CC-4519-BBE4-D264BCCB464D}" type="pres">
      <dgm:prSet presAssocID="{817450BD-40BC-4F0B-AA29-8BFC057B95BF}" presName="sp" presStyleCnt="0"/>
      <dgm:spPr/>
    </dgm:pt>
    <dgm:pt modelId="{08E31DD5-4D4B-48E2-8923-29E258A1C14F}" type="pres">
      <dgm:prSet presAssocID="{E28B72D5-0C67-410E-98A7-36BE43AC88D6}" presName="composite" presStyleCnt="0"/>
      <dgm:spPr/>
    </dgm:pt>
    <dgm:pt modelId="{0492B846-40CD-4C7E-908A-A893296089BC}" type="pres">
      <dgm:prSet presAssocID="{E28B72D5-0C67-410E-98A7-36BE43AC88D6}" presName="parentText" presStyleLbl="alignNode1" presStyleIdx="3" presStyleCnt="9">
        <dgm:presLayoutVars>
          <dgm:chMax val="1"/>
          <dgm:bulletEnabled val="1"/>
        </dgm:presLayoutVars>
      </dgm:prSet>
      <dgm:spPr/>
    </dgm:pt>
    <dgm:pt modelId="{9A1FEC51-1033-4745-B9E4-3B51F107BE07}" type="pres">
      <dgm:prSet presAssocID="{E28B72D5-0C67-410E-98A7-36BE43AC88D6}" presName="descendantText" presStyleLbl="alignAcc1" presStyleIdx="3" presStyleCnt="9">
        <dgm:presLayoutVars>
          <dgm:bulletEnabled val="1"/>
        </dgm:presLayoutVars>
      </dgm:prSet>
      <dgm:spPr/>
    </dgm:pt>
    <dgm:pt modelId="{18A7A661-0B2F-4587-85E4-7E5168604B28}" type="pres">
      <dgm:prSet presAssocID="{E8BDE374-EFB9-4C7C-8A81-F0D23416531E}" presName="sp" presStyleCnt="0"/>
      <dgm:spPr/>
    </dgm:pt>
    <dgm:pt modelId="{43EE6668-F62C-44D4-B465-34BCE2767868}" type="pres">
      <dgm:prSet presAssocID="{89C5F587-206E-4AEF-8AAA-7DE83A94F5F3}" presName="composite" presStyleCnt="0"/>
      <dgm:spPr/>
    </dgm:pt>
    <dgm:pt modelId="{1F75C884-550D-4B2F-8089-CCFF3CEC6C8E}" type="pres">
      <dgm:prSet presAssocID="{89C5F587-206E-4AEF-8AAA-7DE83A94F5F3}" presName="parentText" presStyleLbl="alignNode1" presStyleIdx="4" presStyleCnt="9">
        <dgm:presLayoutVars>
          <dgm:chMax val="1"/>
          <dgm:bulletEnabled val="1"/>
        </dgm:presLayoutVars>
      </dgm:prSet>
      <dgm:spPr/>
    </dgm:pt>
    <dgm:pt modelId="{5DE6EF21-05E6-4B1E-8858-1C3C3909E9D3}" type="pres">
      <dgm:prSet presAssocID="{89C5F587-206E-4AEF-8AAA-7DE83A94F5F3}" presName="descendantText" presStyleLbl="alignAcc1" presStyleIdx="4" presStyleCnt="9">
        <dgm:presLayoutVars>
          <dgm:bulletEnabled val="1"/>
        </dgm:presLayoutVars>
      </dgm:prSet>
      <dgm:spPr/>
    </dgm:pt>
    <dgm:pt modelId="{72824383-58F5-463E-8123-8049D39D9766}" type="pres">
      <dgm:prSet presAssocID="{09EDF050-5481-404D-B3AB-F3C7625F9DD6}" presName="sp" presStyleCnt="0"/>
      <dgm:spPr/>
    </dgm:pt>
    <dgm:pt modelId="{121DEA98-FA47-49DF-9AF3-3DCD519DB872}" type="pres">
      <dgm:prSet presAssocID="{CF2DF66B-546B-4A02-9C12-39B1849E203E}" presName="composite" presStyleCnt="0"/>
      <dgm:spPr/>
    </dgm:pt>
    <dgm:pt modelId="{FF3E279A-22A9-4BD1-8488-373F5DD419E8}" type="pres">
      <dgm:prSet presAssocID="{CF2DF66B-546B-4A02-9C12-39B1849E203E}" presName="parentText" presStyleLbl="alignNode1" presStyleIdx="5" presStyleCnt="9">
        <dgm:presLayoutVars>
          <dgm:chMax val="1"/>
          <dgm:bulletEnabled val="1"/>
        </dgm:presLayoutVars>
      </dgm:prSet>
      <dgm:spPr/>
    </dgm:pt>
    <dgm:pt modelId="{0D3F5A6A-2F41-4E6A-B9F7-944A625AFF9F}" type="pres">
      <dgm:prSet presAssocID="{CF2DF66B-546B-4A02-9C12-39B1849E203E}" presName="descendantText" presStyleLbl="alignAcc1" presStyleIdx="5" presStyleCnt="9">
        <dgm:presLayoutVars>
          <dgm:bulletEnabled val="1"/>
        </dgm:presLayoutVars>
      </dgm:prSet>
      <dgm:spPr/>
    </dgm:pt>
    <dgm:pt modelId="{18DB2195-E6ED-4151-AF92-4FA528DE6154}" type="pres">
      <dgm:prSet presAssocID="{308292D3-8345-482E-B1FE-AC3E6079F34B}" presName="sp" presStyleCnt="0"/>
      <dgm:spPr/>
    </dgm:pt>
    <dgm:pt modelId="{97AB9DB3-9BDD-45F0-8247-D202D7457913}" type="pres">
      <dgm:prSet presAssocID="{3C743EDA-9C33-4C4B-82C9-6E094EEC7650}" presName="composite" presStyleCnt="0"/>
      <dgm:spPr/>
    </dgm:pt>
    <dgm:pt modelId="{E41EBFD5-1230-48A9-A98D-A612920B8FCA}" type="pres">
      <dgm:prSet presAssocID="{3C743EDA-9C33-4C4B-82C9-6E094EEC7650}" presName="parentText" presStyleLbl="alignNode1" presStyleIdx="6" presStyleCnt="9">
        <dgm:presLayoutVars>
          <dgm:chMax val="1"/>
          <dgm:bulletEnabled val="1"/>
        </dgm:presLayoutVars>
      </dgm:prSet>
      <dgm:spPr/>
    </dgm:pt>
    <dgm:pt modelId="{8B101047-24B1-4AEA-A9A1-DFE7AEBE0EF9}" type="pres">
      <dgm:prSet presAssocID="{3C743EDA-9C33-4C4B-82C9-6E094EEC7650}" presName="descendantText" presStyleLbl="alignAcc1" presStyleIdx="6" presStyleCnt="9">
        <dgm:presLayoutVars>
          <dgm:bulletEnabled val="1"/>
        </dgm:presLayoutVars>
      </dgm:prSet>
      <dgm:spPr/>
    </dgm:pt>
    <dgm:pt modelId="{659C36BA-2058-4A39-96E6-B3B8E428A5EE}" type="pres">
      <dgm:prSet presAssocID="{AA8FDA02-F87A-4732-895D-DF4158F101B7}" presName="sp" presStyleCnt="0"/>
      <dgm:spPr/>
    </dgm:pt>
    <dgm:pt modelId="{160C697C-2E67-4A37-9140-E92BE7BD59A7}" type="pres">
      <dgm:prSet presAssocID="{9E486496-DCEB-4B83-A34C-4F908A7E1BB4}" presName="composite" presStyleCnt="0"/>
      <dgm:spPr/>
    </dgm:pt>
    <dgm:pt modelId="{8C123037-638C-4F06-BD66-3AD3C0E106AA}" type="pres">
      <dgm:prSet presAssocID="{9E486496-DCEB-4B83-A34C-4F908A7E1BB4}" presName="parentText" presStyleLbl="alignNode1" presStyleIdx="7" presStyleCnt="9">
        <dgm:presLayoutVars>
          <dgm:chMax val="1"/>
          <dgm:bulletEnabled val="1"/>
        </dgm:presLayoutVars>
      </dgm:prSet>
      <dgm:spPr/>
    </dgm:pt>
    <dgm:pt modelId="{B6CD51CA-7140-4D71-874A-40EAB300F892}" type="pres">
      <dgm:prSet presAssocID="{9E486496-DCEB-4B83-A34C-4F908A7E1BB4}" presName="descendantText" presStyleLbl="alignAcc1" presStyleIdx="7" presStyleCnt="9" custScaleY="170254">
        <dgm:presLayoutVars>
          <dgm:bulletEnabled val="1"/>
        </dgm:presLayoutVars>
      </dgm:prSet>
      <dgm:spPr/>
    </dgm:pt>
    <dgm:pt modelId="{C0CEB6AF-5544-4924-A2A6-9A08E99C3FD9}" type="pres">
      <dgm:prSet presAssocID="{00FB0D50-EB29-4041-B4F6-C7CA5C54A001}" presName="sp" presStyleCnt="0"/>
      <dgm:spPr/>
    </dgm:pt>
    <dgm:pt modelId="{0F701F27-5DEA-4C84-A402-267760E4882E}" type="pres">
      <dgm:prSet presAssocID="{61C2E439-DA0B-4446-B28D-16C53DD6C81A}" presName="composite" presStyleCnt="0"/>
      <dgm:spPr/>
    </dgm:pt>
    <dgm:pt modelId="{1B2778A2-5273-4B45-9537-F0B0D7F5F987}" type="pres">
      <dgm:prSet presAssocID="{61C2E439-DA0B-4446-B28D-16C53DD6C81A}" presName="parentText" presStyleLbl="alignNode1" presStyleIdx="8" presStyleCnt="9">
        <dgm:presLayoutVars>
          <dgm:chMax val="1"/>
          <dgm:bulletEnabled val="1"/>
        </dgm:presLayoutVars>
      </dgm:prSet>
      <dgm:spPr/>
    </dgm:pt>
    <dgm:pt modelId="{5E49E096-4AB2-42DA-87A3-86317FFCAF3F}" type="pres">
      <dgm:prSet presAssocID="{61C2E439-DA0B-4446-B28D-16C53DD6C81A}" presName="descendantText" presStyleLbl="alignAcc1" presStyleIdx="8" presStyleCnt="9">
        <dgm:presLayoutVars>
          <dgm:bulletEnabled val="1"/>
        </dgm:presLayoutVars>
      </dgm:prSet>
      <dgm:spPr/>
    </dgm:pt>
  </dgm:ptLst>
  <dgm:cxnLst>
    <dgm:cxn modelId="{4A795E02-FF23-4340-A696-36594FD468AB}" srcId="{3C743EDA-9C33-4C4B-82C9-6E094EEC7650}" destId="{B59EC1D6-A5C8-4054-B7ED-FC4982439129}" srcOrd="0" destOrd="0" parTransId="{23E93007-1D45-49FE-8B84-48B4DE829593}" sibTransId="{9E66ABE4-DBE6-4AB8-AE64-EB2352103AEA}"/>
    <dgm:cxn modelId="{38895702-ECA5-439B-9623-375B6FC6D7EB}" srcId="{72A7C67C-0E17-4AEC-B3DF-91AAC923682B}" destId="{9E486496-DCEB-4B83-A34C-4F908A7E1BB4}" srcOrd="7" destOrd="0" parTransId="{879CA664-293A-4FB1-A6BF-2269CB19DD6A}" sibTransId="{00FB0D50-EB29-4041-B4F6-C7CA5C54A001}"/>
    <dgm:cxn modelId="{35C4A403-9626-4842-AE63-69287CC87DD5}" srcId="{72A7C67C-0E17-4AEC-B3DF-91AAC923682B}" destId="{3C743EDA-9C33-4C4B-82C9-6E094EEC7650}" srcOrd="6" destOrd="0" parTransId="{7A1D75B7-9F40-4B26-A3E1-BFE5EDE057AD}" sibTransId="{AA8FDA02-F87A-4732-895D-DF4158F101B7}"/>
    <dgm:cxn modelId="{FD60CD04-79B7-458B-A6C7-1C84F63A94D5}" srcId="{72A7C67C-0E17-4AEC-B3DF-91AAC923682B}" destId="{61C2E439-DA0B-4446-B28D-16C53DD6C81A}" srcOrd="8" destOrd="0" parTransId="{551A8493-1E9F-4F3E-81F4-98A073D2A5F8}" sibTransId="{E8F79F6C-6007-4637-9801-2D17A119D570}"/>
    <dgm:cxn modelId="{7CAB870C-EAB7-46CA-AA92-B03EEA1FC60A}" srcId="{72A7C67C-0E17-4AEC-B3DF-91AAC923682B}" destId="{BBC5DD73-53FB-4F7E-AB70-E0CB1C80BF34}" srcOrd="0" destOrd="0" parTransId="{C0DD7C28-08B9-4C9F-9C1B-B4691586D6C3}" sibTransId="{2D8E2F2B-1933-4BFB-B811-7A00982032C7}"/>
    <dgm:cxn modelId="{AF4BD70F-D4FD-41C8-B831-7F30E6106DA2}" type="presOf" srcId="{3C743EDA-9C33-4C4B-82C9-6E094EEC7650}" destId="{E41EBFD5-1230-48A9-A98D-A612920B8FCA}" srcOrd="0" destOrd="0" presId="urn:microsoft.com/office/officeart/2005/8/layout/chevron2"/>
    <dgm:cxn modelId="{E4D9CD19-CC67-4B23-AFFD-15FA2EC9D086}" srcId="{9E486496-DCEB-4B83-A34C-4F908A7E1BB4}" destId="{41FDBEC3-274E-4DE7-A814-C1B712C4C167}" srcOrd="0" destOrd="0" parTransId="{F0BCD181-591A-47D4-A5D5-C6A5C4B8841D}" sibTransId="{5BB0DE60-C4EC-4505-8C79-4F89ED6D4382}"/>
    <dgm:cxn modelId="{B307F326-4C96-4127-A8AF-B450530CC140}" srcId="{7D9FC39B-7D92-43ED-892C-959B6B874D7E}" destId="{4CA904A3-690E-4337-A94A-7A65385DC407}" srcOrd="0" destOrd="0" parTransId="{22710991-4520-45EC-8EED-198959258496}" sibTransId="{7F043DA3-65F3-4703-A4C3-0BA9AAE604BD}"/>
    <dgm:cxn modelId="{7103DB36-4108-4A34-9F4F-DBD36ED98813}" type="presOf" srcId="{E28B72D5-0C67-410E-98A7-36BE43AC88D6}" destId="{0492B846-40CD-4C7E-908A-A893296089BC}" srcOrd="0" destOrd="0" presId="urn:microsoft.com/office/officeart/2005/8/layout/chevron2"/>
    <dgm:cxn modelId="{5EAB323A-8CF7-43D9-9B95-0842F7F64D78}" type="presOf" srcId="{61C2E439-DA0B-4446-B28D-16C53DD6C81A}" destId="{1B2778A2-5273-4B45-9537-F0B0D7F5F987}" srcOrd="0" destOrd="0" presId="urn:microsoft.com/office/officeart/2005/8/layout/chevron2"/>
    <dgm:cxn modelId="{AD98E73B-56B5-4E54-9964-B0BFA73300C8}" srcId="{89C5F587-206E-4AEF-8AAA-7DE83A94F5F3}" destId="{9BBECC2C-0E32-496D-9C90-34A0AE2DFA08}" srcOrd="0" destOrd="0" parTransId="{9EB305A5-FF26-49ED-814F-91277E0FE365}" sibTransId="{AB9B33C9-EE92-4897-862D-5BBDB837B86B}"/>
    <dgm:cxn modelId="{800EDB3F-6C8C-4A51-9FF9-0CDB8A2A78BD}" type="presOf" srcId="{89C5F587-206E-4AEF-8AAA-7DE83A94F5F3}" destId="{1F75C884-550D-4B2F-8089-CCFF3CEC6C8E}" srcOrd="0" destOrd="0" presId="urn:microsoft.com/office/officeart/2005/8/layout/chevron2"/>
    <dgm:cxn modelId="{0C3CA35C-455B-400F-B517-E2ED607794CE}" srcId="{72A7C67C-0E17-4AEC-B3DF-91AAC923682B}" destId="{7D9FC39B-7D92-43ED-892C-959B6B874D7E}" srcOrd="2" destOrd="0" parTransId="{D31FB977-820C-498B-92F9-97D55F024AE7}" sibTransId="{817450BD-40BC-4F0B-AA29-8BFC057B95BF}"/>
    <dgm:cxn modelId="{5E6EBC5F-3CF5-4374-B9F4-D27D0DF1D260}" srcId="{72A7C67C-0E17-4AEC-B3DF-91AAC923682B}" destId="{E28B72D5-0C67-410E-98A7-36BE43AC88D6}" srcOrd="3" destOrd="0" parTransId="{7568F2C1-D19D-4EC2-A120-BA5182DDCA03}" sibTransId="{E8BDE374-EFB9-4C7C-8A81-F0D23416531E}"/>
    <dgm:cxn modelId="{977CA943-A99D-4252-95A6-BE983CB9F015}" type="presOf" srcId="{4B8D7359-1214-44D9-A171-040E3429BF4C}" destId="{0D3F5A6A-2F41-4E6A-B9F7-944A625AFF9F}" srcOrd="0" destOrd="0" presId="urn:microsoft.com/office/officeart/2005/8/layout/chevron2"/>
    <dgm:cxn modelId="{C56AE363-1DB5-4915-BEBD-B82C5AA6DDB1}" type="presOf" srcId="{4CA904A3-690E-4337-A94A-7A65385DC407}" destId="{17A522BC-F1D4-4D82-9E42-C7E863371863}" srcOrd="0" destOrd="0" presId="urn:microsoft.com/office/officeart/2005/8/layout/chevron2"/>
    <dgm:cxn modelId="{A66A7944-2D20-417C-B1EB-308F5C9702BD}" srcId="{72A7C67C-0E17-4AEC-B3DF-91AAC923682B}" destId="{89C5F587-206E-4AEF-8AAA-7DE83A94F5F3}" srcOrd="4" destOrd="0" parTransId="{CE4FFAB2-0462-4808-A015-63CB262B6C28}" sibTransId="{09EDF050-5481-404D-B3AB-F3C7625F9DD6}"/>
    <dgm:cxn modelId="{E2DEE367-0AB4-4206-962F-C4ABEB06725D}" type="presOf" srcId="{261B5197-BFF1-46F3-9C6C-6DA90A3D864D}" destId="{D0346A09-EDFD-473C-90CB-393EB93DCED7}" srcOrd="0" destOrd="0" presId="urn:microsoft.com/office/officeart/2005/8/layout/chevron2"/>
    <dgm:cxn modelId="{5DADEE49-F6A2-4144-B2EB-25133F517956}" type="presOf" srcId="{B59EC1D6-A5C8-4054-B7ED-FC4982439129}" destId="{8B101047-24B1-4AEA-A9A1-DFE7AEBE0EF9}" srcOrd="0" destOrd="0" presId="urn:microsoft.com/office/officeart/2005/8/layout/chevron2"/>
    <dgm:cxn modelId="{1CC5CE4A-4144-45CF-8FCA-8B8F3D9D6270}" type="presOf" srcId="{91BB01D6-62E7-4A6F-93B9-786CAD6D2C26}" destId="{E61ED242-1FBC-4FF7-86EE-DFD52FC64796}" srcOrd="0" destOrd="0" presId="urn:microsoft.com/office/officeart/2005/8/layout/chevron2"/>
    <dgm:cxn modelId="{F45C2F4C-8162-4BFD-A730-37B6AAAC5636}" srcId="{BBC5DD73-53FB-4F7E-AB70-E0CB1C80BF34}" destId="{261B5197-BFF1-46F3-9C6C-6DA90A3D864D}" srcOrd="0" destOrd="0" parTransId="{D886F20E-2C72-405F-8C2B-E904EAC28107}" sibTransId="{D4305969-364E-4B79-A996-04B0DCB8AD6E}"/>
    <dgm:cxn modelId="{BD6B016F-F207-45D4-B700-736F7981C226}" type="presOf" srcId="{9E486496-DCEB-4B83-A34C-4F908A7E1BB4}" destId="{8C123037-638C-4F06-BD66-3AD3C0E106AA}" srcOrd="0" destOrd="0" presId="urn:microsoft.com/office/officeart/2005/8/layout/chevron2"/>
    <dgm:cxn modelId="{B72A4670-046A-4866-9F87-BE6B313709EB}" type="presOf" srcId="{BBC5DD73-53FB-4F7E-AB70-E0CB1C80BF34}" destId="{BD967394-A947-40DB-8E83-651DD14179DA}" srcOrd="0" destOrd="0" presId="urn:microsoft.com/office/officeart/2005/8/layout/chevron2"/>
    <dgm:cxn modelId="{B5176855-27BD-49AD-B83E-A1DFD76A4F82}" srcId="{72A7C67C-0E17-4AEC-B3DF-91AAC923682B}" destId="{91BB01D6-62E7-4A6F-93B9-786CAD6D2C26}" srcOrd="1" destOrd="0" parTransId="{B444FA9E-6C68-4B54-AA2F-252A71C9F6F5}" sibTransId="{D3A904C1-5018-412D-AF9F-605C837EDE00}"/>
    <dgm:cxn modelId="{FD475277-D388-41D2-A5CB-28023F010E50}" srcId="{E28B72D5-0C67-410E-98A7-36BE43AC88D6}" destId="{5CA4AAB8-198B-47E9-BDBD-424968C96850}" srcOrd="0" destOrd="0" parTransId="{084C96DE-3E99-4E5A-8BA0-E2CFC2A07E45}" sibTransId="{E514083E-F134-4B51-8829-6F1AD826FBE4}"/>
    <dgm:cxn modelId="{F0A15178-6691-48B3-B432-13C1147AB930}" type="presOf" srcId="{CF2DF66B-546B-4A02-9C12-39B1849E203E}" destId="{FF3E279A-22A9-4BD1-8488-373F5DD419E8}" srcOrd="0" destOrd="0" presId="urn:microsoft.com/office/officeart/2005/8/layout/chevron2"/>
    <dgm:cxn modelId="{E5936859-1DC7-42FE-875B-03364EE16B3E}" type="presOf" srcId="{09A3FCDC-BEE6-4F5F-97D3-1E6951117787}" destId="{5E49E096-4AB2-42DA-87A3-86317FFCAF3F}" srcOrd="0" destOrd="1" presId="urn:microsoft.com/office/officeart/2005/8/layout/chevron2"/>
    <dgm:cxn modelId="{44FA1D7C-BC4E-4CF2-99E4-EB9C51E86CA4}" type="presOf" srcId="{5CA4AAB8-198B-47E9-BDBD-424968C96850}" destId="{9A1FEC51-1033-4745-B9E4-3B51F107BE07}" srcOrd="0" destOrd="0" presId="urn:microsoft.com/office/officeart/2005/8/layout/chevron2"/>
    <dgm:cxn modelId="{A4FF9D8D-7706-4239-AD5C-8F8EA907895F}" type="presOf" srcId="{B3CA3B19-1594-4311-A33B-B53FF6AAC6A7}" destId="{75805E32-D4AA-4536-A3DC-DA5EFD3872DF}" srcOrd="0" destOrd="0" presId="urn:microsoft.com/office/officeart/2005/8/layout/chevron2"/>
    <dgm:cxn modelId="{08F65790-ED15-453A-9127-D3E913B1199C}" type="presOf" srcId="{98953822-B117-4722-996E-655F4611E5A6}" destId="{B6CD51CA-7140-4D71-874A-40EAB300F892}" srcOrd="0" destOrd="1" presId="urn:microsoft.com/office/officeart/2005/8/layout/chevron2"/>
    <dgm:cxn modelId="{71E832AD-29DE-42E8-AB17-E2AA1CB01FA1}" srcId="{9E486496-DCEB-4B83-A34C-4F908A7E1BB4}" destId="{98953822-B117-4722-996E-655F4611E5A6}" srcOrd="1" destOrd="0" parTransId="{83BCE96A-FC52-4C93-9692-030302ED7090}" sibTransId="{9E3014E7-F579-43B7-B64D-EEAEA7FBBBA3}"/>
    <dgm:cxn modelId="{B8E178AD-7FEE-4BDD-B71E-64A6FE7252D9}" srcId="{61C2E439-DA0B-4446-B28D-16C53DD6C81A}" destId="{A223DC33-5233-461F-B5E0-81F4427125E2}" srcOrd="0" destOrd="0" parTransId="{E95EA6EA-326B-4AF1-91D4-5F92FE933623}" sibTransId="{80EF7E0B-D982-464A-8E3E-DE17E8EF93C6}"/>
    <dgm:cxn modelId="{D4A886CD-FB78-4A8E-8ED7-DBB529C8C408}" type="presOf" srcId="{7D9FC39B-7D92-43ED-892C-959B6B874D7E}" destId="{965104A9-E6BD-4A7E-8E16-667ED69F1431}" srcOrd="0" destOrd="0" presId="urn:microsoft.com/office/officeart/2005/8/layout/chevron2"/>
    <dgm:cxn modelId="{E9F7B8CE-A303-4AFC-B28B-6256E268981B}" srcId="{91BB01D6-62E7-4A6F-93B9-786CAD6D2C26}" destId="{B3CA3B19-1594-4311-A33B-B53FF6AAC6A7}" srcOrd="0" destOrd="0" parTransId="{29D931E0-D515-4823-84EF-35D2F3D0282C}" sibTransId="{30195C9D-F104-4299-AECF-8CA9B5A1FC02}"/>
    <dgm:cxn modelId="{DD241AD3-5DE8-4716-B07A-A8E295F09A21}" type="presOf" srcId="{A223DC33-5233-461F-B5E0-81F4427125E2}" destId="{5E49E096-4AB2-42DA-87A3-86317FFCAF3F}" srcOrd="0" destOrd="0" presId="urn:microsoft.com/office/officeart/2005/8/layout/chevron2"/>
    <dgm:cxn modelId="{0DCBEEDA-562C-41B4-95F3-B15555844B53}" srcId="{61C2E439-DA0B-4446-B28D-16C53DD6C81A}" destId="{09A3FCDC-BEE6-4F5F-97D3-1E6951117787}" srcOrd="1" destOrd="0" parTransId="{F1A42A2C-1F7D-435C-9C58-5A1D004BAF0D}" sibTransId="{20508069-37D1-4F5D-A0BF-78734E2A0ADA}"/>
    <dgm:cxn modelId="{8AC34DDB-385E-492F-9932-678A7A65986B}" srcId="{CF2DF66B-546B-4A02-9C12-39B1849E203E}" destId="{4B8D7359-1214-44D9-A171-040E3429BF4C}" srcOrd="0" destOrd="0" parTransId="{D530E2AC-9D17-43EA-AB8F-10FBD335AC89}" sibTransId="{A0915D33-B10E-4509-8C9F-09D0AFC84229}"/>
    <dgm:cxn modelId="{612AC7EB-4DDE-4CFA-A2A5-63E55E87588A}" type="presOf" srcId="{41FDBEC3-274E-4DE7-A814-C1B712C4C167}" destId="{B6CD51CA-7140-4D71-874A-40EAB300F892}" srcOrd="0" destOrd="0" presId="urn:microsoft.com/office/officeart/2005/8/layout/chevron2"/>
    <dgm:cxn modelId="{61E46CF2-0051-4CEE-B53B-1D031F71183B}" srcId="{72A7C67C-0E17-4AEC-B3DF-91AAC923682B}" destId="{CF2DF66B-546B-4A02-9C12-39B1849E203E}" srcOrd="5" destOrd="0" parTransId="{B2F42221-8B86-41F7-B96B-44CCCC782338}" sibTransId="{308292D3-8345-482E-B1FE-AC3E6079F34B}"/>
    <dgm:cxn modelId="{043512F6-E9AC-4919-B71C-82DD35012FEB}" type="presOf" srcId="{C45BD983-4636-4012-B7F8-8F33743978E9}" destId="{B6CD51CA-7140-4D71-874A-40EAB300F892}" srcOrd="0" destOrd="2" presId="urn:microsoft.com/office/officeart/2005/8/layout/chevron2"/>
    <dgm:cxn modelId="{0B5F75F9-1A69-4FAF-82E7-D6BD5FE40F3B}" srcId="{9E486496-DCEB-4B83-A34C-4F908A7E1BB4}" destId="{C45BD983-4636-4012-B7F8-8F33743978E9}" srcOrd="2" destOrd="0" parTransId="{8741AF6F-3FF4-4F26-BBBC-189D77DEA799}" sibTransId="{2C774EBE-C66A-48BC-A248-5B6BEE71399D}"/>
    <dgm:cxn modelId="{DDACDFFA-66F1-456C-A06A-161337C8559A}" type="presOf" srcId="{9BBECC2C-0E32-496D-9C90-34A0AE2DFA08}" destId="{5DE6EF21-05E6-4B1E-8858-1C3C3909E9D3}" srcOrd="0" destOrd="0" presId="urn:microsoft.com/office/officeart/2005/8/layout/chevron2"/>
    <dgm:cxn modelId="{4EC212FC-4E76-4D7D-884A-652F207E0492}" type="presOf" srcId="{72A7C67C-0E17-4AEC-B3DF-91AAC923682B}" destId="{E4E71CBD-6124-4E8C-8CF7-6DA7993CACD6}" srcOrd="0" destOrd="0" presId="urn:microsoft.com/office/officeart/2005/8/layout/chevron2"/>
    <dgm:cxn modelId="{EC71DDCE-FD6A-473B-819E-6FFDE1866C73}" type="presParOf" srcId="{E4E71CBD-6124-4E8C-8CF7-6DA7993CACD6}" destId="{C172DA20-7CE4-4680-A7F7-89C57D6AF670}" srcOrd="0" destOrd="0" presId="urn:microsoft.com/office/officeart/2005/8/layout/chevron2"/>
    <dgm:cxn modelId="{7C914548-FDE2-4D0D-BA4D-4AD37E43BBEC}" type="presParOf" srcId="{C172DA20-7CE4-4680-A7F7-89C57D6AF670}" destId="{BD967394-A947-40DB-8E83-651DD14179DA}" srcOrd="0" destOrd="0" presId="urn:microsoft.com/office/officeart/2005/8/layout/chevron2"/>
    <dgm:cxn modelId="{DBF31A48-A36C-40CF-B615-941D0158955E}" type="presParOf" srcId="{C172DA20-7CE4-4680-A7F7-89C57D6AF670}" destId="{D0346A09-EDFD-473C-90CB-393EB93DCED7}" srcOrd="1" destOrd="0" presId="urn:microsoft.com/office/officeart/2005/8/layout/chevron2"/>
    <dgm:cxn modelId="{F1359470-7D74-4B74-B2FE-93126DF65909}" type="presParOf" srcId="{E4E71CBD-6124-4E8C-8CF7-6DA7993CACD6}" destId="{BAFB4EEE-7280-4FB3-AD57-EE6B4581DBB6}" srcOrd="1" destOrd="0" presId="urn:microsoft.com/office/officeart/2005/8/layout/chevron2"/>
    <dgm:cxn modelId="{91B3159E-634F-4E13-A58B-41E03AB83BC4}" type="presParOf" srcId="{E4E71CBD-6124-4E8C-8CF7-6DA7993CACD6}" destId="{B59F389C-DEA3-412C-B3AE-72BEEB2EA1C2}" srcOrd="2" destOrd="0" presId="urn:microsoft.com/office/officeart/2005/8/layout/chevron2"/>
    <dgm:cxn modelId="{CAE4D44D-6B42-45CB-815A-271778664682}" type="presParOf" srcId="{B59F389C-DEA3-412C-B3AE-72BEEB2EA1C2}" destId="{E61ED242-1FBC-4FF7-86EE-DFD52FC64796}" srcOrd="0" destOrd="0" presId="urn:microsoft.com/office/officeart/2005/8/layout/chevron2"/>
    <dgm:cxn modelId="{54B88B1D-EE67-43BD-B8FF-C2B16BD1650A}" type="presParOf" srcId="{B59F389C-DEA3-412C-B3AE-72BEEB2EA1C2}" destId="{75805E32-D4AA-4536-A3DC-DA5EFD3872DF}" srcOrd="1" destOrd="0" presId="urn:microsoft.com/office/officeart/2005/8/layout/chevron2"/>
    <dgm:cxn modelId="{D527A6A0-76AE-4759-A8AB-103F9D5992A0}" type="presParOf" srcId="{E4E71CBD-6124-4E8C-8CF7-6DA7993CACD6}" destId="{3BB97B75-49EB-40FF-AECD-7D9E0641CB04}" srcOrd="3" destOrd="0" presId="urn:microsoft.com/office/officeart/2005/8/layout/chevron2"/>
    <dgm:cxn modelId="{AA9D6DBE-D69F-4C31-A383-3B6FB4725D8E}" type="presParOf" srcId="{E4E71CBD-6124-4E8C-8CF7-6DA7993CACD6}" destId="{D4E14956-D846-469E-8DDE-0E224374CE58}" srcOrd="4" destOrd="0" presId="urn:microsoft.com/office/officeart/2005/8/layout/chevron2"/>
    <dgm:cxn modelId="{7482967C-0662-4E08-B7DB-B6FAC92B89D3}" type="presParOf" srcId="{D4E14956-D846-469E-8DDE-0E224374CE58}" destId="{965104A9-E6BD-4A7E-8E16-667ED69F1431}" srcOrd="0" destOrd="0" presId="urn:microsoft.com/office/officeart/2005/8/layout/chevron2"/>
    <dgm:cxn modelId="{B99E24CA-04D2-4A8C-AC43-AD642C346839}" type="presParOf" srcId="{D4E14956-D846-469E-8DDE-0E224374CE58}" destId="{17A522BC-F1D4-4D82-9E42-C7E863371863}" srcOrd="1" destOrd="0" presId="urn:microsoft.com/office/officeart/2005/8/layout/chevron2"/>
    <dgm:cxn modelId="{C832343E-4CBB-43EA-86AD-736C656D912B}" type="presParOf" srcId="{E4E71CBD-6124-4E8C-8CF7-6DA7993CACD6}" destId="{F0C5D464-99CC-4519-BBE4-D264BCCB464D}" srcOrd="5" destOrd="0" presId="urn:microsoft.com/office/officeart/2005/8/layout/chevron2"/>
    <dgm:cxn modelId="{BD336E8C-9904-4BBE-B69F-3661DB8EDF76}" type="presParOf" srcId="{E4E71CBD-6124-4E8C-8CF7-6DA7993CACD6}" destId="{08E31DD5-4D4B-48E2-8923-29E258A1C14F}" srcOrd="6" destOrd="0" presId="urn:microsoft.com/office/officeart/2005/8/layout/chevron2"/>
    <dgm:cxn modelId="{97E6D9D2-E4E3-4212-990C-AD4063ECE6B0}" type="presParOf" srcId="{08E31DD5-4D4B-48E2-8923-29E258A1C14F}" destId="{0492B846-40CD-4C7E-908A-A893296089BC}" srcOrd="0" destOrd="0" presId="urn:microsoft.com/office/officeart/2005/8/layout/chevron2"/>
    <dgm:cxn modelId="{B9032B98-246C-4DF6-A260-1D1E8C5957AE}" type="presParOf" srcId="{08E31DD5-4D4B-48E2-8923-29E258A1C14F}" destId="{9A1FEC51-1033-4745-B9E4-3B51F107BE07}" srcOrd="1" destOrd="0" presId="urn:microsoft.com/office/officeart/2005/8/layout/chevron2"/>
    <dgm:cxn modelId="{38E707CD-EE49-4304-B42F-7A8CCC5D3609}" type="presParOf" srcId="{E4E71CBD-6124-4E8C-8CF7-6DA7993CACD6}" destId="{18A7A661-0B2F-4587-85E4-7E5168604B28}" srcOrd="7" destOrd="0" presId="urn:microsoft.com/office/officeart/2005/8/layout/chevron2"/>
    <dgm:cxn modelId="{4B593153-DFDF-48B9-AAA5-EF7D6EA75F03}" type="presParOf" srcId="{E4E71CBD-6124-4E8C-8CF7-6DA7993CACD6}" destId="{43EE6668-F62C-44D4-B465-34BCE2767868}" srcOrd="8" destOrd="0" presId="urn:microsoft.com/office/officeart/2005/8/layout/chevron2"/>
    <dgm:cxn modelId="{1579EDA1-4736-4417-95D0-F3328F272F2E}" type="presParOf" srcId="{43EE6668-F62C-44D4-B465-34BCE2767868}" destId="{1F75C884-550D-4B2F-8089-CCFF3CEC6C8E}" srcOrd="0" destOrd="0" presId="urn:microsoft.com/office/officeart/2005/8/layout/chevron2"/>
    <dgm:cxn modelId="{E094CB0D-0BD6-4589-BD7B-D8DF634AAFAA}" type="presParOf" srcId="{43EE6668-F62C-44D4-B465-34BCE2767868}" destId="{5DE6EF21-05E6-4B1E-8858-1C3C3909E9D3}" srcOrd="1" destOrd="0" presId="urn:microsoft.com/office/officeart/2005/8/layout/chevron2"/>
    <dgm:cxn modelId="{7BC6C503-3350-4150-86F0-5555D507051E}" type="presParOf" srcId="{E4E71CBD-6124-4E8C-8CF7-6DA7993CACD6}" destId="{72824383-58F5-463E-8123-8049D39D9766}" srcOrd="9" destOrd="0" presId="urn:microsoft.com/office/officeart/2005/8/layout/chevron2"/>
    <dgm:cxn modelId="{AF4B5C0F-7617-47BE-B6C4-BC89898DBCEF}" type="presParOf" srcId="{E4E71CBD-6124-4E8C-8CF7-6DA7993CACD6}" destId="{121DEA98-FA47-49DF-9AF3-3DCD519DB872}" srcOrd="10" destOrd="0" presId="urn:microsoft.com/office/officeart/2005/8/layout/chevron2"/>
    <dgm:cxn modelId="{416A3181-353E-4F52-A048-15370EB27D06}" type="presParOf" srcId="{121DEA98-FA47-49DF-9AF3-3DCD519DB872}" destId="{FF3E279A-22A9-4BD1-8488-373F5DD419E8}" srcOrd="0" destOrd="0" presId="urn:microsoft.com/office/officeart/2005/8/layout/chevron2"/>
    <dgm:cxn modelId="{CF6042C0-7D01-42F5-AF08-C70D2DBF6C0C}" type="presParOf" srcId="{121DEA98-FA47-49DF-9AF3-3DCD519DB872}" destId="{0D3F5A6A-2F41-4E6A-B9F7-944A625AFF9F}" srcOrd="1" destOrd="0" presId="urn:microsoft.com/office/officeart/2005/8/layout/chevron2"/>
    <dgm:cxn modelId="{89AB4FE8-23BE-4D45-90FB-8196DE037534}" type="presParOf" srcId="{E4E71CBD-6124-4E8C-8CF7-6DA7993CACD6}" destId="{18DB2195-E6ED-4151-AF92-4FA528DE6154}" srcOrd="11" destOrd="0" presId="urn:microsoft.com/office/officeart/2005/8/layout/chevron2"/>
    <dgm:cxn modelId="{799446BC-FC85-4A4F-8EC4-BE155508645E}" type="presParOf" srcId="{E4E71CBD-6124-4E8C-8CF7-6DA7993CACD6}" destId="{97AB9DB3-9BDD-45F0-8247-D202D7457913}" srcOrd="12" destOrd="0" presId="urn:microsoft.com/office/officeart/2005/8/layout/chevron2"/>
    <dgm:cxn modelId="{6106D458-BEE5-4D7E-A9CE-A07E991B452C}" type="presParOf" srcId="{97AB9DB3-9BDD-45F0-8247-D202D7457913}" destId="{E41EBFD5-1230-48A9-A98D-A612920B8FCA}" srcOrd="0" destOrd="0" presId="urn:microsoft.com/office/officeart/2005/8/layout/chevron2"/>
    <dgm:cxn modelId="{C7B69E81-6243-4C8C-A928-298DF94C7F0F}" type="presParOf" srcId="{97AB9DB3-9BDD-45F0-8247-D202D7457913}" destId="{8B101047-24B1-4AEA-A9A1-DFE7AEBE0EF9}" srcOrd="1" destOrd="0" presId="urn:microsoft.com/office/officeart/2005/8/layout/chevron2"/>
    <dgm:cxn modelId="{9E68FA4B-DBAD-4C63-8FEF-6B4474D4897C}" type="presParOf" srcId="{E4E71CBD-6124-4E8C-8CF7-6DA7993CACD6}" destId="{659C36BA-2058-4A39-96E6-B3B8E428A5EE}" srcOrd="13" destOrd="0" presId="urn:microsoft.com/office/officeart/2005/8/layout/chevron2"/>
    <dgm:cxn modelId="{CB14F97A-0BC6-4628-B32B-1AB40B5159D2}" type="presParOf" srcId="{E4E71CBD-6124-4E8C-8CF7-6DA7993CACD6}" destId="{160C697C-2E67-4A37-9140-E92BE7BD59A7}" srcOrd="14" destOrd="0" presId="urn:microsoft.com/office/officeart/2005/8/layout/chevron2"/>
    <dgm:cxn modelId="{136DD535-A63A-4FA5-981A-43376F5C6BB1}" type="presParOf" srcId="{160C697C-2E67-4A37-9140-E92BE7BD59A7}" destId="{8C123037-638C-4F06-BD66-3AD3C0E106AA}" srcOrd="0" destOrd="0" presId="urn:microsoft.com/office/officeart/2005/8/layout/chevron2"/>
    <dgm:cxn modelId="{4947EF7E-B4DD-4D10-B981-2483FBB8C1EA}" type="presParOf" srcId="{160C697C-2E67-4A37-9140-E92BE7BD59A7}" destId="{B6CD51CA-7140-4D71-874A-40EAB300F892}" srcOrd="1" destOrd="0" presId="urn:microsoft.com/office/officeart/2005/8/layout/chevron2"/>
    <dgm:cxn modelId="{24540577-979F-46FF-B5E9-AEB7A294FB27}" type="presParOf" srcId="{E4E71CBD-6124-4E8C-8CF7-6DA7993CACD6}" destId="{C0CEB6AF-5544-4924-A2A6-9A08E99C3FD9}" srcOrd="15" destOrd="0" presId="urn:microsoft.com/office/officeart/2005/8/layout/chevron2"/>
    <dgm:cxn modelId="{3180E57F-6948-4152-8E22-92518240A437}" type="presParOf" srcId="{E4E71CBD-6124-4E8C-8CF7-6DA7993CACD6}" destId="{0F701F27-5DEA-4C84-A402-267760E4882E}" srcOrd="16" destOrd="0" presId="urn:microsoft.com/office/officeart/2005/8/layout/chevron2"/>
    <dgm:cxn modelId="{7EDBED7C-54E5-4D53-9C5E-2CCF18960986}" type="presParOf" srcId="{0F701F27-5DEA-4C84-A402-267760E4882E}" destId="{1B2778A2-5273-4B45-9537-F0B0D7F5F987}" srcOrd="0" destOrd="0" presId="urn:microsoft.com/office/officeart/2005/8/layout/chevron2"/>
    <dgm:cxn modelId="{E7AB99A0-8373-455F-827F-5377CC9E01EF}" type="presParOf" srcId="{0F701F27-5DEA-4C84-A402-267760E4882E}" destId="{5E49E096-4AB2-42DA-87A3-86317FFCAF3F}" srcOrd="1" destOrd="0" presId="urn:microsoft.com/office/officeart/2005/8/layout/chevron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5ADC9D4-8291-4588-91C0-92D5E336AE03}" type="doc">
      <dgm:prSet loTypeId="urn:microsoft.com/office/officeart/2005/8/layout/chevron2" loCatId="list" qsTypeId="urn:microsoft.com/office/officeart/2005/8/quickstyle/3d1" qsCatId="3D" csTypeId="urn:microsoft.com/office/officeart/2005/8/colors/accent1_2" csCatId="accent1" phldr="1"/>
      <dgm:spPr/>
      <dgm:t>
        <a:bodyPr/>
        <a:lstStyle/>
        <a:p>
          <a:endParaRPr lang="tr-TR"/>
        </a:p>
      </dgm:t>
    </dgm:pt>
    <dgm:pt modelId="{3339EC3C-0A53-4039-B9DD-AC395EC7AFC2}">
      <dgm:prSet phldrT="[Metin]"/>
      <dgm:spPr/>
      <dgm:t>
        <a:bodyPr/>
        <a:lstStyle/>
        <a:p>
          <a:r>
            <a:rPr lang="en-US"/>
            <a:t>12</a:t>
          </a:r>
        </a:p>
      </dgm:t>
    </dgm:pt>
    <dgm:pt modelId="{B2B2E284-EEB2-450B-9A66-FB1199CE1162}" type="parTrans" cxnId="{C92818B1-3BEB-4F25-B27B-913F98052AF1}">
      <dgm:prSet/>
      <dgm:spPr/>
      <dgm:t>
        <a:bodyPr/>
        <a:lstStyle/>
        <a:p>
          <a:endParaRPr lang="tr-TR"/>
        </a:p>
      </dgm:t>
    </dgm:pt>
    <dgm:pt modelId="{1441ED37-C35E-4CDC-B06D-94EF9D035D41}" type="sibTrans" cxnId="{C92818B1-3BEB-4F25-B27B-913F98052AF1}">
      <dgm:prSet/>
      <dgm:spPr/>
      <dgm:t>
        <a:bodyPr/>
        <a:lstStyle/>
        <a:p>
          <a:endParaRPr lang="tr-TR"/>
        </a:p>
      </dgm:t>
    </dgm:pt>
    <dgm:pt modelId="{C05BAED2-96C6-442E-9D8A-915CED6F1DF1}">
      <dgm:prSet phldrT="[Metin]" custT="1"/>
      <dgm:spPr/>
      <dgm:t>
        <a:bodyPr/>
        <a:lstStyle/>
        <a:p>
          <a:r>
            <a:rPr lang="en-US" sz="1200">
              <a:latin typeface="Arial" panose="020B0604020202020204" pitchFamily="34" charset="0"/>
              <a:cs typeface="Arial" panose="020B0604020202020204" pitchFamily="34" charset="0"/>
            </a:rPr>
            <a:t>Replace the condenser fan.</a:t>
          </a:r>
        </a:p>
      </dgm:t>
    </dgm:pt>
    <dgm:pt modelId="{994910FB-7759-485A-9A5A-0DAF933B86FE}" type="parTrans" cxnId="{A8B72C71-8244-47C8-825B-73FE0827D9B9}">
      <dgm:prSet/>
      <dgm:spPr/>
      <dgm:t>
        <a:bodyPr/>
        <a:lstStyle/>
        <a:p>
          <a:endParaRPr lang="tr-TR"/>
        </a:p>
      </dgm:t>
    </dgm:pt>
    <dgm:pt modelId="{AF01E371-538D-48A5-96AC-B27BFE0E2EC0}" type="sibTrans" cxnId="{A8B72C71-8244-47C8-825B-73FE0827D9B9}">
      <dgm:prSet/>
      <dgm:spPr/>
      <dgm:t>
        <a:bodyPr/>
        <a:lstStyle/>
        <a:p>
          <a:endParaRPr lang="tr-TR"/>
        </a:p>
      </dgm:t>
    </dgm:pt>
    <dgm:pt modelId="{BE8FD151-2EBB-4819-BA86-385AE2074F74}">
      <dgm:prSet phldrT="[Metin]"/>
      <dgm:spPr/>
      <dgm:t>
        <a:bodyPr/>
        <a:lstStyle/>
        <a:p>
          <a:r>
            <a:rPr lang="en-US"/>
            <a:t>13</a:t>
          </a:r>
        </a:p>
      </dgm:t>
    </dgm:pt>
    <dgm:pt modelId="{0B0E3CA2-698F-4DCE-AF0E-539D3C827238}" type="parTrans" cxnId="{7B276AA2-4AC9-40C5-8B52-81B1FF1F982C}">
      <dgm:prSet/>
      <dgm:spPr/>
      <dgm:t>
        <a:bodyPr/>
        <a:lstStyle/>
        <a:p>
          <a:endParaRPr lang="tr-TR"/>
        </a:p>
      </dgm:t>
    </dgm:pt>
    <dgm:pt modelId="{3C813DAB-2D1B-45BF-8E93-E7A5794520DC}" type="sibTrans" cxnId="{7B276AA2-4AC9-40C5-8B52-81B1FF1F982C}">
      <dgm:prSet/>
      <dgm:spPr/>
      <dgm:t>
        <a:bodyPr/>
        <a:lstStyle/>
        <a:p>
          <a:endParaRPr lang="tr-TR"/>
        </a:p>
      </dgm:t>
    </dgm:pt>
    <dgm:pt modelId="{9BE65D45-18F0-45EE-AE95-CA3F4CEC2FCD}">
      <dgm:prSet phldrT="[Metin]" custT="1"/>
      <dgm:spPr/>
      <dgm:t>
        <a:bodyPr/>
        <a:lstStyle/>
        <a:p>
          <a:r>
            <a:rPr lang="en-US" sz="1200">
              <a:latin typeface="Arial" panose="020B0604020202020204" pitchFamily="34" charset="0"/>
              <a:cs typeface="Arial" panose="020B0604020202020204" pitchFamily="34" charset="0"/>
            </a:rPr>
            <a:t>Check if there is any leakage in the condenser, replace the condenser in case of any leakage</a:t>
          </a:r>
          <a:r>
            <a:rPr lang="en-US" sz="1100">
              <a:latin typeface="Arial" panose="020B0604020202020204" pitchFamily="34" charset="0"/>
              <a:cs typeface="Arial" panose="020B0604020202020204" pitchFamily="34" charset="0"/>
            </a:rPr>
            <a:t>.</a:t>
          </a:r>
        </a:p>
      </dgm:t>
    </dgm:pt>
    <dgm:pt modelId="{40889708-0D00-4385-A821-F68309B3DB82}" type="parTrans" cxnId="{546C23E3-802E-4F29-B193-AE459BE445DB}">
      <dgm:prSet/>
      <dgm:spPr/>
      <dgm:t>
        <a:bodyPr/>
        <a:lstStyle/>
        <a:p>
          <a:endParaRPr lang="tr-TR"/>
        </a:p>
      </dgm:t>
    </dgm:pt>
    <dgm:pt modelId="{F14A906A-6611-4175-BF58-477E23C22128}" type="sibTrans" cxnId="{546C23E3-802E-4F29-B193-AE459BE445DB}">
      <dgm:prSet/>
      <dgm:spPr/>
      <dgm:t>
        <a:bodyPr/>
        <a:lstStyle/>
        <a:p>
          <a:endParaRPr lang="tr-TR"/>
        </a:p>
      </dgm:t>
    </dgm:pt>
    <dgm:pt modelId="{E8CD0E4B-D63A-46E4-A8F0-48E359902CC3}">
      <dgm:prSet phldrT="[Metin]"/>
      <dgm:spPr/>
      <dgm:t>
        <a:bodyPr/>
        <a:lstStyle/>
        <a:p>
          <a:r>
            <a:rPr lang="en-US"/>
            <a:t>14</a:t>
          </a:r>
        </a:p>
      </dgm:t>
    </dgm:pt>
    <dgm:pt modelId="{81334BD4-A651-4FA5-854D-15021C0EB8B0}" type="parTrans" cxnId="{03E6D27F-6172-4D92-9BE4-BDA1154A947D}">
      <dgm:prSet/>
      <dgm:spPr/>
      <dgm:t>
        <a:bodyPr/>
        <a:lstStyle/>
        <a:p>
          <a:endParaRPr lang="tr-TR"/>
        </a:p>
      </dgm:t>
    </dgm:pt>
    <dgm:pt modelId="{AE0431E5-E08C-4909-8B11-F4FF1F939F73}" type="sibTrans" cxnId="{03E6D27F-6172-4D92-9BE4-BDA1154A947D}">
      <dgm:prSet/>
      <dgm:spPr/>
      <dgm:t>
        <a:bodyPr/>
        <a:lstStyle/>
        <a:p>
          <a:endParaRPr lang="tr-TR"/>
        </a:p>
      </dgm:t>
    </dgm:pt>
    <dgm:pt modelId="{D32CB152-A745-42A7-9DDA-F55A3842D72E}">
      <dgm:prSet phldrT="[Metin]" custT="1"/>
      <dgm:spPr/>
      <dgm:t>
        <a:bodyPr/>
        <a:lstStyle/>
        <a:p>
          <a:r>
            <a:rPr lang="en-US" sz="1200">
              <a:latin typeface="Arial" panose="020B0604020202020204" pitchFamily="34" charset="0"/>
              <a:cs typeface="Arial" panose="020B0604020202020204" pitchFamily="34" charset="0"/>
            </a:rPr>
            <a:t>Check the main board vacuum pump SSR terminal output with a multimeter, replace the main board if there is no output (12 V DC).</a:t>
          </a:r>
        </a:p>
      </dgm:t>
    </dgm:pt>
    <dgm:pt modelId="{A5233E65-491E-42B0-B480-53AD1B17D372}" type="parTrans" cxnId="{DE74CF54-EF9D-4810-BF6E-1B6F2D7E77E5}">
      <dgm:prSet/>
      <dgm:spPr/>
      <dgm:t>
        <a:bodyPr/>
        <a:lstStyle/>
        <a:p>
          <a:endParaRPr lang="tr-TR"/>
        </a:p>
      </dgm:t>
    </dgm:pt>
    <dgm:pt modelId="{4C3310EE-AABF-4A1F-A7B8-39708B96DAF1}" type="sibTrans" cxnId="{DE74CF54-EF9D-4810-BF6E-1B6F2D7E77E5}">
      <dgm:prSet/>
      <dgm:spPr/>
      <dgm:t>
        <a:bodyPr/>
        <a:lstStyle/>
        <a:p>
          <a:endParaRPr lang="tr-TR"/>
        </a:p>
      </dgm:t>
    </dgm:pt>
    <dgm:pt modelId="{49FAC6B0-B127-4406-A5CF-D04F9EA0A5EC}">
      <dgm:prSet/>
      <dgm:spPr/>
      <dgm:t>
        <a:bodyPr/>
        <a:lstStyle/>
        <a:p>
          <a:r>
            <a:rPr lang="en-US"/>
            <a:t>15</a:t>
          </a:r>
        </a:p>
      </dgm:t>
    </dgm:pt>
    <dgm:pt modelId="{5DE861F4-21CB-40FA-8B79-76A34B7F2DBA}" type="parTrans" cxnId="{E3065B94-742E-4C9A-A34F-A73D20A247EB}">
      <dgm:prSet/>
      <dgm:spPr/>
      <dgm:t>
        <a:bodyPr/>
        <a:lstStyle/>
        <a:p>
          <a:endParaRPr lang="tr-TR"/>
        </a:p>
      </dgm:t>
    </dgm:pt>
    <dgm:pt modelId="{A4AF7590-F119-48BC-9A2A-C24F835B4F68}" type="sibTrans" cxnId="{E3065B94-742E-4C9A-A34F-A73D20A247EB}">
      <dgm:prSet/>
      <dgm:spPr/>
      <dgm:t>
        <a:bodyPr/>
        <a:lstStyle/>
        <a:p>
          <a:endParaRPr lang="tr-TR"/>
        </a:p>
      </dgm:t>
    </dgm:pt>
    <dgm:pt modelId="{8F57F72D-694C-405F-ADAF-C5630E2BA675}">
      <dgm:prSet custT="1"/>
      <dgm:spPr/>
      <dgm:t>
        <a:bodyPr/>
        <a:lstStyle/>
        <a:p>
          <a:r>
            <a:rPr lang="en-US" sz="1200">
              <a:latin typeface="Arial" panose="020B0604020202020204" pitchFamily="34" charset="0"/>
              <a:cs typeface="Arial" panose="020B0604020202020204" pitchFamily="34" charset="0"/>
            </a:rPr>
            <a:t>Check the main board steam discharge / vacuum bridge solenoid valve terminal output. Replace the main board if there is no 220 V AC output.</a:t>
          </a:r>
        </a:p>
      </dgm:t>
    </dgm:pt>
    <dgm:pt modelId="{DA372AEE-8B8F-462D-ACAE-E738DC020E7D}" type="parTrans" cxnId="{4B1D8B41-8CE8-4291-961E-EDF1FDF74849}">
      <dgm:prSet/>
      <dgm:spPr/>
      <dgm:t>
        <a:bodyPr/>
        <a:lstStyle/>
        <a:p>
          <a:endParaRPr lang="tr-TR"/>
        </a:p>
      </dgm:t>
    </dgm:pt>
    <dgm:pt modelId="{475F23A0-0DB3-444F-9056-848848EE00FA}" type="sibTrans" cxnId="{4B1D8B41-8CE8-4291-961E-EDF1FDF74849}">
      <dgm:prSet/>
      <dgm:spPr/>
      <dgm:t>
        <a:bodyPr/>
        <a:lstStyle/>
        <a:p>
          <a:endParaRPr lang="tr-TR"/>
        </a:p>
      </dgm:t>
    </dgm:pt>
    <dgm:pt modelId="{F1995FD2-AD5A-4C3C-B74A-B0587AD43C9E}">
      <dgm:prSet/>
      <dgm:spPr/>
      <dgm:t>
        <a:bodyPr/>
        <a:lstStyle/>
        <a:p>
          <a:r>
            <a:rPr lang="en-US"/>
            <a:t>11</a:t>
          </a:r>
        </a:p>
      </dgm:t>
    </dgm:pt>
    <dgm:pt modelId="{296E0268-4370-4B21-BB19-943AB1C91A4E}" type="parTrans" cxnId="{D1EDF672-E1C9-42F7-9CE9-E60A335E4450}">
      <dgm:prSet/>
      <dgm:spPr/>
      <dgm:t>
        <a:bodyPr/>
        <a:lstStyle/>
        <a:p>
          <a:endParaRPr lang="tr-TR"/>
        </a:p>
      </dgm:t>
    </dgm:pt>
    <dgm:pt modelId="{5DFB0A07-A614-4DA5-83F9-822CFB2202B6}" type="sibTrans" cxnId="{D1EDF672-E1C9-42F7-9CE9-E60A335E4450}">
      <dgm:prSet/>
      <dgm:spPr/>
      <dgm:t>
        <a:bodyPr/>
        <a:lstStyle/>
        <a:p>
          <a:endParaRPr lang="tr-TR"/>
        </a:p>
      </dgm:t>
    </dgm:pt>
    <dgm:pt modelId="{60E7A3B9-C79A-4FA2-9B9F-6F9B9E996E23}">
      <dgm:prSet custT="1"/>
      <dgm:spPr/>
      <dgm:t>
        <a:bodyPr/>
        <a:lstStyle/>
        <a:p>
          <a:r>
            <a:rPr lang="en-US" sz="1200">
              <a:latin typeface="Arial" panose="020B0604020202020204" pitchFamily="34" charset="0"/>
              <a:cs typeface="Arial" panose="020B0604020202020204" pitchFamily="34" charset="0"/>
            </a:rPr>
            <a:t>Check main board vacuum pump output. If there is output, replace the vacuum pump; if not, replace the main board.</a:t>
          </a:r>
        </a:p>
      </dgm:t>
    </dgm:pt>
    <dgm:pt modelId="{0D68788F-F9A6-4BAE-8603-64B6A22F4909}" type="parTrans" cxnId="{6BC8696A-C7D0-47FF-9221-4ADA1278A24B}">
      <dgm:prSet/>
      <dgm:spPr/>
      <dgm:t>
        <a:bodyPr/>
        <a:lstStyle/>
        <a:p>
          <a:endParaRPr lang="tr-TR"/>
        </a:p>
      </dgm:t>
    </dgm:pt>
    <dgm:pt modelId="{C0EC3B76-8B71-464B-9420-D5D609B8D661}" type="sibTrans" cxnId="{6BC8696A-C7D0-47FF-9221-4ADA1278A24B}">
      <dgm:prSet/>
      <dgm:spPr/>
      <dgm:t>
        <a:bodyPr/>
        <a:lstStyle/>
        <a:p>
          <a:endParaRPr lang="tr-TR"/>
        </a:p>
      </dgm:t>
    </dgm:pt>
    <dgm:pt modelId="{5C8A4F9C-0130-40D8-82CC-43FC7EB3EB1E}">
      <dgm:prSet/>
      <dgm:spPr/>
      <dgm:t>
        <a:bodyPr/>
        <a:lstStyle/>
        <a:p>
          <a:r>
            <a:rPr lang="en-US"/>
            <a:t>16</a:t>
          </a:r>
        </a:p>
      </dgm:t>
    </dgm:pt>
    <dgm:pt modelId="{D28D7BF4-6143-497D-9B68-BD7DBAD78F7D}" type="parTrans" cxnId="{62AF2A00-25D9-44AA-BCA3-EE18A01EDB0C}">
      <dgm:prSet/>
      <dgm:spPr/>
      <dgm:t>
        <a:bodyPr/>
        <a:lstStyle/>
        <a:p>
          <a:endParaRPr lang="tr-TR"/>
        </a:p>
      </dgm:t>
    </dgm:pt>
    <dgm:pt modelId="{4D697FD3-1156-441A-9B18-D984B991F4C4}" type="sibTrans" cxnId="{62AF2A00-25D9-44AA-BCA3-EE18A01EDB0C}">
      <dgm:prSet/>
      <dgm:spPr/>
      <dgm:t>
        <a:bodyPr/>
        <a:lstStyle/>
        <a:p>
          <a:endParaRPr lang="tr-TR"/>
        </a:p>
      </dgm:t>
    </dgm:pt>
    <dgm:pt modelId="{C9FB124C-94A6-41D6-A01D-DEF313DB2F39}">
      <dgm:prSet custT="1"/>
      <dgm:spPr/>
      <dgm:t>
        <a:bodyPr/>
        <a:lstStyle/>
        <a:p>
          <a:r>
            <a:rPr lang="en-US" sz="1200">
              <a:latin typeface="Arial" panose="020B0604020202020204" pitchFamily="34" charset="0"/>
              <a:cs typeface="Arial" panose="020B0604020202020204" pitchFamily="34" charset="0"/>
            </a:rPr>
            <a:t>Disassemble and clean the core part of the chamber steam feed solenoid valve.</a:t>
          </a:r>
        </a:p>
      </dgm:t>
    </dgm:pt>
    <dgm:pt modelId="{76866BCA-4A82-4CFD-97D8-2AF213B5C689}" type="parTrans" cxnId="{FDA7FAFD-E6B5-4DE0-9D91-A77C5FE16A43}">
      <dgm:prSet/>
      <dgm:spPr/>
      <dgm:t>
        <a:bodyPr/>
        <a:lstStyle/>
        <a:p>
          <a:endParaRPr lang="tr-TR"/>
        </a:p>
      </dgm:t>
    </dgm:pt>
    <dgm:pt modelId="{809E139C-4539-437F-A7D6-7AB20989F47E}" type="sibTrans" cxnId="{FDA7FAFD-E6B5-4DE0-9D91-A77C5FE16A43}">
      <dgm:prSet/>
      <dgm:spPr/>
      <dgm:t>
        <a:bodyPr/>
        <a:lstStyle/>
        <a:p>
          <a:endParaRPr lang="tr-TR"/>
        </a:p>
      </dgm:t>
    </dgm:pt>
    <dgm:pt modelId="{83CD4DE2-0B6D-4655-8575-E24CBAFD6E60}">
      <dgm:prSet custT="1"/>
      <dgm:spPr/>
      <dgm:t>
        <a:bodyPr/>
        <a:lstStyle/>
        <a:p>
          <a:r>
            <a:rPr lang="en-US" sz="1200">
              <a:latin typeface="Arial" panose="020B0604020202020204" pitchFamily="34" charset="0"/>
              <a:cs typeface="Arial" panose="020B0604020202020204" pitchFamily="34" charset="0"/>
            </a:rPr>
            <a:t>Replace the chamber steam feed solenoid valve.</a:t>
          </a:r>
        </a:p>
      </dgm:t>
    </dgm:pt>
    <dgm:pt modelId="{FBBC3BA8-91DF-4996-9118-D40821D43265}" type="parTrans" cxnId="{B9A4F0B0-F806-43B0-A960-8BCEE81DD42A}">
      <dgm:prSet/>
      <dgm:spPr/>
      <dgm:t>
        <a:bodyPr/>
        <a:lstStyle/>
        <a:p>
          <a:endParaRPr lang="tr-TR"/>
        </a:p>
      </dgm:t>
    </dgm:pt>
    <dgm:pt modelId="{1E987959-E70E-45E7-AEF4-C6FDF8344A49}" type="sibTrans" cxnId="{B9A4F0B0-F806-43B0-A960-8BCEE81DD42A}">
      <dgm:prSet/>
      <dgm:spPr/>
      <dgm:t>
        <a:bodyPr/>
        <a:lstStyle/>
        <a:p>
          <a:endParaRPr lang="tr-TR"/>
        </a:p>
      </dgm:t>
    </dgm:pt>
    <dgm:pt modelId="{DD6F5063-EF71-49EE-A3DF-D95DDDD2AA4A}">
      <dgm:prSet/>
      <dgm:spPr/>
      <dgm:t>
        <a:bodyPr/>
        <a:lstStyle/>
        <a:p>
          <a:r>
            <a:rPr lang="en-US"/>
            <a:t>10</a:t>
          </a:r>
        </a:p>
      </dgm:t>
    </dgm:pt>
    <dgm:pt modelId="{7F8D86E4-F307-4CBD-A97E-898F58DDE5C1}" type="parTrans" cxnId="{08B4A598-E152-4BEB-A874-0CAF044E07F4}">
      <dgm:prSet/>
      <dgm:spPr/>
      <dgm:t>
        <a:bodyPr/>
        <a:lstStyle/>
        <a:p>
          <a:endParaRPr lang="tr-TR"/>
        </a:p>
      </dgm:t>
    </dgm:pt>
    <dgm:pt modelId="{3D36150D-1D03-4E74-90CB-9566A48554C0}" type="sibTrans" cxnId="{08B4A598-E152-4BEB-A874-0CAF044E07F4}">
      <dgm:prSet/>
      <dgm:spPr/>
      <dgm:t>
        <a:bodyPr/>
        <a:lstStyle/>
        <a:p>
          <a:endParaRPr lang="tr-TR"/>
        </a:p>
      </dgm:t>
    </dgm:pt>
    <dgm:pt modelId="{087663CF-F9B9-4159-94F3-B75BA3FF772F}">
      <dgm:prSet custT="1"/>
      <dgm:spPr/>
      <dgm:t>
        <a:bodyPr/>
        <a:lstStyle/>
        <a:p>
          <a:r>
            <a:rPr lang="en-US" sz="1200">
              <a:latin typeface="Arial" panose="020B0604020202020204" pitchFamily="34" charset="0"/>
              <a:cs typeface="Arial" panose="020B0604020202020204" pitchFamily="34" charset="0"/>
            </a:rPr>
            <a:t>Check if SSR is malfunctioned. Replace if malfunctioned.</a:t>
          </a:r>
        </a:p>
      </dgm:t>
    </dgm:pt>
    <dgm:pt modelId="{F8DFDDCA-59A9-464C-B973-7E21D52CCBAA}" type="parTrans" cxnId="{198712F4-73FB-47CD-A948-9C26C18F27BB}">
      <dgm:prSet/>
      <dgm:spPr/>
      <dgm:t>
        <a:bodyPr/>
        <a:lstStyle/>
        <a:p>
          <a:endParaRPr lang="tr-TR"/>
        </a:p>
      </dgm:t>
    </dgm:pt>
    <dgm:pt modelId="{327D9BD4-8D38-402F-AED6-CE07C3EC5A62}" type="sibTrans" cxnId="{198712F4-73FB-47CD-A948-9C26C18F27BB}">
      <dgm:prSet/>
      <dgm:spPr/>
      <dgm:t>
        <a:bodyPr/>
        <a:lstStyle/>
        <a:p>
          <a:endParaRPr lang="tr-TR"/>
        </a:p>
      </dgm:t>
    </dgm:pt>
    <dgm:pt modelId="{CDF3D484-2036-43FD-9958-302EC4AE54E6}" type="pres">
      <dgm:prSet presAssocID="{65ADC9D4-8291-4588-91C0-92D5E336AE03}" presName="linearFlow" presStyleCnt="0">
        <dgm:presLayoutVars>
          <dgm:dir/>
          <dgm:animLvl val="lvl"/>
          <dgm:resizeHandles val="exact"/>
        </dgm:presLayoutVars>
      </dgm:prSet>
      <dgm:spPr/>
    </dgm:pt>
    <dgm:pt modelId="{42769229-4C2B-4DAB-BF62-17F0A446E45D}" type="pres">
      <dgm:prSet presAssocID="{DD6F5063-EF71-49EE-A3DF-D95DDDD2AA4A}" presName="composite" presStyleCnt="0"/>
      <dgm:spPr/>
    </dgm:pt>
    <dgm:pt modelId="{6858F720-9E79-403B-9EBA-E400B42950BA}" type="pres">
      <dgm:prSet presAssocID="{DD6F5063-EF71-49EE-A3DF-D95DDDD2AA4A}" presName="parentText" presStyleLbl="alignNode1" presStyleIdx="0" presStyleCnt="7">
        <dgm:presLayoutVars>
          <dgm:chMax val="1"/>
          <dgm:bulletEnabled val="1"/>
        </dgm:presLayoutVars>
      </dgm:prSet>
      <dgm:spPr/>
    </dgm:pt>
    <dgm:pt modelId="{13E25A42-9723-4B60-BAF5-33B9DC267F82}" type="pres">
      <dgm:prSet presAssocID="{DD6F5063-EF71-49EE-A3DF-D95DDDD2AA4A}" presName="descendantText" presStyleLbl="alignAcc1" presStyleIdx="0" presStyleCnt="7">
        <dgm:presLayoutVars>
          <dgm:bulletEnabled val="1"/>
        </dgm:presLayoutVars>
      </dgm:prSet>
      <dgm:spPr/>
    </dgm:pt>
    <dgm:pt modelId="{E330AC79-A481-4609-A516-E4C5061C778E}" type="pres">
      <dgm:prSet presAssocID="{3D36150D-1D03-4E74-90CB-9566A48554C0}" presName="sp" presStyleCnt="0"/>
      <dgm:spPr/>
    </dgm:pt>
    <dgm:pt modelId="{CE33F4B6-DDB0-4393-BF43-AFFF78297C67}" type="pres">
      <dgm:prSet presAssocID="{F1995FD2-AD5A-4C3C-B74A-B0587AD43C9E}" presName="composite" presStyleCnt="0"/>
      <dgm:spPr/>
    </dgm:pt>
    <dgm:pt modelId="{7E74A7C1-C153-4798-B383-3268C0591DC2}" type="pres">
      <dgm:prSet presAssocID="{F1995FD2-AD5A-4C3C-B74A-B0587AD43C9E}" presName="parentText" presStyleLbl="alignNode1" presStyleIdx="1" presStyleCnt="7">
        <dgm:presLayoutVars>
          <dgm:chMax val="1"/>
          <dgm:bulletEnabled val="1"/>
        </dgm:presLayoutVars>
      </dgm:prSet>
      <dgm:spPr/>
    </dgm:pt>
    <dgm:pt modelId="{982F430F-2D2E-40D6-B2F8-B88380090FCA}" type="pres">
      <dgm:prSet presAssocID="{F1995FD2-AD5A-4C3C-B74A-B0587AD43C9E}" presName="descendantText" presStyleLbl="alignAcc1" presStyleIdx="1" presStyleCnt="7">
        <dgm:presLayoutVars>
          <dgm:bulletEnabled val="1"/>
        </dgm:presLayoutVars>
      </dgm:prSet>
      <dgm:spPr/>
    </dgm:pt>
    <dgm:pt modelId="{01A5011B-F308-4BF3-A671-A667C16DF975}" type="pres">
      <dgm:prSet presAssocID="{5DFB0A07-A614-4DA5-83F9-822CFB2202B6}" presName="sp" presStyleCnt="0"/>
      <dgm:spPr/>
    </dgm:pt>
    <dgm:pt modelId="{86A757FA-F4A2-4AB4-BF42-C7C4A3119D8C}" type="pres">
      <dgm:prSet presAssocID="{3339EC3C-0A53-4039-B9DD-AC395EC7AFC2}" presName="composite" presStyleCnt="0"/>
      <dgm:spPr/>
    </dgm:pt>
    <dgm:pt modelId="{01853E74-8782-4A1D-848C-37B4E335D140}" type="pres">
      <dgm:prSet presAssocID="{3339EC3C-0A53-4039-B9DD-AC395EC7AFC2}" presName="parentText" presStyleLbl="alignNode1" presStyleIdx="2" presStyleCnt="7">
        <dgm:presLayoutVars>
          <dgm:chMax val="1"/>
          <dgm:bulletEnabled val="1"/>
        </dgm:presLayoutVars>
      </dgm:prSet>
      <dgm:spPr/>
    </dgm:pt>
    <dgm:pt modelId="{4AEF7E9C-3EF2-4A09-B329-7A708C698193}" type="pres">
      <dgm:prSet presAssocID="{3339EC3C-0A53-4039-B9DD-AC395EC7AFC2}" presName="descendantText" presStyleLbl="alignAcc1" presStyleIdx="2" presStyleCnt="7">
        <dgm:presLayoutVars>
          <dgm:bulletEnabled val="1"/>
        </dgm:presLayoutVars>
      </dgm:prSet>
      <dgm:spPr/>
    </dgm:pt>
    <dgm:pt modelId="{3C5691EF-33F1-4440-9599-5993756E06E5}" type="pres">
      <dgm:prSet presAssocID="{1441ED37-C35E-4CDC-B06D-94EF9D035D41}" presName="sp" presStyleCnt="0"/>
      <dgm:spPr/>
    </dgm:pt>
    <dgm:pt modelId="{441DDC55-810F-4E82-99E9-9C147EBC702C}" type="pres">
      <dgm:prSet presAssocID="{BE8FD151-2EBB-4819-BA86-385AE2074F74}" presName="composite" presStyleCnt="0"/>
      <dgm:spPr/>
    </dgm:pt>
    <dgm:pt modelId="{7A0D2940-D33D-4CCD-923F-8A6EE24BEC41}" type="pres">
      <dgm:prSet presAssocID="{BE8FD151-2EBB-4819-BA86-385AE2074F74}" presName="parentText" presStyleLbl="alignNode1" presStyleIdx="3" presStyleCnt="7">
        <dgm:presLayoutVars>
          <dgm:chMax val="1"/>
          <dgm:bulletEnabled val="1"/>
        </dgm:presLayoutVars>
      </dgm:prSet>
      <dgm:spPr/>
    </dgm:pt>
    <dgm:pt modelId="{E95DAD1A-C23F-4517-8831-4F8302543438}" type="pres">
      <dgm:prSet presAssocID="{BE8FD151-2EBB-4819-BA86-385AE2074F74}" presName="descendantText" presStyleLbl="alignAcc1" presStyleIdx="3" presStyleCnt="7">
        <dgm:presLayoutVars>
          <dgm:bulletEnabled val="1"/>
        </dgm:presLayoutVars>
      </dgm:prSet>
      <dgm:spPr/>
    </dgm:pt>
    <dgm:pt modelId="{D3A3C660-E337-4218-AB62-C058B4A03ED8}" type="pres">
      <dgm:prSet presAssocID="{3C813DAB-2D1B-45BF-8E93-E7A5794520DC}" presName="sp" presStyleCnt="0"/>
      <dgm:spPr/>
    </dgm:pt>
    <dgm:pt modelId="{8F876935-AFE0-4D82-B04A-CC0190F7DF5A}" type="pres">
      <dgm:prSet presAssocID="{E8CD0E4B-D63A-46E4-A8F0-48E359902CC3}" presName="composite" presStyleCnt="0"/>
      <dgm:spPr/>
    </dgm:pt>
    <dgm:pt modelId="{18289BCD-7F47-41CA-B220-0B04085CDA6F}" type="pres">
      <dgm:prSet presAssocID="{E8CD0E4B-D63A-46E4-A8F0-48E359902CC3}" presName="parentText" presStyleLbl="alignNode1" presStyleIdx="4" presStyleCnt="7">
        <dgm:presLayoutVars>
          <dgm:chMax val="1"/>
          <dgm:bulletEnabled val="1"/>
        </dgm:presLayoutVars>
      </dgm:prSet>
      <dgm:spPr/>
    </dgm:pt>
    <dgm:pt modelId="{1C644B9B-BE3C-458E-91F4-FD3624F00AC5}" type="pres">
      <dgm:prSet presAssocID="{E8CD0E4B-D63A-46E4-A8F0-48E359902CC3}" presName="descendantText" presStyleLbl="alignAcc1" presStyleIdx="4" presStyleCnt="7">
        <dgm:presLayoutVars>
          <dgm:bulletEnabled val="1"/>
        </dgm:presLayoutVars>
      </dgm:prSet>
      <dgm:spPr/>
    </dgm:pt>
    <dgm:pt modelId="{9D209942-A5FA-4FBD-AF3D-EFB4F57417DD}" type="pres">
      <dgm:prSet presAssocID="{AE0431E5-E08C-4909-8B11-F4FF1F939F73}" presName="sp" presStyleCnt="0"/>
      <dgm:spPr/>
    </dgm:pt>
    <dgm:pt modelId="{B58C4CC0-AC43-474B-AEDC-610AABE4012C}" type="pres">
      <dgm:prSet presAssocID="{49FAC6B0-B127-4406-A5CF-D04F9EA0A5EC}" presName="composite" presStyleCnt="0"/>
      <dgm:spPr/>
    </dgm:pt>
    <dgm:pt modelId="{D4FD785B-1317-4A55-BD1B-D80826F948BE}" type="pres">
      <dgm:prSet presAssocID="{49FAC6B0-B127-4406-A5CF-D04F9EA0A5EC}" presName="parentText" presStyleLbl="alignNode1" presStyleIdx="5" presStyleCnt="7">
        <dgm:presLayoutVars>
          <dgm:chMax val="1"/>
          <dgm:bulletEnabled val="1"/>
        </dgm:presLayoutVars>
      </dgm:prSet>
      <dgm:spPr/>
    </dgm:pt>
    <dgm:pt modelId="{53B01598-54D3-4F60-847D-AD36734EC507}" type="pres">
      <dgm:prSet presAssocID="{49FAC6B0-B127-4406-A5CF-D04F9EA0A5EC}" presName="descendantText" presStyleLbl="alignAcc1" presStyleIdx="5" presStyleCnt="7">
        <dgm:presLayoutVars>
          <dgm:bulletEnabled val="1"/>
        </dgm:presLayoutVars>
      </dgm:prSet>
      <dgm:spPr/>
    </dgm:pt>
    <dgm:pt modelId="{46357049-C81C-47A9-ACC2-1820FD903011}" type="pres">
      <dgm:prSet presAssocID="{A4AF7590-F119-48BC-9A2A-C24F835B4F68}" presName="sp" presStyleCnt="0"/>
      <dgm:spPr/>
    </dgm:pt>
    <dgm:pt modelId="{5686046F-F7FA-4E30-AB14-8C04F5993C00}" type="pres">
      <dgm:prSet presAssocID="{5C8A4F9C-0130-40D8-82CC-43FC7EB3EB1E}" presName="composite" presStyleCnt="0"/>
      <dgm:spPr/>
    </dgm:pt>
    <dgm:pt modelId="{0E025F57-0856-40CA-858C-6F0502135DC7}" type="pres">
      <dgm:prSet presAssocID="{5C8A4F9C-0130-40D8-82CC-43FC7EB3EB1E}" presName="parentText" presStyleLbl="alignNode1" presStyleIdx="6" presStyleCnt="7">
        <dgm:presLayoutVars>
          <dgm:chMax val="1"/>
          <dgm:bulletEnabled val="1"/>
        </dgm:presLayoutVars>
      </dgm:prSet>
      <dgm:spPr/>
    </dgm:pt>
    <dgm:pt modelId="{11362DEA-1238-42BA-86D3-C8AA24B4653E}" type="pres">
      <dgm:prSet presAssocID="{5C8A4F9C-0130-40D8-82CC-43FC7EB3EB1E}" presName="descendantText" presStyleLbl="alignAcc1" presStyleIdx="6" presStyleCnt="7" custScaleY="145243">
        <dgm:presLayoutVars>
          <dgm:bulletEnabled val="1"/>
        </dgm:presLayoutVars>
      </dgm:prSet>
      <dgm:spPr/>
    </dgm:pt>
  </dgm:ptLst>
  <dgm:cxnLst>
    <dgm:cxn modelId="{62AF2A00-25D9-44AA-BCA3-EE18A01EDB0C}" srcId="{65ADC9D4-8291-4588-91C0-92D5E336AE03}" destId="{5C8A4F9C-0130-40D8-82CC-43FC7EB3EB1E}" srcOrd="6" destOrd="0" parTransId="{D28D7BF4-6143-497D-9B68-BD7DBAD78F7D}" sibTransId="{4D697FD3-1156-441A-9B18-D984B991F4C4}"/>
    <dgm:cxn modelId="{45333D34-DCA3-4B43-A7D6-D7452F442582}" type="presOf" srcId="{D32CB152-A745-42A7-9DDA-F55A3842D72E}" destId="{1C644B9B-BE3C-458E-91F4-FD3624F00AC5}" srcOrd="0" destOrd="0" presId="urn:microsoft.com/office/officeart/2005/8/layout/chevron2"/>
    <dgm:cxn modelId="{919EBB37-3D51-49D3-8560-E92CFD3A9133}" type="presOf" srcId="{83CD4DE2-0B6D-4655-8575-E24CBAFD6E60}" destId="{11362DEA-1238-42BA-86D3-C8AA24B4653E}" srcOrd="0" destOrd="1" presId="urn:microsoft.com/office/officeart/2005/8/layout/chevron2"/>
    <dgm:cxn modelId="{4B1D8B41-8CE8-4291-961E-EDF1FDF74849}" srcId="{49FAC6B0-B127-4406-A5CF-D04F9EA0A5EC}" destId="{8F57F72D-694C-405F-ADAF-C5630E2BA675}" srcOrd="0" destOrd="0" parTransId="{DA372AEE-8B8F-462D-ACAE-E738DC020E7D}" sibTransId="{475F23A0-0DB3-444F-9056-848848EE00FA}"/>
    <dgm:cxn modelId="{D2654745-7A54-4E60-A568-7C6BDCC02570}" type="presOf" srcId="{DD6F5063-EF71-49EE-A3DF-D95DDDD2AA4A}" destId="{6858F720-9E79-403B-9EBA-E400B42950BA}" srcOrd="0" destOrd="0" presId="urn:microsoft.com/office/officeart/2005/8/layout/chevron2"/>
    <dgm:cxn modelId="{6BC8696A-C7D0-47FF-9221-4ADA1278A24B}" srcId="{F1995FD2-AD5A-4C3C-B74A-B0587AD43C9E}" destId="{60E7A3B9-C79A-4FA2-9B9F-6F9B9E996E23}" srcOrd="0" destOrd="0" parTransId="{0D68788F-F9A6-4BAE-8603-64B6A22F4909}" sibTransId="{C0EC3B76-8B71-464B-9420-D5D609B8D661}"/>
    <dgm:cxn modelId="{E43C6F4D-3ABC-482F-B964-211D59A0D731}" type="presOf" srcId="{5C8A4F9C-0130-40D8-82CC-43FC7EB3EB1E}" destId="{0E025F57-0856-40CA-858C-6F0502135DC7}" srcOrd="0" destOrd="0" presId="urn:microsoft.com/office/officeart/2005/8/layout/chevron2"/>
    <dgm:cxn modelId="{2E626370-2E10-462B-8BDB-182BD156CFA0}" type="presOf" srcId="{49FAC6B0-B127-4406-A5CF-D04F9EA0A5EC}" destId="{D4FD785B-1317-4A55-BD1B-D80826F948BE}" srcOrd="0" destOrd="0" presId="urn:microsoft.com/office/officeart/2005/8/layout/chevron2"/>
    <dgm:cxn modelId="{A8B72C71-8244-47C8-825B-73FE0827D9B9}" srcId="{3339EC3C-0A53-4039-B9DD-AC395EC7AFC2}" destId="{C05BAED2-96C6-442E-9D8A-915CED6F1DF1}" srcOrd="0" destOrd="0" parTransId="{994910FB-7759-485A-9A5A-0DAF933B86FE}" sibTransId="{AF01E371-538D-48A5-96AC-B27BFE0E2EC0}"/>
    <dgm:cxn modelId="{D1EDF672-E1C9-42F7-9CE9-E60A335E4450}" srcId="{65ADC9D4-8291-4588-91C0-92D5E336AE03}" destId="{F1995FD2-AD5A-4C3C-B74A-B0587AD43C9E}" srcOrd="1" destOrd="0" parTransId="{296E0268-4370-4B21-BB19-943AB1C91A4E}" sibTransId="{5DFB0A07-A614-4DA5-83F9-822CFB2202B6}"/>
    <dgm:cxn modelId="{DE74CF54-EF9D-4810-BF6E-1B6F2D7E77E5}" srcId="{E8CD0E4B-D63A-46E4-A8F0-48E359902CC3}" destId="{D32CB152-A745-42A7-9DDA-F55A3842D72E}" srcOrd="0" destOrd="0" parTransId="{A5233E65-491E-42B0-B480-53AD1B17D372}" sibTransId="{4C3310EE-AABF-4A1F-A7B8-39708B96DAF1}"/>
    <dgm:cxn modelId="{03E6D27F-6172-4D92-9BE4-BDA1154A947D}" srcId="{65ADC9D4-8291-4588-91C0-92D5E336AE03}" destId="{E8CD0E4B-D63A-46E4-A8F0-48E359902CC3}" srcOrd="4" destOrd="0" parTransId="{81334BD4-A651-4FA5-854D-15021C0EB8B0}" sibTransId="{AE0431E5-E08C-4909-8B11-F4FF1F939F73}"/>
    <dgm:cxn modelId="{72C24593-45E4-4A39-ADEC-D33FB2825CEA}" type="presOf" srcId="{8F57F72D-694C-405F-ADAF-C5630E2BA675}" destId="{53B01598-54D3-4F60-847D-AD36734EC507}" srcOrd="0" destOrd="0" presId="urn:microsoft.com/office/officeart/2005/8/layout/chevron2"/>
    <dgm:cxn modelId="{DA0F1B94-F5D9-436D-BCDB-45DC09CAE0BB}" type="presOf" srcId="{087663CF-F9B9-4159-94F3-B75BA3FF772F}" destId="{13E25A42-9723-4B60-BAF5-33B9DC267F82}" srcOrd="0" destOrd="0" presId="urn:microsoft.com/office/officeart/2005/8/layout/chevron2"/>
    <dgm:cxn modelId="{16733D94-8434-48B1-BDD1-5AB7AE944451}" type="presOf" srcId="{65ADC9D4-8291-4588-91C0-92D5E336AE03}" destId="{CDF3D484-2036-43FD-9958-302EC4AE54E6}" srcOrd="0" destOrd="0" presId="urn:microsoft.com/office/officeart/2005/8/layout/chevron2"/>
    <dgm:cxn modelId="{E3065B94-742E-4C9A-A34F-A73D20A247EB}" srcId="{65ADC9D4-8291-4588-91C0-92D5E336AE03}" destId="{49FAC6B0-B127-4406-A5CF-D04F9EA0A5EC}" srcOrd="5" destOrd="0" parTransId="{5DE861F4-21CB-40FA-8B79-76A34B7F2DBA}" sibTransId="{A4AF7590-F119-48BC-9A2A-C24F835B4F68}"/>
    <dgm:cxn modelId="{08B4A598-E152-4BEB-A874-0CAF044E07F4}" srcId="{65ADC9D4-8291-4588-91C0-92D5E336AE03}" destId="{DD6F5063-EF71-49EE-A3DF-D95DDDD2AA4A}" srcOrd="0" destOrd="0" parTransId="{7F8D86E4-F307-4CBD-A97E-898F58DDE5C1}" sibTransId="{3D36150D-1D03-4E74-90CB-9566A48554C0}"/>
    <dgm:cxn modelId="{C6EF87A0-74D8-4019-A3BF-272B2AF1BF91}" type="presOf" srcId="{BE8FD151-2EBB-4819-BA86-385AE2074F74}" destId="{7A0D2940-D33D-4CCD-923F-8A6EE24BEC41}" srcOrd="0" destOrd="0" presId="urn:microsoft.com/office/officeart/2005/8/layout/chevron2"/>
    <dgm:cxn modelId="{7B276AA2-4AC9-40C5-8B52-81B1FF1F982C}" srcId="{65ADC9D4-8291-4588-91C0-92D5E336AE03}" destId="{BE8FD151-2EBB-4819-BA86-385AE2074F74}" srcOrd="3" destOrd="0" parTransId="{0B0E3CA2-698F-4DCE-AF0E-539D3C827238}" sibTransId="{3C813DAB-2D1B-45BF-8E93-E7A5794520DC}"/>
    <dgm:cxn modelId="{591BF4A5-1288-4EFC-AF6E-A65A51C500BA}" type="presOf" srcId="{F1995FD2-AD5A-4C3C-B74A-B0587AD43C9E}" destId="{7E74A7C1-C153-4798-B383-3268C0591DC2}" srcOrd="0" destOrd="0" presId="urn:microsoft.com/office/officeart/2005/8/layout/chevron2"/>
    <dgm:cxn modelId="{6E6E62A9-29BA-44F3-8977-347E5D704E36}" type="presOf" srcId="{C05BAED2-96C6-442E-9D8A-915CED6F1DF1}" destId="{4AEF7E9C-3EF2-4A09-B329-7A708C698193}" srcOrd="0" destOrd="0" presId="urn:microsoft.com/office/officeart/2005/8/layout/chevron2"/>
    <dgm:cxn modelId="{B9A4F0B0-F806-43B0-A960-8BCEE81DD42A}" srcId="{5C8A4F9C-0130-40D8-82CC-43FC7EB3EB1E}" destId="{83CD4DE2-0B6D-4655-8575-E24CBAFD6E60}" srcOrd="1" destOrd="0" parTransId="{FBBC3BA8-91DF-4996-9118-D40821D43265}" sibTransId="{1E987959-E70E-45E7-AEF4-C6FDF8344A49}"/>
    <dgm:cxn modelId="{C92818B1-3BEB-4F25-B27B-913F98052AF1}" srcId="{65ADC9D4-8291-4588-91C0-92D5E336AE03}" destId="{3339EC3C-0A53-4039-B9DD-AC395EC7AFC2}" srcOrd="2" destOrd="0" parTransId="{B2B2E284-EEB2-450B-9A66-FB1199CE1162}" sibTransId="{1441ED37-C35E-4CDC-B06D-94EF9D035D41}"/>
    <dgm:cxn modelId="{4857ECB7-1765-41B4-9EE8-1398913A2F6D}" type="presOf" srcId="{E8CD0E4B-D63A-46E4-A8F0-48E359902CC3}" destId="{18289BCD-7F47-41CA-B220-0B04085CDA6F}" srcOrd="0" destOrd="0" presId="urn:microsoft.com/office/officeart/2005/8/layout/chevron2"/>
    <dgm:cxn modelId="{A363F9C2-4DB9-40D0-979A-2FD1C9D11E21}" type="presOf" srcId="{9BE65D45-18F0-45EE-AE95-CA3F4CEC2FCD}" destId="{E95DAD1A-C23F-4517-8831-4F8302543438}" srcOrd="0" destOrd="0" presId="urn:microsoft.com/office/officeart/2005/8/layout/chevron2"/>
    <dgm:cxn modelId="{6ADCA3D3-6AB1-4643-921B-4CE6977962FD}" type="presOf" srcId="{60E7A3B9-C79A-4FA2-9B9F-6F9B9E996E23}" destId="{982F430F-2D2E-40D6-B2F8-B88380090FCA}" srcOrd="0" destOrd="0" presId="urn:microsoft.com/office/officeart/2005/8/layout/chevron2"/>
    <dgm:cxn modelId="{28F530D4-0CFB-4970-B0E2-0E2CDAFA8D20}" type="presOf" srcId="{C9FB124C-94A6-41D6-A01D-DEF313DB2F39}" destId="{11362DEA-1238-42BA-86D3-C8AA24B4653E}" srcOrd="0" destOrd="0" presId="urn:microsoft.com/office/officeart/2005/8/layout/chevron2"/>
    <dgm:cxn modelId="{546C23E3-802E-4F29-B193-AE459BE445DB}" srcId="{BE8FD151-2EBB-4819-BA86-385AE2074F74}" destId="{9BE65D45-18F0-45EE-AE95-CA3F4CEC2FCD}" srcOrd="0" destOrd="0" parTransId="{40889708-0D00-4385-A821-F68309B3DB82}" sibTransId="{F14A906A-6611-4175-BF58-477E23C22128}"/>
    <dgm:cxn modelId="{53CE6AE3-9BEF-4FE9-91CF-38C05388F3AF}" type="presOf" srcId="{3339EC3C-0A53-4039-B9DD-AC395EC7AFC2}" destId="{01853E74-8782-4A1D-848C-37B4E335D140}" srcOrd="0" destOrd="0" presId="urn:microsoft.com/office/officeart/2005/8/layout/chevron2"/>
    <dgm:cxn modelId="{198712F4-73FB-47CD-A948-9C26C18F27BB}" srcId="{DD6F5063-EF71-49EE-A3DF-D95DDDD2AA4A}" destId="{087663CF-F9B9-4159-94F3-B75BA3FF772F}" srcOrd="0" destOrd="0" parTransId="{F8DFDDCA-59A9-464C-B973-7E21D52CCBAA}" sibTransId="{327D9BD4-8D38-402F-AED6-CE07C3EC5A62}"/>
    <dgm:cxn modelId="{FDA7FAFD-E6B5-4DE0-9D91-A77C5FE16A43}" srcId="{5C8A4F9C-0130-40D8-82CC-43FC7EB3EB1E}" destId="{C9FB124C-94A6-41D6-A01D-DEF313DB2F39}" srcOrd="0" destOrd="0" parTransId="{76866BCA-4A82-4CFD-97D8-2AF213B5C689}" sibTransId="{809E139C-4539-437F-A7D6-7AB20989F47E}"/>
    <dgm:cxn modelId="{885A25B4-3B1F-494F-8E85-BDA236BD4F6A}" type="presParOf" srcId="{CDF3D484-2036-43FD-9958-302EC4AE54E6}" destId="{42769229-4C2B-4DAB-BF62-17F0A446E45D}" srcOrd="0" destOrd="0" presId="urn:microsoft.com/office/officeart/2005/8/layout/chevron2"/>
    <dgm:cxn modelId="{4B3A35CA-7202-4936-A055-C260BB834A74}" type="presParOf" srcId="{42769229-4C2B-4DAB-BF62-17F0A446E45D}" destId="{6858F720-9E79-403B-9EBA-E400B42950BA}" srcOrd="0" destOrd="0" presId="urn:microsoft.com/office/officeart/2005/8/layout/chevron2"/>
    <dgm:cxn modelId="{E5470967-2F68-4149-BC6A-D78E17916A7B}" type="presParOf" srcId="{42769229-4C2B-4DAB-BF62-17F0A446E45D}" destId="{13E25A42-9723-4B60-BAF5-33B9DC267F82}" srcOrd="1" destOrd="0" presId="urn:microsoft.com/office/officeart/2005/8/layout/chevron2"/>
    <dgm:cxn modelId="{12F0C1B0-C82B-4F7C-AA00-983A39600D73}" type="presParOf" srcId="{CDF3D484-2036-43FD-9958-302EC4AE54E6}" destId="{E330AC79-A481-4609-A516-E4C5061C778E}" srcOrd="1" destOrd="0" presId="urn:microsoft.com/office/officeart/2005/8/layout/chevron2"/>
    <dgm:cxn modelId="{E70F7828-E795-415B-876F-CEBEB389F0C5}" type="presParOf" srcId="{CDF3D484-2036-43FD-9958-302EC4AE54E6}" destId="{CE33F4B6-DDB0-4393-BF43-AFFF78297C67}" srcOrd="2" destOrd="0" presId="urn:microsoft.com/office/officeart/2005/8/layout/chevron2"/>
    <dgm:cxn modelId="{329CB39B-1D67-4CC8-ADC9-8C74F719FA89}" type="presParOf" srcId="{CE33F4B6-DDB0-4393-BF43-AFFF78297C67}" destId="{7E74A7C1-C153-4798-B383-3268C0591DC2}" srcOrd="0" destOrd="0" presId="urn:microsoft.com/office/officeart/2005/8/layout/chevron2"/>
    <dgm:cxn modelId="{A3528D14-85A9-4AA6-8573-17FB1B43C56C}" type="presParOf" srcId="{CE33F4B6-DDB0-4393-BF43-AFFF78297C67}" destId="{982F430F-2D2E-40D6-B2F8-B88380090FCA}" srcOrd="1" destOrd="0" presId="urn:microsoft.com/office/officeart/2005/8/layout/chevron2"/>
    <dgm:cxn modelId="{BAB21048-FB87-4D03-A7C0-C427782F4CA7}" type="presParOf" srcId="{CDF3D484-2036-43FD-9958-302EC4AE54E6}" destId="{01A5011B-F308-4BF3-A671-A667C16DF975}" srcOrd="3" destOrd="0" presId="urn:microsoft.com/office/officeart/2005/8/layout/chevron2"/>
    <dgm:cxn modelId="{7B5052D6-535C-4DCB-A089-56AA6FB75708}" type="presParOf" srcId="{CDF3D484-2036-43FD-9958-302EC4AE54E6}" destId="{86A757FA-F4A2-4AB4-BF42-C7C4A3119D8C}" srcOrd="4" destOrd="0" presId="urn:microsoft.com/office/officeart/2005/8/layout/chevron2"/>
    <dgm:cxn modelId="{3D400A1E-5918-4060-B807-3103CD07B932}" type="presParOf" srcId="{86A757FA-F4A2-4AB4-BF42-C7C4A3119D8C}" destId="{01853E74-8782-4A1D-848C-37B4E335D140}" srcOrd="0" destOrd="0" presId="urn:microsoft.com/office/officeart/2005/8/layout/chevron2"/>
    <dgm:cxn modelId="{3CD8433D-84E6-4606-BEE9-50734846587E}" type="presParOf" srcId="{86A757FA-F4A2-4AB4-BF42-C7C4A3119D8C}" destId="{4AEF7E9C-3EF2-4A09-B329-7A708C698193}" srcOrd="1" destOrd="0" presId="urn:microsoft.com/office/officeart/2005/8/layout/chevron2"/>
    <dgm:cxn modelId="{F4DC0025-FE17-41C4-8C2D-054B921244FE}" type="presParOf" srcId="{CDF3D484-2036-43FD-9958-302EC4AE54E6}" destId="{3C5691EF-33F1-4440-9599-5993756E06E5}" srcOrd="5" destOrd="0" presId="urn:microsoft.com/office/officeart/2005/8/layout/chevron2"/>
    <dgm:cxn modelId="{CDD4163C-5A3B-4A75-9BBB-A69B69536FA7}" type="presParOf" srcId="{CDF3D484-2036-43FD-9958-302EC4AE54E6}" destId="{441DDC55-810F-4E82-99E9-9C147EBC702C}" srcOrd="6" destOrd="0" presId="urn:microsoft.com/office/officeart/2005/8/layout/chevron2"/>
    <dgm:cxn modelId="{286E2F2D-81CD-414B-AC7A-45370926F0E8}" type="presParOf" srcId="{441DDC55-810F-4E82-99E9-9C147EBC702C}" destId="{7A0D2940-D33D-4CCD-923F-8A6EE24BEC41}" srcOrd="0" destOrd="0" presId="urn:microsoft.com/office/officeart/2005/8/layout/chevron2"/>
    <dgm:cxn modelId="{058404AE-7C71-4510-985D-E950AA4B37A5}" type="presParOf" srcId="{441DDC55-810F-4E82-99E9-9C147EBC702C}" destId="{E95DAD1A-C23F-4517-8831-4F8302543438}" srcOrd="1" destOrd="0" presId="urn:microsoft.com/office/officeart/2005/8/layout/chevron2"/>
    <dgm:cxn modelId="{A100C09D-0B2F-4AA7-B48F-AFECE83B9D11}" type="presParOf" srcId="{CDF3D484-2036-43FD-9958-302EC4AE54E6}" destId="{D3A3C660-E337-4218-AB62-C058B4A03ED8}" srcOrd="7" destOrd="0" presId="urn:microsoft.com/office/officeart/2005/8/layout/chevron2"/>
    <dgm:cxn modelId="{847E6FA1-9D13-4942-A357-E4517BE6C0C5}" type="presParOf" srcId="{CDF3D484-2036-43FD-9958-302EC4AE54E6}" destId="{8F876935-AFE0-4D82-B04A-CC0190F7DF5A}" srcOrd="8" destOrd="0" presId="urn:microsoft.com/office/officeart/2005/8/layout/chevron2"/>
    <dgm:cxn modelId="{00497714-EB51-43C0-ACD3-16D27BA6CF50}" type="presParOf" srcId="{8F876935-AFE0-4D82-B04A-CC0190F7DF5A}" destId="{18289BCD-7F47-41CA-B220-0B04085CDA6F}" srcOrd="0" destOrd="0" presId="urn:microsoft.com/office/officeart/2005/8/layout/chevron2"/>
    <dgm:cxn modelId="{E0AEF3EB-107D-4449-BE8C-D40E39151D6F}" type="presParOf" srcId="{8F876935-AFE0-4D82-B04A-CC0190F7DF5A}" destId="{1C644B9B-BE3C-458E-91F4-FD3624F00AC5}" srcOrd="1" destOrd="0" presId="urn:microsoft.com/office/officeart/2005/8/layout/chevron2"/>
    <dgm:cxn modelId="{4E9AC306-85EC-4135-B6D6-D8DCB6881FB5}" type="presParOf" srcId="{CDF3D484-2036-43FD-9958-302EC4AE54E6}" destId="{9D209942-A5FA-4FBD-AF3D-EFB4F57417DD}" srcOrd="9" destOrd="0" presId="urn:microsoft.com/office/officeart/2005/8/layout/chevron2"/>
    <dgm:cxn modelId="{C1517D51-8A39-4747-8E43-9CF9B4D5E73F}" type="presParOf" srcId="{CDF3D484-2036-43FD-9958-302EC4AE54E6}" destId="{B58C4CC0-AC43-474B-AEDC-610AABE4012C}" srcOrd="10" destOrd="0" presId="urn:microsoft.com/office/officeart/2005/8/layout/chevron2"/>
    <dgm:cxn modelId="{8D18E23C-024F-419D-ABC1-608AE22E2648}" type="presParOf" srcId="{B58C4CC0-AC43-474B-AEDC-610AABE4012C}" destId="{D4FD785B-1317-4A55-BD1B-D80826F948BE}" srcOrd="0" destOrd="0" presId="urn:microsoft.com/office/officeart/2005/8/layout/chevron2"/>
    <dgm:cxn modelId="{15FAC094-B0CD-4904-B558-14A54BA2DDFD}" type="presParOf" srcId="{B58C4CC0-AC43-474B-AEDC-610AABE4012C}" destId="{53B01598-54D3-4F60-847D-AD36734EC507}" srcOrd="1" destOrd="0" presId="urn:microsoft.com/office/officeart/2005/8/layout/chevron2"/>
    <dgm:cxn modelId="{F5ECF411-8E60-49A3-9872-E1E137D85520}" type="presParOf" srcId="{CDF3D484-2036-43FD-9958-302EC4AE54E6}" destId="{46357049-C81C-47A9-ACC2-1820FD903011}" srcOrd="11" destOrd="0" presId="urn:microsoft.com/office/officeart/2005/8/layout/chevron2"/>
    <dgm:cxn modelId="{EA73050C-A688-4664-8223-DBEBE2D6F3EA}" type="presParOf" srcId="{CDF3D484-2036-43FD-9958-302EC4AE54E6}" destId="{5686046F-F7FA-4E30-AB14-8C04F5993C00}" srcOrd="12" destOrd="0" presId="urn:microsoft.com/office/officeart/2005/8/layout/chevron2"/>
    <dgm:cxn modelId="{C87E75D2-F553-4263-BFDC-2D13845F2C4C}" type="presParOf" srcId="{5686046F-F7FA-4E30-AB14-8C04F5993C00}" destId="{0E025F57-0856-40CA-858C-6F0502135DC7}" srcOrd="0" destOrd="0" presId="urn:microsoft.com/office/officeart/2005/8/layout/chevron2"/>
    <dgm:cxn modelId="{C2F89505-0656-4F42-A3AF-725AD4D620D9}" type="presParOf" srcId="{5686046F-F7FA-4E30-AB14-8C04F5993C00}" destId="{11362DEA-1238-42BA-86D3-C8AA24B4653E}" srcOrd="1" destOrd="0" presId="urn:microsoft.com/office/officeart/2005/8/layout/chevron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61EB39-83D4-4795-9FA6-48FA57C41454}">
      <dsp:nvSpPr>
        <dsp:cNvPr id="0" name=""/>
        <dsp:cNvSpPr/>
      </dsp:nvSpPr>
      <dsp:spPr>
        <a:xfrm rot="5400000">
          <a:off x="-98566" y="100834"/>
          <a:ext cx="657109" cy="45997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1" y="232255"/>
        <a:ext cx="459976" cy="197133"/>
      </dsp:txXfrm>
    </dsp:sp>
    <dsp:sp modelId="{88FD51AD-2138-4D95-B676-45E71E29C3C1}">
      <dsp:nvSpPr>
        <dsp:cNvPr id="0" name=""/>
        <dsp:cNvSpPr/>
      </dsp:nvSpPr>
      <dsp:spPr>
        <a:xfrm rot="5400000">
          <a:off x="2759627" y="-2297383"/>
          <a:ext cx="427120" cy="502642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the emergency stop is not pressed.</a:t>
          </a:r>
        </a:p>
      </dsp:txBody>
      <dsp:txXfrm rot="-5400000">
        <a:off x="459976" y="23118"/>
        <a:ext cx="5005573" cy="385420"/>
      </dsp:txXfrm>
    </dsp:sp>
    <dsp:sp modelId="{87333007-0B57-48A6-9DB4-452CAE0FBB02}">
      <dsp:nvSpPr>
        <dsp:cNvPr id="0" name=""/>
        <dsp:cNvSpPr/>
      </dsp:nvSpPr>
      <dsp:spPr>
        <a:xfrm rot="5400000">
          <a:off x="-98566" y="668420"/>
          <a:ext cx="657109" cy="45997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1" y="799841"/>
        <a:ext cx="459976" cy="197133"/>
      </dsp:txXfrm>
    </dsp:sp>
    <dsp:sp modelId="{581BF329-E002-411B-B984-044B4C6ACE13}">
      <dsp:nvSpPr>
        <dsp:cNvPr id="0" name=""/>
        <dsp:cNvSpPr/>
      </dsp:nvSpPr>
      <dsp:spPr>
        <a:xfrm rot="5400000">
          <a:off x="2724637" y="-1730267"/>
          <a:ext cx="497100" cy="502642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mains voltage. </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there is loose contact in power input plug and switch connections or other terminal connections.</a:t>
          </a:r>
        </a:p>
      </dsp:txBody>
      <dsp:txXfrm rot="-5400000">
        <a:off x="459976" y="558660"/>
        <a:ext cx="5002157" cy="448568"/>
      </dsp:txXfrm>
    </dsp:sp>
    <dsp:sp modelId="{213B3FE5-4B95-4E2B-A5FB-054E85AF8622}">
      <dsp:nvSpPr>
        <dsp:cNvPr id="0" name=""/>
        <dsp:cNvSpPr/>
      </dsp:nvSpPr>
      <dsp:spPr>
        <a:xfrm rot="5400000">
          <a:off x="-98566" y="1201016"/>
          <a:ext cx="657109" cy="45997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3</a:t>
          </a:r>
        </a:p>
      </dsp:txBody>
      <dsp:txXfrm rot="-5400000">
        <a:off x="1" y="1332437"/>
        <a:ext cx="459976" cy="197133"/>
      </dsp:txXfrm>
    </dsp:sp>
    <dsp:sp modelId="{78394BF3-616C-45B9-BB2A-279DEE63801E}">
      <dsp:nvSpPr>
        <dsp:cNvPr id="0" name=""/>
        <dsp:cNvSpPr/>
      </dsp:nvSpPr>
      <dsp:spPr>
        <a:xfrm rot="5400000">
          <a:off x="2759627" y="-1197201"/>
          <a:ext cx="427120" cy="502642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Automatic fuse might </a:t>
          </a:r>
          <a:r>
            <a:rPr lang="tr-TR" sz="1200" kern="1200">
              <a:latin typeface="Arial" panose="020B0604020202020204" pitchFamily="34" charset="0"/>
              <a:cs typeface="Arial" panose="020B0604020202020204" pitchFamily="34" charset="0"/>
            </a:rPr>
            <a:t>be </a:t>
          </a:r>
          <a:r>
            <a:rPr lang="en-US" sz="1200" kern="1200">
              <a:latin typeface="Arial" panose="020B0604020202020204" pitchFamily="34" charset="0"/>
              <a:cs typeface="Arial" panose="020B0604020202020204" pitchFamily="34" charset="0"/>
            </a:rPr>
            <a:t>have blown, please check. </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there is any short circuit in any part of the device.</a:t>
          </a:r>
        </a:p>
      </dsp:txBody>
      <dsp:txXfrm rot="-5400000">
        <a:off x="459976" y="1123300"/>
        <a:ext cx="5005573" cy="385420"/>
      </dsp:txXfrm>
    </dsp:sp>
    <dsp:sp modelId="{43EB97C7-2401-4C72-AEAE-820F0C74ECE1}">
      <dsp:nvSpPr>
        <dsp:cNvPr id="0" name=""/>
        <dsp:cNvSpPr/>
      </dsp:nvSpPr>
      <dsp:spPr>
        <a:xfrm rot="5400000">
          <a:off x="-98566" y="1733612"/>
          <a:ext cx="657109" cy="45997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4</a:t>
          </a:r>
        </a:p>
      </dsp:txBody>
      <dsp:txXfrm rot="-5400000">
        <a:off x="1" y="1865033"/>
        <a:ext cx="459976" cy="197133"/>
      </dsp:txXfrm>
    </dsp:sp>
    <dsp:sp modelId="{48128C4E-0C52-4A9F-B4E3-57C2458FBD88}">
      <dsp:nvSpPr>
        <dsp:cNvPr id="0" name=""/>
        <dsp:cNvSpPr/>
      </dsp:nvSpPr>
      <dsp:spPr>
        <a:xfrm rot="5400000">
          <a:off x="2759627" y="-664604"/>
          <a:ext cx="427120" cy="502642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on-off switch, replace if malfunctioned.</a:t>
          </a:r>
        </a:p>
      </dsp:txBody>
      <dsp:txXfrm rot="-5400000">
        <a:off x="459976" y="1655897"/>
        <a:ext cx="5005573" cy="385420"/>
      </dsp:txXfrm>
    </dsp:sp>
    <dsp:sp modelId="{CB5A0B89-0104-419B-A883-76CE04383F01}">
      <dsp:nvSpPr>
        <dsp:cNvPr id="0" name=""/>
        <dsp:cNvSpPr/>
      </dsp:nvSpPr>
      <dsp:spPr>
        <a:xfrm rot="5400000">
          <a:off x="-98566" y="2266209"/>
          <a:ext cx="657109" cy="45997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5</a:t>
          </a:r>
        </a:p>
      </dsp:txBody>
      <dsp:txXfrm rot="-5400000">
        <a:off x="1" y="2397630"/>
        <a:ext cx="459976" cy="197133"/>
      </dsp:txXfrm>
    </dsp:sp>
    <dsp:sp modelId="{13A4043C-4714-4BCB-AF29-1D35B3CBCB59}">
      <dsp:nvSpPr>
        <dsp:cNvPr id="0" name=""/>
        <dsp:cNvSpPr/>
      </dsp:nvSpPr>
      <dsp:spPr>
        <a:xfrm rot="5400000">
          <a:off x="2759627" y="-132008"/>
          <a:ext cx="427120" cy="502642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display board receives 24V DC, if not, replace the main board; if it receives 24V DC replace the display board.</a:t>
          </a:r>
        </a:p>
      </dsp:txBody>
      <dsp:txXfrm rot="-5400000">
        <a:off x="459976" y="2188493"/>
        <a:ext cx="5005573" cy="38542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506673-4140-416E-A32F-3328D518BFAE}">
      <dsp:nvSpPr>
        <dsp:cNvPr id="0" name=""/>
        <dsp:cNvSpPr/>
      </dsp:nvSpPr>
      <dsp:spPr>
        <a:xfrm rot="5400000">
          <a:off x="-84035" y="85345"/>
          <a:ext cx="560234" cy="39216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0" y="197392"/>
        <a:ext cx="392164" cy="168070"/>
      </dsp:txXfrm>
    </dsp:sp>
    <dsp:sp modelId="{01F07C82-F8A3-4053-8509-498C634F0792}">
      <dsp:nvSpPr>
        <dsp:cNvPr id="0" name=""/>
        <dsp:cNvSpPr/>
      </dsp:nvSpPr>
      <dsp:spPr>
        <a:xfrm rot="5400000">
          <a:off x="2757110" y="-2363635"/>
          <a:ext cx="364343" cy="509423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loading. Load by spacing between samples.</a:t>
          </a:r>
        </a:p>
      </dsp:txBody>
      <dsp:txXfrm rot="-5400000">
        <a:off x="392164" y="19097"/>
        <a:ext cx="5076449" cy="328771"/>
      </dsp:txXfrm>
    </dsp:sp>
    <dsp:sp modelId="{2F6B6068-4C6E-41E3-8D5F-FEBC6908B280}">
      <dsp:nvSpPr>
        <dsp:cNvPr id="0" name=""/>
        <dsp:cNvSpPr/>
      </dsp:nvSpPr>
      <dsp:spPr>
        <a:xfrm rot="5400000">
          <a:off x="-84035" y="513750"/>
          <a:ext cx="560234" cy="39216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0" y="625797"/>
        <a:ext cx="392164" cy="168070"/>
      </dsp:txXfrm>
    </dsp:sp>
    <dsp:sp modelId="{22893333-81DB-4175-8AB9-19A7DC00990C}">
      <dsp:nvSpPr>
        <dsp:cNvPr id="0" name=""/>
        <dsp:cNvSpPr/>
      </dsp:nvSpPr>
      <dsp:spPr>
        <a:xfrm rot="5400000">
          <a:off x="2757205" y="-1935326"/>
          <a:ext cx="364152" cy="509423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drain line.</a:t>
          </a:r>
        </a:p>
      </dsp:txBody>
      <dsp:txXfrm rot="-5400000">
        <a:off x="392164" y="447491"/>
        <a:ext cx="5076459" cy="328600"/>
      </dsp:txXfrm>
    </dsp:sp>
    <dsp:sp modelId="{47CC44FC-C901-4C6D-B22E-662F608A45F1}">
      <dsp:nvSpPr>
        <dsp:cNvPr id="0" name=""/>
        <dsp:cNvSpPr/>
      </dsp:nvSpPr>
      <dsp:spPr>
        <a:xfrm rot="5400000">
          <a:off x="-84035" y="942155"/>
          <a:ext cx="560234" cy="39216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3</a:t>
          </a:r>
        </a:p>
      </dsp:txBody>
      <dsp:txXfrm rot="-5400000">
        <a:off x="0" y="1054202"/>
        <a:ext cx="392164" cy="168070"/>
      </dsp:txXfrm>
    </dsp:sp>
    <dsp:sp modelId="{917BD20E-366B-4A1B-8808-B3BFEFA47C62}">
      <dsp:nvSpPr>
        <dsp:cNvPr id="0" name=""/>
        <dsp:cNvSpPr/>
      </dsp:nvSpPr>
      <dsp:spPr>
        <a:xfrm rot="5400000">
          <a:off x="2757205" y="-1506921"/>
          <a:ext cx="364152" cy="509423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chamber air detector (control thermocouple). Replace if malfunctioned.</a:t>
          </a:r>
        </a:p>
      </dsp:txBody>
      <dsp:txXfrm rot="-5400000">
        <a:off x="392164" y="875896"/>
        <a:ext cx="5076459" cy="328600"/>
      </dsp:txXfrm>
    </dsp:sp>
    <dsp:sp modelId="{68BB5D73-D36C-494E-A2EE-813183E56977}">
      <dsp:nvSpPr>
        <dsp:cNvPr id="0" name=""/>
        <dsp:cNvSpPr/>
      </dsp:nvSpPr>
      <dsp:spPr>
        <a:xfrm rot="5400000">
          <a:off x="-84035" y="1370560"/>
          <a:ext cx="560234" cy="39216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4</a:t>
          </a:r>
        </a:p>
      </dsp:txBody>
      <dsp:txXfrm rot="-5400000">
        <a:off x="0" y="1482607"/>
        <a:ext cx="392164" cy="168070"/>
      </dsp:txXfrm>
    </dsp:sp>
    <dsp:sp modelId="{4CA60875-32FA-4C84-8930-FFADD84CDE65}">
      <dsp:nvSpPr>
        <dsp:cNvPr id="0" name=""/>
        <dsp:cNvSpPr/>
      </dsp:nvSpPr>
      <dsp:spPr>
        <a:xfrm rot="5400000">
          <a:off x="2757205" y="-1078516"/>
          <a:ext cx="364152" cy="509423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main board.</a:t>
          </a:r>
        </a:p>
      </dsp:txBody>
      <dsp:txXfrm rot="-5400000">
        <a:off x="392164" y="1304301"/>
        <a:ext cx="5076459" cy="328600"/>
      </dsp:txXfrm>
    </dsp:sp>
    <dsp:sp modelId="{DF3B0343-7006-44D8-8DFC-9B3E4D4D019C}">
      <dsp:nvSpPr>
        <dsp:cNvPr id="0" name=""/>
        <dsp:cNvSpPr/>
      </dsp:nvSpPr>
      <dsp:spPr>
        <a:xfrm rot="5400000">
          <a:off x="-84035" y="1798965"/>
          <a:ext cx="560234" cy="39216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0" y="1911012"/>
        <a:ext cx="392164" cy="168070"/>
      </dsp:txXfrm>
    </dsp:sp>
    <dsp:sp modelId="{28991304-7F28-42FA-8581-342A5E37783B}">
      <dsp:nvSpPr>
        <dsp:cNvPr id="0" name=""/>
        <dsp:cNvSpPr/>
      </dsp:nvSpPr>
      <dsp:spPr>
        <a:xfrm rot="5400000">
          <a:off x="2757205" y="-650111"/>
          <a:ext cx="364152" cy="509423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If the temperature difference at the sterilization stage is maximum four degrees calibration can be made.</a:t>
          </a:r>
        </a:p>
      </dsp:txBody>
      <dsp:txXfrm rot="-5400000">
        <a:off x="392164" y="1732706"/>
        <a:ext cx="5076459" cy="32860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1CC24A-1EE1-4769-BFD0-24F3DF2A1436}">
      <dsp:nvSpPr>
        <dsp:cNvPr id="0" name=""/>
        <dsp:cNvSpPr/>
      </dsp:nvSpPr>
      <dsp:spPr>
        <a:xfrm rot="5400000">
          <a:off x="-102671" y="188300"/>
          <a:ext cx="684475" cy="47913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1" y="325194"/>
        <a:ext cx="479132" cy="205343"/>
      </dsp:txXfrm>
    </dsp:sp>
    <dsp:sp modelId="{47027163-8602-41BA-BECC-0D3B5F213B2C}">
      <dsp:nvSpPr>
        <dsp:cNvPr id="0" name=""/>
        <dsp:cNvSpPr/>
      </dsp:nvSpPr>
      <dsp:spPr>
        <a:xfrm rot="5400000">
          <a:off x="2699882" y="-2195550"/>
          <a:ext cx="565768" cy="500726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drain line. (Drain should be maximum 10 cm above the ground.)</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chamber steam discharge filter. </a:t>
          </a:r>
        </a:p>
      </dsp:txBody>
      <dsp:txXfrm rot="-5400000">
        <a:off x="479133" y="52818"/>
        <a:ext cx="4979648" cy="510530"/>
      </dsp:txXfrm>
    </dsp:sp>
    <dsp:sp modelId="{7B33F711-D2F0-47C6-88FB-9D33437CDDED}">
      <dsp:nvSpPr>
        <dsp:cNvPr id="0" name=""/>
        <dsp:cNvSpPr/>
      </dsp:nvSpPr>
      <dsp:spPr>
        <a:xfrm rot="5400000">
          <a:off x="-102671" y="793076"/>
          <a:ext cx="684475" cy="47913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1" y="929970"/>
        <a:ext cx="479132" cy="205343"/>
      </dsp:txXfrm>
    </dsp:sp>
    <dsp:sp modelId="{8FCA99FF-6725-473D-AC39-412AC1484CC4}">
      <dsp:nvSpPr>
        <dsp:cNvPr id="0" name=""/>
        <dsp:cNvSpPr/>
      </dsp:nvSpPr>
      <dsp:spPr>
        <a:xfrm rot="5400000">
          <a:off x="2760311" y="-1590774"/>
          <a:ext cx="444908" cy="500726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steam discharge line filter.</a:t>
          </a:r>
        </a:p>
      </dsp:txBody>
      <dsp:txXfrm rot="-5400000">
        <a:off x="479132" y="712124"/>
        <a:ext cx="4985548" cy="401470"/>
      </dsp:txXfrm>
    </dsp:sp>
    <dsp:sp modelId="{43591426-1788-48DE-98DD-EE57A90B0A3D}">
      <dsp:nvSpPr>
        <dsp:cNvPr id="0" name=""/>
        <dsp:cNvSpPr/>
      </dsp:nvSpPr>
      <dsp:spPr>
        <a:xfrm rot="5400000">
          <a:off x="-102671" y="1499443"/>
          <a:ext cx="684475" cy="47913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3</a:t>
          </a:r>
        </a:p>
      </dsp:txBody>
      <dsp:txXfrm rot="-5400000">
        <a:off x="1" y="1636337"/>
        <a:ext cx="479132" cy="205343"/>
      </dsp:txXfrm>
    </dsp:sp>
    <dsp:sp modelId="{2EE1BB05-17FC-4882-AD5D-AA0C100AC89F}">
      <dsp:nvSpPr>
        <dsp:cNvPr id="0" name=""/>
        <dsp:cNvSpPr/>
      </dsp:nvSpPr>
      <dsp:spPr>
        <a:xfrm rot="5400000">
          <a:off x="2658721" y="-884407"/>
          <a:ext cx="648089" cy="500726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steam discharge, steam discharge / vacuum bridge solenoid valve coil, disassemble and clean the core part.</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steam discharge, steam discharge / vacuum bridge solenoid valve.</a:t>
          </a:r>
        </a:p>
      </dsp:txBody>
      <dsp:txXfrm rot="-5400000">
        <a:off x="479133" y="1326818"/>
        <a:ext cx="4975630" cy="584815"/>
      </dsp:txXfrm>
    </dsp:sp>
    <dsp:sp modelId="{7DF4DFB4-4BFF-4CEE-9510-B530B67CE573}">
      <dsp:nvSpPr>
        <dsp:cNvPr id="0" name=""/>
        <dsp:cNvSpPr/>
      </dsp:nvSpPr>
      <dsp:spPr>
        <a:xfrm rot="5400000">
          <a:off x="-102671" y="2104219"/>
          <a:ext cx="684475" cy="47913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4</a:t>
          </a:r>
        </a:p>
      </dsp:txBody>
      <dsp:txXfrm rot="-5400000">
        <a:off x="1" y="2241113"/>
        <a:ext cx="479132" cy="205343"/>
      </dsp:txXfrm>
    </dsp:sp>
    <dsp:sp modelId="{0C225A9A-A272-4B93-B352-03596E47F263}">
      <dsp:nvSpPr>
        <dsp:cNvPr id="0" name=""/>
        <dsp:cNvSpPr/>
      </dsp:nvSpPr>
      <dsp:spPr>
        <a:xfrm rot="5400000">
          <a:off x="2760311" y="-279630"/>
          <a:ext cx="444908" cy="500726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steam discharge solenoid valve output with a multimeter, replace the main board if 220 V AC voltage is not available.</a:t>
          </a:r>
        </a:p>
      </dsp:txBody>
      <dsp:txXfrm rot="-5400000">
        <a:off x="479132" y="2023268"/>
        <a:ext cx="4985548" cy="401470"/>
      </dsp:txXfrm>
    </dsp:sp>
    <dsp:sp modelId="{3FF656ED-7A3A-4DC9-BAD0-30F2D29AB27C}">
      <dsp:nvSpPr>
        <dsp:cNvPr id="0" name=""/>
        <dsp:cNvSpPr/>
      </dsp:nvSpPr>
      <dsp:spPr>
        <a:xfrm rot="5400000">
          <a:off x="-102671" y="2784019"/>
          <a:ext cx="684475" cy="47913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5</a:t>
          </a:r>
        </a:p>
      </dsp:txBody>
      <dsp:txXfrm rot="-5400000">
        <a:off x="1" y="2920913"/>
        <a:ext cx="479132" cy="205343"/>
      </dsp:txXfrm>
    </dsp:sp>
    <dsp:sp modelId="{592F0AB9-F832-409B-9032-412EE17A2A3C}">
      <dsp:nvSpPr>
        <dsp:cNvPr id="0" name=""/>
        <dsp:cNvSpPr/>
      </dsp:nvSpPr>
      <dsp:spPr>
        <a:xfrm rot="5400000">
          <a:off x="2685289" y="400168"/>
          <a:ext cx="594954" cy="500726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steam discharge / vacuum bridge solenoid valve output with a multimeter. Replace the main board if 220 V AC voltage is not available.</a:t>
          </a:r>
        </a:p>
      </dsp:txBody>
      <dsp:txXfrm rot="-5400000">
        <a:off x="479133" y="2635368"/>
        <a:ext cx="4978224" cy="536868"/>
      </dsp:txXfrm>
    </dsp:sp>
    <dsp:sp modelId="{B63D1114-6F4D-40C0-AB11-762D05E79C26}">
      <dsp:nvSpPr>
        <dsp:cNvPr id="0" name=""/>
        <dsp:cNvSpPr/>
      </dsp:nvSpPr>
      <dsp:spPr>
        <a:xfrm rot="5400000">
          <a:off x="-102671" y="3388795"/>
          <a:ext cx="684475" cy="47913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6</a:t>
          </a:r>
        </a:p>
      </dsp:txBody>
      <dsp:txXfrm rot="-5400000">
        <a:off x="1" y="3525689"/>
        <a:ext cx="479132" cy="205343"/>
      </dsp:txXfrm>
    </dsp:sp>
    <dsp:sp modelId="{16EDA501-1B61-4858-B243-F4482EBC8546}">
      <dsp:nvSpPr>
        <dsp:cNvPr id="0" name=""/>
        <dsp:cNvSpPr/>
      </dsp:nvSpPr>
      <dsp:spPr>
        <a:xfrm rot="5400000">
          <a:off x="2760311" y="1004945"/>
          <a:ext cx="444908" cy="500726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chamber pressure sensor.</a:t>
          </a:r>
        </a:p>
      </dsp:txBody>
      <dsp:txXfrm rot="-5400000">
        <a:off x="479132" y="3307844"/>
        <a:ext cx="4985548" cy="401470"/>
      </dsp:txXfrm>
    </dsp:sp>
    <dsp:sp modelId="{68920626-1CEB-4B3C-AB72-C694024FCABA}">
      <dsp:nvSpPr>
        <dsp:cNvPr id="0" name=""/>
        <dsp:cNvSpPr/>
      </dsp:nvSpPr>
      <dsp:spPr>
        <a:xfrm rot="5400000">
          <a:off x="-102671" y="3993572"/>
          <a:ext cx="684475" cy="47913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7</a:t>
          </a:r>
        </a:p>
      </dsp:txBody>
      <dsp:txXfrm rot="-5400000">
        <a:off x="1" y="4130466"/>
        <a:ext cx="479132" cy="205343"/>
      </dsp:txXfrm>
    </dsp:sp>
    <dsp:sp modelId="{A8DD7E53-AF18-4009-B23E-39D7F86DC4BF}">
      <dsp:nvSpPr>
        <dsp:cNvPr id="0" name=""/>
        <dsp:cNvSpPr/>
      </dsp:nvSpPr>
      <dsp:spPr>
        <a:xfrm rot="5400000">
          <a:off x="2752650" y="1648410"/>
          <a:ext cx="444908" cy="500726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steam discharge line. Make sure that there is no blockage throughout the line</a:t>
          </a:r>
          <a:r>
            <a:rPr lang="en-US" sz="1400" kern="1200"/>
            <a:t>.</a:t>
          </a:r>
        </a:p>
      </dsp:txBody>
      <dsp:txXfrm rot="-5400000">
        <a:off x="471471" y="3951309"/>
        <a:ext cx="4985548" cy="40147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9ADC54-8C07-45F7-A1C6-95BB34435BFD}">
      <dsp:nvSpPr>
        <dsp:cNvPr id="0" name=""/>
        <dsp:cNvSpPr/>
      </dsp:nvSpPr>
      <dsp:spPr>
        <a:xfrm rot="5400000">
          <a:off x="-122743" y="125102"/>
          <a:ext cx="818289" cy="57280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1" y="288759"/>
        <a:ext cx="572802" cy="245487"/>
      </dsp:txXfrm>
    </dsp:sp>
    <dsp:sp modelId="{C0707BE5-99AE-4878-8831-4997474350A0}">
      <dsp:nvSpPr>
        <dsp:cNvPr id="0" name=""/>
        <dsp:cNvSpPr/>
      </dsp:nvSpPr>
      <dsp:spPr>
        <a:xfrm rot="5400000">
          <a:off x="2763657" y="-2188495"/>
          <a:ext cx="531888" cy="491359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microbiological filter (hepa filter).</a:t>
          </a:r>
        </a:p>
      </dsp:txBody>
      <dsp:txXfrm rot="-5400000">
        <a:off x="572803" y="28324"/>
        <a:ext cx="4887632" cy="479958"/>
      </dsp:txXfrm>
    </dsp:sp>
    <dsp:sp modelId="{E459F131-F6AF-4118-8DC5-FD3B8A74AE15}">
      <dsp:nvSpPr>
        <dsp:cNvPr id="0" name=""/>
        <dsp:cNvSpPr/>
      </dsp:nvSpPr>
      <dsp:spPr>
        <a:xfrm rot="5400000">
          <a:off x="-122743" y="787391"/>
          <a:ext cx="818289" cy="57280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1" y="951048"/>
        <a:ext cx="572802" cy="245487"/>
      </dsp:txXfrm>
    </dsp:sp>
    <dsp:sp modelId="{3E8A0115-3D34-4C10-B7B1-6AC1803F8C1F}">
      <dsp:nvSpPr>
        <dsp:cNvPr id="0" name=""/>
        <dsp:cNvSpPr/>
      </dsp:nvSpPr>
      <dsp:spPr>
        <a:xfrm rot="5400000">
          <a:off x="2763657" y="-1526206"/>
          <a:ext cx="531888" cy="491359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air vent solenoid valve output with a multimeter. Replace the main board if 220 V AC voltage is not available</a:t>
          </a:r>
          <a:r>
            <a:rPr lang="en-US" sz="1200" kern="1200"/>
            <a:t>. </a:t>
          </a:r>
        </a:p>
      </dsp:txBody>
      <dsp:txXfrm rot="-5400000">
        <a:off x="572803" y="690613"/>
        <a:ext cx="4887632" cy="479958"/>
      </dsp:txXfrm>
    </dsp:sp>
    <dsp:sp modelId="{90492392-6734-440E-9D0B-CE03C4F6A177}">
      <dsp:nvSpPr>
        <dsp:cNvPr id="0" name=""/>
        <dsp:cNvSpPr/>
      </dsp:nvSpPr>
      <dsp:spPr>
        <a:xfrm rot="5400000">
          <a:off x="-122743" y="1449680"/>
          <a:ext cx="818289" cy="57280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3</a:t>
          </a:r>
        </a:p>
      </dsp:txBody>
      <dsp:txXfrm rot="-5400000">
        <a:off x="1" y="1613337"/>
        <a:ext cx="572802" cy="245487"/>
      </dsp:txXfrm>
    </dsp:sp>
    <dsp:sp modelId="{74632CB9-5288-407A-8254-C79E0C77125B}">
      <dsp:nvSpPr>
        <dsp:cNvPr id="0" name=""/>
        <dsp:cNvSpPr/>
      </dsp:nvSpPr>
      <dsp:spPr>
        <a:xfrm rot="5400000">
          <a:off x="2763657" y="-863917"/>
          <a:ext cx="531888" cy="491359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the air vent solenoid valve.</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air vent solenoid valve.</a:t>
          </a:r>
        </a:p>
      </dsp:txBody>
      <dsp:txXfrm rot="-5400000">
        <a:off x="572803" y="1352902"/>
        <a:ext cx="4887632" cy="479958"/>
      </dsp:txXfrm>
    </dsp:sp>
    <dsp:sp modelId="{1368FB90-5097-47F1-A41D-0CE2CE7442BA}">
      <dsp:nvSpPr>
        <dsp:cNvPr id="0" name=""/>
        <dsp:cNvSpPr/>
      </dsp:nvSpPr>
      <dsp:spPr>
        <a:xfrm rot="5400000">
          <a:off x="-122743" y="2111970"/>
          <a:ext cx="818289" cy="57280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4</a:t>
          </a:r>
        </a:p>
      </dsp:txBody>
      <dsp:txXfrm rot="-5400000">
        <a:off x="1" y="2275627"/>
        <a:ext cx="572802" cy="245487"/>
      </dsp:txXfrm>
    </dsp:sp>
    <dsp:sp modelId="{F2C27A56-97F0-4B9C-A6FE-932CA48EA010}">
      <dsp:nvSpPr>
        <dsp:cNvPr id="0" name=""/>
        <dsp:cNvSpPr/>
      </dsp:nvSpPr>
      <dsp:spPr>
        <a:xfrm rot="5400000">
          <a:off x="2823582" y="-201627"/>
          <a:ext cx="412037" cy="491359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chamber pressure sensor.</a:t>
          </a:r>
        </a:p>
      </dsp:txBody>
      <dsp:txXfrm rot="-5400000">
        <a:off x="572802" y="2069267"/>
        <a:ext cx="4893483" cy="37180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4D9932-35BE-42B2-A17B-BE4A2A1CD429}">
      <dsp:nvSpPr>
        <dsp:cNvPr id="0" name=""/>
        <dsp:cNvSpPr/>
      </dsp:nvSpPr>
      <dsp:spPr>
        <a:xfrm rot="5400000">
          <a:off x="-141377" y="142029"/>
          <a:ext cx="942514" cy="65976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0" y="330532"/>
        <a:ext cx="659760" cy="282754"/>
      </dsp:txXfrm>
    </dsp:sp>
    <dsp:sp modelId="{251A2CC8-1FE8-4A69-9D09-40BAD4F9D9D6}">
      <dsp:nvSpPr>
        <dsp:cNvPr id="0" name=""/>
        <dsp:cNvSpPr/>
      </dsp:nvSpPr>
      <dsp:spPr>
        <a:xfrm rot="5400000">
          <a:off x="2766762" y="-2106350"/>
          <a:ext cx="612634" cy="482663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position switch.</a:t>
          </a:r>
        </a:p>
      </dsp:txBody>
      <dsp:txXfrm rot="-5400000">
        <a:off x="659760" y="30558"/>
        <a:ext cx="4796733" cy="552822"/>
      </dsp:txXfrm>
    </dsp:sp>
    <dsp:sp modelId="{FE650E6E-350F-4C2F-ABC7-7CDF8BDEC694}">
      <dsp:nvSpPr>
        <dsp:cNvPr id="0" name=""/>
        <dsp:cNvSpPr/>
      </dsp:nvSpPr>
      <dsp:spPr>
        <a:xfrm rot="5400000">
          <a:off x="-141377" y="875032"/>
          <a:ext cx="942514" cy="65976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0" y="1063535"/>
        <a:ext cx="659760" cy="282754"/>
      </dsp:txXfrm>
    </dsp:sp>
    <dsp:sp modelId="{612DEA5D-F164-4C2A-AA78-D9DFFFA7ECE7}">
      <dsp:nvSpPr>
        <dsp:cNvPr id="0" name=""/>
        <dsp:cNvSpPr/>
      </dsp:nvSpPr>
      <dsp:spPr>
        <a:xfrm rot="5400000">
          <a:off x="2766762" y="-1373347"/>
          <a:ext cx="612634" cy="482663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locking arms fit the position switch when the lid is closed. Short-circuit position switch over the main board, if the error persists replace the main board.</a:t>
          </a:r>
        </a:p>
      </dsp:txBody>
      <dsp:txXfrm rot="-5400000">
        <a:off x="659760" y="763561"/>
        <a:ext cx="4796733" cy="552822"/>
      </dsp:txXfrm>
    </dsp:sp>
    <dsp:sp modelId="{F5EC56A8-C7DF-4C38-BAB6-F980D6786B07}">
      <dsp:nvSpPr>
        <dsp:cNvPr id="0" name=""/>
        <dsp:cNvSpPr/>
      </dsp:nvSpPr>
      <dsp:spPr>
        <a:xfrm rot="5400000">
          <a:off x="-141377" y="1608035"/>
          <a:ext cx="942514" cy="65976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0" y="1796538"/>
        <a:ext cx="659760" cy="282754"/>
      </dsp:txXfrm>
    </dsp:sp>
    <dsp:sp modelId="{9D591C56-41AA-49C6-BDDF-FE492E22DDDA}">
      <dsp:nvSpPr>
        <dsp:cNvPr id="0" name=""/>
        <dsp:cNvSpPr/>
      </dsp:nvSpPr>
      <dsp:spPr>
        <a:xfrm rot="5400000">
          <a:off x="2766762" y="-640344"/>
          <a:ext cx="612634" cy="482663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 door switch terminal connections are broken and if the board electric terminal connections are loose.</a:t>
          </a:r>
        </a:p>
      </dsp:txBody>
      <dsp:txXfrm rot="-5400000">
        <a:off x="659760" y="1496564"/>
        <a:ext cx="4796733" cy="55282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71BDA2-E08B-4A8B-9E5F-354A4A739686}">
      <dsp:nvSpPr>
        <dsp:cNvPr id="0" name=""/>
        <dsp:cNvSpPr/>
      </dsp:nvSpPr>
      <dsp:spPr>
        <a:xfrm rot="5400000">
          <a:off x="-116566" y="206784"/>
          <a:ext cx="777111" cy="54397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1</a:t>
          </a:r>
        </a:p>
      </dsp:txBody>
      <dsp:txXfrm rot="-5400000">
        <a:off x="1" y="362206"/>
        <a:ext cx="543978" cy="233133"/>
      </dsp:txXfrm>
    </dsp:sp>
    <dsp:sp modelId="{877D6D45-1981-45DB-ADBC-34E6915B1C18}">
      <dsp:nvSpPr>
        <dsp:cNvPr id="0" name=""/>
        <dsp:cNvSpPr/>
      </dsp:nvSpPr>
      <dsp:spPr>
        <a:xfrm rot="5400000">
          <a:off x="2682932" y="-2128431"/>
          <a:ext cx="664513" cy="494242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Calibrate steam generator temperature sensor according to temperature-pressure values (see Section 2.2.3.2). (Maximum 5</a:t>
          </a:r>
          <a:r>
            <a:rPr lang="en-US" sz="1200" b="0" i="0" kern="1200">
              <a:solidFill>
                <a:sysClr val="windowText" lastClr="000000"/>
              </a:solidFill>
              <a:latin typeface="Arial" panose="020B0604020202020204" pitchFamily="34" charset="0"/>
              <a:cs typeface="Arial" panose="020B0604020202020204" pitchFamily="34" charset="0"/>
            </a:rPr>
            <a:t>°C)</a:t>
          </a:r>
          <a:r>
            <a:rPr lang="en-US" sz="1200" kern="1200">
              <a:latin typeface="Arial" panose="020B0604020202020204" pitchFamily="34" charset="0"/>
              <a:cs typeface="Arial" panose="020B0604020202020204" pitchFamily="34" charset="0"/>
            </a:rPr>
            <a:t>.</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steam generator temperature sensor.</a:t>
          </a:r>
        </a:p>
      </dsp:txBody>
      <dsp:txXfrm rot="-5400000">
        <a:off x="543979" y="42961"/>
        <a:ext cx="4909982" cy="599635"/>
      </dsp:txXfrm>
    </dsp:sp>
    <dsp:sp modelId="{6A6A7CF3-FEDA-41B7-ABA7-66959A7B1C9F}">
      <dsp:nvSpPr>
        <dsp:cNvPr id="0" name=""/>
        <dsp:cNvSpPr/>
      </dsp:nvSpPr>
      <dsp:spPr>
        <a:xfrm rot="5400000">
          <a:off x="-116566" y="886559"/>
          <a:ext cx="777111" cy="54397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2</a:t>
          </a:r>
        </a:p>
      </dsp:txBody>
      <dsp:txXfrm rot="-5400000">
        <a:off x="1" y="1041981"/>
        <a:ext cx="543978" cy="233133"/>
      </dsp:txXfrm>
    </dsp:sp>
    <dsp:sp modelId="{2654E70D-66CA-4F92-ACE9-F935E5F040C2}">
      <dsp:nvSpPr>
        <dsp:cNvPr id="0" name=""/>
        <dsp:cNvSpPr/>
      </dsp:nvSpPr>
      <dsp:spPr>
        <a:xfrm rot="5400000">
          <a:off x="2762627" y="-1448657"/>
          <a:ext cx="505122" cy="494242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steam generator contactor terminal output with a multimeter and replace the board if the output (220 VAC) is consistently available. </a:t>
          </a:r>
        </a:p>
      </dsp:txBody>
      <dsp:txXfrm rot="-5400000">
        <a:off x="543978" y="794650"/>
        <a:ext cx="4917763" cy="455806"/>
      </dsp:txXfrm>
    </dsp:sp>
    <dsp:sp modelId="{A783D211-2428-498D-B7DE-955A0A6DC243}">
      <dsp:nvSpPr>
        <dsp:cNvPr id="0" name=""/>
        <dsp:cNvSpPr/>
      </dsp:nvSpPr>
      <dsp:spPr>
        <a:xfrm rot="5400000">
          <a:off x="-116566" y="1566334"/>
          <a:ext cx="777111" cy="54397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3</a:t>
          </a:r>
        </a:p>
      </dsp:txBody>
      <dsp:txXfrm rot="-5400000">
        <a:off x="1" y="1721756"/>
        <a:ext cx="543978" cy="233133"/>
      </dsp:txXfrm>
    </dsp:sp>
    <dsp:sp modelId="{A2EE21CF-EFB9-4113-A4C3-4CD9536728FE}">
      <dsp:nvSpPr>
        <dsp:cNvPr id="0" name=""/>
        <dsp:cNvSpPr/>
      </dsp:nvSpPr>
      <dsp:spPr>
        <a:xfrm rot="5400000">
          <a:off x="2762627" y="-768882"/>
          <a:ext cx="505122" cy="494242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contactor if contactor poles are adherent even though there is no main board output. </a:t>
          </a:r>
        </a:p>
      </dsp:txBody>
      <dsp:txXfrm rot="-5400000">
        <a:off x="543978" y="1474425"/>
        <a:ext cx="4917763" cy="455806"/>
      </dsp:txXfrm>
    </dsp:sp>
    <dsp:sp modelId="{F7F153AB-EDAE-4B68-96A9-E6D9941FC05A}">
      <dsp:nvSpPr>
        <dsp:cNvPr id="0" name=""/>
        <dsp:cNvSpPr/>
      </dsp:nvSpPr>
      <dsp:spPr>
        <a:xfrm rot="5400000">
          <a:off x="-116566" y="2246108"/>
          <a:ext cx="777111" cy="54397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4</a:t>
          </a:r>
        </a:p>
      </dsp:txBody>
      <dsp:txXfrm rot="-5400000">
        <a:off x="1" y="2401530"/>
        <a:ext cx="543978" cy="233133"/>
      </dsp:txXfrm>
    </dsp:sp>
    <dsp:sp modelId="{B4BA78D7-2DB5-40B3-A1A7-2DE9D94FE16E}">
      <dsp:nvSpPr>
        <dsp:cNvPr id="0" name=""/>
        <dsp:cNvSpPr/>
      </dsp:nvSpPr>
      <dsp:spPr>
        <a:xfrm rot="5400000">
          <a:off x="2762627" y="-89107"/>
          <a:ext cx="505122" cy="494242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steam generator water level electrodes. Replace the electrodes if it seems like there is water in the steam generator even though there is not.</a:t>
          </a:r>
        </a:p>
      </dsp:txBody>
      <dsp:txXfrm rot="-5400000">
        <a:off x="543978" y="2154200"/>
        <a:ext cx="4917763" cy="455806"/>
      </dsp:txXfrm>
    </dsp:sp>
    <dsp:sp modelId="{AE812D70-C7A6-4BA3-9548-3D032327AD4E}">
      <dsp:nvSpPr>
        <dsp:cNvPr id="0" name=""/>
        <dsp:cNvSpPr/>
      </dsp:nvSpPr>
      <dsp:spPr>
        <a:xfrm rot="5400000">
          <a:off x="-116566" y="2925883"/>
          <a:ext cx="777111" cy="54397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5</a:t>
          </a:r>
        </a:p>
      </dsp:txBody>
      <dsp:txXfrm rot="-5400000">
        <a:off x="1" y="3081305"/>
        <a:ext cx="543978" cy="233133"/>
      </dsp:txXfrm>
    </dsp:sp>
    <dsp:sp modelId="{0668D28F-F504-4CFD-8705-1D6359F2940F}">
      <dsp:nvSpPr>
        <dsp:cNvPr id="0" name=""/>
        <dsp:cNvSpPr/>
      </dsp:nvSpPr>
      <dsp:spPr>
        <a:xfrm rot="5400000">
          <a:off x="2762627" y="590666"/>
          <a:ext cx="505122" cy="494242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and water level board.</a:t>
          </a:r>
        </a:p>
      </dsp:txBody>
      <dsp:txXfrm rot="-5400000">
        <a:off x="543978" y="2833973"/>
        <a:ext cx="4917763" cy="455806"/>
      </dsp:txXfrm>
    </dsp:sp>
    <dsp:sp modelId="{8FCF043F-A95C-4118-8C78-992691FCA08F}">
      <dsp:nvSpPr>
        <dsp:cNvPr id="0" name=""/>
        <dsp:cNvSpPr/>
      </dsp:nvSpPr>
      <dsp:spPr>
        <a:xfrm rot="5400000">
          <a:off x="-116566" y="3605657"/>
          <a:ext cx="777111" cy="54397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6</a:t>
          </a:r>
        </a:p>
      </dsp:txBody>
      <dsp:txXfrm rot="-5400000">
        <a:off x="1" y="3761079"/>
        <a:ext cx="543978" cy="233133"/>
      </dsp:txXfrm>
    </dsp:sp>
    <dsp:sp modelId="{BE0120A6-107C-4988-90DE-EE1B48491485}">
      <dsp:nvSpPr>
        <dsp:cNvPr id="0" name=""/>
        <dsp:cNvSpPr/>
      </dsp:nvSpPr>
      <dsp:spPr>
        <a:xfrm rot="5400000">
          <a:off x="2762627" y="1270441"/>
          <a:ext cx="505122" cy="494242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generator cleaning. There may be excessive calcification in the generator.</a:t>
          </a:r>
        </a:p>
      </dsp:txBody>
      <dsp:txXfrm rot="-5400000">
        <a:off x="543978" y="3513748"/>
        <a:ext cx="4917763" cy="455806"/>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170EB3-A71E-4E8E-AD84-B9D49C75EF35}">
      <dsp:nvSpPr>
        <dsp:cNvPr id="0" name=""/>
        <dsp:cNvSpPr/>
      </dsp:nvSpPr>
      <dsp:spPr>
        <a:xfrm rot="5400000">
          <a:off x="-103572" y="168749"/>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1</a:t>
          </a:r>
        </a:p>
      </dsp:txBody>
      <dsp:txXfrm rot="-5400000">
        <a:off x="1" y="306846"/>
        <a:ext cx="483337" cy="207145"/>
      </dsp:txXfrm>
    </dsp:sp>
    <dsp:sp modelId="{18075507-6290-4CD1-AE69-47AFD060A6E3}">
      <dsp:nvSpPr>
        <dsp:cNvPr id="0" name=""/>
        <dsp:cNvSpPr/>
      </dsp:nvSpPr>
      <dsp:spPr>
        <a:xfrm rot="5400000">
          <a:off x="2760462" y="-2211946"/>
          <a:ext cx="448813"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mains water.</a:t>
          </a:r>
        </a:p>
      </dsp:txBody>
      <dsp:txXfrm rot="-5400000">
        <a:off x="483338" y="87087"/>
        <a:ext cx="4981153" cy="404995"/>
      </dsp:txXfrm>
    </dsp:sp>
    <dsp:sp modelId="{59C18F15-53F1-487D-9765-4CBD9FED2F64}">
      <dsp:nvSpPr>
        <dsp:cNvPr id="0" name=""/>
        <dsp:cNvSpPr/>
      </dsp:nvSpPr>
      <dsp:spPr>
        <a:xfrm rot="5400000">
          <a:off x="-103572" y="803051"/>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2</a:t>
          </a:r>
        </a:p>
      </dsp:txBody>
      <dsp:txXfrm rot="-5400000">
        <a:off x="1" y="941148"/>
        <a:ext cx="483337" cy="207145"/>
      </dsp:txXfrm>
    </dsp:sp>
    <dsp:sp modelId="{038FD8C9-C58F-4B7E-90E5-E102C1FF228B}">
      <dsp:nvSpPr>
        <dsp:cNvPr id="0" name=""/>
        <dsp:cNvSpPr/>
      </dsp:nvSpPr>
      <dsp:spPr>
        <a:xfrm rot="5400000">
          <a:off x="2760462" y="-1577644"/>
          <a:ext cx="448813"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water level of reserve tank. Replace the reserve tank water gauge if malfunctioned.</a:t>
          </a:r>
        </a:p>
      </dsp:txBody>
      <dsp:txXfrm rot="-5400000">
        <a:off x="483338" y="721389"/>
        <a:ext cx="4981153" cy="404995"/>
      </dsp:txXfrm>
    </dsp:sp>
    <dsp:sp modelId="{F28DA7FA-00A4-4282-9885-3A20DBC8BF9A}">
      <dsp:nvSpPr>
        <dsp:cNvPr id="0" name=""/>
        <dsp:cNvSpPr/>
      </dsp:nvSpPr>
      <dsp:spPr>
        <a:xfrm rot="5400000">
          <a:off x="-103572" y="1437353"/>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3</a:t>
          </a:r>
        </a:p>
      </dsp:txBody>
      <dsp:txXfrm rot="-5400000">
        <a:off x="1" y="1575450"/>
        <a:ext cx="483337" cy="207145"/>
      </dsp:txXfrm>
    </dsp:sp>
    <dsp:sp modelId="{6564F3AF-65E0-4601-8D71-B7EC8C32158E}">
      <dsp:nvSpPr>
        <dsp:cNvPr id="0" name=""/>
        <dsp:cNvSpPr/>
      </dsp:nvSpPr>
      <dsp:spPr>
        <a:xfrm rot="5400000">
          <a:off x="2760462" y="-943342"/>
          <a:ext cx="448813"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water pump SSR terminal output with a multimeter, replace the main board if there is no output (12 V DC).</a:t>
          </a:r>
        </a:p>
      </dsp:txBody>
      <dsp:txXfrm rot="-5400000">
        <a:off x="483338" y="1355691"/>
        <a:ext cx="4981153" cy="404995"/>
      </dsp:txXfrm>
    </dsp:sp>
    <dsp:sp modelId="{32F172B6-2745-4CB5-AE77-F78BDDC22EB8}">
      <dsp:nvSpPr>
        <dsp:cNvPr id="0" name=""/>
        <dsp:cNvSpPr/>
      </dsp:nvSpPr>
      <dsp:spPr>
        <a:xfrm rot="5400000">
          <a:off x="-103572" y="2071655"/>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4</a:t>
          </a:r>
        </a:p>
      </dsp:txBody>
      <dsp:txXfrm rot="-5400000">
        <a:off x="1" y="2209752"/>
        <a:ext cx="483337" cy="207145"/>
      </dsp:txXfrm>
    </dsp:sp>
    <dsp:sp modelId="{93825623-021D-4879-8A57-73EBEBB544BC}">
      <dsp:nvSpPr>
        <dsp:cNvPr id="0" name=""/>
        <dsp:cNvSpPr/>
      </dsp:nvSpPr>
      <dsp:spPr>
        <a:xfrm rot="5400000">
          <a:off x="2760462" y="-309041"/>
          <a:ext cx="448813"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 water pump SSR is malfunctioned. </a:t>
          </a:r>
        </a:p>
      </dsp:txBody>
      <dsp:txXfrm rot="-5400000">
        <a:off x="483338" y="1989992"/>
        <a:ext cx="4981153" cy="404995"/>
      </dsp:txXfrm>
    </dsp:sp>
    <dsp:sp modelId="{57815F8C-A218-40CE-AA81-4184DD7EDE3C}">
      <dsp:nvSpPr>
        <dsp:cNvPr id="0" name=""/>
        <dsp:cNvSpPr/>
      </dsp:nvSpPr>
      <dsp:spPr>
        <a:xfrm rot="5400000">
          <a:off x="-103572" y="2705957"/>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5</a:t>
          </a:r>
        </a:p>
      </dsp:txBody>
      <dsp:txXfrm rot="-5400000">
        <a:off x="1" y="2844054"/>
        <a:ext cx="483337" cy="207145"/>
      </dsp:txXfrm>
    </dsp:sp>
    <dsp:sp modelId="{9AF5DB60-2566-4B04-B7A7-3D435EA509CA}">
      <dsp:nvSpPr>
        <dsp:cNvPr id="0" name=""/>
        <dsp:cNvSpPr/>
      </dsp:nvSpPr>
      <dsp:spPr>
        <a:xfrm rot="5400000">
          <a:off x="2760462" y="325260"/>
          <a:ext cx="448813"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water pump solenoid valve.</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water pump solenoid valve.</a:t>
          </a:r>
        </a:p>
      </dsp:txBody>
      <dsp:txXfrm rot="-5400000">
        <a:off x="483338" y="2624294"/>
        <a:ext cx="4981153" cy="404995"/>
      </dsp:txXfrm>
    </dsp:sp>
    <dsp:sp modelId="{CB5FA5A2-E18A-4CEF-8895-8A588258C203}">
      <dsp:nvSpPr>
        <dsp:cNvPr id="0" name=""/>
        <dsp:cNvSpPr/>
      </dsp:nvSpPr>
      <dsp:spPr>
        <a:xfrm rot="5400000">
          <a:off x="-103572" y="3340259"/>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6</a:t>
          </a:r>
        </a:p>
      </dsp:txBody>
      <dsp:txXfrm rot="-5400000">
        <a:off x="1" y="3478356"/>
        <a:ext cx="483337" cy="207145"/>
      </dsp:txXfrm>
    </dsp:sp>
    <dsp:sp modelId="{F3366967-223D-4C87-ABFB-33531FF1A632}">
      <dsp:nvSpPr>
        <dsp:cNvPr id="0" name=""/>
        <dsp:cNvSpPr/>
      </dsp:nvSpPr>
      <dsp:spPr>
        <a:xfrm rot="5400000">
          <a:off x="2760462" y="959562"/>
          <a:ext cx="448813"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water pump.</a:t>
          </a:r>
        </a:p>
      </dsp:txBody>
      <dsp:txXfrm rot="-5400000">
        <a:off x="483338" y="3258596"/>
        <a:ext cx="4981153" cy="404995"/>
      </dsp:txXfrm>
    </dsp:sp>
    <dsp:sp modelId="{1B0D43F8-207F-4FE2-8712-C31C459618E4}">
      <dsp:nvSpPr>
        <dsp:cNvPr id="0" name=""/>
        <dsp:cNvSpPr/>
      </dsp:nvSpPr>
      <dsp:spPr>
        <a:xfrm rot="5400000">
          <a:off x="-103572" y="3974560"/>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7</a:t>
          </a:r>
        </a:p>
      </dsp:txBody>
      <dsp:txXfrm rot="-5400000">
        <a:off x="1" y="4112657"/>
        <a:ext cx="483337" cy="207145"/>
      </dsp:txXfrm>
    </dsp:sp>
    <dsp:sp modelId="{3F0B8722-9173-492D-861D-28576B3DF677}">
      <dsp:nvSpPr>
        <dsp:cNvPr id="0" name=""/>
        <dsp:cNvSpPr/>
      </dsp:nvSpPr>
      <dsp:spPr>
        <a:xfrm rot="5400000">
          <a:off x="2760462" y="1593864"/>
          <a:ext cx="448813"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check valve, replace it if it does not conduct water.</a:t>
          </a:r>
        </a:p>
      </dsp:txBody>
      <dsp:txXfrm rot="-5400000">
        <a:off x="483338" y="3892898"/>
        <a:ext cx="4981153" cy="404995"/>
      </dsp:txXfrm>
    </dsp:sp>
    <dsp:sp modelId="{977296D4-B55E-4B99-AB8D-D6687BDC0A32}">
      <dsp:nvSpPr>
        <dsp:cNvPr id="0" name=""/>
        <dsp:cNvSpPr/>
      </dsp:nvSpPr>
      <dsp:spPr>
        <a:xfrm rot="5400000">
          <a:off x="-103572" y="4731566"/>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8</a:t>
          </a:r>
        </a:p>
      </dsp:txBody>
      <dsp:txXfrm rot="-5400000">
        <a:off x="1" y="4869663"/>
        <a:ext cx="483337" cy="207145"/>
      </dsp:txXfrm>
    </dsp:sp>
    <dsp:sp modelId="{4D039EA8-DB89-4EEF-A254-62E911FB19D8}">
      <dsp:nvSpPr>
        <dsp:cNvPr id="0" name=""/>
        <dsp:cNvSpPr/>
      </dsp:nvSpPr>
      <dsp:spPr>
        <a:xfrm rot="5400000">
          <a:off x="2637758" y="2350869"/>
          <a:ext cx="694220"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If insufficient water error appears even though there is water in the water reserve tank, check if the steam generator minimum water level electrode is malfunctioned. Replace the electrode if malfunctioned.</a:t>
          </a:r>
        </a:p>
      </dsp:txBody>
      <dsp:txXfrm rot="-5400000">
        <a:off x="483338" y="4539179"/>
        <a:ext cx="4969173" cy="626442"/>
      </dsp:txXfrm>
    </dsp:sp>
    <dsp:sp modelId="{469FF188-C5D9-4EC5-B7FF-A1DD6E79045F}">
      <dsp:nvSpPr>
        <dsp:cNvPr id="0" name=""/>
        <dsp:cNvSpPr/>
      </dsp:nvSpPr>
      <dsp:spPr>
        <a:xfrm rot="5400000">
          <a:off x="-103572" y="5365868"/>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9</a:t>
          </a:r>
        </a:p>
      </dsp:txBody>
      <dsp:txXfrm rot="-5400000">
        <a:off x="1" y="5503965"/>
        <a:ext cx="483337" cy="207145"/>
      </dsp:txXfrm>
    </dsp:sp>
    <dsp:sp modelId="{AA04078E-F574-45D6-B57A-1757262AAF3A}">
      <dsp:nvSpPr>
        <dsp:cNvPr id="0" name=""/>
        <dsp:cNvSpPr/>
      </dsp:nvSpPr>
      <dsp:spPr>
        <a:xfrm rot="5400000">
          <a:off x="2760462" y="2985171"/>
          <a:ext cx="448813"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of electrical conductivity of the water used.</a:t>
          </a:r>
        </a:p>
      </dsp:txBody>
      <dsp:txXfrm rot="-5400000">
        <a:off x="483338" y="5284205"/>
        <a:ext cx="4981153" cy="404995"/>
      </dsp:txXfrm>
    </dsp:sp>
    <dsp:sp modelId="{7EB62373-14F0-4FDA-BD65-8372D9698324}">
      <dsp:nvSpPr>
        <dsp:cNvPr id="0" name=""/>
        <dsp:cNvSpPr/>
      </dsp:nvSpPr>
      <dsp:spPr>
        <a:xfrm rot="5400000">
          <a:off x="-103572" y="6099232"/>
          <a:ext cx="690482" cy="48333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10</a:t>
          </a:r>
        </a:p>
      </dsp:txBody>
      <dsp:txXfrm rot="-5400000">
        <a:off x="1" y="6237329"/>
        <a:ext cx="483337" cy="207145"/>
      </dsp:txXfrm>
    </dsp:sp>
    <dsp:sp modelId="{1DD2889D-2211-449B-B49D-57D6460142B5}">
      <dsp:nvSpPr>
        <dsp:cNvPr id="0" name=""/>
        <dsp:cNvSpPr/>
      </dsp:nvSpPr>
      <dsp:spPr>
        <a:xfrm rot="5400000">
          <a:off x="2661399" y="3718535"/>
          <a:ext cx="646938" cy="500306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steam generator water level board. Replace the water level board if there is no 0 VAC at the minimum water level terminal output even though there is water at the maximum level in the steam generator.</a:t>
          </a:r>
        </a:p>
      </dsp:txBody>
      <dsp:txXfrm rot="-5400000">
        <a:off x="483338" y="5928178"/>
        <a:ext cx="4971481" cy="583776"/>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72220-FCB5-4853-A107-0E33DD40D62A}">
      <dsp:nvSpPr>
        <dsp:cNvPr id="0" name=""/>
        <dsp:cNvSpPr/>
      </dsp:nvSpPr>
      <dsp:spPr>
        <a:xfrm rot="5400000">
          <a:off x="-133674" y="134223"/>
          <a:ext cx="891160" cy="62381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0" y="312455"/>
        <a:ext cx="623812" cy="267348"/>
      </dsp:txXfrm>
    </dsp:sp>
    <dsp:sp modelId="{6ABCE3D0-9F8D-4E92-B215-75D0F274BED0}">
      <dsp:nvSpPr>
        <dsp:cNvPr id="0" name=""/>
        <dsp:cNvSpPr/>
      </dsp:nvSpPr>
      <dsp:spPr>
        <a:xfrm rot="5400000">
          <a:off x="2820884" y="-2141117"/>
          <a:ext cx="468442" cy="486258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cables and main board connection of the respective sensor. Replace the sensor if the connections are steady.</a:t>
          </a:r>
        </a:p>
      </dsp:txBody>
      <dsp:txXfrm rot="-5400000">
        <a:off x="623812" y="78822"/>
        <a:ext cx="4839720" cy="422708"/>
      </dsp:txXfrm>
    </dsp:sp>
    <dsp:sp modelId="{317DB190-FDD2-4A9B-B72C-A94B65D51CF6}">
      <dsp:nvSpPr>
        <dsp:cNvPr id="0" name=""/>
        <dsp:cNvSpPr/>
      </dsp:nvSpPr>
      <dsp:spPr>
        <a:xfrm rot="5400000">
          <a:off x="-133674" y="697384"/>
          <a:ext cx="891160" cy="62381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0" y="875616"/>
        <a:ext cx="623812" cy="267348"/>
      </dsp:txXfrm>
    </dsp:sp>
    <dsp:sp modelId="{F75CB06F-728F-45BB-8E3D-2A502D4E9BD4}">
      <dsp:nvSpPr>
        <dsp:cNvPr id="0" name=""/>
        <dsp:cNvSpPr/>
      </dsp:nvSpPr>
      <dsp:spPr>
        <a:xfrm rot="5400000">
          <a:off x="2831415" y="-1577956"/>
          <a:ext cx="447381" cy="486258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main board.</a:t>
          </a:r>
        </a:p>
      </dsp:txBody>
      <dsp:txXfrm rot="-5400000">
        <a:off x="623813" y="651485"/>
        <a:ext cx="4840748" cy="40370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F99689-628C-41C6-9506-187D1EF4B2FA}">
      <dsp:nvSpPr>
        <dsp:cNvPr id="0" name=""/>
        <dsp:cNvSpPr/>
      </dsp:nvSpPr>
      <dsp:spPr>
        <a:xfrm rot="5400000">
          <a:off x="-91986" y="92598"/>
          <a:ext cx="613246" cy="42927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15247"/>
        <a:ext cx="429272" cy="183974"/>
      </dsp:txXfrm>
    </dsp:sp>
    <dsp:sp modelId="{05F4D309-3CB7-4CBD-834F-5D2C18F4346C}">
      <dsp:nvSpPr>
        <dsp:cNvPr id="0" name=""/>
        <dsp:cNvSpPr/>
      </dsp:nvSpPr>
      <dsp:spPr>
        <a:xfrm rot="5400000">
          <a:off x="2758531" y="-2328646"/>
          <a:ext cx="398610" cy="505712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jacket heating SSR terminal outputs (2 pcs) with a multimeter and replace the board if there is no output (12 V DC).</a:t>
          </a:r>
        </a:p>
      </dsp:txBody>
      <dsp:txXfrm rot="-5400000">
        <a:off x="429273" y="20071"/>
        <a:ext cx="5037668" cy="359692"/>
      </dsp:txXfrm>
    </dsp:sp>
    <dsp:sp modelId="{99D9D895-990A-4B5A-9C9F-3D9F320B353D}">
      <dsp:nvSpPr>
        <dsp:cNvPr id="0" name=""/>
        <dsp:cNvSpPr/>
      </dsp:nvSpPr>
      <dsp:spPr>
        <a:xfrm rot="5400000">
          <a:off x="-91986" y="577156"/>
          <a:ext cx="613246" cy="42927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699805"/>
        <a:ext cx="429272" cy="183974"/>
      </dsp:txXfrm>
    </dsp:sp>
    <dsp:sp modelId="{419FFD92-DD8B-4E2C-8036-A9642324A7B0}">
      <dsp:nvSpPr>
        <dsp:cNvPr id="0" name=""/>
        <dsp:cNvSpPr/>
      </dsp:nvSpPr>
      <dsp:spPr>
        <a:xfrm rot="5400000">
          <a:off x="2758531" y="-1844089"/>
          <a:ext cx="398610" cy="505712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whether the jacket heater SSRs are malfunctioned and replace if so. </a:t>
          </a:r>
        </a:p>
      </dsp:txBody>
      <dsp:txXfrm rot="-5400000">
        <a:off x="429273" y="504628"/>
        <a:ext cx="5037668" cy="359692"/>
      </dsp:txXfrm>
    </dsp:sp>
    <dsp:sp modelId="{DB8142CF-355A-4EFA-B724-741F724D8222}">
      <dsp:nvSpPr>
        <dsp:cNvPr id="0" name=""/>
        <dsp:cNvSpPr/>
      </dsp:nvSpPr>
      <dsp:spPr>
        <a:xfrm rot="5400000">
          <a:off x="-91986" y="1061713"/>
          <a:ext cx="613246" cy="42927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184362"/>
        <a:ext cx="429272" cy="183974"/>
      </dsp:txXfrm>
    </dsp:sp>
    <dsp:sp modelId="{55760558-766F-49B9-8655-6960BC723745}">
      <dsp:nvSpPr>
        <dsp:cNvPr id="0" name=""/>
        <dsp:cNvSpPr/>
      </dsp:nvSpPr>
      <dsp:spPr>
        <a:xfrm rot="5400000">
          <a:off x="2758531" y="-1359531"/>
          <a:ext cx="398610" cy="505712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with a multimeter if there is short circuit in surface thermostats. Replace if malfunctioned.</a:t>
          </a:r>
        </a:p>
      </dsp:txBody>
      <dsp:txXfrm rot="-5400000">
        <a:off x="429273" y="989186"/>
        <a:ext cx="5037668" cy="359692"/>
      </dsp:txXfrm>
    </dsp:sp>
    <dsp:sp modelId="{1E7EAFC9-1DAE-45F8-B8C6-4BA232D835D0}">
      <dsp:nvSpPr>
        <dsp:cNvPr id="0" name=""/>
        <dsp:cNvSpPr/>
      </dsp:nvSpPr>
      <dsp:spPr>
        <a:xfrm rot="5400000">
          <a:off x="-91986" y="1546271"/>
          <a:ext cx="613246" cy="42927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1668920"/>
        <a:ext cx="429272" cy="183974"/>
      </dsp:txXfrm>
    </dsp:sp>
    <dsp:sp modelId="{387E987A-6525-4354-99C3-4C29A28AC24E}">
      <dsp:nvSpPr>
        <dsp:cNvPr id="0" name=""/>
        <dsp:cNvSpPr/>
      </dsp:nvSpPr>
      <dsp:spPr>
        <a:xfrm rot="5400000">
          <a:off x="2727783" y="-874974"/>
          <a:ext cx="398610" cy="505712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resistance values of jacket heaters (4 pcs) with a multimeter. Replace if malfunctioned.</a:t>
          </a:r>
        </a:p>
      </dsp:txBody>
      <dsp:txXfrm rot="-5400000">
        <a:off x="398525" y="1473743"/>
        <a:ext cx="5037668" cy="359692"/>
      </dsp:txXfrm>
    </dsp:sp>
    <dsp:sp modelId="{B4985866-2802-4F6D-9D51-15A3A1686036}">
      <dsp:nvSpPr>
        <dsp:cNvPr id="0" name=""/>
        <dsp:cNvSpPr/>
      </dsp:nvSpPr>
      <dsp:spPr>
        <a:xfrm rot="5400000">
          <a:off x="-91986" y="2030828"/>
          <a:ext cx="613246" cy="42927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5</a:t>
          </a:r>
        </a:p>
      </dsp:txBody>
      <dsp:txXfrm rot="-5400000">
        <a:off x="1" y="2153477"/>
        <a:ext cx="429272" cy="183974"/>
      </dsp:txXfrm>
    </dsp:sp>
    <dsp:sp modelId="{C53B64D0-62DA-4643-83D7-E56DED89C570}">
      <dsp:nvSpPr>
        <dsp:cNvPr id="0" name=""/>
        <dsp:cNvSpPr/>
      </dsp:nvSpPr>
      <dsp:spPr>
        <a:xfrm rot="5400000">
          <a:off x="2758531" y="-390416"/>
          <a:ext cx="398610" cy="505712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thermocouple, replace if malfunctioned.</a:t>
          </a:r>
        </a:p>
      </dsp:txBody>
      <dsp:txXfrm rot="-5400000">
        <a:off x="429273" y="1958301"/>
        <a:ext cx="5037668" cy="35969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825762-DB6A-4978-90FA-01CD125E1224}">
      <dsp:nvSpPr>
        <dsp:cNvPr id="0" name=""/>
        <dsp:cNvSpPr/>
      </dsp:nvSpPr>
      <dsp:spPr>
        <a:xfrm rot="5400000">
          <a:off x="-126159" y="127316"/>
          <a:ext cx="841064" cy="5887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95530"/>
        <a:ext cx="588745" cy="252319"/>
      </dsp:txXfrm>
    </dsp:sp>
    <dsp:sp modelId="{B07A8426-34A4-4C5C-851B-CC9F06D90EBC}">
      <dsp:nvSpPr>
        <dsp:cNvPr id="0" name=""/>
        <dsp:cNvSpPr/>
      </dsp:nvSpPr>
      <dsp:spPr>
        <a:xfrm rot="5400000">
          <a:off x="2764226" y="-2174324"/>
          <a:ext cx="546692" cy="48976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jacket heating SSR terminal outputs (2 pcs) with a multimeter and replace the board if there is continuous output (12 V DC). </a:t>
          </a:r>
        </a:p>
      </dsp:txBody>
      <dsp:txXfrm rot="-5400000">
        <a:off x="588746" y="27843"/>
        <a:ext cx="4870967" cy="493318"/>
      </dsp:txXfrm>
    </dsp:sp>
    <dsp:sp modelId="{54B2427F-0E99-44DC-A0B9-7600CB26C3F2}">
      <dsp:nvSpPr>
        <dsp:cNvPr id="0" name=""/>
        <dsp:cNvSpPr/>
      </dsp:nvSpPr>
      <dsp:spPr>
        <a:xfrm rot="5400000">
          <a:off x="-126159" y="753377"/>
          <a:ext cx="841064" cy="5887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921591"/>
        <a:ext cx="588745" cy="252319"/>
      </dsp:txXfrm>
    </dsp:sp>
    <dsp:sp modelId="{BF252867-D8AC-44F7-85CA-80799388B089}">
      <dsp:nvSpPr>
        <dsp:cNvPr id="0" name=""/>
        <dsp:cNvSpPr/>
      </dsp:nvSpPr>
      <dsp:spPr>
        <a:xfrm rot="5400000">
          <a:off x="2764226" y="-1548263"/>
          <a:ext cx="546692" cy="48976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jacket temperature sensor. Replace if malfunctioned. </a:t>
          </a:r>
        </a:p>
      </dsp:txBody>
      <dsp:txXfrm rot="-5400000">
        <a:off x="588746" y="653904"/>
        <a:ext cx="4870967" cy="493318"/>
      </dsp:txXfrm>
    </dsp:sp>
    <dsp:sp modelId="{07C532D4-C725-4AD2-817F-E3CFF499A6EC}">
      <dsp:nvSpPr>
        <dsp:cNvPr id="0" name=""/>
        <dsp:cNvSpPr/>
      </dsp:nvSpPr>
      <dsp:spPr>
        <a:xfrm rot="5400000">
          <a:off x="-126159" y="1379437"/>
          <a:ext cx="841064" cy="5887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547651"/>
        <a:ext cx="588745" cy="252319"/>
      </dsp:txXfrm>
    </dsp:sp>
    <dsp:sp modelId="{D84F358C-7B68-40E4-8C37-ED3B946D158A}">
      <dsp:nvSpPr>
        <dsp:cNvPr id="0" name=""/>
        <dsp:cNvSpPr/>
      </dsp:nvSpPr>
      <dsp:spPr>
        <a:xfrm rot="5400000">
          <a:off x="2764226" y="-922203"/>
          <a:ext cx="546692" cy="48976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jacket heating group SSRs are malfunctioned. Replace if malfunctioned.</a:t>
          </a:r>
        </a:p>
      </dsp:txBody>
      <dsp:txXfrm rot="-5400000">
        <a:off x="588746" y="1279964"/>
        <a:ext cx="4870967" cy="493318"/>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0E6F6-EE06-434A-8119-404E79AF2A10}">
      <dsp:nvSpPr>
        <dsp:cNvPr id="0" name=""/>
        <dsp:cNvSpPr/>
      </dsp:nvSpPr>
      <dsp:spPr>
        <a:xfrm rot="5400000">
          <a:off x="-125087" y="126063"/>
          <a:ext cx="833913" cy="58373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92846"/>
        <a:ext cx="583739" cy="250174"/>
      </dsp:txXfrm>
    </dsp:sp>
    <dsp:sp modelId="{70F3C5B6-88FF-4039-80DB-EBD9E90B4573}">
      <dsp:nvSpPr>
        <dsp:cNvPr id="0" name=""/>
        <dsp:cNvSpPr/>
      </dsp:nvSpPr>
      <dsp:spPr>
        <a:xfrm rot="5400000">
          <a:off x="2764047" y="-2179331"/>
          <a:ext cx="542043" cy="490266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locking pin mechanism.</a:t>
          </a:r>
        </a:p>
      </dsp:txBody>
      <dsp:txXfrm rot="-5400000">
        <a:off x="583739" y="27437"/>
        <a:ext cx="4876200" cy="489123"/>
      </dsp:txXfrm>
    </dsp:sp>
    <dsp:sp modelId="{A76DC9AB-CF05-4ECB-BFBB-0463BD021D57}">
      <dsp:nvSpPr>
        <dsp:cNvPr id="0" name=""/>
        <dsp:cNvSpPr/>
      </dsp:nvSpPr>
      <dsp:spPr>
        <a:xfrm rot="5400000">
          <a:off x="-125087" y="744450"/>
          <a:ext cx="833913" cy="58373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911233"/>
        <a:ext cx="583739" cy="250174"/>
      </dsp:txXfrm>
    </dsp:sp>
    <dsp:sp modelId="{AA29C60D-1E6B-4465-A06A-18D35BEDDFBE}">
      <dsp:nvSpPr>
        <dsp:cNvPr id="0" name=""/>
        <dsp:cNvSpPr/>
      </dsp:nvSpPr>
      <dsp:spPr>
        <a:xfrm rot="5400000">
          <a:off x="2764047" y="-1560945"/>
          <a:ext cx="542043" cy="490266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door locking switch changes position. Replace if malfunctioned.</a:t>
          </a:r>
        </a:p>
      </dsp:txBody>
      <dsp:txXfrm rot="-5400000">
        <a:off x="583739" y="645823"/>
        <a:ext cx="4876200" cy="489123"/>
      </dsp:txXfrm>
    </dsp:sp>
    <dsp:sp modelId="{9EF27E69-CBD6-49D6-B7E5-5FCCD6F23D07}">
      <dsp:nvSpPr>
        <dsp:cNvPr id="0" name=""/>
        <dsp:cNvSpPr/>
      </dsp:nvSpPr>
      <dsp:spPr>
        <a:xfrm rot="5400000">
          <a:off x="-125087" y="1362836"/>
          <a:ext cx="833913" cy="58373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529619"/>
        <a:ext cx="583739" cy="250174"/>
      </dsp:txXfrm>
    </dsp:sp>
    <dsp:sp modelId="{F54EAB5B-B341-4476-874A-43E44BE89073}">
      <dsp:nvSpPr>
        <dsp:cNvPr id="0" name=""/>
        <dsp:cNvSpPr/>
      </dsp:nvSpPr>
      <dsp:spPr>
        <a:xfrm rot="5400000">
          <a:off x="2764047" y="-942558"/>
          <a:ext cx="542043" cy="490266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Replace if malfunctioned.</a:t>
          </a:r>
        </a:p>
      </dsp:txBody>
      <dsp:txXfrm rot="-5400000">
        <a:off x="583739" y="1264210"/>
        <a:ext cx="4876200" cy="48912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75FB7A-CEC2-4E2E-B940-2D10A8EBB891}">
      <dsp:nvSpPr>
        <dsp:cNvPr id="0" name=""/>
        <dsp:cNvSpPr/>
      </dsp:nvSpPr>
      <dsp:spPr>
        <a:xfrm rot="5400000">
          <a:off x="-127669" y="129849"/>
          <a:ext cx="851129" cy="59579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1</a:t>
          </a:r>
        </a:p>
      </dsp:txBody>
      <dsp:txXfrm rot="-5400000">
        <a:off x="1" y="300074"/>
        <a:ext cx="595790" cy="255339"/>
      </dsp:txXfrm>
    </dsp:sp>
    <dsp:sp modelId="{4466BEDC-D33D-462A-A176-2114E1EF55BB}">
      <dsp:nvSpPr>
        <dsp:cNvPr id="0" name=""/>
        <dsp:cNvSpPr/>
      </dsp:nvSpPr>
      <dsp:spPr>
        <a:xfrm rot="5400000">
          <a:off x="2764478" y="-2166507"/>
          <a:ext cx="553234" cy="489060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connection cable between the main board and display board.</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connecting cable</a:t>
          </a:r>
          <a:r>
            <a:rPr lang="tr-TR" sz="1200" kern="1200">
              <a:latin typeface="Arial" panose="020B0604020202020204" pitchFamily="34" charset="0"/>
              <a:cs typeface="Arial" panose="020B0604020202020204" pitchFamily="34" charset="0"/>
            </a:rPr>
            <a:t>.</a:t>
          </a:r>
          <a:endParaRPr lang="en-US" sz="1200" kern="1200">
            <a:solidFill>
              <a:srgbClr val="00B050"/>
            </a:solidFill>
            <a:latin typeface="Arial" panose="020B0604020202020204" pitchFamily="34" charset="0"/>
            <a:cs typeface="Arial" panose="020B0604020202020204" pitchFamily="34" charset="0"/>
          </a:endParaRPr>
        </a:p>
      </dsp:txBody>
      <dsp:txXfrm rot="-5400000">
        <a:off x="595791" y="29187"/>
        <a:ext cx="4863602" cy="499220"/>
      </dsp:txXfrm>
    </dsp:sp>
    <dsp:sp modelId="{4ADC1119-D100-4EEF-A844-CAB93D51F06C}">
      <dsp:nvSpPr>
        <dsp:cNvPr id="0" name=""/>
        <dsp:cNvSpPr/>
      </dsp:nvSpPr>
      <dsp:spPr>
        <a:xfrm rot="5400000">
          <a:off x="-127669" y="802242"/>
          <a:ext cx="851129" cy="59579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2</a:t>
          </a:r>
        </a:p>
      </dsp:txBody>
      <dsp:txXfrm rot="-5400000">
        <a:off x="1" y="972467"/>
        <a:ext cx="595790" cy="255339"/>
      </dsp:txXfrm>
    </dsp:sp>
    <dsp:sp modelId="{B3F142E4-A56C-40F4-A0F7-BC10902E24D9}">
      <dsp:nvSpPr>
        <dsp:cNvPr id="0" name=""/>
        <dsp:cNvSpPr/>
      </dsp:nvSpPr>
      <dsp:spPr>
        <a:xfrm rot="5400000">
          <a:off x="2764478" y="-1494114"/>
          <a:ext cx="553234" cy="489060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display board.</a:t>
          </a:r>
        </a:p>
      </dsp:txBody>
      <dsp:txXfrm rot="-5400000">
        <a:off x="595791" y="701580"/>
        <a:ext cx="4863602" cy="499220"/>
      </dsp:txXfrm>
    </dsp:sp>
    <dsp:sp modelId="{795C4E27-E161-4E01-8153-167AF4F14802}">
      <dsp:nvSpPr>
        <dsp:cNvPr id="0" name=""/>
        <dsp:cNvSpPr/>
      </dsp:nvSpPr>
      <dsp:spPr>
        <a:xfrm rot="5400000">
          <a:off x="-127669" y="1474634"/>
          <a:ext cx="851129" cy="59579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3</a:t>
          </a:r>
        </a:p>
      </dsp:txBody>
      <dsp:txXfrm rot="-5400000">
        <a:off x="1" y="1644859"/>
        <a:ext cx="595790" cy="255339"/>
      </dsp:txXfrm>
    </dsp:sp>
    <dsp:sp modelId="{5D3609FB-7FEB-4D2C-AFB3-5D8BEC93D919}">
      <dsp:nvSpPr>
        <dsp:cNvPr id="0" name=""/>
        <dsp:cNvSpPr/>
      </dsp:nvSpPr>
      <dsp:spPr>
        <a:xfrm rot="5400000">
          <a:off x="2764478" y="-821722"/>
          <a:ext cx="553234" cy="489060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main board.</a:t>
          </a:r>
        </a:p>
      </dsp:txBody>
      <dsp:txXfrm rot="-5400000">
        <a:off x="595791" y="1373972"/>
        <a:ext cx="4863602" cy="499220"/>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F0B4B4-9D65-4C28-BA55-AAA89EA74C61}">
      <dsp:nvSpPr>
        <dsp:cNvPr id="0" name=""/>
        <dsp:cNvSpPr/>
      </dsp:nvSpPr>
      <dsp:spPr>
        <a:xfrm rot="5400000">
          <a:off x="-164145" y="164680"/>
          <a:ext cx="1094305" cy="766013"/>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1</a:t>
          </a:r>
        </a:p>
      </dsp:txBody>
      <dsp:txXfrm rot="-5400000">
        <a:off x="2" y="383541"/>
        <a:ext cx="766013" cy="328292"/>
      </dsp:txXfrm>
    </dsp:sp>
    <dsp:sp modelId="{D6218710-5766-4B4C-92FD-215CA3F921A5}">
      <dsp:nvSpPr>
        <dsp:cNvPr id="0" name=""/>
        <dsp:cNvSpPr/>
      </dsp:nvSpPr>
      <dsp:spPr>
        <a:xfrm rot="5400000">
          <a:off x="2770557" y="-2004009"/>
          <a:ext cx="711298" cy="4720386"/>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Necessary actions are taken for the user to turn on the device safely when the power comes back on. (E.g. If the chamber is pressurized, steam is discharged or if the device is in vacuuming, air is taken from outside.</a:t>
          </a:r>
        </a:p>
      </dsp:txBody>
      <dsp:txXfrm rot="-5400000">
        <a:off x="766014" y="35257"/>
        <a:ext cx="4685663" cy="64185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766775-B690-4555-8942-0E21867C2457}">
      <dsp:nvSpPr>
        <dsp:cNvPr id="0" name=""/>
        <dsp:cNvSpPr/>
      </dsp:nvSpPr>
      <dsp:spPr>
        <a:xfrm rot="5400000">
          <a:off x="-95262" y="96855"/>
          <a:ext cx="635083" cy="44455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23871"/>
        <a:ext cx="444558" cy="190525"/>
      </dsp:txXfrm>
    </dsp:sp>
    <dsp:sp modelId="{8214D780-80AC-4DF9-A63C-427BB62DF08B}">
      <dsp:nvSpPr>
        <dsp:cNvPr id="0" name=""/>
        <dsp:cNvSpPr/>
      </dsp:nvSpPr>
      <dsp:spPr>
        <a:xfrm rot="5400000">
          <a:off x="2759077" y="-2312925"/>
          <a:ext cx="412804" cy="504184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voltage in the mains line. Make sure that 3 phases are received.</a:t>
          </a:r>
        </a:p>
      </dsp:txBody>
      <dsp:txXfrm rot="-5400000">
        <a:off x="444559" y="21744"/>
        <a:ext cx="5021690" cy="372502"/>
      </dsp:txXfrm>
    </dsp:sp>
    <dsp:sp modelId="{429BF916-7C11-41B7-AEE7-496599A62855}">
      <dsp:nvSpPr>
        <dsp:cNvPr id="0" name=""/>
        <dsp:cNvSpPr/>
      </dsp:nvSpPr>
      <dsp:spPr>
        <a:xfrm rot="5400000">
          <a:off x="-95262" y="613828"/>
          <a:ext cx="635083" cy="44455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740844"/>
        <a:ext cx="444558" cy="190525"/>
      </dsp:txXfrm>
    </dsp:sp>
    <dsp:sp modelId="{9CC8A552-4A88-438E-A598-EB055CCF3D79}">
      <dsp:nvSpPr>
        <dsp:cNvPr id="0" name=""/>
        <dsp:cNvSpPr/>
      </dsp:nvSpPr>
      <dsp:spPr>
        <a:xfrm rot="5400000">
          <a:off x="2759077" y="-1795952"/>
          <a:ext cx="412804" cy="504184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heaters (6x1500watt)</a:t>
          </a:r>
          <a:r>
            <a:rPr lang="tr-TR" sz="1200" kern="1200">
              <a:latin typeface="Arial" panose="020B0604020202020204" pitchFamily="34" charset="0"/>
              <a:cs typeface="Arial" panose="020B0604020202020204" pitchFamily="34" charset="0"/>
            </a:rPr>
            <a:t>.</a:t>
          </a:r>
          <a:endParaRPr lang="en-US" sz="1200" kern="1200">
            <a:latin typeface="Arial" panose="020B0604020202020204" pitchFamily="34" charset="0"/>
            <a:cs typeface="Arial" panose="020B0604020202020204" pitchFamily="34" charset="0"/>
          </a:endParaRPr>
        </a:p>
      </dsp:txBody>
      <dsp:txXfrm rot="-5400000">
        <a:off x="444559" y="538717"/>
        <a:ext cx="5021690" cy="372502"/>
      </dsp:txXfrm>
    </dsp:sp>
    <dsp:sp modelId="{59D80BB3-107C-472D-A5A5-CCB44374626C}">
      <dsp:nvSpPr>
        <dsp:cNvPr id="0" name=""/>
        <dsp:cNvSpPr/>
      </dsp:nvSpPr>
      <dsp:spPr>
        <a:xfrm rot="5400000">
          <a:off x="-95262" y="1202707"/>
          <a:ext cx="635083" cy="44455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329723"/>
        <a:ext cx="444558" cy="190525"/>
      </dsp:txXfrm>
    </dsp:sp>
    <dsp:sp modelId="{D435282D-1578-4E12-99DF-A907153BD37C}">
      <dsp:nvSpPr>
        <dsp:cNvPr id="0" name=""/>
        <dsp:cNvSpPr/>
      </dsp:nvSpPr>
      <dsp:spPr>
        <a:xfrm rot="5400000">
          <a:off x="2687170" y="-1207073"/>
          <a:ext cx="556617" cy="504184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all heater contactor poles conduct heaters. If there are poles which do not conduct, replace the contactor. </a:t>
          </a:r>
        </a:p>
      </dsp:txBody>
      <dsp:txXfrm rot="-5400000">
        <a:off x="444558" y="1062711"/>
        <a:ext cx="5014669" cy="502273"/>
      </dsp:txXfrm>
    </dsp:sp>
    <dsp:sp modelId="{45B6B22D-36F0-4E6C-B146-CC61E42AFBCC}">
      <dsp:nvSpPr>
        <dsp:cNvPr id="0" name=""/>
        <dsp:cNvSpPr/>
      </dsp:nvSpPr>
      <dsp:spPr>
        <a:xfrm rot="5400000">
          <a:off x="-95262" y="1719680"/>
          <a:ext cx="635083" cy="44455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1846696"/>
        <a:ext cx="444558" cy="190525"/>
      </dsp:txXfrm>
    </dsp:sp>
    <dsp:sp modelId="{8B3E8D7D-1D88-4277-98F6-43FC0174B466}">
      <dsp:nvSpPr>
        <dsp:cNvPr id="0" name=""/>
        <dsp:cNvSpPr/>
      </dsp:nvSpPr>
      <dsp:spPr>
        <a:xfrm rot="5400000">
          <a:off x="2759077" y="-690100"/>
          <a:ext cx="412804" cy="504184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heater malfunction input, replace the main board if there is short circuit.</a:t>
          </a:r>
        </a:p>
      </dsp:txBody>
      <dsp:txXfrm rot="-5400000">
        <a:off x="444559" y="1644569"/>
        <a:ext cx="5021690" cy="372502"/>
      </dsp:txXfrm>
    </dsp:sp>
    <dsp:sp modelId="{B0AAF3C6-9C3E-4307-B3D3-07708B9176DB}">
      <dsp:nvSpPr>
        <dsp:cNvPr id="0" name=""/>
        <dsp:cNvSpPr/>
      </dsp:nvSpPr>
      <dsp:spPr>
        <a:xfrm rot="5400000">
          <a:off x="-95262" y="2300034"/>
          <a:ext cx="635083" cy="44455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2427050"/>
        <a:ext cx="444558" cy="190525"/>
      </dsp:txXfrm>
    </dsp:sp>
    <dsp:sp modelId="{9B824EDC-A282-459B-96BA-4FFF189D2D07}">
      <dsp:nvSpPr>
        <dsp:cNvPr id="0" name=""/>
        <dsp:cNvSpPr/>
      </dsp:nvSpPr>
      <dsp:spPr>
        <a:xfrm rot="5400000">
          <a:off x="2656784" y="8728"/>
          <a:ext cx="617390" cy="504184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heater thermic is in 'on' position. If the thermic cuts the circuit even if there is no current passing over the thermic, replace the thermic.</a:t>
          </a:r>
        </a:p>
      </dsp:txBody>
      <dsp:txXfrm rot="-5400000">
        <a:off x="444559" y="2251091"/>
        <a:ext cx="5011703" cy="557114"/>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BE6301-8B35-4CF8-8C32-51C0EE4FA70F}">
      <dsp:nvSpPr>
        <dsp:cNvPr id="0" name=""/>
        <dsp:cNvSpPr/>
      </dsp:nvSpPr>
      <dsp:spPr>
        <a:xfrm rot="5400000">
          <a:off x="-91884" y="94103"/>
          <a:ext cx="612560" cy="42879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0" y="216615"/>
        <a:ext cx="428792" cy="183768"/>
      </dsp:txXfrm>
    </dsp:sp>
    <dsp:sp modelId="{D4844EF6-10B5-4FD9-9D95-5346773798B3}">
      <dsp:nvSpPr>
        <dsp:cNvPr id="0" name=""/>
        <dsp:cNvSpPr/>
      </dsp:nvSpPr>
      <dsp:spPr>
        <a:xfrm rot="5400000">
          <a:off x="2758514" y="-2327502"/>
          <a:ext cx="398164" cy="505760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drain line.</a:t>
          </a:r>
        </a:p>
      </dsp:txBody>
      <dsp:txXfrm rot="-5400000">
        <a:off x="428793" y="21656"/>
        <a:ext cx="5038170" cy="359290"/>
      </dsp:txXfrm>
    </dsp:sp>
    <dsp:sp modelId="{F976C73E-B383-45D2-8024-987B4B9B7D71}">
      <dsp:nvSpPr>
        <dsp:cNvPr id="0" name=""/>
        <dsp:cNvSpPr/>
      </dsp:nvSpPr>
      <dsp:spPr>
        <a:xfrm rot="5400000">
          <a:off x="-91884" y="635907"/>
          <a:ext cx="612560" cy="42879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0" y="758419"/>
        <a:ext cx="428792" cy="183768"/>
      </dsp:txXfrm>
    </dsp:sp>
    <dsp:sp modelId="{4C747768-D9D7-45FB-96E4-2AA441E49C2F}">
      <dsp:nvSpPr>
        <dsp:cNvPr id="0" name=""/>
        <dsp:cNvSpPr/>
      </dsp:nvSpPr>
      <dsp:spPr>
        <a:xfrm rot="5400000">
          <a:off x="2709983" y="-1785698"/>
          <a:ext cx="495224" cy="505760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steam trap on the generator discharges unsaturated steam. If it fails to discharge unsaturated steam, clean the steam trap; if the failure persists, replace the steam trap.</a:t>
          </a:r>
        </a:p>
      </dsp:txBody>
      <dsp:txXfrm rot="-5400000">
        <a:off x="428792" y="519668"/>
        <a:ext cx="5033432" cy="446874"/>
      </dsp:txXfrm>
    </dsp:sp>
    <dsp:sp modelId="{ED9CB4A2-FF48-458E-B48E-E0779B327F05}">
      <dsp:nvSpPr>
        <dsp:cNvPr id="0" name=""/>
        <dsp:cNvSpPr/>
      </dsp:nvSpPr>
      <dsp:spPr>
        <a:xfrm rot="5400000">
          <a:off x="-91884" y="1129180"/>
          <a:ext cx="612560" cy="42879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0" y="1251692"/>
        <a:ext cx="428792" cy="183768"/>
      </dsp:txXfrm>
    </dsp:sp>
    <dsp:sp modelId="{05656643-3A08-4955-BC9B-B7E98EDC8B7A}">
      <dsp:nvSpPr>
        <dsp:cNvPr id="0" name=""/>
        <dsp:cNvSpPr/>
      </dsp:nvSpPr>
      <dsp:spPr>
        <a:xfrm rot="5400000">
          <a:off x="2758514" y="-1292425"/>
          <a:ext cx="398164" cy="505760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Calibrate according to 2.2.3.2.</a:t>
          </a:r>
        </a:p>
      </dsp:txBody>
      <dsp:txXfrm rot="-5400000">
        <a:off x="428793" y="1056733"/>
        <a:ext cx="5038170" cy="359290"/>
      </dsp:txXfrm>
    </dsp:sp>
    <dsp:sp modelId="{CEEA74C9-F6A2-4EE2-95D4-15C5209935D5}">
      <dsp:nvSpPr>
        <dsp:cNvPr id="0" name=""/>
        <dsp:cNvSpPr/>
      </dsp:nvSpPr>
      <dsp:spPr>
        <a:xfrm rot="5400000">
          <a:off x="-91884" y="1622454"/>
          <a:ext cx="612560" cy="42879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0" y="1744966"/>
        <a:ext cx="428792" cy="183768"/>
      </dsp:txXfrm>
    </dsp:sp>
    <dsp:sp modelId="{5C3F83CC-6289-45EF-97A2-55D5079DF9D9}">
      <dsp:nvSpPr>
        <dsp:cNvPr id="0" name=""/>
        <dsp:cNvSpPr/>
      </dsp:nvSpPr>
      <dsp:spPr>
        <a:xfrm rot="5400000">
          <a:off x="2758514" y="-799151"/>
          <a:ext cx="398164" cy="505760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generator thermocouple. Replace if malfunctioned.</a:t>
          </a:r>
        </a:p>
      </dsp:txBody>
      <dsp:txXfrm rot="-5400000">
        <a:off x="428793" y="1550007"/>
        <a:ext cx="5038170" cy="359290"/>
      </dsp:txXfrm>
    </dsp:sp>
    <dsp:sp modelId="{5795363F-82ED-4416-BFA5-A62C5AE46546}">
      <dsp:nvSpPr>
        <dsp:cNvPr id="0" name=""/>
        <dsp:cNvSpPr/>
      </dsp:nvSpPr>
      <dsp:spPr>
        <a:xfrm rot="5400000">
          <a:off x="-91884" y="2227924"/>
          <a:ext cx="612560" cy="42879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0" y="2350436"/>
        <a:ext cx="428792" cy="183768"/>
      </dsp:txXfrm>
    </dsp:sp>
    <dsp:sp modelId="{28263CA4-DED9-4254-AC8B-DBC8A03BA103}">
      <dsp:nvSpPr>
        <dsp:cNvPr id="0" name=""/>
        <dsp:cNvSpPr/>
      </dsp:nvSpPr>
      <dsp:spPr>
        <a:xfrm rot="5400000">
          <a:off x="2646317" y="-193681"/>
          <a:ext cx="622557" cy="505760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contactor output, if there is continuous output, replace the main board; if the contactor is pulled despite the lack of output, replace the contactor.</a:t>
          </a:r>
        </a:p>
      </dsp:txBody>
      <dsp:txXfrm rot="-5400000">
        <a:off x="428793" y="2054234"/>
        <a:ext cx="5027216" cy="561775"/>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6B9009-C0E7-4F39-95DA-B90A444115EF}">
      <dsp:nvSpPr>
        <dsp:cNvPr id="0" name=""/>
        <dsp:cNvSpPr/>
      </dsp:nvSpPr>
      <dsp:spPr>
        <a:xfrm rot="5400000">
          <a:off x="-112584" y="119286"/>
          <a:ext cx="750565" cy="52539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2" y="269399"/>
        <a:ext cx="525395" cy="225170"/>
      </dsp:txXfrm>
    </dsp:sp>
    <dsp:sp modelId="{CC17443F-B20A-4C83-B93C-35C05E130CCF}">
      <dsp:nvSpPr>
        <dsp:cNvPr id="0" name=""/>
        <dsp:cNvSpPr/>
      </dsp:nvSpPr>
      <dsp:spPr>
        <a:xfrm rot="5400000">
          <a:off x="2904839" y="-2372741"/>
          <a:ext cx="487867" cy="52467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sterilization chamber temperature sensor according to temperature - pressure diagram (see Section 7). Calibrate if temperature - pressure curve does not go in parallel.</a:t>
          </a:r>
        </a:p>
      </dsp:txBody>
      <dsp:txXfrm rot="-5400000">
        <a:off x="525396" y="30518"/>
        <a:ext cx="5222938" cy="440235"/>
      </dsp:txXfrm>
    </dsp:sp>
    <dsp:sp modelId="{CF8B9B2F-515A-4492-8754-1963CEC4DA63}">
      <dsp:nvSpPr>
        <dsp:cNvPr id="0" name=""/>
        <dsp:cNvSpPr/>
      </dsp:nvSpPr>
      <dsp:spPr>
        <a:xfrm rot="5400000">
          <a:off x="-201185" y="960851"/>
          <a:ext cx="927766" cy="52539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1022364"/>
        <a:ext cx="525395" cy="402371"/>
      </dsp:txXfrm>
    </dsp:sp>
    <dsp:sp modelId="{729C931A-D8A2-4BAA-91A5-39C68F193A91}">
      <dsp:nvSpPr>
        <dsp:cNvPr id="0" name=""/>
        <dsp:cNvSpPr/>
      </dsp:nvSpPr>
      <dsp:spPr>
        <a:xfrm rot="5400000">
          <a:off x="2702522" y="-1531176"/>
          <a:ext cx="892500" cy="52467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steam generator temperature sensor according to temperature - pressure diagram. Calibrate if temperature - pressure curve does not go in parallel. (Temperature sensor reading wrong values causes failing in heating process in the steam generator.)</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steam generator thermocouple.</a:t>
          </a:r>
        </a:p>
      </dsp:txBody>
      <dsp:txXfrm rot="-5400000">
        <a:off x="525395" y="689519"/>
        <a:ext cx="5203186" cy="805364"/>
      </dsp:txXfrm>
    </dsp:sp>
    <dsp:sp modelId="{73C92B34-EBE8-4B97-8ABE-D094A0546F79}">
      <dsp:nvSpPr>
        <dsp:cNvPr id="0" name=""/>
        <dsp:cNvSpPr/>
      </dsp:nvSpPr>
      <dsp:spPr>
        <a:xfrm rot="5400000">
          <a:off x="-112584" y="1688700"/>
          <a:ext cx="750565" cy="52539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2" y="1838813"/>
        <a:ext cx="525395" cy="225170"/>
      </dsp:txXfrm>
    </dsp:sp>
    <dsp:sp modelId="{621240CB-47AA-42AF-9ACE-DCBBA6C7681B}">
      <dsp:nvSpPr>
        <dsp:cNvPr id="0" name=""/>
        <dsp:cNvSpPr/>
      </dsp:nvSpPr>
      <dsp:spPr>
        <a:xfrm rot="5400000">
          <a:off x="2904839" y="-803327"/>
          <a:ext cx="487867" cy="52467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the chamber feed solenoid valve.</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chamber feed solenoid valve.</a:t>
          </a:r>
        </a:p>
      </dsp:txBody>
      <dsp:txXfrm rot="-5400000">
        <a:off x="525396" y="1599932"/>
        <a:ext cx="5222938" cy="440235"/>
      </dsp:txXfrm>
    </dsp:sp>
    <dsp:sp modelId="{BAAB886C-C6E5-4A5C-BF14-F93A91B071C0}">
      <dsp:nvSpPr>
        <dsp:cNvPr id="0" name=""/>
        <dsp:cNvSpPr/>
      </dsp:nvSpPr>
      <dsp:spPr>
        <a:xfrm rot="5400000">
          <a:off x="-112584" y="2327949"/>
          <a:ext cx="750565" cy="52539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2" y="2478062"/>
        <a:ext cx="525395" cy="225170"/>
      </dsp:txXfrm>
    </dsp:sp>
    <dsp:sp modelId="{E8779ADB-B4CE-48F6-9DEE-A44C8C5822D7}">
      <dsp:nvSpPr>
        <dsp:cNvPr id="0" name=""/>
        <dsp:cNvSpPr/>
      </dsp:nvSpPr>
      <dsp:spPr>
        <a:xfrm rot="5400000">
          <a:off x="2904839" y="-164078"/>
          <a:ext cx="487867" cy="52467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steam discharge / vacuum bridge solenoid valve.</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steam discharge / vacuum bridge solenoid valve.</a:t>
          </a:r>
        </a:p>
      </dsp:txBody>
      <dsp:txXfrm rot="-5400000">
        <a:off x="525396" y="2239181"/>
        <a:ext cx="5222938" cy="440235"/>
      </dsp:txXfrm>
    </dsp:sp>
    <dsp:sp modelId="{2E4B31F5-C9CE-4D2E-9837-AE95E4AF6F0F}">
      <dsp:nvSpPr>
        <dsp:cNvPr id="0" name=""/>
        <dsp:cNvSpPr/>
      </dsp:nvSpPr>
      <dsp:spPr>
        <a:xfrm rot="5400000">
          <a:off x="-112584" y="2967197"/>
          <a:ext cx="750565" cy="52539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2" y="3117310"/>
        <a:ext cx="525395" cy="225170"/>
      </dsp:txXfrm>
    </dsp:sp>
    <dsp:sp modelId="{61D9A12E-C11D-415E-9A64-E1DE2900C37E}">
      <dsp:nvSpPr>
        <dsp:cNvPr id="0" name=""/>
        <dsp:cNvSpPr/>
      </dsp:nvSpPr>
      <dsp:spPr>
        <a:xfrm rot="5400000">
          <a:off x="2904839" y="475169"/>
          <a:ext cx="487867" cy="52467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chamber feed solenoid valve output with a multimeter, replace the main board if there is continuous output (12 V DC).</a:t>
          </a:r>
        </a:p>
      </dsp:txBody>
      <dsp:txXfrm rot="-5400000">
        <a:off x="525396" y="2878428"/>
        <a:ext cx="5222938" cy="44023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7287CC-3E81-482D-85F7-FE10A25A73F3}">
      <dsp:nvSpPr>
        <dsp:cNvPr id="0" name=""/>
        <dsp:cNvSpPr/>
      </dsp:nvSpPr>
      <dsp:spPr>
        <a:xfrm rot="5400000">
          <a:off x="-108884" y="111576"/>
          <a:ext cx="725899" cy="50812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2" y="256756"/>
        <a:ext cx="508129" cy="217770"/>
      </dsp:txXfrm>
    </dsp:sp>
    <dsp:sp modelId="{D201855D-0A66-446A-A081-1A6B8AF8AB78}">
      <dsp:nvSpPr>
        <dsp:cNvPr id="0" name=""/>
        <dsp:cNvSpPr/>
      </dsp:nvSpPr>
      <dsp:spPr>
        <a:xfrm rot="5400000">
          <a:off x="2761347" y="-2250526"/>
          <a:ext cx="471834" cy="497827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loading. Do the loading as described in the user manual. </a:t>
          </a:r>
        </a:p>
      </dsp:txBody>
      <dsp:txXfrm rot="-5400000">
        <a:off x="508130" y="25724"/>
        <a:ext cx="4955237" cy="425768"/>
      </dsp:txXfrm>
    </dsp:sp>
    <dsp:sp modelId="{AE2DDB4A-2534-4F9C-9C35-486C137D459D}">
      <dsp:nvSpPr>
        <dsp:cNvPr id="0" name=""/>
        <dsp:cNvSpPr/>
      </dsp:nvSpPr>
      <dsp:spPr>
        <a:xfrm rot="5400000">
          <a:off x="-108884" y="713615"/>
          <a:ext cx="725899" cy="50812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2" y="858795"/>
        <a:ext cx="508129" cy="217770"/>
      </dsp:txXfrm>
    </dsp:sp>
    <dsp:sp modelId="{6DA3DF8F-D5F1-4DBC-AF78-8ACBCB063C3E}">
      <dsp:nvSpPr>
        <dsp:cNvPr id="0" name=""/>
        <dsp:cNvSpPr/>
      </dsp:nvSpPr>
      <dsp:spPr>
        <a:xfrm rot="5400000">
          <a:off x="2761347" y="-1648487"/>
          <a:ext cx="471834" cy="497827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sterilization chamber temperature sensor according to temperature-pressure diagram (see Section 8.1). Calibrate (section 2.2.3.2.) if temperature-pressure curve does not go in parallel.</a:t>
          </a:r>
        </a:p>
      </dsp:txBody>
      <dsp:txXfrm rot="-5400000">
        <a:off x="508130" y="627763"/>
        <a:ext cx="4955237" cy="425768"/>
      </dsp:txXfrm>
    </dsp:sp>
    <dsp:sp modelId="{59223AE0-ECAA-476D-A2FC-E6C1EC55A110}">
      <dsp:nvSpPr>
        <dsp:cNvPr id="0" name=""/>
        <dsp:cNvSpPr/>
      </dsp:nvSpPr>
      <dsp:spPr>
        <a:xfrm rot="5400000">
          <a:off x="-108884" y="1315655"/>
          <a:ext cx="725899" cy="50812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2" y="1460835"/>
        <a:ext cx="508129" cy="217770"/>
      </dsp:txXfrm>
    </dsp:sp>
    <dsp:sp modelId="{47FA5891-33CC-452C-8419-852460B98821}">
      <dsp:nvSpPr>
        <dsp:cNvPr id="0" name=""/>
        <dsp:cNvSpPr/>
      </dsp:nvSpPr>
      <dsp:spPr>
        <a:xfrm rot="5400000">
          <a:off x="2761347" y="-1046447"/>
          <a:ext cx="471834" cy="497827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temperature sensor board connections. Replace the temperature sensor if the connections are steady.</a:t>
          </a:r>
        </a:p>
      </dsp:txBody>
      <dsp:txXfrm rot="-5400000">
        <a:off x="508130" y="1229803"/>
        <a:ext cx="4955237" cy="425768"/>
      </dsp:txXfrm>
    </dsp:sp>
    <dsp:sp modelId="{08F9938F-0928-4D65-BA25-BF96EAD837B2}">
      <dsp:nvSpPr>
        <dsp:cNvPr id="0" name=""/>
        <dsp:cNvSpPr/>
      </dsp:nvSpPr>
      <dsp:spPr>
        <a:xfrm rot="5400000">
          <a:off x="-108884" y="1917694"/>
          <a:ext cx="725899" cy="50812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2" y="2062874"/>
        <a:ext cx="508129" cy="217770"/>
      </dsp:txXfrm>
    </dsp:sp>
    <dsp:sp modelId="{B6FF91F2-6AD4-4E4F-9F49-36EF18026E84}">
      <dsp:nvSpPr>
        <dsp:cNvPr id="0" name=""/>
        <dsp:cNvSpPr/>
      </dsp:nvSpPr>
      <dsp:spPr>
        <a:xfrm rot="5400000">
          <a:off x="2761347" y="-444408"/>
          <a:ext cx="471834" cy="497827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the chamber feed solenoid valve.</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chamber feed solenoid valve.</a:t>
          </a:r>
        </a:p>
      </dsp:txBody>
      <dsp:txXfrm rot="-5400000">
        <a:off x="508130" y="1831842"/>
        <a:ext cx="4955237" cy="425768"/>
      </dsp:txXfrm>
    </dsp:sp>
    <dsp:sp modelId="{CA4FBB76-4E3A-4F27-BB93-32FDC7245A43}">
      <dsp:nvSpPr>
        <dsp:cNvPr id="0" name=""/>
        <dsp:cNvSpPr/>
      </dsp:nvSpPr>
      <dsp:spPr>
        <a:xfrm rot="5400000">
          <a:off x="-108884" y="2519734"/>
          <a:ext cx="725899" cy="50812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endParaRPr lang="tr-TR" sz="1200" kern="1200">
            <a:latin typeface="Arial" panose="020B0604020202020204" pitchFamily="34" charset="0"/>
            <a:cs typeface="Arial" panose="020B0604020202020204" pitchFamily="34" charset="0"/>
          </a:endParaRPr>
        </a:p>
      </dsp:txBody>
      <dsp:txXfrm rot="-5400000">
        <a:off x="2" y="2664914"/>
        <a:ext cx="508129" cy="217770"/>
      </dsp:txXfrm>
    </dsp:sp>
    <dsp:sp modelId="{5FBA1246-1AE6-4FA5-B7CD-9CA1BB208E88}">
      <dsp:nvSpPr>
        <dsp:cNvPr id="0" name=""/>
        <dsp:cNvSpPr/>
      </dsp:nvSpPr>
      <dsp:spPr>
        <a:xfrm rot="5400000">
          <a:off x="2761347" y="157631"/>
          <a:ext cx="471834" cy="497827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chamber steam feed solenoid valve terminal output with a multimeter, replace the main board if there is output (220 V AC).</a:t>
          </a:r>
        </a:p>
      </dsp:txBody>
      <dsp:txXfrm rot="-5400000">
        <a:off x="508130" y="2433882"/>
        <a:ext cx="4955237" cy="425768"/>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F01B64-E9FD-4E2C-ABA0-5146FA51352E}">
      <dsp:nvSpPr>
        <dsp:cNvPr id="0" name=""/>
        <dsp:cNvSpPr/>
      </dsp:nvSpPr>
      <dsp:spPr>
        <a:xfrm rot="5400000">
          <a:off x="-105499" y="200888"/>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341553"/>
        <a:ext cx="492330" cy="210999"/>
      </dsp:txXfrm>
    </dsp:sp>
    <dsp:sp modelId="{7EB5B2E2-0A76-4ED6-B530-72355ED9D9C6}">
      <dsp:nvSpPr>
        <dsp:cNvPr id="0" name=""/>
        <dsp:cNvSpPr/>
      </dsp:nvSpPr>
      <dsp:spPr>
        <a:xfrm rot="5400000">
          <a:off x="2760783" y="-2173063"/>
          <a:ext cx="457163"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loading. Do the loading as described in the user manual.</a:t>
          </a:r>
        </a:p>
      </dsp:txBody>
      <dsp:txXfrm rot="-5400000">
        <a:off x="492331" y="117706"/>
        <a:ext cx="4971752" cy="412529"/>
      </dsp:txXfrm>
    </dsp:sp>
    <dsp:sp modelId="{AFA9D7C7-0557-43CA-8879-9FEC32670966}">
      <dsp:nvSpPr>
        <dsp:cNvPr id="0" name=""/>
        <dsp:cNvSpPr/>
      </dsp:nvSpPr>
      <dsp:spPr>
        <a:xfrm rot="5400000">
          <a:off x="-105499" y="846991"/>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987656"/>
        <a:ext cx="492330" cy="210999"/>
      </dsp:txXfrm>
    </dsp:sp>
    <dsp:sp modelId="{C08A1120-4F66-4F8B-A4A8-303654C9F324}">
      <dsp:nvSpPr>
        <dsp:cNvPr id="0" name=""/>
        <dsp:cNvSpPr/>
      </dsp:nvSpPr>
      <dsp:spPr>
        <a:xfrm rot="5400000">
          <a:off x="2760783" y="-1526961"/>
          <a:ext cx="457163"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lid sealing gasket. Replace the gasket if deformed.</a:t>
          </a:r>
        </a:p>
      </dsp:txBody>
      <dsp:txXfrm rot="-5400000">
        <a:off x="492331" y="763808"/>
        <a:ext cx="4971752" cy="412529"/>
      </dsp:txXfrm>
    </dsp:sp>
    <dsp:sp modelId="{27978AB6-BA7E-4BAA-B899-20B73A8ADDB9}">
      <dsp:nvSpPr>
        <dsp:cNvPr id="0" name=""/>
        <dsp:cNvSpPr/>
      </dsp:nvSpPr>
      <dsp:spPr>
        <a:xfrm rot="5400000">
          <a:off x="-105499" y="1617124"/>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757789"/>
        <a:ext cx="492330" cy="210999"/>
      </dsp:txXfrm>
    </dsp:sp>
    <dsp:sp modelId="{6CE794BC-FFFE-479D-BB44-3170AAA2834F}">
      <dsp:nvSpPr>
        <dsp:cNvPr id="0" name=""/>
        <dsp:cNvSpPr/>
      </dsp:nvSpPr>
      <dsp:spPr>
        <a:xfrm rot="5400000">
          <a:off x="2636752" y="-756827"/>
          <a:ext cx="705225"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pressure transmitter. Check according to temperature - pressure diagram. Calibrate if temperature - pressure curve does not go in parallel.</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pressure sensor.</a:t>
          </a:r>
        </a:p>
      </dsp:txBody>
      <dsp:txXfrm rot="-5400000">
        <a:off x="492330" y="1422021"/>
        <a:ext cx="4959643" cy="636373"/>
      </dsp:txXfrm>
    </dsp:sp>
    <dsp:sp modelId="{6472633B-057B-43DE-9E82-D4177254F4CE}">
      <dsp:nvSpPr>
        <dsp:cNvPr id="0" name=""/>
        <dsp:cNvSpPr/>
      </dsp:nvSpPr>
      <dsp:spPr>
        <a:xfrm rot="5400000">
          <a:off x="-105499" y="2263227"/>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2403892"/>
        <a:ext cx="492330" cy="210999"/>
      </dsp:txXfrm>
    </dsp:sp>
    <dsp:sp modelId="{F8FEA3C0-6DBB-4EEE-86F0-E3BB6EE4BDA7}">
      <dsp:nvSpPr>
        <dsp:cNvPr id="0" name=""/>
        <dsp:cNvSpPr/>
      </dsp:nvSpPr>
      <dsp:spPr>
        <a:xfrm rot="5400000">
          <a:off x="2760783" y="-110724"/>
          <a:ext cx="457163"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the chamber feed solenoid valve.</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chamber steam feed solenoid valve.</a:t>
          </a:r>
        </a:p>
      </dsp:txBody>
      <dsp:txXfrm rot="-5400000">
        <a:off x="492331" y="2180045"/>
        <a:ext cx="4971752" cy="412529"/>
      </dsp:txXfrm>
    </dsp:sp>
    <dsp:sp modelId="{097746FE-1473-4221-94C9-B054BAF1B0CE}">
      <dsp:nvSpPr>
        <dsp:cNvPr id="0" name=""/>
        <dsp:cNvSpPr/>
      </dsp:nvSpPr>
      <dsp:spPr>
        <a:xfrm rot="5400000">
          <a:off x="-105499" y="2909330"/>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3049995"/>
        <a:ext cx="492330" cy="210999"/>
      </dsp:txXfrm>
    </dsp:sp>
    <dsp:sp modelId="{4D4BE6B5-2A7D-401A-BBDA-72E65F7FA0A7}">
      <dsp:nvSpPr>
        <dsp:cNvPr id="0" name=""/>
        <dsp:cNvSpPr/>
      </dsp:nvSpPr>
      <dsp:spPr>
        <a:xfrm rot="5400000">
          <a:off x="2760783" y="535378"/>
          <a:ext cx="457163"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chamber steam feed solenoid valve SSR terminal output with a multimeter and replace the main board if there is no output (12 V DC).</a:t>
          </a:r>
        </a:p>
      </dsp:txBody>
      <dsp:txXfrm rot="-5400000">
        <a:off x="492331" y="2826148"/>
        <a:ext cx="4971752" cy="412529"/>
      </dsp:txXfrm>
    </dsp:sp>
    <dsp:sp modelId="{FEFD01D2-B0ED-401E-8FB2-10F37AE22C87}">
      <dsp:nvSpPr>
        <dsp:cNvPr id="0" name=""/>
        <dsp:cNvSpPr/>
      </dsp:nvSpPr>
      <dsp:spPr>
        <a:xfrm rot="5400000">
          <a:off x="-105499" y="3555433"/>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6</a:t>
          </a:r>
        </a:p>
      </dsp:txBody>
      <dsp:txXfrm rot="-5400000">
        <a:off x="1" y="3696098"/>
        <a:ext cx="492330" cy="210999"/>
      </dsp:txXfrm>
    </dsp:sp>
    <dsp:sp modelId="{B8AEF934-74B3-4D7E-B25F-F1E435828FE4}">
      <dsp:nvSpPr>
        <dsp:cNvPr id="0" name=""/>
        <dsp:cNvSpPr/>
      </dsp:nvSpPr>
      <dsp:spPr>
        <a:xfrm rot="5400000">
          <a:off x="2760783" y="1181481"/>
          <a:ext cx="457163"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sterilization chamber safety valve. If opened, close the valve.</a:t>
          </a:r>
        </a:p>
      </dsp:txBody>
      <dsp:txXfrm rot="-5400000">
        <a:off x="492331" y="3472251"/>
        <a:ext cx="4971752" cy="412529"/>
      </dsp:txXfrm>
    </dsp:sp>
    <dsp:sp modelId="{681887D6-2BF5-422B-A58D-1C45581467DC}">
      <dsp:nvSpPr>
        <dsp:cNvPr id="0" name=""/>
        <dsp:cNvSpPr/>
      </dsp:nvSpPr>
      <dsp:spPr>
        <a:xfrm rot="5400000">
          <a:off x="-105499" y="4285139"/>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7</a:t>
          </a:r>
        </a:p>
      </dsp:txBody>
      <dsp:txXfrm rot="-5400000">
        <a:off x="1" y="4425804"/>
        <a:ext cx="492330" cy="210999"/>
      </dsp:txXfrm>
    </dsp:sp>
    <dsp:sp modelId="{8BA28E8A-268A-496E-A7F6-D1FDA0204FF7}">
      <dsp:nvSpPr>
        <dsp:cNvPr id="0" name=""/>
        <dsp:cNvSpPr/>
      </dsp:nvSpPr>
      <dsp:spPr>
        <a:xfrm rot="5400000">
          <a:off x="2677179" y="1911187"/>
          <a:ext cx="624371"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steam discharge / vacuum bridge solenoid valve.</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steam discharge / vacuum bridge solenoid valve.</a:t>
          </a:r>
        </a:p>
      </dsp:txBody>
      <dsp:txXfrm rot="-5400000">
        <a:off x="492331" y="4126515"/>
        <a:ext cx="4963590" cy="563413"/>
      </dsp:txXfrm>
    </dsp:sp>
    <dsp:sp modelId="{B576AED5-49BD-4C55-984E-ADD94F8927D8}">
      <dsp:nvSpPr>
        <dsp:cNvPr id="0" name=""/>
        <dsp:cNvSpPr/>
      </dsp:nvSpPr>
      <dsp:spPr>
        <a:xfrm rot="5400000">
          <a:off x="-105499" y="4931242"/>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8</a:t>
          </a:r>
        </a:p>
      </dsp:txBody>
      <dsp:txXfrm rot="-5400000">
        <a:off x="1" y="5071907"/>
        <a:ext cx="492330" cy="210999"/>
      </dsp:txXfrm>
    </dsp:sp>
    <dsp:sp modelId="{442A2136-5B88-4348-91F3-AA1025E105C9}">
      <dsp:nvSpPr>
        <dsp:cNvPr id="0" name=""/>
        <dsp:cNvSpPr/>
      </dsp:nvSpPr>
      <dsp:spPr>
        <a:xfrm rot="5400000">
          <a:off x="2760783" y="2557290"/>
          <a:ext cx="457163"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 steam generator contactor is malfunctioned. Replace if malfunctioned.</a:t>
          </a:r>
        </a:p>
      </dsp:txBody>
      <dsp:txXfrm rot="-5400000">
        <a:off x="492331" y="4848060"/>
        <a:ext cx="4971752" cy="412529"/>
      </dsp:txXfrm>
    </dsp:sp>
    <dsp:sp modelId="{D888324F-FFFD-4F82-A410-4F33537CBB78}">
      <dsp:nvSpPr>
        <dsp:cNvPr id="0" name=""/>
        <dsp:cNvSpPr/>
      </dsp:nvSpPr>
      <dsp:spPr>
        <a:xfrm rot="5400000">
          <a:off x="-105499" y="5577345"/>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9</a:t>
          </a:r>
        </a:p>
      </dsp:txBody>
      <dsp:txXfrm rot="-5400000">
        <a:off x="1" y="5718010"/>
        <a:ext cx="492330" cy="210999"/>
      </dsp:txXfrm>
    </dsp:sp>
    <dsp:sp modelId="{6587FFCF-DE80-4A4D-AE9E-9B07F395F715}">
      <dsp:nvSpPr>
        <dsp:cNvPr id="0" name=""/>
        <dsp:cNvSpPr/>
      </dsp:nvSpPr>
      <dsp:spPr>
        <a:xfrm rot="5400000">
          <a:off x="2760783" y="3203393"/>
          <a:ext cx="457163"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steam generator contactor terminal output with a multimeter and replace the main board if the output (220 VAC) is consistently available.</a:t>
          </a:r>
        </a:p>
      </dsp:txBody>
      <dsp:txXfrm rot="-5400000">
        <a:off x="492331" y="5494163"/>
        <a:ext cx="4971752" cy="412529"/>
      </dsp:txXfrm>
    </dsp:sp>
    <dsp:sp modelId="{A6B2A6B8-562D-4387-B2DF-B4D1B93A8CF2}">
      <dsp:nvSpPr>
        <dsp:cNvPr id="0" name=""/>
        <dsp:cNvSpPr/>
      </dsp:nvSpPr>
      <dsp:spPr>
        <a:xfrm rot="5400000">
          <a:off x="-105499" y="6223448"/>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10</a:t>
          </a:r>
        </a:p>
      </dsp:txBody>
      <dsp:txXfrm rot="-5400000">
        <a:off x="1" y="6364113"/>
        <a:ext cx="492330" cy="210999"/>
      </dsp:txXfrm>
    </dsp:sp>
    <dsp:sp modelId="{246FCA22-78BD-4B2D-B2E2-BC262DE5B58D}">
      <dsp:nvSpPr>
        <dsp:cNvPr id="0" name=""/>
        <dsp:cNvSpPr/>
      </dsp:nvSpPr>
      <dsp:spPr>
        <a:xfrm rot="5400000">
          <a:off x="2760783" y="3849496"/>
          <a:ext cx="457163"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steam generator water level sensors. Replace if malfunctioned (water level sensor reading wrong causes failing in heating process in the steam generator).</a:t>
          </a:r>
        </a:p>
      </dsp:txBody>
      <dsp:txXfrm rot="-5400000">
        <a:off x="492331" y="6140266"/>
        <a:ext cx="4971752" cy="412529"/>
      </dsp:txXfrm>
    </dsp:sp>
    <dsp:sp modelId="{819193C8-A5F8-4C6B-B259-3A7D214300B9}">
      <dsp:nvSpPr>
        <dsp:cNvPr id="0" name=""/>
        <dsp:cNvSpPr/>
      </dsp:nvSpPr>
      <dsp:spPr>
        <a:xfrm rot="5400000">
          <a:off x="-105499" y="6993456"/>
          <a:ext cx="703329" cy="49233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11</a:t>
          </a:r>
        </a:p>
      </dsp:txBody>
      <dsp:txXfrm rot="-5400000">
        <a:off x="1" y="7134121"/>
        <a:ext cx="492330" cy="210999"/>
      </dsp:txXfrm>
    </dsp:sp>
    <dsp:sp modelId="{F8191C4A-92F9-4A05-8F90-FE06C98FD129}">
      <dsp:nvSpPr>
        <dsp:cNvPr id="0" name=""/>
        <dsp:cNvSpPr/>
      </dsp:nvSpPr>
      <dsp:spPr>
        <a:xfrm rot="5400000">
          <a:off x="2636878" y="4619503"/>
          <a:ext cx="704974" cy="499406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water level board if there is 6 V DC voltage on the terminal outputs despite presence of water in the steam generator (water level sensor reading wrong causes failing in heating process due to consistently taking water into the steam generator).</a:t>
          </a:r>
        </a:p>
      </dsp:txBody>
      <dsp:txXfrm rot="-5400000">
        <a:off x="492331" y="6798464"/>
        <a:ext cx="4959655" cy="63614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FF4B4-2277-471E-B1CF-F056986536A7}">
      <dsp:nvSpPr>
        <dsp:cNvPr id="0" name=""/>
        <dsp:cNvSpPr/>
      </dsp:nvSpPr>
      <dsp:spPr>
        <a:xfrm rot="5400000">
          <a:off x="-145714" y="146451"/>
          <a:ext cx="971430" cy="6800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340738"/>
        <a:ext cx="680001" cy="291429"/>
      </dsp:txXfrm>
    </dsp:sp>
    <dsp:sp modelId="{72FABDE6-54F6-4AAD-A503-83E4D9922C3C}">
      <dsp:nvSpPr>
        <dsp:cNvPr id="0" name=""/>
        <dsp:cNvSpPr/>
      </dsp:nvSpPr>
      <dsp:spPr>
        <a:xfrm rot="5400000">
          <a:off x="2725575" y="-2044836"/>
          <a:ext cx="631430" cy="472257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pressure sensor. Check according to temperature - pressure diagram. Calibrate if temperature - pressure curve does not go in parallel. Replace if malfunctioned. </a:t>
          </a:r>
        </a:p>
      </dsp:txBody>
      <dsp:txXfrm rot="-5400000">
        <a:off x="680001" y="31562"/>
        <a:ext cx="4691754" cy="569782"/>
      </dsp:txXfrm>
    </dsp:sp>
    <dsp:sp modelId="{2444213F-26BF-4F7F-B06D-93C4041C0502}">
      <dsp:nvSpPr>
        <dsp:cNvPr id="0" name=""/>
        <dsp:cNvSpPr/>
      </dsp:nvSpPr>
      <dsp:spPr>
        <a:xfrm rot="5400000">
          <a:off x="-145714" y="909679"/>
          <a:ext cx="971430" cy="6800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1103966"/>
        <a:ext cx="680001" cy="291429"/>
      </dsp:txXfrm>
    </dsp:sp>
    <dsp:sp modelId="{E4DF6BD1-85FB-44CE-A543-1B748B6FC804}">
      <dsp:nvSpPr>
        <dsp:cNvPr id="0" name=""/>
        <dsp:cNvSpPr/>
      </dsp:nvSpPr>
      <dsp:spPr>
        <a:xfrm rot="5400000">
          <a:off x="2801811" y="-1281609"/>
          <a:ext cx="478958" cy="472257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the chamber steam feed solenoid valve. Replace if malfunctioned.</a:t>
          </a:r>
        </a:p>
      </dsp:txBody>
      <dsp:txXfrm rot="-5400000">
        <a:off x="680002" y="863581"/>
        <a:ext cx="4699197" cy="432196"/>
      </dsp:txXfrm>
    </dsp:sp>
    <dsp:sp modelId="{580442C9-06F1-47AE-9490-E93A46191468}">
      <dsp:nvSpPr>
        <dsp:cNvPr id="0" name=""/>
        <dsp:cNvSpPr/>
      </dsp:nvSpPr>
      <dsp:spPr>
        <a:xfrm rot="5400000">
          <a:off x="-145714" y="1672906"/>
          <a:ext cx="971430" cy="6800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867193"/>
        <a:ext cx="680001" cy="291429"/>
      </dsp:txXfrm>
    </dsp:sp>
    <dsp:sp modelId="{BE41F81C-09C3-4E69-867A-52BD9EA2C58C}">
      <dsp:nvSpPr>
        <dsp:cNvPr id="0" name=""/>
        <dsp:cNvSpPr/>
      </dsp:nvSpPr>
      <dsp:spPr>
        <a:xfrm rot="5400000">
          <a:off x="2725575" y="-518382"/>
          <a:ext cx="631430" cy="472257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chamber feed solenoid valve terminal output with a multimeter, replace the main board if there is continuous output (220 V AC).</a:t>
          </a:r>
        </a:p>
      </dsp:txBody>
      <dsp:txXfrm rot="-5400000">
        <a:off x="680001" y="1558016"/>
        <a:ext cx="4691754" cy="569782"/>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3E778D-B544-49F7-9375-C23A9074F0BF}">
      <dsp:nvSpPr>
        <dsp:cNvPr id="0" name=""/>
        <dsp:cNvSpPr/>
      </dsp:nvSpPr>
      <dsp:spPr>
        <a:xfrm rot="5400000">
          <a:off x="-102039" y="102664"/>
          <a:ext cx="680263" cy="47618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38716"/>
        <a:ext cx="476184" cy="204079"/>
      </dsp:txXfrm>
    </dsp:sp>
    <dsp:sp modelId="{312AC26A-D958-4FEC-9203-E18CE87E2A26}">
      <dsp:nvSpPr>
        <dsp:cNvPr id="0" name=""/>
        <dsp:cNvSpPr/>
      </dsp:nvSpPr>
      <dsp:spPr>
        <a:xfrm rot="5400000">
          <a:off x="2760206" y="-2283396"/>
          <a:ext cx="442171" cy="501021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locking coil, replace if malfunctioned.</a:t>
          </a:r>
        </a:p>
      </dsp:txBody>
      <dsp:txXfrm rot="-5400000">
        <a:off x="476185" y="22210"/>
        <a:ext cx="4988630" cy="399001"/>
      </dsp:txXfrm>
    </dsp:sp>
    <dsp:sp modelId="{90769EDF-370E-41C8-BA0B-05AAB2AFB248}">
      <dsp:nvSpPr>
        <dsp:cNvPr id="0" name=""/>
        <dsp:cNvSpPr/>
      </dsp:nvSpPr>
      <dsp:spPr>
        <a:xfrm rot="5400000">
          <a:off x="-102039" y="619713"/>
          <a:ext cx="680263" cy="47618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755765"/>
        <a:ext cx="476184" cy="204079"/>
      </dsp:txXfrm>
    </dsp:sp>
    <dsp:sp modelId="{1E09606A-B52A-4C2A-8468-750AC19B2A41}">
      <dsp:nvSpPr>
        <dsp:cNvPr id="0" name=""/>
        <dsp:cNvSpPr/>
      </dsp:nvSpPr>
      <dsp:spPr>
        <a:xfrm rot="5400000">
          <a:off x="2760206" y="-1766348"/>
          <a:ext cx="442171" cy="501021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locking coil mechanism, fix if there is a mechanical malfunction.</a:t>
          </a:r>
        </a:p>
      </dsp:txBody>
      <dsp:txXfrm rot="-5400000">
        <a:off x="476185" y="539258"/>
        <a:ext cx="4988630" cy="399001"/>
      </dsp:txXfrm>
    </dsp:sp>
    <dsp:sp modelId="{4799F42B-06B3-49F9-AF33-8FB6E5A7A928}">
      <dsp:nvSpPr>
        <dsp:cNvPr id="0" name=""/>
        <dsp:cNvSpPr/>
      </dsp:nvSpPr>
      <dsp:spPr>
        <a:xfrm rot="5400000">
          <a:off x="-102039" y="1136762"/>
          <a:ext cx="680263" cy="47618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272814"/>
        <a:ext cx="476184" cy="204079"/>
      </dsp:txXfrm>
    </dsp:sp>
    <dsp:sp modelId="{BBB1FF6D-3094-41C5-8477-25E66AEBC755}">
      <dsp:nvSpPr>
        <dsp:cNvPr id="0" name=""/>
        <dsp:cNvSpPr/>
      </dsp:nvSpPr>
      <dsp:spPr>
        <a:xfrm rot="5400000">
          <a:off x="2760206" y="-1249299"/>
          <a:ext cx="442171" cy="501021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 main board gives an output to the locking coil, if not, replace the main board.</a:t>
          </a:r>
        </a:p>
      </dsp:txBody>
      <dsp:txXfrm rot="-5400000">
        <a:off x="476185" y="1056307"/>
        <a:ext cx="4988630" cy="399001"/>
      </dsp:txXfrm>
    </dsp:sp>
    <dsp:sp modelId="{5660AA3B-D6CC-487A-AF24-FBA8CAA805FA}">
      <dsp:nvSpPr>
        <dsp:cNvPr id="0" name=""/>
        <dsp:cNvSpPr/>
      </dsp:nvSpPr>
      <dsp:spPr>
        <a:xfrm rot="5400000">
          <a:off x="-102039" y="1653810"/>
          <a:ext cx="680263" cy="47618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1789862"/>
        <a:ext cx="476184" cy="204079"/>
      </dsp:txXfrm>
    </dsp:sp>
    <dsp:sp modelId="{91F03B60-599B-4C34-89C0-B3575148D6D2}">
      <dsp:nvSpPr>
        <dsp:cNvPr id="0" name=""/>
        <dsp:cNvSpPr/>
      </dsp:nvSpPr>
      <dsp:spPr>
        <a:xfrm rot="5400000">
          <a:off x="2760206" y="-732250"/>
          <a:ext cx="442171" cy="501021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AC / DC converter.</a:t>
          </a:r>
        </a:p>
      </dsp:txBody>
      <dsp:txXfrm rot="-5400000">
        <a:off x="476185" y="1573356"/>
        <a:ext cx="4988630" cy="399001"/>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CE92CB-818B-4BBB-BB0E-E37570FD4BEA}">
      <dsp:nvSpPr>
        <dsp:cNvPr id="0" name=""/>
        <dsp:cNvSpPr/>
      </dsp:nvSpPr>
      <dsp:spPr>
        <a:xfrm rot="5400000">
          <a:off x="-93986" y="96581"/>
          <a:ext cx="626573" cy="4386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21896"/>
        <a:ext cx="438601" cy="187972"/>
      </dsp:txXfrm>
    </dsp:sp>
    <dsp:sp modelId="{C330869D-A031-4B4D-A4F2-96D7B26C0C5C}">
      <dsp:nvSpPr>
        <dsp:cNvPr id="0" name=""/>
        <dsp:cNvSpPr/>
      </dsp:nvSpPr>
      <dsp:spPr>
        <a:xfrm rot="5400000">
          <a:off x="2758864" y="-2317667"/>
          <a:ext cx="407273" cy="504779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 door gasket leaks. If so, replace it.</a:t>
          </a:r>
        </a:p>
      </dsp:txBody>
      <dsp:txXfrm rot="-5400000">
        <a:off x="438602" y="22476"/>
        <a:ext cx="5027917" cy="367511"/>
      </dsp:txXfrm>
    </dsp:sp>
    <dsp:sp modelId="{8C2DD015-0C6B-4379-894A-0878D8BA27A0}">
      <dsp:nvSpPr>
        <dsp:cNvPr id="0" name=""/>
        <dsp:cNvSpPr/>
      </dsp:nvSpPr>
      <dsp:spPr>
        <a:xfrm rot="5400000">
          <a:off x="-93986" y="636447"/>
          <a:ext cx="626573" cy="4386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761762"/>
        <a:ext cx="438601" cy="187972"/>
      </dsp:txXfrm>
    </dsp:sp>
    <dsp:sp modelId="{E575B44C-EDB3-4E6E-9F58-AD45E1B1E3DA}">
      <dsp:nvSpPr>
        <dsp:cNvPr id="0" name=""/>
        <dsp:cNvSpPr/>
      </dsp:nvSpPr>
      <dsp:spPr>
        <a:xfrm rot="5400000">
          <a:off x="2758864" y="-1777801"/>
          <a:ext cx="407273" cy="504779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gasket air feed line. Make sure that hoses do not leak.</a:t>
          </a:r>
        </a:p>
      </dsp:txBody>
      <dsp:txXfrm rot="-5400000">
        <a:off x="438602" y="562342"/>
        <a:ext cx="5027917" cy="367511"/>
      </dsp:txXfrm>
    </dsp:sp>
    <dsp:sp modelId="{54DFC07C-393E-46A5-B5F4-1F373F1EC6FC}">
      <dsp:nvSpPr>
        <dsp:cNvPr id="0" name=""/>
        <dsp:cNvSpPr/>
      </dsp:nvSpPr>
      <dsp:spPr>
        <a:xfrm rot="5400000">
          <a:off x="-93986" y="1176313"/>
          <a:ext cx="626573" cy="4386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301628"/>
        <a:ext cx="438601" cy="187972"/>
      </dsp:txXfrm>
    </dsp:sp>
    <dsp:sp modelId="{9FA63ECE-A1F1-47C3-BA22-B3A4DC933962}">
      <dsp:nvSpPr>
        <dsp:cNvPr id="0" name=""/>
        <dsp:cNvSpPr/>
      </dsp:nvSpPr>
      <dsp:spPr>
        <a:xfrm rot="5400000">
          <a:off x="2758864" y="-1237935"/>
          <a:ext cx="407273" cy="504779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gasket air feed solenoid, replace if malfunctioned. </a:t>
          </a:r>
        </a:p>
      </dsp:txBody>
      <dsp:txXfrm rot="-5400000">
        <a:off x="438602" y="1102208"/>
        <a:ext cx="5027917" cy="367511"/>
      </dsp:txXfrm>
    </dsp:sp>
    <dsp:sp modelId="{6D10565B-2055-419D-A091-D004E9DB20FF}">
      <dsp:nvSpPr>
        <dsp:cNvPr id="0" name=""/>
        <dsp:cNvSpPr/>
      </dsp:nvSpPr>
      <dsp:spPr>
        <a:xfrm rot="5400000">
          <a:off x="-93986" y="1716179"/>
          <a:ext cx="626573" cy="4386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1841494"/>
        <a:ext cx="438601" cy="187972"/>
      </dsp:txXfrm>
    </dsp:sp>
    <dsp:sp modelId="{C15FE591-5934-4AE0-9174-5F3439647ABF}">
      <dsp:nvSpPr>
        <dsp:cNvPr id="0" name=""/>
        <dsp:cNvSpPr/>
      </dsp:nvSpPr>
      <dsp:spPr>
        <a:xfrm rot="5400000">
          <a:off x="2758864" y="-698069"/>
          <a:ext cx="407273" cy="504779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gasket air discharge solenoid, replace if malfunctioned.</a:t>
          </a:r>
        </a:p>
      </dsp:txBody>
      <dsp:txXfrm rot="-5400000">
        <a:off x="438602" y="1642074"/>
        <a:ext cx="5027917" cy="367511"/>
      </dsp:txXfrm>
    </dsp:sp>
    <dsp:sp modelId="{82C5DA03-8968-43A5-AE2F-CDC903A8DA0B}">
      <dsp:nvSpPr>
        <dsp:cNvPr id="0" name=""/>
        <dsp:cNvSpPr/>
      </dsp:nvSpPr>
      <dsp:spPr>
        <a:xfrm rot="5400000">
          <a:off x="-93986" y="2256045"/>
          <a:ext cx="626573" cy="4386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2381360"/>
        <a:ext cx="438601" cy="187972"/>
      </dsp:txXfrm>
    </dsp:sp>
    <dsp:sp modelId="{837F5FA9-5C6F-47E2-8B9E-B8BC3F876678}">
      <dsp:nvSpPr>
        <dsp:cNvPr id="0" name=""/>
        <dsp:cNvSpPr/>
      </dsp:nvSpPr>
      <dsp:spPr>
        <a:xfrm rot="5400000">
          <a:off x="2758864" y="-158203"/>
          <a:ext cx="407273" cy="504779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compressor, replace if malfunctioned. </a:t>
          </a:r>
        </a:p>
      </dsp:txBody>
      <dsp:txXfrm rot="-5400000">
        <a:off x="438602" y="2181940"/>
        <a:ext cx="5027917" cy="367511"/>
      </dsp:txXfrm>
    </dsp:sp>
    <dsp:sp modelId="{AD7708A1-0187-4754-906F-D216B59C0BA3}">
      <dsp:nvSpPr>
        <dsp:cNvPr id="0" name=""/>
        <dsp:cNvSpPr/>
      </dsp:nvSpPr>
      <dsp:spPr>
        <a:xfrm rot="5400000">
          <a:off x="-93986" y="2795910"/>
          <a:ext cx="626573" cy="4386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6</a:t>
          </a:r>
        </a:p>
      </dsp:txBody>
      <dsp:txXfrm rot="-5400000">
        <a:off x="1" y="2921225"/>
        <a:ext cx="438601" cy="187972"/>
      </dsp:txXfrm>
    </dsp:sp>
    <dsp:sp modelId="{85709707-5AF3-43B7-93FD-54D5EADB6157}">
      <dsp:nvSpPr>
        <dsp:cNvPr id="0" name=""/>
        <dsp:cNvSpPr/>
      </dsp:nvSpPr>
      <dsp:spPr>
        <a:xfrm rot="5400000">
          <a:off x="2758864" y="381662"/>
          <a:ext cx="407273" cy="504779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automatic pressure setting.</a:t>
          </a:r>
        </a:p>
      </dsp:txBody>
      <dsp:txXfrm rot="-5400000">
        <a:off x="438602" y="2721806"/>
        <a:ext cx="5027917" cy="367511"/>
      </dsp:txXfrm>
    </dsp:sp>
    <dsp:sp modelId="{9D7C3093-150B-4A04-A539-A05A2D784BE6}">
      <dsp:nvSpPr>
        <dsp:cNvPr id="0" name=""/>
        <dsp:cNvSpPr/>
      </dsp:nvSpPr>
      <dsp:spPr>
        <a:xfrm rot="5400000">
          <a:off x="-93986" y="3335776"/>
          <a:ext cx="626573" cy="4386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7</a:t>
          </a:r>
        </a:p>
      </dsp:txBody>
      <dsp:txXfrm rot="-5400000">
        <a:off x="1" y="3461091"/>
        <a:ext cx="438601" cy="187972"/>
      </dsp:txXfrm>
    </dsp:sp>
    <dsp:sp modelId="{BBF5DFD8-DB02-4836-ACDF-F7B529905C85}">
      <dsp:nvSpPr>
        <dsp:cNvPr id="0" name=""/>
        <dsp:cNvSpPr/>
      </dsp:nvSpPr>
      <dsp:spPr>
        <a:xfrm rot="5400000">
          <a:off x="2758864" y="921528"/>
          <a:ext cx="407273" cy="504779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gasket pressure sensor, replace if malfunctioned.</a:t>
          </a:r>
        </a:p>
      </dsp:txBody>
      <dsp:txXfrm rot="-5400000">
        <a:off x="438602" y="3261672"/>
        <a:ext cx="5027917" cy="367511"/>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D2C174-F991-4F6D-81B9-7B41C2E35A80}">
      <dsp:nvSpPr>
        <dsp:cNvPr id="0" name=""/>
        <dsp:cNvSpPr/>
      </dsp:nvSpPr>
      <dsp:spPr>
        <a:xfrm rot="5400000">
          <a:off x="-122292" y="122308"/>
          <a:ext cx="815280" cy="57069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0" y="285364"/>
        <a:ext cx="570696" cy="244584"/>
      </dsp:txXfrm>
    </dsp:sp>
    <dsp:sp modelId="{B6E114F4-CAC6-4A50-ACEC-FB5DB0263162}">
      <dsp:nvSpPr>
        <dsp:cNvPr id="0" name=""/>
        <dsp:cNvSpPr/>
      </dsp:nvSpPr>
      <dsp:spPr>
        <a:xfrm rot="5400000">
          <a:off x="2763582" y="-2192869"/>
          <a:ext cx="529932" cy="491570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compressor automatic pressure setting, replace if malfunctioned.</a:t>
          </a:r>
        </a:p>
      </dsp:txBody>
      <dsp:txXfrm rot="-5400000">
        <a:off x="570697" y="25885"/>
        <a:ext cx="4889834" cy="478194"/>
      </dsp:txXfrm>
    </dsp:sp>
    <dsp:sp modelId="{294ADB57-4006-4F27-A42C-90B1DFBFE3DE}">
      <dsp:nvSpPr>
        <dsp:cNvPr id="0" name=""/>
        <dsp:cNvSpPr/>
      </dsp:nvSpPr>
      <dsp:spPr>
        <a:xfrm rot="5400000">
          <a:off x="-122292" y="720491"/>
          <a:ext cx="815280" cy="57069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0" y="883547"/>
        <a:ext cx="570696" cy="244584"/>
      </dsp:txXfrm>
    </dsp:sp>
    <dsp:sp modelId="{1DFAFF92-D54E-4245-AA51-DA404E258D29}">
      <dsp:nvSpPr>
        <dsp:cNvPr id="0" name=""/>
        <dsp:cNvSpPr/>
      </dsp:nvSpPr>
      <dsp:spPr>
        <a:xfrm rot="5400000">
          <a:off x="2763582" y="-1594685"/>
          <a:ext cx="529932" cy="491570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gasket pressure sensor. Replace if malfunctioned.</a:t>
          </a:r>
        </a:p>
      </dsp:txBody>
      <dsp:txXfrm rot="-5400000">
        <a:off x="570697" y="624069"/>
        <a:ext cx="4889834" cy="478194"/>
      </dsp:txXfrm>
    </dsp:sp>
    <dsp:sp modelId="{768C8FF1-0BD3-49C3-BB13-DE4F4DBFEF31}">
      <dsp:nvSpPr>
        <dsp:cNvPr id="0" name=""/>
        <dsp:cNvSpPr/>
      </dsp:nvSpPr>
      <dsp:spPr>
        <a:xfrm rot="5400000">
          <a:off x="-122292" y="1318675"/>
          <a:ext cx="815280" cy="57069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0" y="1481731"/>
        <a:ext cx="570696" cy="244584"/>
      </dsp:txXfrm>
    </dsp:sp>
    <dsp:sp modelId="{2C9A7F8B-D070-4559-B8A3-0DD7098A33E0}">
      <dsp:nvSpPr>
        <dsp:cNvPr id="0" name=""/>
        <dsp:cNvSpPr/>
      </dsp:nvSpPr>
      <dsp:spPr>
        <a:xfrm rot="5400000">
          <a:off x="2763582" y="-996502"/>
          <a:ext cx="529932" cy="491570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Main board reads the gasket pressure value high. Replace the main board.</a:t>
          </a:r>
        </a:p>
      </dsp:txBody>
      <dsp:txXfrm rot="-5400000">
        <a:off x="570697" y="1222252"/>
        <a:ext cx="4889834" cy="4781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A9120A-8471-4063-B633-91DED0CD04B0}">
      <dsp:nvSpPr>
        <dsp:cNvPr id="0" name=""/>
        <dsp:cNvSpPr/>
      </dsp:nvSpPr>
      <dsp:spPr>
        <a:xfrm rot="5400000">
          <a:off x="-93073" y="156401"/>
          <a:ext cx="620492" cy="43434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80499"/>
        <a:ext cx="434344" cy="186148"/>
      </dsp:txXfrm>
    </dsp:sp>
    <dsp:sp modelId="{E05A41F0-ECA1-4C28-B0CD-281753B942BD}">
      <dsp:nvSpPr>
        <dsp:cNvPr id="0" name=""/>
        <dsp:cNvSpPr/>
      </dsp:nvSpPr>
      <dsp:spPr>
        <a:xfrm rot="5400000">
          <a:off x="2743414" y="-2301044"/>
          <a:ext cx="513926" cy="513206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with a multimeter if there is a short circuit in steam generator and jacket heaters. If there is a short circuit, replace jacket / steam generator heater.</a:t>
          </a:r>
        </a:p>
      </dsp:txBody>
      <dsp:txXfrm rot="-5400000">
        <a:off x="434345" y="33113"/>
        <a:ext cx="5106977" cy="463750"/>
      </dsp:txXfrm>
    </dsp:sp>
    <dsp:sp modelId="{4E3FC58C-A44D-43E3-BB41-97BF3BC60062}">
      <dsp:nvSpPr>
        <dsp:cNvPr id="0" name=""/>
        <dsp:cNvSpPr/>
      </dsp:nvSpPr>
      <dsp:spPr>
        <a:xfrm rot="5400000">
          <a:off x="-93073" y="819614"/>
          <a:ext cx="620492" cy="43434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943712"/>
        <a:ext cx="434344" cy="186148"/>
      </dsp:txXfrm>
    </dsp:sp>
    <dsp:sp modelId="{A539C835-BB57-4CB0-94C0-52CB94FB8C8B}">
      <dsp:nvSpPr>
        <dsp:cNvPr id="0" name=""/>
        <dsp:cNvSpPr/>
      </dsp:nvSpPr>
      <dsp:spPr>
        <a:xfrm rot="5400000">
          <a:off x="2659705" y="-1637832"/>
          <a:ext cx="681344" cy="513206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with a multimeter if there is a short circuit in solenoid valve coils. If there is short circuit, replace the coils (solenoid valve coils should be replaced together with the valve).</a:t>
          </a:r>
        </a:p>
      </dsp:txBody>
      <dsp:txXfrm rot="-5400000">
        <a:off x="434345" y="620788"/>
        <a:ext cx="5098805" cy="614824"/>
      </dsp:txXfrm>
    </dsp:sp>
    <dsp:sp modelId="{52052102-D692-4A38-9CAA-1D972DB308E9}">
      <dsp:nvSpPr>
        <dsp:cNvPr id="0" name=""/>
        <dsp:cNvSpPr/>
      </dsp:nvSpPr>
      <dsp:spPr>
        <a:xfrm rot="5400000">
          <a:off x="-93073" y="1343815"/>
          <a:ext cx="620492" cy="43434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467913"/>
        <a:ext cx="434344" cy="186148"/>
      </dsp:txXfrm>
    </dsp:sp>
    <dsp:sp modelId="{CCE82284-048A-4F69-83B9-9D5FC1714432}">
      <dsp:nvSpPr>
        <dsp:cNvPr id="0" name=""/>
        <dsp:cNvSpPr/>
      </dsp:nvSpPr>
      <dsp:spPr>
        <a:xfrm rot="5400000">
          <a:off x="2798717" y="-1113631"/>
          <a:ext cx="403319" cy="513206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vacuum / water pump. If there is a short circuit, replace vacuum / water pump.</a:t>
          </a:r>
        </a:p>
      </dsp:txBody>
      <dsp:txXfrm rot="-5400000">
        <a:off x="434344" y="1270430"/>
        <a:ext cx="5112377" cy="363943"/>
      </dsp:txXfrm>
    </dsp:sp>
    <dsp:sp modelId="{5A712A99-54E8-4133-85E1-8CEE48BC4F1B}">
      <dsp:nvSpPr>
        <dsp:cNvPr id="0" name=""/>
        <dsp:cNvSpPr/>
      </dsp:nvSpPr>
      <dsp:spPr>
        <a:xfrm rot="5400000">
          <a:off x="-93073" y="1868015"/>
          <a:ext cx="620492" cy="43434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1992113"/>
        <a:ext cx="434344" cy="186148"/>
      </dsp:txXfrm>
    </dsp:sp>
    <dsp:sp modelId="{8F0F3DCF-51F7-4E08-AFFC-5B02C7DE8A02}">
      <dsp:nvSpPr>
        <dsp:cNvPr id="0" name=""/>
        <dsp:cNvSpPr/>
      </dsp:nvSpPr>
      <dsp:spPr>
        <a:xfrm rot="5400000">
          <a:off x="2798717" y="-589430"/>
          <a:ext cx="403319" cy="513206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a:t>
          </a:r>
          <a:r>
            <a:rPr lang="tr-TR" sz="1200" kern="1200">
              <a:latin typeface="Arial" panose="020B0604020202020204" pitchFamily="34" charset="0"/>
              <a:cs typeface="Arial" panose="020B0604020202020204" pitchFamily="34" charset="0"/>
            </a:rPr>
            <a:t>e</a:t>
          </a:r>
          <a:r>
            <a:rPr lang="en-US" sz="1200" kern="1200">
              <a:latin typeface="Arial" panose="020B0604020202020204" pitchFamily="34" charset="0"/>
              <a:cs typeface="Arial" panose="020B0604020202020204" pitchFamily="34" charset="0"/>
            </a:rPr>
            <a:t>covat, replace if malfunctioned.</a:t>
          </a:r>
        </a:p>
      </dsp:txBody>
      <dsp:txXfrm rot="-5400000">
        <a:off x="434344" y="1794631"/>
        <a:ext cx="5112377" cy="363943"/>
      </dsp:txXfrm>
    </dsp:sp>
    <dsp:sp modelId="{8E2D778C-939F-4AAF-B14A-5EE668A53CE9}">
      <dsp:nvSpPr>
        <dsp:cNvPr id="0" name=""/>
        <dsp:cNvSpPr/>
      </dsp:nvSpPr>
      <dsp:spPr>
        <a:xfrm rot="5400000">
          <a:off x="-93073" y="2392216"/>
          <a:ext cx="620492" cy="43434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2516314"/>
        <a:ext cx="434344" cy="186148"/>
      </dsp:txXfrm>
    </dsp:sp>
    <dsp:sp modelId="{D6F62014-0692-4FE1-8840-6FA421F3CF6C}">
      <dsp:nvSpPr>
        <dsp:cNvPr id="0" name=""/>
        <dsp:cNvSpPr/>
      </dsp:nvSpPr>
      <dsp:spPr>
        <a:xfrm rot="5400000">
          <a:off x="2798717" y="-65230"/>
          <a:ext cx="403319" cy="513206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lock coil and AC/DC converter. Replace if malfunctioned.</a:t>
          </a:r>
        </a:p>
      </dsp:txBody>
      <dsp:txXfrm rot="-5400000">
        <a:off x="434344" y="2318831"/>
        <a:ext cx="5112377" cy="363943"/>
      </dsp:txXfrm>
    </dsp:sp>
    <dsp:sp modelId="{748A2BBA-0223-4FB9-A972-F041FD72B7B0}">
      <dsp:nvSpPr>
        <dsp:cNvPr id="0" name=""/>
        <dsp:cNvSpPr/>
      </dsp:nvSpPr>
      <dsp:spPr>
        <a:xfrm rot="5400000">
          <a:off x="-93073" y="2916417"/>
          <a:ext cx="620492" cy="43434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6  </a:t>
          </a:r>
        </a:p>
      </dsp:txBody>
      <dsp:txXfrm rot="-5400000">
        <a:off x="1" y="3040515"/>
        <a:ext cx="434344" cy="186148"/>
      </dsp:txXfrm>
    </dsp:sp>
    <dsp:sp modelId="{220DA2C7-783C-4622-AD53-673D7D41F81A}">
      <dsp:nvSpPr>
        <dsp:cNvPr id="0" name=""/>
        <dsp:cNvSpPr/>
      </dsp:nvSpPr>
      <dsp:spPr>
        <a:xfrm rot="5400000">
          <a:off x="2798717" y="458970"/>
          <a:ext cx="403319" cy="513206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there is a short circuit from the electric cables to the body.</a:t>
          </a:r>
        </a:p>
      </dsp:txBody>
      <dsp:txXfrm rot="-5400000">
        <a:off x="434344" y="2843031"/>
        <a:ext cx="5112377" cy="363943"/>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D706AB-28DB-499E-B3FB-906692881C5E}">
      <dsp:nvSpPr>
        <dsp:cNvPr id="0" name=""/>
        <dsp:cNvSpPr/>
      </dsp:nvSpPr>
      <dsp:spPr>
        <a:xfrm rot="5400000">
          <a:off x="-80752" y="84165"/>
          <a:ext cx="538350" cy="3768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191836"/>
        <a:ext cx="376845" cy="161505"/>
      </dsp:txXfrm>
    </dsp:sp>
    <dsp:sp modelId="{6093C692-9DCB-4C8C-B44E-C1E451A22C4E}">
      <dsp:nvSpPr>
        <dsp:cNvPr id="0" name=""/>
        <dsp:cNvSpPr/>
      </dsp:nvSpPr>
      <dsp:spPr>
        <a:xfrm rot="5400000">
          <a:off x="2756566" y="-2376308"/>
          <a:ext cx="350111" cy="51095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there is water in the water tank and the tank receives water. </a:t>
          </a:r>
        </a:p>
      </dsp:txBody>
      <dsp:txXfrm rot="-5400000">
        <a:off x="376845" y="20504"/>
        <a:ext cx="5092463" cy="315929"/>
      </dsp:txXfrm>
    </dsp:sp>
    <dsp:sp modelId="{6AAD921A-BD97-457D-B8A0-90418D583795}">
      <dsp:nvSpPr>
        <dsp:cNvPr id="0" name=""/>
        <dsp:cNvSpPr/>
      </dsp:nvSpPr>
      <dsp:spPr>
        <a:xfrm rot="5400000">
          <a:off x="-80752" y="546214"/>
          <a:ext cx="538350" cy="3768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653885"/>
        <a:ext cx="376845" cy="161505"/>
      </dsp:txXfrm>
    </dsp:sp>
    <dsp:sp modelId="{8AE91A8F-5CB8-4B4E-B1DB-C141558D763B}">
      <dsp:nvSpPr>
        <dsp:cNvPr id="0" name=""/>
        <dsp:cNvSpPr/>
      </dsp:nvSpPr>
      <dsp:spPr>
        <a:xfrm rot="5400000">
          <a:off x="2756658" y="-1914351"/>
          <a:ext cx="349927" cy="51095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there is sufficient water in the generator and the generator receives water.</a:t>
          </a:r>
        </a:p>
      </dsp:txBody>
      <dsp:txXfrm rot="-5400000">
        <a:off x="376845" y="482544"/>
        <a:ext cx="5092472" cy="315763"/>
      </dsp:txXfrm>
    </dsp:sp>
    <dsp:sp modelId="{DB11E1D5-1741-4843-80C7-7E95220ACD64}">
      <dsp:nvSpPr>
        <dsp:cNvPr id="0" name=""/>
        <dsp:cNvSpPr/>
      </dsp:nvSpPr>
      <dsp:spPr>
        <a:xfrm rot="5400000">
          <a:off x="-80752" y="1008263"/>
          <a:ext cx="538350" cy="3768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115934"/>
        <a:ext cx="376845" cy="161505"/>
      </dsp:txXfrm>
    </dsp:sp>
    <dsp:sp modelId="{AB81E15C-4CF6-4C34-8E64-00F06270AA98}">
      <dsp:nvSpPr>
        <dsp:cNvPr id="0" name=""/>
        <dsp:cNvSpPr/>
      </dsp:nvSpPr>
      <dsp:spPr>
        <a:xfrm rot="5400000">
          <a:off x="2756658" y="-1452302"/>
          <a:ext cx="349927" cy="51095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water pump, replace if malfunctioned.</a:t>
          </a:r>
        </a:p>
      </dsp:txBody>
      <dsp:txXfrm rot="-5400000">
        <a:off x="376845" y="944593"/>
        <a:ext cx="5092472" cy="315763"/>
      </dsp:txXfrm>
    </dsp:sp>
    <dsp:sp modelId="{B6E006C3-2EE0-4878-81C9-82B7E6065792}">
      <dsp:nvSpPr>
        <dsp:cNvPr id="0" name=""/>
        <dsp:cNvSpPr/>
      </dsp:nvSpPr>
      <dsp:spPr>
        <a:xfrm rot="5400000">
          <a:off x="-80752" y="1470312"/>
          <a:ext cx="538350" cy="3768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1577983"/>
        <a:ext cx="376845" cy="161505"/>
      </dsp:txXfrm>
    </dsp:sp>
    <dsp:sp modelId="{A4949A1A-AEF8-4366-B905-01576C37F789}">
      <dsp:nvSpPr>
        <dsp:cNvPr id="0" name=""/>
        <dsp:cNvSpPr/>
      </dsp:nvSpPr>
      <dsp:spPr>
        <a:xfrm rot="5400000">
          <a:off x="2756658" y="-990253"/>
          <a:ext cx="349927" cy="51095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solenoid valve feeding the generator with water, replace if malfunctioned.</a:t>
          </a:r>
        </a:p>
      </dsp:txBody>
      <dsp:txXfrm rot="-5400000">
        <a:off x="376845" y="1406642"/>
        <a:ext cx="5092472" cy="315763"/>
      </dsp:txXfrm>
    </dsp:sp>
    <dsp:sp modelId="{73A8AF28-4587-4747-B67C-28DE51C5F5FF}">
      <dsp:nvSpPr>
        <dsp:cNvPr id="0" name=""/>
        <dsp:cNvSpPr/>
      </dsp:nvSpPr>
      <dsp:spPr>
        <a:xfrm rot="5400000">
          <a:off x="-80752" y="1932361"/>
          <a:ext cx="538350" cy="3768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2040032"/>
        <a:ext cx="376845" cy="161505"/>
      </dsp:txXfrm>
    </dsp:sp>
    <dsp:sp modelId="{92641F89-A708-4CAB-96EC-FDE06859797D}">
      <dsp:nvSpPr>
        <dsp:cNvPr id="0" name=""/>
        <dsp:cNvSpPr/>
      </dsp:nvSpPr>
      <dsp:spPr>
        <a:xfrm rot="5400000">
          <a:off x="2756658" y="-528204"/>
          <a:ext cx="349927" cy="51095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check valve, replace if malfunctioned.</a:t>
          </a:r>
        </a:p>
      </dsp:txBody>
      <dsp:txXfrm rot="-5400000">
        <a:off x="376845" y="1868691"/>
        <a:ext cx="5092472" cy="315763"/>
      </dsp:txXfrm>
    </dsp:sp>
    <dsp:sp modelId="{18FED3D4-9D63-4D4C-A186-4F592A2E3FCB}">
      <dsp:nvSpPr>
        <dsp:cNvPr id="0" name=""/>
        <dsp:cNvSpPr/>
      </dsp:nvSpPr>
      <dsp:spPr>
        <a:xfrm rot="5400000">
          <a:off x="-80752" y="2394410"/>
          <a:ext cx="538350" cy="3768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6</a:t>
          </a:r>
        </a:p>
      </dsp:txBody>
      <dsp:txXfrm rot="-5400000">
        <a:off x="1" y="2502081"/>
        <a:ext cx="376845" cy="161505"/>
      </dsp:txXfrm>
    </dsp:sp>
    <dsp:sp modelId="{08B8D7AA-85EE-4CF7-A64A-E6803DF00E76}">
      <dsp:nvSpPr>
        <dsp:cNvPr id="0" name=""/>
        <dsp:cNvSpPr/>
      </dsp:nvSpPr>
      <dsp:spPr>
        <a:xfrm rot="5400000">
          <a:off x="2756658" y="-66155"/>
          <a:ext cx="349927" cy="51095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generator water level sensors, replace if malfunctioned.</a:t>
          </a:r>
        </a:p>
      </dsp:txBody>
      <dsp:txXfrm rot="-5400000">
        <a:off x="376845" y="2330740"/>
        <a:ext cx="5092472" cy="315763"/>
      </dsp:txXfrm>
    </dsp:sp>
    <dsp:sp modelId="{A761E66A-49CB-424C-A2EB-A050C8BCE590}">
      <dsp:nvSpPr>
        <dsp:cNvPr id="0" name=""/>
        <dsp:cNvSpPr/>
      </dsp:nvSpPr>
      <dsp:spPr>
        <a:xfrm rot="5400000">
          <a:off x="-80752" y="2856459"/>
          <a:ext cx="538350" cy="3768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7</a:t>
          </a:r>
        </a:p>
      </dsp:txBody>
      <dsp:txXfrm rot="-5400000">
        <a:off x="1" y="2964130"/>
        <a:ext cx="376845" cy="161505"/>
      </dsp:txXfrm>
    </dsp:sp>
    <dsp:sp modelId="{EDCEC843-2B42-4324-A5FB-F37EF530448E}">
      <dsp:nvSpPr>
        <dsp:cNvPr id="0" name=""/>
        <dsp:cNvSpPr/>
      </dsp:nvSpPr>
      <dsp:spPr>
        <a:xfrm rot="5400000">
          <a:off x="2756658" y="395893"/>
          <a:ext cx="349927" cy="51095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Ensure that electrical conductivity of the water in the generator is sufficient (15-20 microsiemens). </a:t>
          </a:r>
        </a:p>
      </dsp:txBody>
      <dsp:txXfrm rot="-5400000">
        <a:off x="376845" y="2792788"/>
        <a:ext cx="5092472" cy="315763"/>
      </dsp:txXfrm>
    </dsp:sp>
    <dsp:sp modelId="{AA373F74-E646-4D7D-A983-4BB75D24FCEF}">
      <dsp:nvSpPr>
        <dsp:cNvPr id="0" name=""/>
        <dsp:cNvSpPr/>
      </dsp:nvSpPr>
      <dsp:spPr>
        <a:xfrm rot="5400000">
          <a:off x="-80752" y="3318508"/>
          <a:ext cx="538350" cy="37684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8</a:t>
          </a:r>
        </a:p>
      </dsp:txBody>
      <dsp:txXfrm rot="-5400000">
        <a:off x="1" y="3426179"/>
        <a:ext cx="376845" cy="161505"/>
      </dsp:txXfrm>
    </dsp:sp>
    <dsp:sp modelId="{D16A088F-C6A8-4729-9779-77090671353D}">
      <dsp:nvSpPr>
        <dsp:cNvPr id="0" name=""/>
        <dsp:cNvSpPr/>
      </dsp:nvSpPr>
      <dsp:spPr>
        <a:xfrm rot="5400000">
          <a:off x="2756658" y="857942"/>
          <a:ext cx="349927" cy="510955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water level board, replace if malfunctioned.</a:t>
          </a:r>
        </a:p>
      </dsp:txBody>
      <dsp:txXfrm rot="-5400000">
        <a:off x="376845" y="3254837"/>
        <a:ext cx="5092472" cy="315763"/>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343C15-E6F9-497B-B96A-724102AD6D25}">
      <dsp:nvSpPr>
        <dsp:cNvPr id="0" name=""/>
        <dsp:cNvSpPr/>
      </dsp:nvSpPr>
      <dsp:spPr>
        <a:xfrm rot="5400000">
          <a:off x="-93940" y="94532"/>
          <a:ext cx="626268" cy="43838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0" y="219786"/>
        <a:ext cx="438388" cy="187880"/>
      </dsp:txXfrm>
    </dsp:sp>
    <dsp:sp modelId="{CCC47962-BE04-43A2-A4DE-219C4ECE2D41}">
      <dsp:nvSpPr>
        <dsp:cNvPr id="0" name=""/>
        <dsp:cNvSpPr/>
      </dsp:nvSpPr>
      <dsp:spPr>
        <a:xfrm rot="5400000">
          <a:off x="2758856" y="-2319876"/>
          <a:ext cx="407074" cy="504801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mains water connection.</a:t>
          </a:r>
        </a:p>
      </dsp:txBody>
      <dsp:txXfrm rot="-5400000">
        <a:off x="438388" y="20464"/>
        <a:ext cx="5028139" cy="367330"/>
      </dsp:txXfrm>
    </dsp:sp>
    <dsp:sp modelId="{9EC572C9-48C7-4591-BF47-0F4839AB128C}">
      <dsp:nvSpPr>
        <dsp:cNvPr id="0" name=""/>
        <dsp:cNvSpPr/>
      </dsp:nvSpPr>
      <dsp:spPr>
        <a:xfrm rot="5400000">
          <a:off x="-93940" y="553401"/>
          <a:ext cx="626268" cy="43838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0" y="678655"/>
        <a:ext cx="438388" cy="187880"/>
      </dsp:txXfrm>
    </dsp:sp>
    <dsp:sp modelId="{C80C533B-947C-4455-B119-0432AFD7D4F6}">
      <dsp:nvSpPr>
        <dsp:cNvPr id="0" name=""/>
        <dsp:cNvSpPr/>
      </dsp:nvSpPr>
      <dsp:spPr>
        <a:xfrm rot="5400000">
          <a:off x="2758856" y="-1861007"/>
          <a:ext cx="407074" cy="504801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there is water in the reserve tank.</a:t>
          </a:r>
        </a:p>
      </dsp:txBody>
      <dsp:txXfrm rot="-5400000">
        <a:off x="438388" y="479333"/>
        <a:ext cx="5028139" cy="367330"/>
      </dsp:txXfrm>
    </dsp:sp>
    <dsp:sp modelId="{8FF52B27-0DFA-4641-A956-C2BD53CBB1E6}">
      <dsp:nvSpPr>
        <dsp:cNvPr id="0" name=""/>
        <dsp:cNvSpPr/>
      </dsp:nvSpPr>
      <dsp:spPr>
        <a:xfrm rot="5400000">
          <a:off x="-93940" y="1012270"/>
          <a:ext cx="626268" cy="43838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0" y="1137524"/>
        <a:ext cx="438388" cy="187880"/>
      </dsp:txXfrm>
    </dsp:sp>
    <dsp:sp modelId="{9660C56C-DA62-4455-BC38-9227F7CF8D4F}">
      <dsp:nvSpPr>
        <dsp:cNvPr id="0" name=""/>
        <dsp:cNvSpPr/>
      </dsp:nvSpPr>
      <dsp:spPr>
        <a:xfrm rot="5400000">
          <a:off x="2758856" y="-1402138"/>
          <a:ext cx="407074" cy="504801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 water-gauge gives passage, replace if malfunctioned.</a:t>
          </a:r>
        </a:p>
      </dsp:txBody>
      <dsp:txXfrm rot="-5400000">
        <a:off x="438388" y="938202"/>
        <a:ext cx="5028139" cy="367330"/>
      </dsp:txXfrm>
    </dsp:sp>
    <dsp:sp modelId="{E122D339-D7E9-4F34-99DE-712EE5C45175}">
      <dsp:nvSpPr>
        <dsp:cNvPr id="0" name=""/>
        <dsp:cNvSpPr/>
      </dsp:nvSpPr>
      <dsp:spPr>
        <a:xfrm rot="5400000">
          <a:off x="-93940" y="1471139"/>
          <a:ext cx="626268" cy="43838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0" y="1596393"/>
        <a:ext cx="438388" cy="187880"/>
      </dsp:txXfrm>
    </dsp:sp>
    <dsp:sp modelId="{B0CACE48-3790-4F33-A502-525AE694D535}">
      <dsp:nvSpPr>
        <dsp:cNvPr id="0" name=""/>
        <dsp:cNvSpPr/>
      </dsp:nvSpPr>
      <dsp:spPr>
        <a:xfrm rot="5400000">
          <a:off x="2758856" y="-943269"/>
          <a:ext cx="407074" cy="504801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main board.</a:t>
          </a:r>
        </a:p>
      </dsp:txBody>
      <dsp:txXfrm rot="-5400000">
        <a:off x="438388" y="1397071"/>
        <a:ext cx="5028139" cy="367330"/>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CE92CB-818B-4BBB-BB0E-E37570FD4BEA}">
      <dsp:nvSpPr>
        <dsp:cNvPr id="0" name=""/>
        <dsp:cNvSpPr/>
      </dsp:nvSpPr>
      <dsp:spPr>
        <a:xfrm rot="5400000">
          <a:off x="-99853" y="99953"/>
          <a:ext cx="665691" cy="465984"/>
        </a:xfrm>
        <a:prstGeom prst="chevron">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Arial" panose="020B0604020202020204" pitchFamily="34" charset="0"/>
              <a:ea typeface="+mn-ea"/>
              <a:cs typeface="Arial" panose="020B0604020202020204" pitchFamily="34" charset="0"/>
            </a:rPr>
            <a:t>1</a:t>
          </a:r>
        </a:p>
      </dsp:txBody>
      <dsp:txXfrm rot="-5400000">
        <a:off x="1" y="233091"/>
        <a:ext cx="465984" cy="199707"/>
      </dsp:txXfrm>
    </dsp:sp>
    <dsp:sp modelId="{C330869D-A031-4B4D-A4F2-96D7B26C0C5C}">
      <dsp:nvSpPr>
        <dsp:cNvPr id="0" name=""/>
        <dsp:cNvSpPr/>
      </dsp:nvSpPr>
      <dsp:spPr>
        <a:xfrm rot="5400000">
          <a:off x="2759842" y="-2293758"/>
          <a:ext cx="432699" cy="5020415"/>
        </a:xfrm>
        <a:prstGeom prst="round2Same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Check if the door gasket leaks. If so, replace it.</a:t>
          </a:r>
        </a:p>
      </dsp:txBody>
      <dsp:txXfrm rot="-5400000">
        <a:off x="465985" y="21222"/>
        <a:ext cx="4999292" cy="390453"/>
      </dsp:txXfrm>
    </dsp:sp>
    <dsp:sp modelId="{8C2DD015-0C6B-4379-894A-0878D8BA27A0}">
      <dsp:nvSpPr>
        <dsp:cNvPr id="0" name=""/>
        <dsp:cNvSpPr/>
      </dsp:nvSpPr>
      <dsp:spPr>
        <a:xfrm rot="5400000">
          <a:off x="-99853" y="663243"/>
          <a:ext cx="665691" cy="465984"/>
        </a:xfrm>
        <a:prstGeom prst="chevron">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Arial" panose="020B0604020202020204" pitchFamily="34" charset="0"/>
              <a:ea typeface="+mn-ea"/>
              <a:cs typeface="Arial" panose="020B0604020202020204" pitchFamily="34" charset="0"/>
            </a:rPr>
            <a:t>2</a:t>
          </a:r>
        </a:p>
      </dsp:txBody>
      <dsp:txXfrm rot="-5400000">
        <a:off x="1" y="796381"/>
        <a:ext cx="465984" cy="199707"/>
      </dsp:txXfrm>
    </dsp:sp>
    <dsp:sp modelId="{E575B44C-EDB3-4E6E-9F58-AD45E1B1E3DA}">
      <dsp:nvSpPr>
        <dsp:cNvPr id="0" name=""/>
        <dsp:cNvSpPr/>
      </dsp:nvSpPr>
      <dsp:spPr>
        <a:xfrm rot="5400000">
          <a:off x="2759842" y="-1730468"/>
          <a:ext cx="432699" cy="5020415"/>
        </a:xfrm>
        <a:prstGeom prst="round2Same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Check gasket air feed line.</a:t>
          </a:r>
        </a:p>
      </dsp:txBody>
      <dsp:txXfrm rot="-5400000">
        <a:off x="465985" y="584512"/>
        <a:ext cx="4999292" cy="390453"/>
      </dsp:txXfrm>
    </dsp:sp>
    <dsp:sp modelId="{54DFC07C-393E-46A5-B5F4-1F373F1EC6FC}">
      <dsp:nvSpPr>
        <dsp:cNvPr id="0" name=""/>
        <dsp:cNvSpPr/>
      </dsp:nvSpPr>
      <dsp:spPr>
        <a:xfrm rot="5400000">
          <a:off x="-99853" y="1226533"/>
          <a:ext cx="665691" cy="465984"/>
        </a:xfrm>
        <a:prstGeom prst="chevron">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Arial" panose="020B0604020202020204" pitchFamily="34" charset="0"/>
              <a:ea typeface="+mn-ea"/>
              <a:cs typeface="Arial" panose="020B0604020202020204" pitchFamily="34" charset="0"/>
            </a:rPr>
            <a:t>3</a:t>
          </a:r>
        </a:p>
      </dsp:txBody>
      <dsp:txXfrm rot="-5400000">
        <a:off x="1" y="1359671"/>
        <a:ext cx="465984" cy="199707"/>
      </dsp:txXfrm>
    </dsp:sp>
    <dsp:sp modelId="{9FA63ECE-A1F1-47C3-BA22-B3A4DC933962}">
      <dsp:nvSpPr>
        <dsp:cNvPr id="0" name=""/>
        <dsp:cNvSpPr/>
      </dsp:nvSpPr>
      <dsp:spPr>
        <a:xfrm rot="5400000">
          <a:off x="2759842" y="-1167178"/>
          <a:ext cx="432699" cy="5020415"/>
        </a:xfrm>
        <a:prstGeom prst="round2Same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Check gasket air feed solenoid, replace if malfunctioned. </a:t>
          </a:r>
        </a:p>
      </dsp:txBody>
      <dsp:txXfrm rot="-5400000">
        <a:off x="465985" y="1147802"/>
        <a:ext cx="4999292" cy="390453"/>
      </dsp:txXfrm>
    </dsp:sp>
    <dsp:sp modelId="{6D10565B-2055-419D-A091-D004E9DB20FF}">
      <dsp:nvSpPr>
        <dsp:cNvPr id="0" name=""/>
        <dsp:cNvSpPr/>
      </dsp:nvSpPr>
      <dsp:spPr>
        <a:xfrm rot="5400000">
          <a:off x="-99853" y="1789822"/>
          <a:ext cx="665691" cy="465984"/>
        </a:xfrm>
        <a:prstGeom prst="chevron">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Arial" panose="020B0604020202020204" pitchFamily="34" charset="0"/>
              <a:ea typeface="+mn-ea"/>
              <a:cs typeface="Arial" panose="020B0604020202020204" pitchFamily="34" charset="0"/>
            </a:rPr>
            <a:t>4</a:t>
          </a:r>
        </a:p>
      </dsp:txBody>
      <dsp:txXfrm rot="-5400000">
        <a:off x="1" y="1922960"/>
        <a:ext cx="465984" cy="199707"/>
      </dsp:txXfrm>
    </dsp:sp>
    <dsp:sp modelId="{C15FE591-5934-4AE0-9174-5F3439647ABF}">
      <dsp:nvSpPr>
        <dsp:cNvPr id="0" name=""/>
        <dsp:cNvSpPr/>
      </dsp:nvSpPr>
      <dsp:spPr>
        <a:xfrm rot="5400000">
          <a:off x="2759842" y="-603889"/>
          <a:ext cx="432699" cy="5020415"/>
        </a:xfrm>
        <a:prstGeom prst="round2Same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Check the compressor, replace if malfunctioned.</a:t>
          </a:r>
        </a:p>
      </dsp:txBody>
      <dsp:txXfrm rot="-5400000">
        <a:off x="465985" y="1711091"/>
        <a:ext cx="4999292" cy="390453"/>
      </dsp:txXfrm>
    </dsp:sp>
    <dsp:sp modelId="{0BDFEDA7-DB89-48BB-B272-CFD254174E73}">
      <dsp:nvSpPr>
        <dsp:cNvPr id="0" name=""/>
        <dsp:cNvSpPr/>
      </dsp:nvSpPr>
      <dsp:spPr>
        <a:xfrm rot="5400000">
          <a:off x="-99853" y="2353112"/>
          <a:ext cx="665691" cy="46598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2486250"/>
        <a:ext cx="465984" cy="199707"/>
      </dsp:txXfrm>
    </dsp:sp>
    <dsp:sp modelId="{AA1830B4-DF4E-4B54-A97B-9B6821D25403}">
      <dsp:nvSpPr>
        <dsp:cNvPr id="0" name=""/>
        <dsp:cNvSpPr/>
      </dsp:nvSpPr>
      <dsp:spPr>
        <a:xfrm rot="5400000">
          <a:off x="2759842" y="-40599"/>
          <a:ext cx="432699" cy="502041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 main board gives an output to the compressor, if not, replace the main board.</a:t>
          </a:r>
        </a:p>
      </dsp:txBody>
      <dsp:txXfrm rot="-5400000">
        <a:off x="465985" y="2274381"/>
        <a:ext cx="4999292" cy="390453"/>
      </dsp:txXfrm>
    </dsp:sp>
    <dsp:sp modelId="{BF5897C3-42D1-4093-A6D8-49BCC601AF64}">
      <dsp:nvSpPr>
        <dsp:cNvPr id="0" name=""/>
        <dsp:cNvSpPr/>
      </dsp:nvSpPr>
      <dsp:spPr>
        <a:xfrm rot="5400000">
          <a:off x="-99853" y="2916402"/>
          <a:ext cx="665691" cy="46598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6</a:t>
          </a:r>
        </a:p>
      </dsp:txBody>
      <dsp:txXfrm rot="-5400000">
        <a:off x="1" y="3049540"/>
        <a:ext cx="465984" cy="199707"/>
      </dsp:txXfrm>
    </dsp:sp>
    <dsp:sp modelId="{CFB58B89-D882-42BC-B069-D9E1B8787049}">
      <dsp:nvSpPr>
        <dsp:cNvPr id="0" name=""/>
        <dsp:cNvSpPr/>
      </dsp:nvSpPr>
      <dsp:spPr>
        <a:xfrm rot="5400000">
          <a:off x="2741065" y="531837"/>
          <a:ext cx="432699" cy="502041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Compressor automatic pressure switch does not conduct. Replace the compressor.</a:t>
          </a:r>
        </a:p>
      </dsp:txBody>
      <dsp:txXfrm rot="-5400000">
        <a:off x="447208" y="2846818"/>
        <a:ext cx="4999292" cy="390453"/>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695EE8-5AED-49F7-83EF-1FDE33F59533}">
      <dsp:nvSpPr>
        <dsp:cNvPr id="0" name=""/>
        <dsp:cNvSpPr/>
      </dsp:nvSpPr>
      <dsp:spPr>
        <a:xfrm rot="5400000">
          <a:off x="-114300" y="114300"/>
          <a:ext cx="762000" cy="533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0" y="266700"/>
        <a:ext cx="533400" cy="228600"/>
      </dsp:txXfrm>
    </dsp:sp>
    <dsp:sp modelId="{2C1EBEE3-5116-47CF-95F2-F49E9562A776}">
      <dsp:nvSpPr>
        <dsp:cNvPr id="0" name=""/>
        <dsp:cNvSpPr/>
      </dsp:nvSpPr>
      <dsp:spPr>
        <a:xfrm rot="5400000">
          <a:off x="2762250" y="-2228850"/>
          <a:ext cx="495300" cy="495300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Take action according to General Failures Item 4.</a:t>
          </a:r>
        </a:p>
      </dsp:txBody>
      <dsp:txXfrm rot="-5400000">
        <a:off x="533401" y="24178"/>
        <a:ext cx="4928821" cy="446942"/>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F31A7-7999-4A59-B2A9-BE7289BAF2EA}">
      <dsp:nvSpPr>
        <dsp:cNvPr id="0" name=""/>
        <dsp:cNvSpPr/>
      </dsp:nvSpPr>
      <dsp:spPr>
        <a:xfrm rot="5400000">
          <a:off x="-126562" y="128129"/>
          <a:ext cx="843751" cy="59062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2" y="296879"/>
        <a:ext cx="590625" cy="253126"/>
      </dsp:txXfrm>
    </dsp:sp>
    <dsp:sp modelId="{CDC49523-7A66-46EF-AE0E-BE2B8FE8573B}">
      <dsp:nvSpPr>
        <dsp:cNvPr id="0" name=""/>
        <dsp:cNvSpPr/>
      </dsp:nvSpPr>
      <dsp:spPr>
        <a:xfrm rot="5400000">
          <a:off x="2763249" y="-2172101"/>
          <a:ext cx="550527" cy="489577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gasket air discharge solenoid, replace if malfunctioned.</a:t>
          </a:r>
        </a:p>
      </dsp:txBody>
      <dsp:txXfrm rot="-5400000">
        <a:off x="590626" y="27397"/>
        <a:ext cx="4868899" cy="496777"/>
      </dsp:txXfrm>
    </dsp:sp>
    <dsp:sp modelId="{70315791-6B68-49D4-AA3F-3948108D1E90}">
      <dsp:nvSpPr>
        <dsp:cNvPr id="0" name=""/>
        <dsp:cNvSpPr/>
      </dsp:nvSpPr>
      <dsp:spPr>
        <a:xfrm rot="5400000">
          <a:off x="-126562" y="639171"/>
          <a:ext cx="843751" cy="59062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2" y="807921"/>
        <a:ext cx="590625" cy="253126"/>
      </dsp:txXfrm>
    </dsp:sp>
    <dsp:sp modelId="{5C571C87-FE68-4DF7-B669-DFFB157510EF}">
      <dsp:nvSpPr>
        <dsp:cNvPr id="0" name=""/>
        <dsp:cNvSpPr/>
      </dsp:nvSpPr>
      <dsp:spPr>
        <a:xfrm rot="5400000">
          <a:off x="2840861" y="-1598269"/>
          <a:ext cx="395303" cy="489577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gasket discharge solenoid valve output. If there is no output replace the main board.</a:t>
          </a:r>
        </a:p>
      </dsp:txBody>
      <dsp:txXfrm rot="-5400000">
        <a:off x="590626" y="671263"/>
        <a:ext cx="4876477" cy="356709"/>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3133D0-332B-4222-BEE5-249CE93F3F1F}">
      <dsp:nvSpPr>
        <dsp:cNvPr id="0" name=""/>
        <dsp:cNvSpPr/>
      </dsp:nvSpPr>
      <dsp:spPr>
        <a:xfrm rot="5400000">
          <a:off x="-99129" y="202428"/>
          <a:ext cx="660865" cy="46260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2" y="334601"/>
        <a:ext cx="462605" cy="198260"/>
      </dsp:txXfrm>
    </dsp:sp>
    <dsp:sp modelId="{5391F0DD-78F1-4833-B3F2-A301E6120A07}">
      <dsp:nvSpPr>
        <dsp:cNvPr id="0" name=""/>
        <dsp:cNvSpPr/>
      </dsp:nvSpPr>
      <dsp:spPr>
        <a:xfrm rot="5400000">
          <a:off x="2658819" y="-2193817"/>
          <a:ext cx="631366" cy="502379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Vacuum test should certainly be conducted when the device is cool (preferably in the morning). If the device temperature is over 50</a:t>
          </a:r>
          <a:r>
            <a:rPr lang="en-US" sz="1200" b="0" i="0" kern="1200">
              <a:latin typeface="Arial" panose="020B0604020202020204" pitchFamily="34" charset="0"/>
              <a:cs typeface="Arial" panose="020B0604020202020204" pitchFamily="34" charset="0"/>
            </a:rPr>
            <a:t>°C, it gives a high temperature failure during vacuum testing.</a:t>
          </a:r>
        </a:p>
      </dsp:txBody>
      <dsp:txXfrm rot="-5400000">
        <a:off x="462606" y="33217"/>
        <a:ext cx="4992973" cy="569724"/>
      </dsp:txXfrm>
    </dsp:sp>
    <dsp:sp modelId="{7F352918-03D7-4491-B93D-0E99C356F011}">
      <dsp:nvSpPr>
        <dsp:cNvPr id="0" name=""/>
        <dsp:cNvSpPr/>
      </dsp:nvSpPr>
      <dsp:spPr>
        <a:xfrm rot="5400000">
          <a:off x="-99129" y="742308"/>
          <a:ext cx="660865" cy="46260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2" y="874481"/>
        <a:ext cx="462605" cy="198260"/>
      </dsp:txXfrm>
    </dsp:sp>
    <dsp:sp modelId="{4B034099-02BF-4209-8BCF-86F593D573D9}">
      <dsp:nvSpPr>
        <dsp:cNvPr id="0" name=""/>
        <dsp:cNvSpPr/>
      </dsp:nvSpPr>
      <dsp:spPr>
        <a:xfrm rot="5400000">
          <a:off x="2759721" y="-1653937"/>
          <a:ext cx="429562" cy="502379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Wait until the device cools down.</a:t>
          </a:r>
        </a:p>
      </dsp:txBody>
      <dsp:txXfrm rot="-5400000">
        <a:off x="462606" y="664147"/>
        <a:ext cx="5002825" cy="387624"/>
      </dsp:txXfrm>
    </dsp:sp>
    <dsp:sp modelId="{B7BCD9AA-BA07-4FC9-A7D7-2A1F014097D2}">
      <dsp:nvSpPr>
        <dsp:cNvPr id="0" name=""/>
        <dsp:cNvSpPr/>
      </dsp:nvSpPr>
      <dsp:spPr>
        <a:xfrm rot="5400000">
          <a:off x="-99129" y="1282188"/>
          <a:ext cx="660865" cy="46260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2" y="1414361"/>
        <a:ext cx="462605" cy="198260"/>
      </dsp:txXfrm>
    </dsp:sp>
    <dsp:sp modelId="{C52B45E5-F8EC-4205-8A32-915D97D94824}">
      <dsp:nvSpPr>
        <dsp:cNvPr id="0" name=""/>
        <dsp:cNvSpPr/>
      </dsp:nvSpPr>
      <dsp:spPr>
        <a:xfrm rot="5400000">
          <a:off x="2759721" y="-1114057"/>
          <a:ext cx="429562" cy="502379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jacket heater SSR, replace if malfunctioned.</a:t>
          </a:r>
        </a:p>
      </dsp:txBody>
      <dsp:txXfrm rot="-5400000">
        <a:off x="462606" y="1204027"/>
        <a:ext cx="5002825" cy="387624"/>
      </dsp:txXfrm>
    </dsp:sp>
    <dsp:sp modelId="{D00BDCB8-837D-4A82-8296-0FB609FE12B5}">
      <dsp:nvSpPr>
        <dsp:cNvPr id="0" name=""/>
        <dsp:cNvSpPr/>
      </dsp:nvSpPr>
      <dsp:spPr>
        <a:xfrm rot="5400000">
          <a:off x="-99129" y="1822068"/>
          <a:ext cx="660865" cy="46260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2" y="1954241"/>
        <a:ext cx="462605" cy="198260"/>
      </dsp:txXfrm>
    </dsp:sp>
    <dsp:sp modelId="{8141099E-879D-43B4-AE6E-4F1623256FFE}">
      <dsp:nvSpPr>
        <dsp:cNvPr id="0" name=""/>
        <dsp:cNvSpPr/>
      </dsp:nvSpPr>
      <dsp:spPr>
        <a:xfrm rot="5400000">
          <a:off x="2759721" y="-574177"/>
          <a:ext cx="429562" cy="502379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steam filling solenoid, replace if malfunctioned.</a:t>
          </a:r>
        </a:p>
      </dsp:txBody>
      <dsp:txXfrm rot="-5400000">
        <a:off x="462606" y="1743907"/>
        <a:ext cx="5002825" cy="387624"/>
      </dsp:txXfrm>
    </dsp:sp>
    <dsp:sp modelId="{1B259672-8D7B-4D9B-AC8B-56CB0979FC82}">
      <dsp:nvSpPr>
        <dsp:cNvPr id="0" name=""/>
        <dsp:cNvSpPr/>
      </dsp:nvSpPr>
      <dsp:spPr>
        <a:xfrm rot="5400000">
          <a:off x="-99129" y="2361948"/>
          <a:ext cx="660865" cy="46260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2" y="2494121"/>
        <a:ext cx="462605" cy="198260"/>
      </dsp:txXfrm>
    </dsp:sp>
    <dsp:sp modelId="{EE8A1F75-C009-49E9-804E-843227A85B57}">
      <dsp:nvSpPr>
        <dsp:cNvPr id="0" name=""/>
        <dsp:cNvSpPr/>
      </dsp:nvSpPr>
      <dsp:spPr>
        <a:xfrm rot="5400000">
          <a:off x="2759721" y="-34297"/>
          <a:ext cx="429562" cy="502379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 main board gives output to the jacket heater SSR; replace the main board if it does not give output.</a:t>
          </a:r>
        </a:p>
      </dsp:txBody>
      <dsp:txXfrm rot="-5400000">
        <a:off x="462606" y="2283787"/>
        <a:ext cx="5002825" cy="387624"/>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D49218-5A1D-4AC6-BD33-4B43C2F5C979}">
      <dsp:nvSpPr>
        <dsp:cNvPr id="0" name=""/>
        <dsp:cNvSpPr/>
      </dsp:nvSpPr>
      <dsp:spPr>
        <a:xfrm rot="5400000">
          <a:off x="-126562" y="127606"/>
          <a:ext cx="843751" cy="59062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2" y="296356"/>
        <a:ext cx="590625" cy="253126"/>
      </dsp:txXfrm>
    </dsp:sp>
    <dsp:sp modelId="{BAEC17B8-F0DA-4E31-B057-26A465ECBD85}">
      <dsp:nvSpPr>
        <dsp:cNvPr id="0" name=""/>
        <dsp:cNvSpPr/>
      </dsp:nvSpPr>
      <dsp:spPr>
        <a:xfrm rot="5400000">
          <a:off x="2764293" y="-2172623"/>
          <a:ext cx="548438" cy="489577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It ends the operation when the electricity comes back on.</a:t>
          </a:r>
        </a:p>
      </dsp:txBody>
      <dsp:txXfrm rot="-5400000">
        <a:off x="590626" y="27817"/>
        <a:ext cx="4869001" cy="494892"/>
      </dsp:txXfrm>
    </dsp:sp>
    <dsp:sp modelId="{78AF1FB0-627E-4326-A608-FDCD760AD4CF}">
      <dsp:nvSpPr>
        <dsp:cNvPr id="0" name=""/>
        <dsp:cNvSpPr/>
      </dsp:nvSpPr>
      <dsp:spPr>
        <a:xfrm rot="5400000">
          <a:off x="-126562" y="638127"/>
          <a:ext cx="843751" cy="59062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2" y="806877"/>
        <a:ext cx="590625" cy="253126"/>
      </dsp:txXfrm>
    </dsp:sp>
    <dsp:sp modelId="{D9B7D28E-F1AF-46E8-BC32-93C711A324F3}">
      <dsp:nvSpPr>
        <dsp:cNvPr id="0" name=""/>
        <dsp:cNvSpPr/>
      </dsp:nvSpPr>
      <dsp:spPr>
        <a:xfrm rot="5400000">
          <a:off x="2764293" y="-1662103"/>
          <a:ext cx="548438" cy="489577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When the door opening conditions are met, the operation ends and the door is opened.</a:t>
          </a:r>
        </a:p>
      </dsp:txBody>
      <dsp:txXfrm rot="-5400000">
        <a:off x="590626" y="538337"/>
        <a:ext cx="4869001" cy="494892"/>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D49218-5A1D-4AC6-BD33-4B43C2F5C979}">
      <dsp:nvSpPr>
        <dsp:cNvPr id="0" name=""/>
        <dsp:cNvSpPr/>
      </dsp:nvSpPr>
      <dsp:spPr>
        <a:xfrm rot="5400000">
          <a:off x="-133730" y="133730"/>
          <a:ext cx="891540" cy="624078"/>
        </a:xfrm>
        <a:prstGeom prst="chevron">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Arial"/>
              <a:ea typeface="+mn-ea"/>
              <a:cs typeface="+mn-cs"/>
            </a:rPr>
            <a:t>1</a:t>
          </a:r>
        </a:p>
      </dsp:txBody>
      <dsp:txXfrm rot="-5400000">
        <a:off x="1" y="312038"/>
        <a:ext cx="624078" cy="267462"/>
      </dsp:txXfrm>
    </dsp:sp>
    <dsp:sp modelId="{BAEC17B8-F0DA-4E31-B057-26A465ECBD85}">
      <dsp:nvSpPr>
        <dsp:cNvPr id="0" name=""/>
        <dsp:cNvSpPr/>
      </dsp:nvSpPr>
      <dsp:spPr>
        <a:xfrm rot="5400000">
          <a:off x="2765488" y="-2141410"/>
          <a:ext cx="579501" cy="4862322"/>
        </a:xfrm>
        <a:prstGeom prst="round2Same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Arial"/>
              <a:ea typeface="+mn-ea"/>
              <a:cs typeface="+mn-cs"/>
            </a:rPr>
            <a:t>Sterilization continues when the electricity comes back on and ends the operation.</a:t>
          </a:r>
        </a:p>
      </dsp:txBody>
      <dsp:txXfrm rot="-5400000">
        <a:off x="624078" y="28289"/>
        <a:ext cx="4834033" cy="522923"/>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A0AC34-F508-487E-A43D-7602E4D04367}">
      <dsp:nvSpPr>
        <dsp:cNvPr id="0" name=""/>
        <dsp:cNvSpPr/>
      </dsp:nvSpPr>
      <dsp:spPr>
        <a:xfrm rot="5400000">
          <a:off x="-129159" y="129159"/>
          <a:ext cx="861060" cy="60274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0" y="301371"/>
        <a:ext cx="602742" cy="258318"/>
      </dsp:txXfrm>
    </dsp:sp>
    <dsp:sp modelId="{FF03B157-0007-45FD-B2EF-93E117D07AC2}">
      <dsp:nvSpPr>
        <dsp:cNvPr id="0" name=""/>
        <dsp:cNvSpPr/>
      </dsp:nvSpPr>
      <dsp:spPr>
        <a:xfrm rot="5400000">
          <a:off x="2764726" y="-2161984"/>
          <a:ext cx="559689" cy="488365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Contact Nüve Factory Technical Service for software update.</a:t>
          </a:r>
        </a:p>
      </dsp:txBody>
      <dsp:txXfrm rot="-5400000">
        <a:off x="602742" y="27322"/>
        <a:ext cx="4856336" cy="505045"/>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2EEC16-E6DC-4D45-B309-F1FAF168FC8C}">
      <dsp:nvSpPr>
        <dsp:cNvPr id="0" name=""/>
        <dsp:cNvSpPr/>
      </dsp:nvSpPr>
      <dsp:spPr>
        <a:xfrm rot="5400000">
          <a:off x="-137468" y="138086"/>
          <a:ext cx="916453" cy="64151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1</a:t>
          </a:r>
        </a:p>
      </dsp:txBody>
      <dsp:txXfrm rot="-5400000">
        <a:off x="1" y="321377"/>
        <a:ext cx="641517" cy="274936"/>
      </dsp:txXfrm>
    </dsp:sp>
    <dsp:sp modelId="{98348B92-63F6-41AF-B501-B7DE48EFE91F}">
      <dsp:nvSpPr>
        <dsp:cNvPr id="0" name=""/>
        <dsp:cNvSpPr/>
      </dsp:nvSpPr>
      <dsp:spPr>
        <a:xfrm rot="5400000">
          <a:off x="2803592" y="-2123975"/>
          <a:ext cx="520732" cy="484488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gasket</a:t>
          </a:r>
          <a:r>
            <a:rPr lang="en-US" sz="1200" kern="1200"/>
            <a:t>.</a:t>
          </a:r>
        </a:p>
      </dsp:txBody>
      <dsp:txXfrm rot="-5400000">
        <a:off x="641517" y="63520"/>
        <a:ext cx="4819462" cy="469892"/>
      </dsp:txXfrm>
    </dsp:sp>
    <dsp:sp modelId="{AB6D1FB4-6099-4322-BBEE-8798E09DE531}">
      <dsp:nvSpPr>
        <dsp:cNvPr id="0" name=""/>
        <dsp:cNvSpPr/>
      </dsp:nvSpPr>
      <dsp:spPr>
        <a:xfrm rot="5400000">
          <a:off x="-137468" y="729156"/>
          <a:ext cx="916453" cy="641517"/>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2</a:t>
          </a:r>
        </a:p>
      </dsp:txBody>
      <dsp:txXfrm rot="-5400000">
        <a:off x="1" y="912447"/>
        <a:ext cx="641517" cy="274936"/>
      </dsp:txXfrm>
    </dsp:sp>
    <dsp:sp modelId="{78BDDBA1-D089-4A5C-9D71-3487C57E9E2D}">
      <dsp:nvSpPr>
        <dsp:cNvPr id="0" name=""/>
        <dsp:cNvSpPr/>
      </dsp:nvSpPr>
      <dsp:spPr>
        <a:xfrm rot="5400000">
          <a:off x="2860222" y="-1532905"/>
          <a:ext cx="407473" cy="4844882"/>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Reset gasket counter.</a:t>
          </a:r>
        </a:p>
      </dsp:txBody>
      <dsp:txXfrm rot="-5400000">
        <a:off x="641518" y="705690"/>
        <a:ext cx="4824991" cy="36769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41B1D-81C4-4C6A-B65F-D903128E1858}">
      <dsp:nvSpPr>
        <dsp:cNvPr id="0" name=""/>
        <dsp:cNvSpPr/>
      </dsp:nvSpPr>
      <dsp:spPr>
        <a:xfrm rot="5400000">
          <a:off x="-84139" y="125390"/>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37576"/>
        <a:ext cx="392652" cy="168280"/>
      </dsp:txXfrm>
    </dsp:sp>
    <dsp:sp modelId="{C603A02E-C58F-43A8-B80C-29C1AAD78408}">
      <dsp:nvSpPr>
        <dsp:cNvPr id="0" name=""/>
        <dsp:cNvSpPr/>
      </dsp:nvSpPr>
      <dsp:spPr>
        <a:xfrm rot="5400000">
          <a:off x="2757127" y="-2323223"/>
          <a:ext cx="364798"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there is any steam leakage from the chamber.</a:t>
          </a:r>
        </a:p>
      </dsp:txBody>
      <dsp:txXfrm rot="-5400000">
        <a:off x="392653" y="59059"/>
        <a:ext cx="5075939" cy="329182"/>
      </dsp:txXfrm>
    </dsp:sp>
    <dsp:sp modelId="{4E02CCD8-6C8D-4C7F-B85F-6BFF28C9876D}">
      <dsp:nvSpPr>
        <dsp:cNvPr id="0" name=""/>
        <dsp:cNvSpPr/>
      </dsp:nvSpPr>
      <dsp:spPr>
        <a:xfrm rot="5400000">
          <a:off x="-84139" y="636217"/>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748403"/>
        <a:ext cx="392652" cy="168280"/>
      </dsp:txXfrm>
    </dsp:sp>
    <dsp:sp modelId="{D4CA4701-CFA0-4303-917B-47CFD8329182}">
      <dsp:nvSpPr>
        <dsp:cNvPr id="0" name=""/>
        <dsp:cNvSpPr/>
      </dsp:nvSpPr>
      <dsp:spPr>
        <a:xfrm rot="5400000">
          <a:off x="2757223" y="-1812492"/>
          <a:ext cx="364606"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If opened, close the sterilization chamber safety valve by rotating clockwise.</a:t>
          </a:r>
        </a:p>
      </dsp:txBody>
      <dsp:txXfrm rot="-5400000">
        <a:off x="392653" y="569877"/>
        <a:ext cx="5075948" cy="329008"/>
      </dsp:txXfrm>
    </dsp:sp>
    <dsp:sp modelId="{F8497F2B-ABC5-4B0B-BC1E-CA5C9675214F}">
      <dsp:nvSpPr>
        <dsp:cNvPr id="0" name=""/>
        <dsp:cNvSpPr/>
      </dsp:nvSpPr>
      <dsp:spPr>
        <a:xfrm rot="5400000">
          <a:off x="-84139" y="1147045"/>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259231"/>
        <a:ext cx="392652" cy="168280"/>
      </dsp:txXfrm>
    </dsp:sp>
    <dsp:sp modelId="{245236F6-0630-409D-88E4-035EC2C9E76A}">
      <dsp:nvSpPr>
        <dsp:cNvPr id="0" name=""/>
        <dsp:cNvSpPr/>
      </dsp:nvSpPr>
      <dsp:spPr>
        <a:xfrm rot="5400000">
          <a:off x="2757223" y="-1301665"/>
          <a:ext cx="364606"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lid sealing gasket. Replace it if deformed.</a:t>
          </a:r>
        </a:p>
      </dsp:txBody>
      <dsp:txXfrm rot="-5400000">
        <a:off x="392653" y="1080704"/>
        <a:ext cx="5075948" cy="329008"/>
      </dsp:txXfrm>
    </dsp:sp>
    <dsp:sp modelId="{8E89E6CD-727A-438B-90F4-B28492255F47}">
      <dsp:nvSpPr>
        <dsp:cNvPr id="0" name=""/>
        <dsp:cNvSpPr/>
      </dsp:nvSpPr>
      <dsp:spPr>
        <a:xfrm rot="5400000">
          <a:off x="-84139" y="1733314"/>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1845500"/>
        <a:ext cx="392652" cy="168280"/>
      </dsp:txXfrm>
    </dsp:sp>
    <dsp:sp modelId="{E0C12897-2B41-4E50-9C08-088045E271F8}">
      <dsp:nvSpPr>
        <dsp:cNvPr id="0" name=""/>
        <dsp:cNvSpPr/>
      </dsp:nvSpPr>
      <dsp:spPr>
        <a:xfrm rot="5400000">
          <a:off x="2681780" y="-715395"/>
          <a:ext cx="515491"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endParaRPr lang="tr-TR" sz="12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chamber steam feed solenoid valve receives power. If it does not conduct steam to the chamber despite receiving power, replace the solenoid valve.</a:t>
          </a:r>
        </a:p>
        <a:p>
          <a:pPr marL="114300" lvl="1" indent="-114300" algn="l" defTabSz="533400">
            <a:lnSpc>
              <a:spcPct val="90000"/>
            </a:lnSpc>
            <a:spcBef>
              <a:spcPct val="0"/>
            </a:spcBef>
            <a:spcAft>
              <a:spcPct val="15000"/>
            </a:spcAft>
            <a:buChar char="•"/>
          </a:pPr>
          <a:endParaRPr lang="tr-TR" sz="1200" kern="1200">
            <a:latin typeface="Arial" panose="020B0604020202020204" pitchFamily="34" charset="0"/>
            <a:cs typeface="Arial" panose="020B0604020202020204" pitchFamily="34" charset="0"/>
          </a:endParaRPr>
        </a:p>
      </dsp:txBody>
      <dsp:txXfrm rot="-5400000">
        <a:off x="392652" y="1598897"/>
        <a:ext cx="5068583" cy="465163"/>
      </dsp:txXfrm>
    </dsp:sp>
    <dsp:sp modelId="{57E29118-B4E0-4F6D-8745-3E9981D5CDBC}">
      <dsp:nvSpPr>
        <dsp:cNvPr id="0" name=""/>
        <dsp:cNvSpPr/>
      </dsp:nvSpPr>
      <dsp:spPr>
        <a:xfrm rot="5400000">
          <a:off x="-84139" y="2323367"/>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2435553"/>
        <a:ext cx="392652" cy="168280"/>
      </dsp:txXfrm>
    </dsp:sp>
    <dsp:sp modelId="{B22259DE-0931-490B-8E6B-4F85323DA379}">
      <dsp:nvSpPr>
        <dsp:cNvPr id="0" name=""/>
        <dsp:cNvSpPr/>
      </dsp:nvSpPr>
      <dsp:spPr>
        <a:xfrm rot="5400000">
          <a:off x="2677998" y="-125343"/>
          <a:ext cx="523056"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terminal outlet of main board steam feed solenoid valve with a multimeter, replace the main board if 220 V AC voltage is not available.</a:t>
          </a:r>
        </a:p>
      </dsp:txBody>
      <dsp:txXfrm rot="-5400000">
        <a:off x="392653" y="2185535"/>
        <a:ext cx="5068214" cy="471990"/>
      </dsp:txXfrm>
    </dsp:sp>
    <dsp:sp modelId="{1667AA6B-171D-48DE-9EAA-AB4135B88C89}">
      <dsp:nvSpPr>
        <dsp:cNvPr id="0" name=""/>
        <dsp:cNvSpPr/>
      </dsp:nvSpPr>
      <dsp:spPr>
        <a:xfrm rot="5400000">
          <a:off x="-84139" y="2834194"/>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6</a:t>
          </a:r>
        </a:p>
      </dsp:txBody>
      <dsp:txXfrm rot="-5400000">
        <a:off x="1" y="2946380"/>
        <a:ext cx="392652" cy="168280"/>
      </dsp:txXfrm>
    </dsp:sp>
    <dsp:sp modelId="{2A29ED1C-0365-4C58-8DB7-4C2ECE714A1B}">
      <dsp:nvSpPr>
        <dsp:cNvPr id="0" name=""/>
        <dsp:cNvSpPr/>
      </dsp:nvSpPr>
      <dsp:spPr>
        <a:xfrm rot="5400000">
          <a:off x="2757223" y="385483"/>
          <a:ext cx="364606"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 door on-off position switch allows conduct, if not, replace the position switch.</a:t>
          </a:r>
        </a:p>
      </dsp:txBody>
      <dsp:txXfrm rot="-5400000">
        <a:off x="392653" y="2767853"/>
        <a:ext cx="5075948" cy="329008"/>
      </dsp:txXfrm>
    </dsp:sp>
    <dsp:sp modelId="{AE6C3BCD-01DF-42FF-8F26-DD6D67A42563}">
      <dsp:nvSpPr>
        <dsp:cNvPr id="0" name=""/>
        <dsp:cNvSpPr/>
      </dsp:nvSpPr>
      <dsp:spPr>
        <a:xfrm rot="5400000">
          <a:off x="-84139" y="3345021"/>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7</a:t>
          </a:r>
        </a:p>
      </dsp:txBody>
      <dsp:txXfrm rot="-5400000">
        <a:off x="1" y="3457207"/>
        <a:ext cx="392652" cy="168280"/>
      </dsp:txXfrm>
    </dsp:sp>
    <dsp:sp modelId="{EED9176C-2335-4DB7-8801-A6121137F03D}">
      <dsp:nvSpPr>
        <dsp:cNvPr id="0" name=""/>
        <dsp:cNvSpPr/>
      </dsp:nvSpPr>
      <dsp:spPr>
        <a:xfrm rot="5400000">
          <a:off x="2757223" y="896311"/>
          <a:ext cx="364606"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pressure sensor.</a:t>
          </a:r>
        </a:p>
      </dsp:txBody>
      <dsp:txXfrm rot="-5400000">
        <a:off x="392653" y="3278681"/>
        <a:ext cx="5075948" cy="329008"/>
      </dsp:txXfrm>
    </dsp:sp>
    <dsp:sp modelId="{68F83AD3-A252-4F6A-B9C3-30898591993A}">
      <dsp:nvSpPr>
        <dsp:cNvPr id="0" name=""/>
        <dsp:cNvSpPr/>
      </dsp:nvSpPr>
      <dsp:spPr>
        <a:xfrm rot="5400000">
          <a:off x="-84139" y="3855848"/>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8</a:t>
          </a:r>
        </a:p>
      </dsp:txBody>
      <dsp:txXfrm rot="-5400000">
        <a:off x="1" y="3968034"/>
        <a:ext cx="392652" cy="168280"/>
      </dsp:txXfrm>
    </dsp:sp>
    <dsp:sp modelId="{C60711BF-B6BB-453E-B2C5-AC074A2D4DAF}">
      <dsp:nvSpPr>
        <dsp:cNvPr id="0" name=""/>
        <dsp:cNvSpPr/>
      </dsp:nvSpPr>
      <dsp:spPr>
        <a:xfrm rot="5400000">
          <a:off x="2757223" y="1407138"/>
          <a:ext cx="364606"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steam generator heater. Replace heater if malfunctioned.</a:t>
          </a:r>
        </a:p>
      </dsp:txBody>
      <dsp:txXfrm rot="-5400000">
        <a:off x="392653" y="3789508"/>
        <a:ext cx="5075948" cy="329008"/>
      </dsp:txXfrm>
    </dsp:sp>
    <dsp:sp modelId="{91743332-E057-4515-B88E-21F5F578B827}">
      <dsp:nvSpPr>
        <dsp:cNvPr id="0" name=""/>
        <dsp:cNvSpPr/>
      </dsp:nvSpPr>
      <dsp:spPr>
        <a:xfrm rot="5400000">
          <a:off x="-84139" y="4366675"/>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9</a:t>
          </a:r>
        </a:p>
      </dsp:txBody>
      <dsp:txXfrm rot="-5400000">
        <a:off x="1" y="4478861"/>
        <a:ext cx="392652" cy="168280"/>
      </dsp:txXfrm>
    </dsp:sp>
    <dsp:sp modelId="{778BCD69-A84D-4D8F-95DA-E6FE5CBD0512}">
      <dsp:nvSpPr>
        <dsp:cNvPr id="0" name=""/>
        <dsp:cNvSpPr/>
      </dsp:nvSpPr>
      <dsp:spPr>
        <a:xfrm rot="5400000">
          <a:off x="2757223" y="1917965"/>
          <a:ext cx="364606"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contactor is malfunctioned. Replace the contactor if malfunctioned.</a:t>
          </a:r>
        </a:p>
      </dsp:txBody>
      <dsp:txXfrm rot="-5400000">
        <a:off x="392653" y="4300335"/>
        <a:ext cx="5075948" cy="329008"/>
      </dsp:txXfrm>
    </dsp:sp>
    <dsp:sp modelId="{C04F4048-4743-44D0-86B8-9A7CC2BF3AB0}">
      <dsp:nvSpPr>
        <dsp:cNvPr id="0" name=""/>
        <dsp:cNvSpPr/>
      </dsp:nvSpPr>
      <dsp:spPr>
        <a:xfrm rot="5400000">
          <a:off x="-84139" y="4877502"/>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10</a:t>
          </a:r>
        </a:p>
      </dsp:txBody>
      <dsp:txXfrm rot="-5400000">
        <a:off x="1" y="4989688"/>
        <a:ext cx="392652" cy="168280"/>
      </dsp:txXfrm>
    </dsp:sp>
    <dsp:sp modelId="{5991BF5B-3F41-430D-ABBF-D7EC3B247EEE}">
      <dsp:nvSpPr>
        <dsp:cNvPr id="0" name=""/>
        <dsp:cNvSpPr/>
      </dsp:nvSpPr>
      <dsp:spPr>
        <a:xfrm rot="5400000">
          <a:off x="2757223" y="2428792"/>
          <a:ext cx="364606"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If 220 VAC is not available in the main board steam generator contactor terminal, replace the main board. </a:t>
          </a:r>
        </a:p>
      </dsp:txBody>
      <dsp:txXfrm rot="-5400000">
        <a:off x="392653" y="4811162"/>
        <a:ext cx="5075948" cy="329008"/>
      </dsp:txXfrm>
    </dsp:sp>
    <dsp:sp modelId="{9C97A4BE-0187-468D-9385-02EDD2AE5445}">
      <dsp:nvSpPr>
        <dsp:cNvPr id="0" name=""/>
        <dsp:cNvSpPr/>
      </dsp:nvSpPr>
      <dsp:spPr>
        <a:xfrm rot="5400000">
          <a:off x="-84139" y="5478896"/>
          <a:ext cx="560932" cy="392652"/>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11</a:t>
          </a:r>
        </a:p>
      </dsp:txBody>
      <dsp:txXfrm rot="-5400000">
        <a:off x="1" y="5591082"/>
        <a:ext cx="392652" cy="168280"/>
      </dsp:txXfrm>
    </dsp:sp>
    <dsp:sp modelId="{4D3A1D4C-51B8-4DD4-AFAD-3112C16C53E9}">
      <dsp:nvSpPr>
        <dsp:cNvPr id="0" name=""/>
        <dsp:cNvSpPr/>
      </dsp:nvSpPr>
      <dsp:spPr>
        <a:xfrm rot="5400000">
          <a:off x="2666656" y="3030185"/>
          <a:ext cx="545739" cy="5093747"/>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endParaRPr lang="tr-TR" sz="12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Bridge, steam discharge, air vent solenoid valves may leak steam. Clean core part of solenoid valves. If the problem persists, replace the solenoid valves.</a:t>
          </a:r>
        </a:p>
        <a:p>
          <a:pPr marL="114300" lvl="1" indent="-114300" algn="l" defTabSz="533400">
            <a:lnSpc>
              <a:spcPct val="90000"/>
            </a:lnSpc>
            <a:spcBef>
              <a:spcPct val="0"/>
            </a:spcBef>
            <a:spcAft>
              <a:spcPct val="15000"/>
            </a:spcAft>
            <a:buChar char="•"/>
          </a:pPr>
          <a:endParaRPr lang="tr-TR" sz="1200" kern="1200">
            <a:latin typeface="Arial" panose="020B0604020202020204" pitchFamily="34" charset="0"/>
            <a:cs typeface="Arial" panose="020B0604020202020204" pitchFamily="34" charset="0"/>
          </a:endParaRPr>
        </a:p>
      </dsp:txBody>
      <dsp:txXfrm rot="-5400000">
        <a:off x="392653" y="5330830"/>
        <a:ext cx="5067106" cy="492457"/>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C40E8-36B2-4F7C-9741-AAB06ECBFB55}">
      <dsp:nvSpPr>
        <dsp:cNvPr id="0" name=""/>
        <dsp:cNvSpPr/>
      </dsp:nvSpPr>
      <dsp:spPr>
        <a:xfrm rot="5400000">
          <a:off x="-130507" y="130615"/>
          <a:ext cx="870049" cy="60903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304624"/>
        <a:ext cx="609034" cy="261015"/>
      </dsp:txXfrm>
    </dsp:sp>
    <dsp:sp modelId="{F3E765B4-98E6-4976-8478-D600C2332F13}">
      <dsp:nvSpPr>
        <dsp:cNvPr id="0" name=""/>
        <dsp:cNvSpPr/>
      </dsp:nvSpPr>
      <dsp:spPr>
        <a:xfrm rot="5400000">
          <a:off x="2764951" y="-2155808"/>
          <a:ext cx="565531" cy="487736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hepa filter.</a:t>
          </a:r>
        </a:p>
      </dsp:txBody>
      <dsp:txXfrm rot="-5400000">
        <a:off x="609035" y="27715"/>
        <a:ext cx="4849758" cy="510317"/>
      </dsp:txXfrm>
    </dsp:sp>
    <dsp:sp modelId="{F9B3E126-834E-4919-B25C-AD2FA0BDBA18}">
      <dsp:nvSpPr>
        <dsp:cNvPr id="0" name=""/>
        <dsp:cNvSpPr/>
      </dsp:nvSpPr>
      <dsp:spPr>
        <a:xfrm rot="5400000">
          <a:off x="-130507" y="670049"/>
          <a:ext cx="870049" cy="60903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844058"/>
        <a:ext cx="609034" cy="261015"/>
      </dsp:txXfrm>
    </dsp:sp>
    <dsp:sp modelId="{6827AD0D-34EE-4DDD-937C-F71554085B55}">
      <dsp:nvSpPr>
        <dsp:cNvPr id="0" name=""/>
        <dsp:cNvSpPr/>
      </dsp:nvSpPr>
      <dsp:spPr>
        <a:xfrm rot="5400000">
          <a:off x="2764951" y="-1616374"/>
          <a:ext cx="565531" cy="487736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Reset hepa filter counter.</a:t>
          </a:r>
        </a:p>
      </dsp:txBody>
      <dsp:txXfrm rot="-5400000">
        <a:off x="609035" y="567149"/>
        <a:ext cx="4849758" cy="510317"/>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738368-BBD9-4394-AFE4-6FA781DA9378}">
      <dsp:nvSpPr>
        <dsp:cNvPr id="0" name=""/>
        <dsp:cNvSpPr/>
      </dsp:nvSpPr>
      <dsp:spPr>
        <a:xfrm rot="5400000">
          <a:off x="-99368" y="102287"/>
          <a:ext cx="662456" cy="463719"/>
        </a:xfrm>
        <a:prstGeom prst="chevron">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Arial" panose="020B0604020202020204" pitchFamily="34" charset="0"/>
              <a:ea typeface="+mn-ea"/>
              <a:cs typeface="Arial" panose="020B0604020202020204" pitchFamily="34" charset="0"/>
            </a:rPr>
            <a:t>1</a:t>
          </a:r>
        </a:p>
      </dsp:txBody>
      <dsp:txXfrm rot="-5400000">
        <a:off x="1" y="234779"/>
        <a:ext cx="463719" cy="198737"/>
      </dsp:txXfrm>
    </dsp:sp>
    <dsp:sp modelId="{423C88B4-D8DE-403F-9EE8-5811E685E55A}">
      <dsp:nvSpPr>
        <dsp:cNvPr id="0" name=""/>
        <dsp:cNvSpPr/>
      </dsp:nvSpPr>
      <dsp:spPr>
        <a:xfrm rot="5400000">
          <a:off x="2759761" y="-2293123"/>
          <a:ext cx="430596" cy="5022680"/>
        </a:xfrm>
        <a:prstGeom prst="round2Same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communication cable between the </a:t>
          </a:r>
          <a:r>
            <a:rPr lang="en-US" sz="12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main board</a:t>
          </a:r>
          <a:r>
            <a:rPr lang="en-US" sz="1200" kern="1200">
              <a:latin typeface="Arial" panose="020B0604020202020204" pitchFamily="34" charset="0"/>
              <a:cs typeface="Arial" panose="020B0604020202020204" pitchFamily="34" charset="0"/>
            </a:rPr>
            <a:t> and the </a:t>
          </a:r>
          <a:r>
            <a:rPr lang="en-US" sz="12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display board</a:t>
          </a:r>
          <a:r>
            <a:rPr lang="en-US" sz="1200" kern="1200">
              <a:latin typeface="Arial" panose="020B0604020202020204" pitchFamily="34" charset="0"/>
              <a:cs typeface="Arial" panose="020B0604020202020204" pitchFamily="34" charset="0"/>
            </a:rPr>
            <a:t>, replace if malfunctioned.</a:t>
          </a:r>
        </a:p>
      </dsp:txBody>
      <dsp:txXfrm rot="-5400000">
        <a:off x="463719" y="23939"/>
        <a:ext cx="5001660" cy="388556"/>
      </dsp:txXfrm>
    </dsp:sp>
    <dsp:sp modelId="{B8561E36-DE27-493B-9567-45C20702EE0B}">
      <dsp:nvSpPr>
        <dsp:cNvPr id="0" name=""/>
        <dsp:cNvSpPr/>
      </dsp:nvSpPr>
      <dsp:spPr>
        <a:xfrm rot="5400000">
          <a:off x="-99368" y="709884"/>
          <a:ext cx="662456" cy="463719"/>
        </a:xfrm>
        <a:prstGeom prst="chevron">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Arial" panose="020B0604020202020204" pitchFamily="34" charset="0"/>
              <a:ea typeface="+mn-ea"/>
              <a:cs typeface="Arial" panose="020B0604020202020204" pitchFamily="34" charset="0"/>
            </a:rPr>
            <a:t>2</a:t>
          </a:r>
        </a:p>
      </dsp:txBody>
      <dsp:txXfrm rot="-5400000">
        <a:off x="1" y="842376"/>
        <a:ext cx="463719" cy="198737"/>
      </dsp:txXfrm>
    </dsp:sp>
    <dsp:sp modelId="{EE7DC720-FAA7-4513-B217-579C209CA2B2}">
      <dsp:nvSpPr>
        <dsp:cNvPr id="0" name=""/>
        <dsp:cNvSpPr/>
      </dsp:nvSpPr>
      <dsp:spPr>
        <a:xfrm rot="5400000">
          <a:off x="2692067" y="-1685526"/>
          <a:ext cx="565984" cy="5022680"/>
        </a:xfrm>
        <a:prstGeom prst="round2Same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After entering the Temperature &amp; Bar page, make sure that the HMI and MK models at the left bottom corner are the same. Select device if they are different. In device selection, make sure that you select the correct model.</a:t>
          </a:r>
        </a:p>
      </dsp:txBody>
      <dsp:txXfrm rot="-5400000">
        <a:off x="463720" y="570450"/>
        <a:ext cx="4995051" cy="510726"/>
      </dsp:txXfrm>
    </dsp:sp>
    <dsp:sp modelId="{CE0B786E-43C4-47AE-AFE7-F2422FDEDDDC}">
      <dsp:nvSpPr>
        <dsp:cNvPr id="0" name=""/>
        <dsp:cNvSpPr/>
      </dsp:nvSpPr>
      <dsp:spPr>
        <a:xfrm rot="5400000">
          <a:off x="-99368" y="1249787"/>
          <a:ext cx="662456" cy="463719"/>
        </a:xfrm>
        <a:prstGeom prst="chevron">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Arial" panose="020B0604020202020204" pitchFamily="34" charset="0"/>
              <a:ea typeface="+mn-ea"/>
              <a:cs typeface="Arial" panose="020B0604020202020204" pitchFamily="34" charset="0"/>
            </a:rPr>
            <a:t>3</a:t>
          </a:r>
        </a:p>
      </dsp:txBody>
      <dsp:txXfrm rot="-5400000">
        <a:off x="1" y="1382279"/>
        <a:ext cx="463719" cy="198737"/>
      </dsp:txXfrm>
    </dsp:sp>
    <dsp:sp modelId="{8659259F-116B-4F21-89AE-8B9764C5FD5C}">
      <dsp:nvSpPr>
        <dsp:cNvPr id="0" name=""/>
        <dsp:cNvSpPr/>
      </dsp:nvSpPr>
      <dsp:spPr>
        <a:xfrm rot="5400000">
          <a:off x="2759761" y="-1145623"/>
          <a:ext cx="430596" cy="5022680"/>
        </a:xfrm>
        <a:prstGeom prst="round2Same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Replace the main board.</a:t>
          </a:r>
        </a:p>
      </dsp:txBody>
      <dsp:txXfrm rot="-5400000">
        <a:off x="463719" y="1171439"/>
        <a:ext cx="5001660" cy="388556"/>
      </dsp:txXfrm>
    </dsp:sp>
    <dsp:sp modelId="{34E1C005-1C8A-4DEE-97E4-7528A515463D}">
      <dsp:nvSpPr>
        <dsp:cNvPr id="0" name=""/>
        <dsp:cNvSpPr/>
      </dsp:nvSpPr>
      <dsp:spPr>
        <a:xfrm rot="5400000">
          <a:off x="-99368" y="1789690"/>
          <a:ext cx="662456" cy="4637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1922182"/>
        <a:ext cx="463719" cy="198737"/>
      </dsp:txXfrm>
    </dsp:sp>
    <dsp:sp modelId="{A8262A19-E99B-4804-86BF-12094753EC74}">
      <dsp:nvSpPr>
        <dsp:cNvPr id="0" name=""/>
        <dsp:cNvSpPr/>
      </dsp:nvSpPr>
      <dsp:spPr>
        <a:xfrm rot="5400000">
          <a:off x="2759761" y="-605720"/>
          <a:ext cx="430596" cy="502268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display board.</a:t>
          </a:r>
        </a:p>
      </dsp:txBody>
      <dsp:txXfrm rot="-5400000">
        <a:off x="463719" y="1711342"/>
        <a:ext cx="5001660" cy="388556"/>
      </dsp:txXfrm>
    </dsp:sp>
    <dsp:sp modelId="{71AE85BC-263C-4866-96F9-0BD5792755F3}">
      <dsp:nvSpPr>
        <dsp:cNvPr id="0" name=""/>
        <dsp:cNvSpPr/>
      </dsp:nvSpPr>
      <dsp:spPr>
        <a:xfrm rot="5400000">
          <a:off x="-99368" y="2329593"/>
          <a:ext cx="662456" cy="46371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2462085"/>
        <a:ext cx="463719" cy="198737"/>
      </dsp:txXfrm>
    </dsp:sp>
    <dsp:sp modelId="{0330B41F-EE19-47B2-997F-B81C459BB202}">
      <dsp:nvSpPr>
        <dsp:cNvPr id="0" name=""/>
        <dsp:cNvSpPr/>
      </dsp:nvSpPr>
      <dsp:spPr>
        <a:xfrm rot="5400000">
          <a:off x="2759761" y="-65816"/>
          <a:ext cx="430596" cy="502268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Contact Nüve Factory Technical Service for software update.</a:t>
          </a:r>
        </a:p>
      </dsp:txBody>
      <dsp:txXfrm rot="-5400000">
        <a:off x="463719" y="2251246"/>
        <a:ext cx="5001660" cy="388556"/>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2DB7C6-E4B3-47F1-B758-A62457581194}">
      <dsp:nvSpPr>
        <dsp:cNvPr id="0" name=""/>
        <dsp:cNvSpPr/>
      </dsp:nvSpPr>
      <dsp:spPr>
        <a:xfrm rot="5400000">
          <a:off x="-107005" y="107810"/>
          <a:ext cx="713370" cy="49935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50485"/>
        <a:ext cx="499359" cy="214011"/>
      </dsp:txXfrm>
    </dsp:sp>
    <dsp:sp modelId="{7599D845-6DB5-471D-B91E-5A813F836AD9}">
      <dsp:nvSpPr>
        <dsp:cNvPr id="0" name=""/>
        <dsp:cNvSpPr/>
      </dsp:nvSpPr>
      <dsp:spPr>
        <a:xfrm rot="5400000">
          <a:off x="2761034" y="-2260869"/>
          <a:ext cx="463690" cy="498704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GSM module's connection with the autoclave.</a:t>
          </a:r>
        </a:p>
      </dsp:txBody>
      <dsp:txXfrm rot="-5400000">
        <a:off x="499360" y="23440"/>
        <a:ext cx="4964405" cy="418420"/>
      </dsp:txXfrm>
    </dsp:sp>
    <dsp:sp modelId="{5B861E6B-0421-4B1E-A91E-8A5DF7E58B99}">
      <dsp:nvSpPr>
        <dsp:cNvPr id="0" name=""/>
        <dsp:cNvSpPr/>
      </dsp:nvSpPr>
      <dsp:spPr>
        <a:xfrm rot="5400000">
          <a:off x="-107005" y="660058"/>
          <a:ext cx="713370" cy="49935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802733"/>
        <a:ext cx="499359" cy="214011"/>
      </dsp:txXfrm>
    </dsp:sp>
    <dsp:sp modelId="{06D03C6F-58A1-4AC7-95A8-81140A866537}">
      <dsp:nvSpPr>
        <dsp:cNvPr id="0" name=""/>
        <dsp:cNvSpPr/>
      </dsp:nvSpPr>
      <dsp:spPr>
        <a:xfrm rot="5400000">
          <a:off x="2761034" y="-1708621"/>
          <a:ext cx="463690" cy="498704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from the menu that SMS feature is on.</a:t>
          </a:r>
        </a:p>
      </dsp:txBody>
      <dsp:txXfrm rot="-5400000">
        <a:off x="499360" y="575688"/>
        <a:ext cx="4964405" cy="418420"/>
      </dsp:txXfrm>
    </dsp:sp>
    <dsp:sp modelId="{88D909F6-A2A8-4CDF-9A54-1710BA82CAE1}">
      <dsp:nvSpPr>
        <dsp:cNvPr id="0" name=""/>
        <dsp:cNvSpPr/>
      </dsp:nvSpPr>
      <dsp:spPr>
        <a:xfrm rot="5400000">
          <a:off x="-107005" y="1212306"/>
          <a:ext cx="713370" cy="49935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354981"/>
        <a:ext cx="499359" cy="214011"/>
      </dsp:txXfrm>
    </dsp:sp>
    <dsp:sp modelId="{1804AFE4-96B6-4544-8BD5-F5F5F3F9A6DC}">
      <dsp:nvSpPr>
        <dsp:cNvPr id="0" name=""/>
        <dsp:cNvSpPr/>
      </dsp:nvSpPr>
      <dsp:spPr>
        <a:xfrm rot="5400000">
          <a:off x="2761034" y="-1156373"/>
          <a:ext cx="463690" cy="498704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the number to be sent SMS is entered correctly.</a:t>
          </a:r>
        </a:p>
      </dsp:txBody>
      <dsp:txXfrm rot="-5400000">
        <a:off x="499360" y="1127936"/>
        <a:ext cx="4964405" cy="418420"/>
      </dsp:txXfrm>
    </dsp:sp>
    <dsp:sp modelId="{4FF3651E-51CD-4152-ACB8-E30E6BB1F6CC}">
      <dsp:nvSpPr>
        <dsp:cNvPr id="0" name=""/>
        <dsp:cNvSpPr/>
      </dsp:nvSpPr>
      <dsp:spPr>
        <a:xfrm rot="5400000">
          <a:off x="-107005" y="1764554"/>
          <a:ext cx="713370" cy="49935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1907229"/>
        <a:ext cx="499359" cy="214011"/>
      </dsp:txXfrm>
    </dsp:sp>
    <dsp:sp modelId="{B60F4090-92A0-42A3-A703-B923176A20EA}">
      <dsp:nvSpPr>
        <dsp:cNvPr id="0" name=""/>
        <dsp:cNvSpPr/>
      </dsp:nvSpPr>
      <dsp:spPr>
        <a:xfrm rot="5400000">
          <a:off x="2761034" y="-604125"/>
          <a:ext cx="463690" cy="498704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messaging feature of the phone line is open and the network has signal in the relevant region.</a:t>
          </a:r>
        </a:p>
      </dsp:txBody>
      <dsp:txXfrm rot="-5400000">
        <a:off x="499360" y="1680184"/>
        <a:ext cx="4964405" cy="418420"/>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255ABD-B6A8-4B00-9156-C16162289A60}">
      <dsp:nvSpPr>
        <dsp:cNvPr id="0" name=""/>
        <dsp:cNvSpPr/>
      </dsp:nvSpPr>
      <dsp:spPr>
        <a:xfrm rot="5400000">
          <a:off x="-112206" y="112844"/>
          <a:ext cx="748042" cy="52362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62453"/>
        <a:ext cx="523629" cy="224413"/>
      </dsp:txXfrm>
    </dsp:sp>
    <dsp:sp modelId="{DDB68B60-01D4-4E69-B8A9-36C630D85E5B}">
      <dsp:nvSpPr>
        <dsp:cNvPr id="0" name=""/>
        <dsp:cNvSpPr/>
      </dsp:nvSpPr>
      <dsp:spPr>
        <a:xfrm rot="5400000">
          <a:off x="2761901" y="-2237633"/>
          <a:ext cx="486227" cy="496277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the ethernet cable is connected.</a:t>
          </a:r>
        </a:p>
      </dsp:txBody>
      <dsp:txXfrm rot="-5400000">
        <a:off x="523630" y="24374"/>
        <a:ext cx="4939034" cy="438755"/>
      </dsp:txXfrm>
    </dsp:sp>
    <dsp:sp modelId="{FB2027E2-AEBC-404A-8C9A-1B071B14CC68}">
      <dsp:nvSpPr>
        <dsp:cNvPr id="0" name=""/>
        <dsp:cNvSpPr/>
      </dsp:nvSpPr>
      <dsp:spPr>
        <a:xfrm rot="5400000">
          <a:off x="-112206" y="638297"/>
          <a:ext cx="748042" cy="52362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787906"/>
        <a:ext cx="523629" cy="224413"/>
      </dsp:txXfrm>
    </dsp:sp>
    <dsp:sp modelId="{EB3A89F1-8731-41BB-B8FB-4A2E97326F53}">
      <dsp:nvSpPr>
        <dsp:cNvPr id="0" name=""/>
        <dsp:cNvSpPr/>
      </dsp:nvSpPr>
      <dsp:spPr>
        <a:xfrm rot="5400000">
          <a:off x="2761901" y="-1712180"/>
          <a:ext cx="486227" cy="496277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from the menu that SMS feature is on.</a:t>
          </a:r>
        </a:p>
      </dsp:txBody>
      <dsp:txXfrm rot="-5400000">
        <a:off x="523630" y="549827"/>
        <a:ext cx="4939034" cy="438755"/>
      </dsp:txXfrm>
    </dsp:sp>
    <dsp:sp modelId="{E55250DD-547D-4AF3-9BBE-60E3CDBECE58}">
      <dsp:nvSpPr>
        <dsp:cNvPr id="0" name=""/>
        <dsp:cNvSpPr/>
      </dsp:nvSpPr>
      <dsp:spPr>
        <a:xfrm rot="5400000">
          <a:off x="-112206" y="1163750"/>
          <a:ext cx="748042" cy="52362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313359"/>
        <a:ext cx="523629" cy="224413"/>
      </dsp:txXfrm>
    </dsp:sp>
    <dsp:sp modelId="{EA9DB53A-C804-4B80-AA7A-1077BFD3CC8A}">
      <dsp:nvSpPr>
        <dsp:cNvPr id="0" name=""/>
        <dsp:cNvSpPr/>
      </dsp:nvSpPr>
      <dsp:spPr>
        <a:xfrm rot="5400000">
          <a:off x="2761901" y="-1186727"/>
          <a:ext cx="486227" cy="496277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Make sure that internet line works.</a:t>
          </a:r>
        </a:p>
      </dsp:txBody>
      <dsp:txXfrm rot="-5400000">
        <a:off x="523630" y="1075280"/>
        <a:ext cx="4939034" cy="43875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09FC9-646C-4856-8C2E-1A0A9349CB81}">
      <dsp:nvSpPr>
        <dsp:cNvPr id="0" name=""/>
        <dsp:cNvSpPr/>
      </dsp:nvSpPr>
      <dsp:spPr>
        <a:xfrm rot="5400000">
          <a:off x="-116202" y="116283"/>
          <a:ext cx="774680" cy="54227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1</a:t>
          </a:r>
        </a:p>
      </dsp:txBody>
      <dsp:txXfrm rot="-5400000">
        <a:off x="0" y="271219"/>
        <a:ext cx="542276" cy="232404"/>
      </dsp:txXfrm>
    </dsp:sp>
    <dsp:sp modelId="{4CD7CC59-AB7D-4DCA-BF13-D9DE9EFA6472}">
      <dsp:nvSpPr>
        <dsp:cNvPr id="0" name=""/>
        <dsp:cNvSpPr/>
      </dsp:nvSpPr>
      <dsp:spPr>
        <a:xfrm rot="5400000">
          <a:off x="2762567" y="-2220209"/>
          <a:ext cx="503542" cy="494412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Clean the chamber sealing gasket and the contact point of the gasket with the lid surface.</a:t>
          </a:r>
        </a:p>
      </dsp:txBody>
      <dsp:txXfrm rot="-5400000">
        <a:off x="542277" y="24662"/>
        <a:ext cx="4919542" cy="454380"/>
      </dsp:txXfrm>
    </dsp:sp>
    <dsp:sp modelId="{07AB1CE0-7AA4-4DBD-84A1-73B058DF8286}">
      <dsp:nvSpPr>
        <dsp:cNvPr id="0" name=""/>
        <dsp:cNvSpPr/>
      </dsp:nvSpPr>
      <dsp:spPr>
        <a:xfrm rot="5400000">
          <a:off x="-116202" y="728280"/>
          <a:ext cx="774680" cy="542276"/>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2</a:t>
          </a:r>
        </a:p>
      </dsp:txBody>
      <dsp:txXfrm rot="-5400000">
        <a:off x="0" y="883216"/>
        <a:ext cx="542276" cy="232404"/>
      </dsp:txXfrm>
    </dsp:sp>
    <dsp:sp modelId="{DB12E1C5-7EA1-4191-BB9E-A164505EC6FE}">
      <dsp:nvSpPr>
        <dsp:cNvPr id="0" name=""/>
        <dsp:cNvSpPr/>
      </dsp:nvSpPr>
      <dsp:spPr>
        <a:xfrm rot="5400000">
          <a:off x="2762567" y="-1608212"/>
          <a:ext cx="503542" cy="4944123"/>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chamber sealing gasket</a:t>
          </a:r>
          <a:r>
            <a:rPr lang="en-US" sz="1100" kern="1200"/>
            <a:t>.</a:t>
          </a:r>
        </a:p>
      </dsp:txBody>
      <dsp:txXfrm rot="-5400000">
        <a:off x="542277" y="636659"/>
        <a:ext cx="4919542" cy="45438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8AD8AC-7064-4B94-888E-C8A539954B72}">
      <dsp:nvSpPr>
        <dsp:cNvPr id="0" name=""/>
        <dsp:cNvSpPr/>
      </dsp:nvSpPr>
      <dsp:spPr>
        <a:xfrm rot="5400000">
          <a:off x="-97229" y="142306"/>
          <a:ext cx="545227" cy="35076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220462"/>
        <a:ext cx="350769" cy="194458"/>
      </dsp:txXfrm>
    </dsp:sp>
    <dsp:sp modelId="{ED16D4E6-899C-4142-A947-1E47474D56B3}">
      <dsp:nvSpPr>
        <dsp:cNvPr id="0" name=""/>
        <dsp:cNvSpPr/>
      </dsp:nvSpPr>
      <dsp:spPr>
        <a:xfrm rot="5400000">
          <a:off x="2737221" y="-2341374"/>
          <a:ext cx="362726" cy="51356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Clean the filter at the upper part of the steam discharge line.</a:t>
          </a:r>
        </a:p>
      </dsp:txBody>
      <dsp:txXfrm rot="-5400000">
        <a:off x="350770" y="62784"/>
        <a:ext cx="5117923" cy="327312"/>
      </dsp:txXfrm>
    </dsp:sp>
    <dsp:sp modelId="{6B7350FB-C928-4AFC-A063-F88061C76E5B}">
      <dsp:nvSpPr>
        <dsp:cNvPr id="0" name=""/>
        <dsp:cNvSpPr/>
      </dsp:nvSpPr>
      <dsp:spPr>
        <a:xfrm rot="5400000">
          <a:off x="-97229" y="614106"/>
          <a:ext cx="545227" cy="35076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692262"/>
        <a:ext cx="350769" cy="194458"/>
      </dsp:txXfrm>
    </dsp:sp>
    <dsp:sp modelId="{B708C10E-CA32-4C77-8BB1-82D881981F6E}">
      <dsp:nvSpPr>
        <dsp:cNvPr id="0" name=""/>
        <dsp:cNvSpPr/>
      </dsp:nvSpPr>
      <dsp:spPr>
        <a:xfrm rot="5400000">
          <a:off x="2737221" y="-1869574"/>
          <a:ext cx="362726" cy="51356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steam discharge solenoid valve output with a multimeter. Replace the main board if there is no 220 V AC output. </a:t>
          </a:r>
        </a:p>
      </dsp:txBody>
      <dsp:txXfrm rot="-5400000">
        <a:off x="350770" y="534584"/>
        <a:ext cx="5117923" cy="327312"/>
      </dsp:txXfrm>
    </dsp:sp>
    <dsp:sp modelId="{12B32B72-255C-498A-942D-34779C21A65B}">
      <dsp:nvSpPr>
        <dsp:cNvPr id="0" name=""/>
        <dsp:cNvSpPr/>
      </dsp:nvSpPr>
      <dsp:spPr>
        <a:xfrm rot="5400000">
          <a:off x="-97229" y="1202573"/>
          <a:ext cx="545227" cy="35076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280729"/>
        <a:ext cx="350769" cy="194458"/>
      </dsp:txXfrm>
    </dsp:sp>
    <dsp:sp modelId="{B75A8753-C172-4156-B982-623601B99EA7}">
      <dsp:nvSpPr>
        <dsp:cNvPr id="0" name=""/>
        <dsp:cNvSpPr/>
      </dsp:nvSpPr>
      <dsp:spPr>
        <a:xfrm rot="5400000">
          <a:off x="2620553" y="-1281107"/>
          <a:ext cx="596061" cy="51356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steam discharge / vacuum bridge solenoid valve output with a multimeter. Replace the main board if there is no 220 V AC output. </a:t>
          </a:r>
        </a:p>
      </dsp:txBody>
      <dsp:txXfrm rot="-5400000">
        <a:off x="350769" y="1017774"/>
        <a:ext cx="5106533" cy="537867"/>
      </dsp:txXfrm>
    </dsp:sp>
    <dsp:sp modelId="{27B646CD-85DC-477A-BB4E-02F31BEC9D4A}">
      <dsp:nvSpPr>
        <dsp:cNvPr id="0" name=""/>
        <dsp:cNvSpPr/>
      </dsp:nvSpPr>
      <dsp:spPr>
        <a:xfrm rot="5400000">
          <a:off x="-180650" y="1822172"/>
          <a:ext cx="697411" cy="33611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0" y="1809577"/>
        <a:ext cx="336110" cy="361301"/>
      </dsp:txXfrm>
    </dsp:sp>
    <dsp:sp modelId="{6ECCC465-D968-4EFB-BF57-D1AD0ADCE858}">
      <dsp:nvSpPr>
        <dsp:cNvPr id="0" name=""/>
        <dsp:cNvSpPr/>
      </dsp:nvSpPr>
      <dsp:spPr>
        <a:xfrm rot="5400000">
          <a:off x="2589422" y="-668837"/>
          <a:ext cx="643665" cy="51356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steam discharge solenoid valve coil, disassemble and clean the core part.</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steam discharge solenoid valve.</a:t>
          </a:r>
        </a:p>
      </dsp:txBody>
      <dsp:txXfrm rot="-5400000">
        <a:off x="343440" y="1608566"/>
        <a:ext cx="5104209" cy="580823"/>
      </dsp:txXfrm>
    </dsp:sp>
    <dsp:sp modelId="{76DB4A0A-023C-493F-9ABB-A52573BA9AF9}">
      <dsp:nvSpPr>
        <dsp:cNvPr id="0" name=""/>
        <dsp:cNvSpPr/>
      </dsp:nvSpPr>
      <dsp:spPr>
        <a:xfrm rot="5400000">
          <a:off x="-97229" y="2540964"/>
          <a:ext cx="545227" cy="35076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2619120"/>
        <a:ext cx="350769" cy="194458"/>
      </dsp:txXfrm>
    </dsp:sp>
    <dsp:sp modelId="{12B04FE5-F6E3-47B9-8546-BDF69A9AE5E7}">
      <dsp:nvSpPr>
        <dsp:cNvPr id="0" name=""/>
        <dsp:cNvSpPr/>
      </dsp:nvSpPr>
      <dsp:spPr>
        <a:xfrm rot="5400000">
          <a:off x="2558991" y="57283"/>
          <a:ext cx="719185" cy="51356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steam discharge / vacuum bridge solenoid valve coil, disassemble and clean the core part.</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steam discharge / vacuum bridge solenoid valve.</a:t>
          </a:r>
        </a:p>
      </dsp:txBody>
      <dsp:txXfrm rot="-5400000">
        <a:off x="350769" y="2300613"/>
        <a:ext cx="5100522" cy="648969"/>
      </dsp:txXfrm>
    </dsp:sp>
    <dsp:sp modelId="{4D7C5CCE-134B-4BBD-BB8F-E8991E68C38F}">
      <dsp:nvSpPr>
        <dsp:cNvPr id="0" name=""/>
        <dsp:cNvSpPr/>
      </dsp:nvSpPr>
      <dsp:spPr>
        <a:xfrm rot="5400000">
          <a:off x="-97229" y="3012764"/>
          <a:ext cx="545227" cy="35076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6</a:t>
          </a:r>
        </a:p>
      </dsp:txBody>
      <dsp:txXfrm rot="-5400000">
        <a:off x="1" y="3090920"/>
        <a:ext cx="350769" cy="194458"/>
      </dsp:txXfrm>
    </dsp:sp>
    <dsp:sp modelId="{141E0124-3356-4BBD-988F-A9C9B1E2DCFA}">
      <dsp:nvSpPr>
        <dsp:cNvPr id="0" name=""/>
        <dsp:cNvSpPr/>
      </dsp:nvSpPr>
      <dsp:spPr>
        <a:xfrm rot="5400000">
          <a:off x="2737221" y="529083"/>
          <a:ext cx="362726" cy="51356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steam discharge lines. Make sure that there is no blockage.</a:t>
          </a:r>
        </a:p>
      </dsp:txBody>
      <dsp:txXfrm rot="-5400000">
        <a:off x="350770" y="2933242"/>
        <a:ext cx="5117923" cy="327312"/>
      </dsp:txXfrm>
    </dsp:sp>
    <dsp:sp modelId="{60A7A8D5-C305-4635-8F51-D7DC3F9E12DE}">
      <dsp:nvSpPr>
        <dsp:cNvPr id="0" name=""/>
        <dsp:cNvSpPr/>
      </dsp:nvSpPr>
      <dsp:spPr>
        <a:xfrm rot="5400000">
          <a:off x="-97229" y="3484564"/>
          <a:ext cx="545227" cy="350769"/>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7</a:t>
          </a:r>
        </a:p>
      </dsp:txBody>
      <dsp:txXfrm rot="-5400000">
        <a:off x="1" y="3562720"/>
        <a:ext cx="350769" cy="194458"/>
      </dsp:txXfrm>
    </dsp:sp>
    <dsp:sp modelId="{E870B70B-8DF8-4DCC-B01B-E9078CE45B5C}">
      <dsp:nvSpPr>
        <dsp:cNvPr id="0" name=""/>
        <dsp:cNvSpPr/>
      </dsp:nvSpPr>
      <dsp:spPr>
        <a:xfrm rot="5400000">
          <a:off x="2737221" y="1000883"/>
          <a:ext cx="362726" cy="51356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drain line. The drain should be on the ground and at a maximum height of 10 cm.</a:t>
          </a:r>
        </a:p>
      </dsp:txBody>
      <dsp:txXfrm rot="-5400000">
        <a:off x="350770" y="3405042"/>
        <a:ext cx="5117923" cy="32731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A975B0-26A1-47AC-B8A6-FEB6F56B01D1}">
      <dsp:nvSpPr>
        <dsp:cNvPr id="0" name=""/>
        <dsp:cNvSpPr/>
      </dsp:nvSpPr>
      <dsp:spPr>
        <a:xfrm rot="5400000">
          <a:off x="-110148" y="116741"/>
          <a:ext cx="734321" cy="51402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1</a:t>
          </a:r>
        </a:p>
      </dsp:txBody>
      <dsp:txXfrm rot="-5400000">
        <a:off x="1" y="263604"/>
        <a:ext cx="514024" cy="220297"/>
      </dsp:txXfrm>
    </dsp:sp>
    <dsp:sp modelId="{DABEFFE1-10CC-4FA7-B56D-20B7115DAB79}">
      <dsp:nvSpPr>
        <dsp:cNvPr id="0" name=""/>
        <dsp:cNvSpPr/>
      </dsp:nvSpPr>
      <dsp:spPr>
        <a:xfrm rot="5400000">
          <a:off x="2761558" y="-2240939"/>
          <a:ext cx="477308" cy="497237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drain line. (Drain should be maximum 10 cm above the ground.)</a:t>
          </a:r>
        </a:p>
      </dsp:txBody>
      <dsp:txXfrm rot="-5400000">
        <a:off x="514025" y="29894"/>
        <a:ext cx="4949075" cy="430708"/>
      </dsp:txXfrm>
    </dsp:sp>
    <dsp:sp modelId="{8CC7D69F-80DF-4C3E-9ADF-856184270850}">
      <dsp:nvSpPr>
        <dsp:cNvPr id="0" name=""/>
        <dsp:cNvSpPr/>
      </dsp:nvSpPr>
      <dsp:spPr>
        <a:xfrm rot="5400000">
          <a:off x="-110148" y="752027"/>
          <a:ext cx="734321" cy="51402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2</a:t>
          </a:r>
        </a:p>
      </dsp:txBody>
      <dsp:txXfrm rot="-5400000">
        <a:off x="1" y="898890"/>
        <a:ext cx="514024" cy="220297"/>
      </dsp:txXfrm>
    </dsp:sp>
    <dsp:sp modelId="{0BB7986E-FA90-4742-A719-9F690893EB57}">
      <dsp:nvSpPr>
        <dsp:cNvPr id="0" name=""/>
        <dsp:cNvSpPr/>
      </dsp:nvSpPr>
      <dsp:spPr>
        <a:xfrm rot="5400000">
          <a:off x="2761558" y="-1605654"/>
          <a:ext cx="477308" cy="497237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loading according to the loading procedure in the user manual. Load by spacing between samples.</a:t>
          </a:r>
        </a:p>
      </dsp:txBody>
      <dsp:txXfrm rot="-5400000">
        <a:off x="514025" y="665179"/>
        <a:ext cx="4949075" cy="430708"/>
      </dsp:txXfrm>
    </dsp:sp>
    <dsp:sp modelId="{9C0A3AFE-8081-47EC-97D9-750BC8B5DCA0}">
      <dsp:nvSpPr>
        <dsp:cNvPr id="0" name=""/>
        <dsp:cNvSpPr/>
      </dsp:nvSpPr>
      <dsp:spPr>
        <a:xfrm rot="5400000">
          <a:off x="-110148" y="1387312"/>
          <a:ext cx="734321" cy="51402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3</a:t>
          </a:r>
        </a:p>
      </dsp:txBody>
      <dsp:txXfrm rot="-5400000">
        <a:off x="1" y="1534175"/>
        <a:ext cx="514024" cy="220297"/>
      </dsp:txXfrm>
    </dsp:sp>
    <dsp:sp modelId="{C7C0A85E-D510-4AAB-A96F-2B4148BA52E8}">
      <dsp:nvSpPr>
        <dsp:cNvPr id="0" name=""/>
        <dsp:cNvSpPr/>
      </dsp:nvSpPr>
      <dsp:spPr>
        <a:xfrm rot="5400000">
          <a:off x="2761558" y="-970368"/>
          <a:ext cx="477308" cy="497237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jacket heater resistance value with a multimeter, replace the heater if malfunctioned. </a:t>
          </a:r>
        </a:p>
      </dsp:txBody>
      <dsp:txXfrm rot="-5400000">
        <a:off x="514025" y="1300465"/>
        <a:ext cx="4949075" cy="430708"/>
      </dsp:txXfrm>
    </dsp:sp>
    <dsp:sp modelId="{1E856DA3-7468-4C5F-A3E9-232282B25C54}">
      <dsp:nvSpPr>
        <dsp:cNvPr id="0" name=""/>
        <dsp:cNvSpPr/>
      </dsp:nvSpPr>
      <dsp:spPr>
        <a:xfrm rot="5400000">
          <a:off x="-110148" y="2022598"/>
          <a:ext cx="734321" cy="51402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4</a:t>
          </a:r>
        </a:p>
      </dsp:txBody>
      <dsp:txXfrm rot="-5400000">
        <a:off x="1" y="2169461"/>
        <a:ext cx="514024" cy="220297"/>
      </dsp:txXfrm>
    </dsp:sp>
    <dsp:sp modelId="{2C3059B3-2151-4EB0-9D74-21A5C8B4C13D}">
      <dsp:nvSpPr>
        <dsp:cNvPr id="0" name=""/>
        <dsp:cNvSpPr/>
      </dsp:nvSpPr>
      <dsp:spPr>
        <a:xfrm rot="5400000">
          <a:off x="2761558" y="-335082"/>
          <a:ext cx="477308" cy="497237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jacket heater SSR terminal output with a multimeter and replace the main board if there is no output (12 V DC). </a:t>
          </a:r>
        </a:p>
      </dsp:txBody>
      <dsp:txXfrm rot="-5400000">
        <a:off x="514025" y="1935751"/>
        <a:ext cx="4949075" cy="430708"/>
      </dsp:txXfrm>
    </dsp:sp>
    <dsp:sp modelId="{DF454E92-CB05-484D-AEA7-B8DBCD7E6554}">
      <dsp:nvSpPr>
        <dsp:cNvPr id="0" name=""/>
        <dsp:cNvSpPr/>
      </dsp:nvSpPr>
      <dsp:spPr>
        <a:xfrm rot="5400000">
          <a:off x="-110148" y="2657884"/>
          <a:ext cx="734321" cy="51402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5</a:t>
          </a:r>
        </a:p>
      </dsp:txBody>
      <dsp:txXfrm rot="-5400000">
        <a:off x="1" y="2804747"/>
        <a:ext cx="514024" cy="220297"/>
      </dsp:txXfrm>
    </dsp:sp>
    <dsp:sp modelId="{C95B4038-15AC-42E8-B02D-37B192267595}">
      <dsp:nvSpPr>
        <dsp:cNvPr id="0" name=""/>
        <dsp:cNvSpPr/>
      </dsp:nvSpPr>
      <dsp:spPr>
        <a:xfrm rot="5400000">
          <a:off x="2819866" y="300202"/>
          <a:ext cx="360692" cy="497237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SSR is malfunctioned. Replace if malfunctioned.</a:t>
          </a:r>
        </a:p>
      </dsp:txBody>
      <dsp:txXfrm rot="-5400000">
        <a:off x="514025" y="2623651"/>
        <a:ext cx="4954767" cy="325476"/>
      </dsp:txXfrm>
    </dsp:sp>
    <dsp:sp modelId="{B489FA8D-A3FC-4197-BC99-B0329789A36C}">
      <dsp:nvSpPr>
        <dsp:cNvPr id="0" name=""/>
        <dsp:cNvSpPr/>
      </dsp:nvSpPr>
      <dsp:spPr>
        <a:xfrm rot="5400000">
          <a:off x="-110148" y="3341158"/>
          <a:ext cx="734321" cy="514024"/>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6</a:t>
          </a:r>
        </a:p>
      </dsp:txBody>
      <dsp:txXfrm rot="-5400000">
        <a:off x="1" y="3488021"/>
        <a:ext cx="514024" cy="220297"/>
      </dsp:txXfrm>
    </dsp:sp>
    <dsp:sp modelId="{213C4885-68DF-4327-A2B7-65C59AC96CA4}">
      <dsp:nvSpPr>
        <dsp:cNvPr id="0" name=""/>
        <dsp:cNvSpPr/>
      </dsp:nvSpPr>
      <dsp:spPr>
        <a:xfrm rot="5400000">
          <a:off x="2713569" y="983477"/>
          <a:ext cx="573285" cy="4972375"/>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with a multimeter if there is short circuit in surface thermostat terminals on the jacket heater. If there is no short circuit, replace surface thermostat.</a:t>
          </a:r>
        </a:p>
      </dsp:txBody>
      <dsp:txXfrm rot="-5400000">
        <a:off x="514025" y="3211007"/>
        <a:ext cx="4944390" cy="51731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967394-A947-40DB-8E83-651DD14179DA}">
      <dsp:nvSpPr>
        <dsp:cNvPr id="0" name=""/>
        <dsp:cNvSpPr/>
      </dsp:nvSpPr>
      <dsp:spPr>
        <a:xfrm rot="5400000">
          <a:off x="-119228" y="201230"/>
          <a:ext cx="794858" cy="556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1</a:t>
          </a:r>
        </a:p>
      </dsp:txBody>
      <dsp:txXfrm rot="-5400000">
        <a:off x="1" y="360201"/>
        <a:ext cx="556400" cy="238458"/>
      </dsp:txXfrm>
    </dsp:sp>
    <dsp:sp modelId="{D0346A09-EDFD-473C-90CB-393EB93DCED7}">
      <dsp:nvSpPr>
        <dsp:cNvPr id="0" name=""/>
        <dsp:cNvSpPr/>
      </dsp:nvSpPr>
      <dsp:spPr>
        <a:xfrm rot="5400000">
          <a:off x="2763071" y="-2124669"/>
          <a:ext cx="516657" cy="492999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loading. Load by spacing between samples.</a:t>
          </a:r>
        </a:p>
      </dsp:txBody>
      <dsp:txXfrm rot="-5400000">
        <a:off x="556401" y="107222"/>
        <a:ext cx="4904778" cy="466215"/>
      </dsp:txXfrm>
    </dsp:sp>
    <dsp:sp modelId="{E61ED242-1FBC-4FF7-86EE-DFD52FC64796}">
      <dsp:nvSpPr>
        <dsp:cNvPr id="0" name=""/>
        <dsp:cNvSpPr/>
      </dsp:nvSpPr>
      <dsp:spPr>
        <a:xfrm rot="5400000">
          <a:off x="-119228" y="931414"/>
          <a:ext cx="794858" cy="556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2</a:t>
          </a:r>
        </a:p>
      </dsp:txBody>
      <dsp:txXfrm rot="-5400000">
        <a:off x="1" y="1090385"/>
        <a:ext cx="556400" cy="238458"/>
      </dsp:txXfrm>
    </dsp:sp>
    <dsp:sp modelId="{75805E32-D4AA-4536-A3DC-DA5EFD3872DF}">
      <dsp:nvSpPr>
        <dsp:cNvPr id="0" name=""/>
        <dsp:cNvSpPr/>
      </dsp:nvSpPr>
      <dsp:spPr>
        <a:xfrm rot="5400000">
          <a:off x="2763071" y="-1394484"/>
          <a:ext cx="516657" cy="492999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lid gasket, replace if the gasket is torn or crushed.</a:t>
          </a:r>
        </a:p>
      </dsp:txBody>
      <dsp:txXfrm rot="-5400000">
        <a:off x="556401" y="837407"/>
        <a:ext cx="4904778" cy="466215"/>
      </dsp:txXfrm>
    </dsp:sp>
    <dsp:sp modelId="{965104A9-E6BD-4A7E-8E16-667ED69F1431}">
      <dsp:nvSpPr>
        <dsp:cNvPr id="0" name=""/>
        <dsp:cNvSpPr/>
      </dsp:nvSpPr>
      <dsp:spPr>
        <a:xfrm rot="5400000">
          <a:off x="-119228" y="1661599"/>
          <a:ext cx="794858" cy="556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3</a:t>
          </a:r>
        </a:p>
      </dsp:txBody>
      <dsp:txXfrm rot="-5400000">
        <a:off x="1" y="1820570"/>
        <a:ext cx="556400" cy="238458"/>
      </dsp:txXfrm>
    </dsp:sp>
    <dsp:sp modelId="{17A522BC-F1D4-4D82-9E42-C7E863371863}">
      <dsp:nvSpPr>
        <dsp:cNvPr id="0" name=""/>
        <dsp:cNvSpPr/>
      </dsp:nvSpPr>
      <dsp:spPr>
        <a:xfrm rot="5400000">
          <a:off x="2763071" y="-664299"/>
          <a:ext cx="516657" cy="492999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drain line. (Drain should be maximum 10 cm above the ground.)</a:t>
          </a:r>
        </a:p>
      </dsp:txBody>
      <dsp:txXfrm rot="-5400000">
        <a:off x="556401" y="1567592"/>
        <a:ext cx="4904778" cy="466215"/>
      </dsp:txXfrm>
    </dsp:sp>
    <dsp:sp modelId="{0492B846-40CD-4C7E-908A-A893296089BC}">
      <dsp:nvSpPr>
        <dsp:cNvPr id="0" name=""/>
        <dsp:cNvSpPr/>
      </dsp:nvSpPr>
      <dsp:spPr>
        <a:xfrm rot="5400000">
          <a:off x="-119228" y="2391784"/>
          <a:ext cx="794858" cy="556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4</a:t>
          </a:r>
        </a:p>
      </dsp:txBody>
      <dsp:txXfrm rot="-5400000">
        <a:off x="1" y="2550755"/>
        <a:ext cx="556400" cy="238458"/>
      </dsp:txXfrm>
    </dsp:sp>
    <dsp:sp modelId="{9A1FEC51-1033-4745-B9E4-3B51F107BE07}">
      <dsp:nvSpPr>
        <dsp:cNvPr id="0" name=""/>
        <dsp:cNvSpPr/>
      </dsp:nvSpPr>
      <dsp:spPr>
        <a:xfrm rot="5400000">
          <a:off x="2763071" y="65884"/>
          <a:ext cx="516657" cy="492999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validation stoppers, replace o-rings of conical fittings. </a:t>
          </a:r>
        </a:p>
      </dsp:txBody>
      <dsp:txXfrm rot="-5400000">
        <a:off x="556401" y="2297776"/>
        <a:ext cx="4904778" cy="466215"/>
      </dsp:txXfrm>
    </dsp:sp>
    <dsp:sp modelId="{1F75C884-550D-4B2F-8089-CCFF3CEC6C8E}">
      <dsp:nvSpPr>
        <dsp:cNvPr id="0" name=""/>
        <dsp:cNvSpPr/>
      </dsp:nvSpPr>
      <dsp:spPr>
        <a:xfrm rot="5400000">
          <a:off x="-119228" y="3121968"/>
          <a:ext cx="794858" cy="556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5</a:t>
          </a:r>
        </a:p>
      </dsp:txBody>
      <dsp:txXfrm rot="-5400000">
        <a:off x="1" y="3280939"/>
        <a:ext cx="556400" cy="238458"/>
      </dsp:txXfrm>
    </dsp:sp>
    <dsp:sp modelId="{5DE6EF21-05E6-4B1E-8858-1C3C3909E9D3}">
      <dsp:nvSpPr>
        <dsp:cNvPr id="0" name=""/>
        <dsp:cNvSpPr/>
      </dsp:nvSpPr>
      <dsp:spPr>
        <a:xfrm rot="5400000">
          <a:off x="2763071" y="796069"/>
          <a:ext cx="516657" cy="492999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vacuum line teflon hose installation. Replace teflon hose if there is any breakage, tearing, crushing. </a:t>
          </a:r>
        </a:p>
      </dsp:txBody>
      <dsp:txXfrm rot="-5400000">
        <a:off x="556401" y="3027961"/>
        <a:ext cx="4904778" cy="466215"/>
      </dsp:txXfrm>
    </dsp:sp>
    <dsp:sp modelId="{FF3E279A-22A9-4BD1-8488-373F5DD419E8}">
      <dsp:nvSpPr>
        <dsp:cNvPr id="0" name=""/>
        <dsp:cNvSpPr/>
      </dsp:nvSpPr>
      <dsp:spPr>
        <a:xfrm rot="5400000">
          <a:off x="-119228" y="3852153"/>
          <a:ext cx="794858" cy="556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6</a:t>
          </a:r>
        </a:p>
      </dsp:txBody>
      <dsp:txXfrm rot="-5400000">
        <a:off x="1" y="4011124"/>
        <a:ext cx="556400" cy="238458"/>
      </dsp:txXfrm>
    </dsp:sp>
    <dsp:sp modelId="{0D3F5A6A-2F41-4E6A-B9F7-944A625AFF9F}">
      <dsp:nvSpPr>
        <dsp:cNvPr id="0" name=""/>
        <dsp:cNvSpPr/>
      </dsp:nvSpPr>
      <dsp:spPr>
        <a:xfrm rot="5400000">
          <a:off x="2763071" y="1526254"/>
          <a:ext cx="516657" cy="492999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sterilization chamber safety valve by rotating clockwise. If the safety valve is leaking although it is closed, replace it.</a:t>
          </a:r>
        </a:p>
      </dsp:txBody>
      <dsp:txXfrm rot="-5400000">
        <a:off x="556401" y="3758146"/>
        <a:ext cx="4904778" cy="466215"/>
      </dsp:txXfrm>
    </dsp:sp>
    <dsp:sp modelId="{E41EBFD5-1230-48A9-A98D-A612920B8FCA}">
      <dsp:nvSpPr>
        <dsp:cNvPr id="0" name=""/>
        <dsp:cNvSpPr/>
      </dsp:nvSpPr>
      <dsp:spPr>
        <a:xfrm rot="5400000">
          <a:off x="-119228" y="4582338"/>
          <a:ext cx="794858" cy="556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7</a:t>
          </a:r>
        </a:p>
      </dsp:txBody>
      <dsp:txXfrm rot="-5400000">
        <a:off x="1" y="4741309"/>
        <a:ext cx="556400" cy="238458"/>
      </dsp:txXfrm>
    </dsp:sp>
    <dsp:sp modelId="{8B101047-24B1-4AEA-A9A1-DFE7AEBE0EF9}">
      <dsp:nvSpPr>
        <dsp:cNvPr id="0" name=""/>
        <dsp:cNvSpPr/>
      </dsp:nvSpPr>
      <dsp:spPr>
        <a:xfrm rot="5400000">
          <a:off x="2763071" y="2256438"/>
          <a:ext cx="516657" cy="492999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pressure sensor.</a:t>
          </a:r>
        </a:p>
      </dsp:txBody>
      <dsp:txXfrm rot="-5400000">
        <a:off x="556401" y="4488330"/>
        <a:ext cx="4904778" cy="466215"/>
      </dsp:txXfrm>
    </dsp:sp>
    <dsp:sp modelId="{8C123037-638C-4F06-BD66-3AD3C0E106AA}">
      <dsp:nvSpPr>
        <dsp:cNvPr id="0" name=""/>
        <dsp:cNvSpPr/>
      </dsp:nvSpPr>
      <dsp:spPr>
        <a:xfrm rot="5400000">
          <a:off x="-119228" y="5494009"/>
          <a:ext cx="794858" cy="556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8</a:t>
          </a:r>
        </a:p>
      </dsp:txBody>
      <dsp:txXfrm rot="-5400000">
        <a:off x="1" y="5652980"/>
        <a:ext cx="556400" cy="238458"/>
      </dsp:txXfrm>
    </dsp:sp>
    <dsp:sp modelId="{B6CD51CA-7140-4D71-874A-40EAB300F892}">
      <dsp:nvSpPr>
        <dsp:cNvPr id="0" name=""/>
        <dsp:cNvSpPr/>
      </dsp:nvSpPr>
      <dsp:spPr>
        <a:xfrm rot="5400000">
          <a:off x="2581585" y="3168109"/>
          <a:ext cx="879630" cy="492999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kern="1200">
              <a:latin typeface="Arial" panose="020B0604020202020204" pitchFamily="34" charset="0"/>
              <a:cs typeface="Arial" panose="020B0604020202020204" pitchFamily="34" charset="0"/>
            </a:rPr>
            <a:t>Disassemble and clean the core parts of steam discharge, air vent solenoid valves and vacuum line solenoid valves.</a:t>
          </a:r>
        </a:p>
        <a:p>
          <a:pPr marL="57150" lvl="1" indent="-57150" algn="l" defTabSz="466725">
            <a:lnSpc>
              <a:spcPct val="90000"/>
            </a:lnSpc>
            <a:spcBef>
              <a:spcPct val="0"/>
            </a:spcBef>
            <a:spcAft>
              <a:spcPct val="15000"/>
            </a:spcAft>
            <a:buChar char="•"/>
          </a:pPr>
          <a:r>
            <a:rPr lang="en-US" sz="1050" kern="1200">
              <a:latin typeface="Arial" panose="020B0604020202020204" pitchFamily="34" charset="0"/>
              <a:cs typeface="Arial" panose="020B0604020202020204" pitchFamily="34" charset="0"/>
            </a:rPr>
            <a:t>Replace steam discharge, air vent solenoid and vacuum line solenoid valves.</a:t>
          </a:r>
        </a:p>
        <a:p>
          <a:pPr marL="57150" lvl="1" indent="-57150" algn="l" defTabSz="466725">
            <a:lnSpc>
              <a:spcPct val="90000"/>
            </a:lnSpc>
            <a:spcBef>
              <a:spcPct val="0"/>
            </a:spcBef>
            <a:spcAft>
              <a:spcPct val="15000"/>
            </a:spcAft>
            <a:buChar char="•"/>
          </a:pPr>
          <a:r>
            <a:rPr lang="en-US" sz="1050" kern="1200">
              <a:latin typeface="Arial" panose="020B0604020202020204" pitchFamily="34" charset="0"/>
              <a:cs typeface="Arial" panose="020B0604020202020204" pitchFamily="34" charset="0"/>
            </a:rPr>
            <a:t>Check the main board solenoid valve outputs, replace the main board if there is no output.</a:t>
          </a:r>
        </a:p>
      </dsp:txBody>
      <dsp:txXfrm rot="-5400000">
        <a:off x="556401" y="5236233"/>
        <a:ext cx="4887059" cy="793750"/>
      </dsp:txXfrm>
    </dsp:sp>
    <dsp:sp modelId="{1B2778A2-5273-4B45-9537-F0B0D7F5F987}">
      <dsp:nvSpPr>
        <dsp:cNvPr id="0" name=""/>
        <dsp:cNvSpPr/>
      </dsp:nvSpPr>
      <dsp:spPr>
        <a:xfrm rot="5400000">
          <a:off x="-119228" y="6224194"/>
          <a:ext cx="794858" cy="556400"/>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9</a:t>
          </a:r>
        </a:p>
      </dsp:txBody>
      <dsp:txXfrm rot="-5400000">
        <a:off x="1" y="6383165"/>
        <a:ext cx="556400" cy="238458"/>
      </dsp:txXfrm>
    </dsp:sp>
    <dsp:sp modelId="{5E49E096-4AB2-42DA-87A3-86317FFCAF3F}">
      <dsp:nvSpPr>
        <dsp:cNvPr id="0" name=""/>
        <dsp:cNvSpPr/>
      </dsp:nvSpPr>
      <dsp:spPr>
        <a:xfrm rot="5400000">
          <a:off x="2763071" y="3898294"/>
          <a:ext cx="516657" cy="4929999"/>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steam discharge / vacuum bridge solenoid valve.</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steam discharge / vacuum line solenoid valve.</a:t>
          </a:r>
        </a:p>
      </dsp:txBody>
      <dsp:txXfrm rot="-5400000">
        <a:off x="556401" y="6130186"/>
        <a:ext cx="4904778" cy="46621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58F720-9E79-403B-9EBA-E400B42950BA}">
      <dsp:nvSpPr>
        <dsp:cNvPr id="0" name=""/>
        <dsp:cNvSpPr/>
      </dsp:nvSpPr>
      <dsp:spPr>
        <a:xfrm rot="5400000">
          <a:off x="-96318" y="106519"/>
          <a:ext cx="642121" cy="44948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10</a:t>
          </a:r>
        </a:p>
      </dsp:txBody>
      <dsp:txXfrm rot="-5400000">
        <a:off x="1" y="234944"/>
        <a:ext cx="449485" cy="192636"/>
      </dsp:txXfrm>
    </dsp:sp>
    <dsp:sp modelId="{13E25A42-9723-4B60-BAF5-33B9DC267F82}">
      <dsp:nvSpPr>
        <dsp:cNvPr id="0" name=""/>
        <dsp:cNvSpPr/>
      </dsp:nvSpPr>
      <dsp:spPr>
        <a:xfrm rot="5400000">
          <a:off x="2759253" y="-2299566"/>
          <a:ext cx="417379" cy="503691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SSR is malfunctioned. Replace if malfunctioned.</a:t>
          </a:r>
        </a:p>
      </dsp:txBody>
      <dsp:txXfrm rot="-5400000">
        <a:off x="449486" y="30576"/>
        <a:ext cx="5016539" cy="376629"/>
      </dsp:txXfrm>
    </dsp:sp>
    <dsp:sp modelId="{7E74A7C1-C153-4798-B383-3268C0591DC2}">
      <dsp:nvSpPr>
        <dsp:cNvPr id="0" name=""/>
        <dsp:cNvSpPr/>
      </dsp:nvSpPr>
      <dsp:spPr>
        <a:xfrm rot="5400000">
          <a:off x="-96318" y="664892"/>
          <a:ext cx="642121" cy="44948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11</a:t>
          </a:r>
        </a:p>
      </dsp:txBody>
      <dsp:txXfrm rot="-5400000">
        <a:off x="1" y="793317"/>
        <a:ext cx="449485" cy="192636"/>
      </dsp:txXfrm>
    </dsp:sp>
    <dsp:sp modelId="{982F430F-2D2E-40D6-B2F8-B88380090FCA}">
      <dsp:nvSpPr>
        <dsp:cNvPr id="0" name=""/>
        <dsp:cNvSpPr/>
      </dsp:nvSpPr>
      <dsp:spPr>
        <a:xfrm rot="5400000">
          <a:off x="2759253" y="-1741193"/>
          <a:ext cx="417379" cy="503691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main board vacuum pump output. If there is output, replace the vacuum pump; if not, replace the main board.</a:t>
          </a:r>
        </a:p>
      </dsp:txBody>
      <dsp:txXfrm rot="-5400000">
        <a:off x="449486" y="588949"/>
        <a:ext cx="5016539" cy="376629"/>
      </dsp:txXfrm>
    </dsp:sp>
    <dsp:sp modelId="{01853E74-8782-4A1D-848C-37B4E335D140}">
      <dsp:nvSpPr>
        <dsp:cNvPr id="0" name=""/>
        <dsp:cNvSpPr/>
      </dsp:nvSpPr>
      <dsp:spPr>
        <a:xfrm rot="5400000">
          <a:off x="-96318" y="1223265"/>
          <a:ext cx="642121" cy="44948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12</a:t>
          </a:r>
        </a:p>
      </dsp:txBody>
      <dsp:txXfrm rot="-5400000">
        <a:off x="1" y="1351690"/>
        <a:ext cx="449485" cy="192636"/>
      </dsp:txXfrm>
    </dsp:sp>
    <dsp:sp modelId="{4AEF7E9C-3EF2-4A09-B329-7A708C698193}">
      <dsp:nvSpPr>
        <dsp:cNvPr id="0" name=""/>
        <dsp:cNvSpPr/>
      </dsp:nvSpPr>
      <dsp:spPr>
        <a:xfrm rot="5400000">
          <a:off x="2759253" y="-1182820"/>
          <a:ext cx="417379" cy="503691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condenser fan.</a:t>
          </a:r>
        </a:p>
      </dsp:txBody>
      <dsp:txXfrm rot="-5400000">
        <a:off x="449486" y="1147322"/>
        <a:ext cx="5016539" cy="376629"/>
      </dsp:txXfrm>
    </dsp:sp>
    <dsp:sp modelId="{7A0D2940-D33D-4CCD-923F-8A6EE24BEC41}">
      <dsp:nvSpPr>
        <dsp:cNvPr id="0" name=""/>
        <dsp:cNvSpPr/>
      </dsp:nvSpPr>
      <dsp:spPr>
        <a:xfrm rot="5400000">
          <a:off x="-96318" y="1781638"/>
          <a:ext cx="642121" cy="44948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13</a:t>
          </a:r>
        </a:p>
      </dsp:txBody>
      <dsp:txXfrm rot="-5400000">
        <a:off x="1" y="1910063"/>
        <a:ext cx="449485" cy="192636"/>
      </dsp:txXfrm>
    </dsp:sp>
    <dsp:sp modelId="{E95DAD1A-C23F-4517-8831-4F8302543438}">
      <dsp:nvSpPr>
        <dsp:cNvPr id="0" name=""/>
        <dsp:cNvSpPr/>
      </dsp:nvSpPr>
      <dsp:spPr>
        <a:xfrm rot="5400000">
          <a:off x="2759253" y="-624447"/>
          <a:ext cx="417379" cy="503691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if there is any leakage in the condenser, replace the condenser in case of any leakage</a:t>
          </a:r>
          <a:r>
            <a:rPr lang="en-US" sz="1100" kern="1200">
              <a:latin typeface="Arial" panose="020B0604020202020204" pitchFamily="34" charset="0"/>
              <a:cs typeface="Arial" panose="020B0604020202020204" pitchFamily="34" charset="0"/>
            </a:rPr>
            <a:t>.</a:t>
          </a:r>
        </a:p>
      </dsp:txBody>
      <dsp:txXfrm rot="-5400000">
        <a:off x="449486" y="1705695"/>
        <a:ext cx="5016539" cy="376629"/>
      </dsp:txXfrm>
    </dsp:sp>
    <dsp:sp modelId="{18289BCD-7F47-41CA-B220-0B04085CDA6F}">
      <dsp:nvSpPr>
        <dsp:cNvPr id="0" name=""/>
        <dsp:cNvSpPr/>
      </dsp:nvSpPr>
      <dsp:spPr>
        <a:xfrm rot="5400000">
          <a:off x="-96318" y="2340011"/>
          <a:ext cx="642121" cy="44948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14</a:t>
          </a:r>
        </a:p>
      </dsp:txBody>
      <dsp:txXfrm rot="-5400000">
        <a:off x="1" y="2468436"/>
        <a:ext cx="449485" cy="192636"/>
      </dsp:txXfrm>
    </dsp:sp>
    <dsp:sp modelId="{1C644B9B-BE3C-458E-91F4-FD3624F00AC5}">
      <dsp:nvSpPr>
        <dsp:cNvPr id="0" name=""/>
        <dsp:cNvSpPr/>
      </dsp:nvSpPr>
      <dsp:spPr>
        <a:xfrm rot="5400000">
          <a:off x="2759253" y="-66074"/>
          <a:ext cx="417379" cy="503691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vacuum pump SSR terminal output with a multimeter, replace the main board if there is no output (12 V DC).</a:t>
          </a:r>
        </a:p>
      </dsp:txBody>
      <dsp:txXfrm rot="-5400000">
        <a:off x="449486" y="2264068"/>
        <a:ext cx="5016539" cy="376629"/>
      </dsp:txXfrm>
    </dsp:sp>
    <dsp:sp modelId="{D4FD785B-1317-4A55-BD1B-D80826F948BE}">
      <dsp:nvSpPr>
        <dsp:cNvPr id="0" name=""/>
        <dsp:cNvSpPr/>
      </dsp:nvSpPr>
      <dsp:spPr>
        <a:xfrm rot="5400000">
          <a:off x="-96318" y="2898384"/>
          <a:ext cx="642121" cy="44948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15</a:t>
          </a:r>
        </a:p>
      </dsp:txBody>
      <dsp:txXfrm rot="-5400000">
        <a:off x="1" y="3026809"/>
        <a:ext cx="449485" cy="192636"/>
      </dsp:txXfrm>
    </dsp:sp>
    <dsp:sp modelId="{53B01598-54D3-4F60-847D-AD36734EC507}">
      <dsp:nvSpPr>
        <dsp:cNvPr id="0" name=""/>
        <dsp:cNvSpPr/>
      </dsp:nvSpPr>
      <dsp:spPr>
        <a:xfrm rot="5400000">
          <a:off x="2759253" y="492298"/>
          <a:ext cx="417379" cy="503691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Check the main board steam discharge / vacuum bridge solenoid valve terminal output. Replace the main board if there is no 220 V AC output.</a:t>
          </a:r>
        </a:p>
      </dsp:txBody>
      <dsp:txXfrm rot="-5400000">
        <a:off x="449486" y="2822441"/>
        <a:ext cx="5016539" cy="376629"/>
      </dsp:txXfrm>
    </dsp:sp>
    <dsp:sp modelId="{0E025F57-0856-40CA-858C-6F0502135DC7}">
      <dsp:nvSpPr>
        <dsp:cNvPr id="0" name=""/>
        <dsp:cNvSpPr/>
      </dsp:nvSpPr>
      <dsp:spPr>
        <a:xfrm rot="5400000">
          <a:off x="-96318" y="3551175"/>
          <a:ext cx="642121" cy="449485"/>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16</a:t>
          </a:r>
        </a:p>
      </dsp:txBody>
      <dsp:txXfrm rot="-5400000">
        <a:off x="1" y="3679600"/>
        <a:ext cx="449485" cy="192636"/>
      </dsp:txXfrm>
    </dsp:sp>
    <dsp:sp modelId="{11362DEA-1238-42BA-86D3-C8AA24B4653E}">
      <dsp:nvSpPr>
        <dsp:cNvPr id="0" name=""/>
        <dsp:cNvSpPr/>
      </dsp:nvSpPr>
      <dsp:spPr>
        <a:xfrm rot="5400000">
          <a:off x="2664835" y="1145089"/>
          <a:ext cx="606214" cy="503691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Disassemble and clean the core part of the chamber steam feed solenoid valve.</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Replace the chamber steam feed solenoid valve.</a:t>
          </a:r>
        </a:p>
      </dsp:txBody>
      <dsp:txXfrm rot="-5400000">
        <a:off x="449486" y="3390032"/>
        <a:ext cx="5007321" cy="54702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54B19-3958-466D-AAB4-AA3481B8D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SERVİS KILAVUZU ŞABLONU</Template>
  <TotalTime>444</TotalTime>
  <Pages>69</Pages>
  <Words>4791</Words>
  <Characters>27312</Characters>
  <Application>Microsoft Office Word</Application>
  <DocSecurity>0</DocSecurity>
  <Lines>227</Lines>
  <Paragraphs>64</Paragraphs>
  <ScaleCrop>false</ScaleCrop>
  <HeadingPairs>
    <vt:vector size="2" baseType="variant">
      <vt:variant>
        <vt:lpstr>Konu Başlığı</vt:lpstr>
      </vt:variant>
      <vt:variant>
        <vt:i4>1</vt:i4>
      </vt:variant>
    </vt:vector>
  </HeadingPairs>
  <TitlesOfParts>
    <vt:vector size="1" baseType="lpstr">
      <vt:lpstr/>
    </vt:vector>
  </TitlesOfParts>
  <Company>HP</Company>
  <LinksUpToDate>false</LinksUpToDate>
  <CharactersWithSpaces>32039</CharactersWithSpaces>
  <SharedDoc>false</SharedDoc>
  <HLinks>
    <vt:vector size="156" baseType="variant">
      <vt:variant>
        <vt:i4>1179707</vt:i4>
      </vt:variant>
      <vt:variant>
        <vt:i4>152</vt:i4>
      </vt:variant>
      <vt:variant>
        <vt:i4>0</vt:i4>
      </vt:variant>
      <vt:variant>
        <vt:i4>5</vt:i4>
      </vt:variant>
      <vt:variant>
        <vt:lpwstr/>
      </vt:variant>
      <vt:variant>
        <vt:lpwstr>_Toc348776700</vt:lpwstr>
      </vt:variant>
      <vt:variant>
        <vt:i4>1769530</vt:i4>
      </vt:variant>
      <vt:variant>
        <vt:i4>146</vt:i4>
      </vt:variant>
      <vt:variant>
        <vt:i4>0</vt:i4>
      </vt:variant>
      <vt:variant>
        <vt:i4>5</vt:i4>
      </vt:variant>
      <vt:variant>
        <vt:lpwstr/>
      </vt:variant>
      <vt:variant>
        <vt:lpwstr>_Toc348776699</vt:lpwstr>
      </vt:variant>
      <vt:variant>
        <vt:i4>1769530</vt:i4>
      </vt:variant>
      <vt:variant>
        <vt:i4>140</vt:i4>
      </vt:variant>
      <vt:variant>
        <vt:i4>0</vt:i4>
      </vt:variant>
      <vt:variant>
        <vt:i4>5</vt:i4>
      </vt:variant>
      <vt:variant>
        <vt:lpwstr/>
      </vt:variant>
      <vt:variant>
        <vt:lpwstr>_Toc348776698</vt:lpwstr>
      </vt:variant>
      <vt:variant>
        <vt:i4>1769530</vt:i4>
      </vt:variant>
      <vt:variant>
        <vt:i4>134</vt:i4>
      </vt:variant>
      <vt:variant>
        <vt:i4>0</vt:i4>
      </vt:variant>
      <vt:variant>
        <vt:i4>5</vt:i4>
      </vt:variant>
      <vt:variant>
        <vt:lpwstr/>
      </vt:variant>
      <vt:variant>
        <vt:lpwstr>_Toc348776697</vt:lpwstr>
      </vt:variant>
      <vt:variant>
        <vt:i4>1769530</vt:i4>
      </vt:variant>
      <vt:variant>
        <vt:i4>128</vt:i4>
      </vt:variant>
      <vt:variant>
        <vt:i4>0</vt:i4>
      </vt:variant>
      <vt:variant>
        <vt:i4>5</vt:i4>
      </vt:variant>
      <vt:variant>
        <vt:lpwstr/>
      </vt:variant>
      <vt:variant>
        <vt:lpwstr>_Toc348776696</vt:lpwstr>
      </vt:variant>
      <vt:variant>
        <vt:i4>1769530</vt:i4>
      </vt:variant>
      <vt:variant>
        <vt:i4>122</vt:i4>
      </vt:variant>
      <vt:variant>
        <vt:i4>0</vt:i4>
      </vt:variant>
      <vt:variant>
        <vt:i4>5</vt:i4>
      </vt:variant>
      <vt:variant>
        <vt:lpwstr/>
      </vt:variant>
      <vt:variant>
        <vt:lpwstr>_Toc348776695</vt:lpwstr>
      </vt:variant>
      <vt:variant>
        <vt:i4>1769530</vt:i4>
      </vt:variant>
      <vt:variant>
        <vt:i4>116</vt:i4>
      </vt:variant>
      <vt:variant>
        <vt:i4>0</vt:i4>
      </vt:variant>
      <vt:variant>
        <vt:i4>5</vt:i4>
      </vt:variant>
      <vt:variant>
        <vt:lpwstr/>
      </vt:variant>
      <vt:variant>
        <vt:lpwstr>_Toc348776694</vt:lpwstr>
      </vt:variant>
      <vt:variant>
        <vt:i4>1769530</vt:i4>
      </vt:variant>
      <vt:variant>
        <vt:i4>110</vt:i4>
      </vt:variant>
      <vt:variant>
        <vt:i4>0</vt:i4>
      </vt:variant>
      <vt:variant>
        <vt:i4>5</vt:i4>
      </vt:variant>
      <vt:variant>
        <vt:lpwstr/>
      </vt:variant>
      <vt:variant>
        <vt:lpwstr>_Toc348776693</vt:lpwstr>
      </vt:variant>
      <vt:variant>
        <vt:i4>1769530</vt:i4>
      </vt:variant>
      <vt:variant>
        <vt:i4>104</vt:i4>
      </vt:variant>
      <vt:variant>
        <vt:i4>0</vt:i4>
      </vt:variant>
      <vt:variant>
        <vt:i4>5</vt:i4>
      </vt:variant>
      <vt:variant>
        <vt:lpwstr/>
      </vt:variant>
      <vt:variant>
        <vt:lpwstr>_Toc348776692</vt:lpwstr>
      </vt:variant>
      <vt:variant>
        <vt:i4>1769530</vt:i4>
      </vt:variant>
      <vt:variant>
        <vt:i4>98</vt:i4>
      </vt:variant>
      <vt:variant>
        <vt:i4>0</vt:i4>
      </vt:variant>
      <vt:variant>
        <vt:i4>5</vt:i4>
      </vt:variant>
      <vt:variant>
        <vt:lpwstr/>
      </vt:variant>
      <vt:variant>
        <vt:lpwstr>_Toc348776691</vt:lpwstr>
      </vt:variant>
      <vt:variant>
        <vt:i4>1769530</vt:i4>
      </vt:variant>
      <vt:variant>
        <vt:i4>92</vt:i4>
      </vt:variant>
      <vt:variant>
        <vt:i4>0</vt:i4>
      </vt:variant>
      <vt:variant>
        <vt:i4>5</vt:i4>
      </vt:variant>
      <vt:variant>
        <vt:lpwstr/>
      </vt:variant>
      <vt:variant>
        <vt:lpwstr>_Toc348776690</vt:lpwstr>
      </vt:variant>
      <vt:variant>
        <vt:i4>1703994</vt:i4>
      </vt:variant>
      <vt:variant>
        <vt:i4>86</vt:i4>
      </vt:variant>
      <vt:variant>
        <vt:i4>0</vt:i4>
      </vt:variant>
      <vt:variant>
        <vt:i4>5</vt:i4>
      </vt:variant>
      <vt:variant>
        <vt:lpwstr/>
      </vt:variant>
      <vt:variant>
        <vt:lpwstr>_Toc348776689</vt:lpwstr>
      </vt:variant>
      <vt:variant>
        <vt:i4>1703994</vt:i4>
      </vt:variant>
      <vt:variant>
        <vt:i4>80</vt:i4>
      </vt:variant>
      <vt:variant>
        <vt:i4>0</vt:i4>
      </vt:variant>
      <vt:variant>
        <vt:i4>5</vt:i4>
      </vt:variant>
      <vt:variant>
        <vt:lpwstr/>
      </vt:variant>
      <vt:variant>
        <vt:lpwstr>_Toc348776688</vt:lpwstr>
      </vt:variant>
      <vt:variant>
        <vt:i4>1703994</vt:i4>
      </vt:variant>
      <vt:variant>
        <vt:i4>74</vt:i4>
      </vt:variant>
      <vt:variant>
        <vt:i4>0</vt:i4>
      </vt:variant>
      <vt:variant>
        <vt:i4>5</vt:i4>
      </vt:variant>
      <vt:variant>
        <vt:lpwstr/>
      </vt:variant>
      <vt:variant>
        <vt:lpwstr>_Toc348776687</vt:lpwstr>
      </vt:variant>
      <vt:variant>
        <vt:i4>1703994</vt:i4>
      </vt:variant>
      <vt:variant>
        <vt:i4>68</vt:i4>
      </vt:variant>
      <vt:variant>
        <vt:i4>0</vt:i4>
      </vt:variant>
      <vt:variant>
        <vt:i4>5</vt:i4>
      </vt:variant>
      <vt:variant>
        <vt:lpwstr/>
      </vt:variant>
      <vt:variant>
        <vt:lpwstr>_Toc348776686</vt:lpwstr>
      </vt:variant>
      <vt:variant>
        <vt:i4>1703994</vt:i4>
      </vt:variant>
      <vt:variant>
        <vt:i4>62</vt:i4>
      </vt:variant>
      <vt:variant>
        <vt:i4>0</vt:i4>
      </vt:variant>
      <vt:variant>
        <vt:i4>5</vt:i4>
      </vt:variant>
      <vt:variant>
        <vt:lpwstr/>
      </vt:variant>
      <vt:variant>
        <vt:lpwstr>_Toc348776685</vt:lpwstr>
      </vt:variant>
      <vt:variant>
        <vt:i4>1703994</vt:i4>
      </vt:variant>
      <vt:variant>
        <vt:i4>56</vt:i4>
      </vt:variant>
      <vt:variant>
        <vt:i4>0</vt:i4>
      </vt:variant>
      <vt:variant>
        <vt:i4>5</vt:i4>
      </vt:variant>
      <vt:variant>
        <vt:lpwstr/>
      </vt:variant>
      <vt:variant>
        <vt:lpwstr>_Toc348776684</vt:lpwstr>
      </vt:variant>
      <vt:variant>
        <vt:i4>1376314</vt:i4>
      </vt:variant>
      <vt:variant>
        <vt:i4>50</vt:i4>
      </vt:variant>
      <vt:variant>
        <vt:i4>0</vt:i4>
      </vt:variant>
      <vt:variant>
        <vt:i4>5</vt:i4>
      </vt:variant>
      <vt:variant>
        <vt:lpwstr/>
      </vt:variant>
      <vt:variant>
        <vt:lpwstr>_Toc348776675</vt:lpwstr>
      </vt:variant>
      <vt:variant>
        <vt:i4>1376314</vt:i4>
      </vt:variant>
      <vt:variant>
        <vt:i4>44</vt:i4>
      </vt:variant>
      <vt:variant>
        <vt:i4>0</vt:i4>
      </vt:variant>
      <vt:variant>
        <vt:i4>5</vt:i4>
      </vt:variant>
      <vt:variant>
        <vt:lpwstr/>
      </vt:variant>
      <vt:variant>
        <vt:lpwstr>_Toc348776674</vt:lpwstr>
      </vt:variant>
      <vt:variant>
        <vt:i4>1376314</vt:i4>
      </vt:variant>
      <vt:variant>
        <vt:i4>38</vt:i4>
      </vt:variant>
      <vt:variant>
        <vt:i4>0</vt:i4>
      </vt:variant>
      <vt:variant>
        <vt:i4>5</vt:i4>
      </vt:variant>
      <vt:variant>
        <vt:lpwstr/>
      </vt:variant>
      <vt:variant>
        <vt:lpwstr>_Toc348776673</vt:lpwstr>
      </vt:variant>
      <vt:variant>
        <vt:i4>1376314</vt:i4>
      </vt:variant>
      <vt:variant>
        <vt:i4>32</vt:i4>
      </vt:variant>
      <vt:variant>
        <vt:i4>0</vt:i4>
      </vt:variant>
      <vt:variant>
        <vt:i4>5</vt:i4>
      </vt:variant>
      <vt:variant>
        <vt:lpwstr/>
      </vt:variant>
      <vt:variant>
        <vt:lpwstr>_Toc348776672</vt:lpwstr>
      </vt:variant>
      <vt:variant>
        <vt:i4>1376314</vt:i4>
      </vt:variant>
      <vt:variant>
        <vt:i4>26</vt:i4>
      </vt:variant>
      <vt:variant>
        <vt:i4>0</vt:i4>
      </vt:variant>
      <vt:variant>
        <vt:i4>5</vt:i4>
      </vt:variant>
      <vt:variant>
        <vt:lpwstr/>
      </vt:variant>
      <vt:variant>
        <vt:lpwstr>_Toc348776671</vt:lpwstr>
      </vt:variant>
      <vt:variant>
        <vt:i4>1310778</vt:i4>
      </vt:variant>
      <vt:variant>
        <vt:i4>20</vt:i4>
      </vt:variant>
      <vt:variant>
        <vt:i4>0</vt:i4>
      </vt:variant>
      <vt:variant>
        <vt:i4>5</vt:i4>
      </vt:variant>
      <vt:variant>
        <vt:lpwstr/>
      </vt:variant>
      <vt:variant>
        <vt:lpwstr>_Toc348776668</vt:lpwstr>
      </vt:variant>
      <vt:variant>
        <vt:i4>1310778</vt:i4>
      </vt:variant>
      <vt:variant>
        <vt:i4>14</vt:i4>
      </vt:variant>
      <vt:variant>
        <vt:i4>0</vt:i4>
      </vt:variant>
      <vt:variant>
        <vt:i4>5</vt:i4>
      </vt:variant>
      <vt:variant>
        <vt:lpwstr/>
      </vt:variant>
      <vt:variant>
        <vt:lpwstr>_Toc348776667</vt:lpwstr>
      </vt:variant>
      <vt:variant>
        <vt:i4>1310778</vt:i4>
      </vt:variant>
      <vt:variant>
        <vt:i4>8</vt:i4>
      </vt:variant>
      <vt:variant>
        <vt:i4>0</vt:i4>
      </vt:variant>
      <vt:variant>
        <vt:i4>5</vt:i4>
      </vt:variant>
      <vt:variant>
        <vt:lpwstr/>
      </vt:variant>
      <vt:variant>
        <vt:lpwstr>_Toc348776666</vt:lpwstr>
      </vt:variant>
      <vt:variant>
        <vt:i4>1310778</vt:i4>
      </vt:variant>
      <vt:variant>
        <vt:i4>2</vt:i4>
      </vt:variant>
      <vt:variant>
        <vt:i4>0</vt:i4>
      </vt:variant>
      <vt:variant>
        <vt:i4>5</vt:i4>
      </vt:variant>
      <vt:variant>
        <vt:lpwstr/>
      </vt:variant>
      <vt:variant>
        <vt:lpwstr>_Toc348776665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Mustafa Karakus</dc:creator>
  <cp:lastModifiedBy>Helin ÇIKMAZ</cp:lastModifiedBy>
  <cp:revision>31</cp:revision>
  <cp:lastPrinted>2020-12-16T10:57:00Z</cp:lastPrinted>
  <dcterms:created xsi:type="dcterms:W3CDTF">2020-05-15T22:58:00Z</dcterms:created>
  <dcterms:modified xsi:type="dcterms:W3CDTF">2021-09-24T14:14:00Z</dcterms:modified>
</cp:coreProperties>
</file>